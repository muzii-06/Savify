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6A910" w14:textId="0D74A9AF" w:rsidR="00663046" w:rsidRDefault="00EF1BFB" w:rsidP="00663046">
      <w:pPr>
        <w:ind w:left="2" w:hanging="4"/>
        <w:jc w:val="center"/>
        <w:rPr>
          <w:sz w:val="40"/>
          <w:szCs w:val="40"/>
        </w:rPr>
      </w:pPr>
      <w:r>
        <w:rPr>
          <w:b/>
          <w:sz w:val="40"/>
          <w:szCs w:val="40"/>
        </w:rPr>
        <w:t>SAVIFY</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EF1BFB">
        <w:trPr>
          <w:trHeight w:val="4266"/>
        </w:trPr>
        <w:tc>
          <w:tcPr>
            <w:tcW w:w="9000" w:type="dxa"/>
            <w:vAlign w:val="center"/>
          </w:tcPr>
          <w:p w14:paraId="02FBFA22" w14:textId="77777777" w:rsidR="00663046" w:rsidRDefault="00663046" w:rsidP="00EF1BFB">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AAFC7EC" w:rsidR="00663046" w:rsidRDefault="00EF1BFB" w:rsidP="00663046">
      <w:pPr>
        <w:ind w:left="1" w:hanging="3"/>
        <w:jc w:val="center"/>
        <w:rPr>
          <w:sz w:val="32"/>
          <w:szCs w:val="32"/>
        </w:rPr>
      </w:pPr>
      <w:r>
        <w:rPr>
          <w:b/>
          <w:sz w:val="32"/>
          <w:szCs w:val="32"/>
        </w:rPr>
        <w:t>Muzammil Arif</w:t>
      </w:r>
    </w:p>
    <w:p w14:paraId="6B3BAAAB" w14:textId="3978D270" w:rsidR="00663046" w:rsidRDefault="00EF1BFB" w:rsidP="00663046">
      <w:pPr>
        <w:ind w:hanging="2"/>
        <w:jc w:val="center"/>
      </w:pPr>
      <w:r>
        <w:rPr>
          <w:b/>
        </w:rPr>
        <w:t>35747</w:t>
      </w:r>
    </w:p>
    <w:p w14:paraId="6B0F646B" w14:textId="7495A869" w:rsidR="00663046" w:rsidRDefault="00EF1BFB" w:rsidP="00663046">
      <w:pPr>
        <w:ind w:left="1" w:hanging="3"/>
        <w:jc w:val="center"/>
        <w:rPr>
          <w:sz w:val="32"/>
          <w:szCs w:val="32"/>
        </w:rPr>
      </w:pPr>
      <w:r>
        <w:rPr>
          <w:b/>
          <w:sz w:val="32"/>
          <w:szCs w:val="32"/>
        </w:rPr>
        <w:t>Farhan Ahmed</w:t>
      </w:r>
      <w:r w:rsidR="00663046">
        <w:rPr>
          <w:b/>
          <w:sz w:val="32"/>
          <w:szCs w:val="32"/>
        </w:rPr>
        <w:t xml:space="preserve"> </w:t>
      </w:r>
    </w:p>
    <w:p w14:paraId="488C5847" w14:textId="5CE5FC8F" w:rsidR="00663046" w:rsidRDefault="00EF1BFB" w:rsidP="00663046">
      <w:pPr>
        <w:ind w:hanging="2"/>
        <w:jc w:val="center"/>
      </w:pPr>
      <w:r>
        <w:rPr>
          <w:b/>
        </w:rPr>
        <w:t>32621</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27BC5C30" w:rsidR="00663046" w:rsidRDefault="00EF1BFB" w:rsidP="00663046">
      <w:pPr>
        <w:ind w:left="1" w:hanging="3"/>
        <w:jc w:val="center"/>
        <w:rPr>
          <w:sz w:val="32"/>
          <w:szCs w:val="32"/>
        </w:rPr>
      </w:pPr>
      <w:r>
        <w:rPr>
          <w:b/>
          <w:sz w:val="32"/>
          <w:szCs w:val="32"/>
        </w:rPr>
        <w:t>Mr. Hassaan Ali Shah</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451D1C5D" w:rsidR="00663046" w:rsidRDefault="00EF1BFB" w:rsidP="00663046">
      <w:pPr>
        <w:ind w:left="2" w:hanging="4"/>
        <w:jc w:val="center"/>
        <w:rPr>
          <w:sz w:val="36"/>
          <w:szCs w:val="36"/>
        </w:rPr>
      </w:pPr>
      <w:r>
        <w:rPr>
          <w:b/>
          <w:sz w:val="36"/>
          <w:szCs w:val="36"/>
        </w:rPr>
        <w:t>Spring</w:t>
      </w:r>
      <w:r w:rsidR="00663046">
        <w:rPr>
          <w:b/>
          <w:sz w:val="36"/>
          <w:szCs w:val="36"/>
        </w:rPr>
        <w:t xml:space="preserve"> 20</w:t>
      </w:r>
      <w:r>
        <w:rPr>
          <w:b/>
          <w:sz w:val="36"/>
          <w:szCs w:val="36"/>
        </w:rPr>
        <w:t>25</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22B71780" w14:textId="77777777" w:rsidR="00EF1BFB" w:rsidRDefault="00EF1BFB"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6FD1B6BD" w:rsidR="00663046" w:rsidRDefault="00663046" w:rsidP="00663046">
      <w:pPr>
        <w:ind w:hanging="2"/>
        <w:jc w:val="center"/>
      </w:pPr>
      <w:r>
        <w:t xml:space="preserve">Date: </w:t>
      </w:r>
      <w:r w:rsidR="000D7D90">
        <w:t>December, 2024</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079FD3EE" w:rsidR="00663046" w:rsidRDefault="00663046" w:rsidP="00663046">
      <w:pPr>
        <w:spacing w:line="360" w:lineRule="auto"/>
        <w:ind w:hanging="2"/>
        <w:jc w:val="both"/>
      </w:pPr>
      <w:r>
        <w:t xml:space="preserve">This is to certify that we have read the report submitted by </w:t>
      </w:r>
      <w:r w:rsidR="00EF1BFB">
        <w:rPr>
          <w:b/>
          <w:i/>
        </w:rPr>
        <w:t xml:space="preserve">Muzammil Arif </w:t>
      </w:r>
      <w:r>
        <w:rPr>
          <w:b/>
          <w:i/>
        </w:rPr>
        <w:t>(</w:t>
      </w:r>
      <w:r w:rsidR="00EF1BFB">
        <w:rPr>
          <w:b/>
          <w:i/>
        </w:rPr>
        <w:t>35747</w:t>
      </w:r>
      <w:r>
        <w:rPr>
          <w:b/>
          <w:i/>
        </w:rPr>
        <w:t>)</w:t>
      </w:r>
      <w:r>
        <w:t>,</w:t>
      </w:r>
      <w:r w:rsidR="00EF1BFB" w:rsidRPr="00EF1BFB">
        <w:rPr>
          <w:b/>
          <w:i/>
        </w:rPr>
        <w:t xml:space="preserve"> </w:t>
      </w:r>
      <w:r w:rsidR="00EF1BFB">
        <w:rPr>
          <w:b/>
          <w:i/>
        </w:rPr>
        <w:t>Farhan Ahmed (32621</w:t>
      </w:r>
      <w:r w:rsidR="008A20C6">
        <w:rPr>
          <w:b/>
          <w:i/>
        </w:rPr>
        <w:t>)</w:t>
      </w:r>
      <w:r w:rsidR="008A20C6">
        <w:t xml:space="preserve"> for</w:t>
      </w:r>
      <w:r>
        <w:t xml:space="preserve"> the partial fulfillment of the requirements for the degree of the Bachelors of S</w:t>
      </w:r>
      <w:r w:rsidR="008A20C6">
        <w:t>cience in Computer Science (BSCS</w:t>
      </w:r>
      <w:r>
        <w:t>). It is our judgment that this report is of sufficient standard to warrant its acceptance by Riphah International University, Islamabad for the degree of Bachelors of S</w:t>
      </w:r>
      <w:r w:rsidR="008A20C6">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EF1BFB">
        <w:tc>
          <w:tcPr>
            <w:tcW w:w="356" w:type="dxa"/>
          </w:tcPr>
          <w:p w14:paraId="24351A1C" w14:textId="77777777" w:rsidR="00663046" w:rsidRDefault="00663046" w:rsidP="00EF1BFB">
            <w:pPr>
              <w:ind w:left="1" w:hanging="3"/>
              <w:jc w:val="both"/>
              <w:rPr>
                <w:sz w:val="28"/>
                <w:szCs w:val="28"/>
              </w:rPr>
            </w:pPr>
            <w:r>
              <w:rPr>
                <w:b/>
                <w:sz w:val="28"/>
                <w:szCs w:val="28"/>
              </w:rPr>
              <w:t>1</w:t>
            </w:r>
          </w:p>
        </w:tc>
        <w:tc>
          <w:tcPr>
            <w:tcW w:w="3892" w:type="dxa"/>
          </w:tcPr>
          <w:p w14:paraId="24377D30" w14:textId="77777777" w:rsidR="00663046" w:rsidRDefault="00663046" w:rsidP="00EF1BFB">
            <w:pPr>
              <w:ind w:hanging="2"/>
            </w:pPr>
          </w:p>
          <w:p w14:paraId="7FCA6C2E" w14:textId="77777777" w:rsidR="00663046" w:rsidRDefault="00663046" w:rsidP="00EF1BFB">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536461CD" w:rsidR="00663046" w:rsidRDefault="00EF1BFB" w:rsidP="00EF1BFB">
            <w:pPr>
              <w:ind w:hanging="2"/>
            </w:pPr>
            <w:r>
              <w:t xml:space="preserve"> Hassa</w:t>
            </w:r>
            <w:r w:rsidR="000D7D90">
              <w:t>a</w:t>
            </w:r>
            <w:r>
              <w:t>n Ali Shah</w:t>
            </w:r>
          </w:p>
          <w:p w14:paraId="41E69794" w14:textId="77777777" w:rsidR="00663046" w:rsidRDefault="00663046" w:rsidP="00EF1BFB">
            <w:pPr>
              <w:ind w:hanging="2"/>
            </w:pPr>
            <w:r>
              <w:t xml:space="preserve"> (Supervisor)</w:t>
            </w:r>
          </w:p>
          <w:p w14:paraId="4651E2D4" w14:textId="77777777" w:rsidR="00663046" w:rsidRDefault="00663046" w:rsidP="00EF1BFB">
            <w:pPr>
              <w:ind w:left="1" w:hanging="3"/>
              <w:jc w:val="both"/>
              <w:rPr>
                <w:sz w:val="28"/>
                <w:szCs w:val="28"/>
              </w:rPr>
            </w:pPr>
          </w:p>
          <w:p w14:paraId="4E77C598" w14:textId="77777777" w:rsidR="00663046" w:rsidRDefault="00663046" w:rsidP="00EF1BFB">
            <w:pPr>
              <w:ind w:left="1" w:hanging="3"/>
              <w:jc w:val="both"/>
              <w:rPr>
                <w:sz w:val="28"/>
                <w:szCs w:val="28"/>
              </w:rPr>
            </w:pPr>
          </w:p>
          <w:p w14:paraId="63E4253E" w14:textId="77777777" w:rsidR="00663046" w:rsidRDefault="00663046" w:rsidP="00EF1BFB">
            <w:pPr>
              <w:ind w:left="1" w:hanging="3"/>
              <w:jc w:val="both"/>
              <w:rPr>
                <w:sz w:val="28"/>
                <w:szCs w:val="28"/>
              </w:rPr>
            </w:pPr>
          </w:p>
        </w:tc>
      </w:tr>
      <w:tr w:rsidR="00663046" w14:paraId="41B559D9" w14:textId="77777777" w:rsidTr="00EF1BFB">
        <w:tc>
          <w:tcPr>
            <w:tcW w:w="356" w:type="dxa"/>
          </w:tcPr>
          <w:p w14:paraId="381D3259" w14:textId="77777777" w:rsidR="00663046" w:rsidRDefault="00663046" w:rsidP="00EF1BFB">
            <w:pPr>
              <w:ind w:left="1" w:hanging="3"/>
              <w:jc w:val="both"/>
              <w:rPr>
                <w:sz w:val="28"/>
                <w:szCs w:val="28"/>
              </w:rPr>
            </w:pPr>
          </w:p>
        </w:tc>
        <w:tc>
          <w:tcPr>
            <w:tcW w:w="3892" w:type="dxa"/>
          </w:tcPr>
          <w:p w14:paraId="53215B38" w14:textId="77777777" w:rsidR="00663046" w:rsidRDefault="00663046" w:rsidP="00EF1BFB">
            <w:pPr>
              <w:ind w:left="1" w:hanging="3"/>
              <w:jc w:val="both"/>
              <w:rPr>
                <w:sz w:val="28"/>
                <w:szCs w:val="28"/>
              </w:rPr>
            </w:pPr>
          </w:p>
        </w:tc>
      </w:tr>
      <w:tr w:rsidR="00663046" w14:paraId="55DAAAD1" w14:textId="77777777" w:rsidTr="00EF1BFB">
        <w:tc>
          <w:tcPr>
            <w:tcW w:w="356" w:type="dxa"/>
          </w:tcPr>
          <w:p w14:paraId="65449FE3" w14:textId="77777777" w:rsidR="00663046" w:rsidRDefault="00663046" w:rsidP="00EF1BFB">
            <w:pPr>
              <w:ind w:left="1" w:hanging="3"/>
              <w:jc w:val="both"/>
              <w:rPr>
                <w:sz w:val="28"/>
                <w:szCs w:val="28"/>
              </w:rPr>
            </w:pPr>
            <w:r>
              <w:rPr>
                <w:b/>
                <w:sz w:val="28"/>
                <w:szCs w:val="28"/>
              </w:rPr>
              <w:t>2</w:t>
            </w:r>
          </w:p>
        </w:tc>
        <w:tc>
          <w:tcPr>
            <w:tcW w:w="3892" w:type="dxa"/>
          </w:tcPr>
          <w:p w14:paraId="14B6C14D" w14:textId="77777777" w:rsidR="00663046" w:rsidRDefault="00663046" w:rsidP="00EF1BFB">
            <w:pPr>
              <w:ind w:hanging="2"/>
              <w:jc w:val="center"/>
            </w:pPr>
          </w:p>
          <w:p w14:paraId="422267C9" w14:textId="77777777" w:rsidR="00663046" w:rsidRDefault="00663046" w:rsidP="00EF1BFB">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09C46137" w:rsidR="00663046" w:rsidRDefault="00EF1BFB" w:rsidP="00EF1BFB">
            <w:pPr>
              <w:ind w:hanging="2"/>
            </w:pPr>
            <w:r>
              <w:t>Dr. Musharraf</w:t>
            </w:r>
          </w:p>
          <w:p w14:paraId="075718B5" w14:textId="77777777" w:rsidR="00663046" w:rsidRDefault="00663046" w:rsidP="00EF1BFB">
            <w:pPr>
              <w:ind w:hanging="2"/>
            </w:pPr>
            <w:r>
              <w:t>(Head of Department/chairman)</w:t>
            </w:r>
          </w:p>
          <w:p w14:paraId="335B9BF1" w14:textId="77777777" w:rsidR="00663046" w:rsidRDefault="00663046" w:rsidP="00EF1BFB">
            <w:pPr>
              <w:ind w:hanging="2"/>
            </w:pPr>
          </w:p>
          <w:p w14:paraId="5C7A2B44" w14:textId="77777777" w:rsidR="00663046" w:rsidRDefault="00663046" w:rsidP="00EF1BFB">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73BD29C7" w:rsidR="00663046" w:rsidRDefault="00663046" w:rsidP="00663046">
      <w:pPr>
        <w:spacing w:line="360" w:lineRule="auto"/>
        <w:ind w:hanging="2"/>
        <w:jc w:val="both"/>
      </w:pPr>
      <w:r>
        <w:t>We hereby declare that this document “</w:t>
      </w:r>
      <w:r w:rsidR="00EF1BFB">
        <w:rPr>
          <w:b/>
        </w:rPr>
        <w:t>Savify</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w:t>
      </w:r>
      <w:r w:rsidR="000F2083">
        <w:t xml:space="preserve">supervisor </w:t>
      </w:r>
      <w:r w:rsidR="000F2083">
        <w:rPr>
          <w:b/>
        </w:rPr>
        <w:t>Hassaan</w:t>
      </w:r>
      <w:r w:rsidR="00EF1BFB">
        <w:rPr>
          <w:b/>
        </w:rPr>
        <w:t xml:space="preserve"> Ali Shah</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ECE5F6D" w:rsidR="00663046" w:rsidRDefault="00EF1BFB" w:rsidP="00663046">
      <w:pPr>
        <w:spacing w:line="360" w:lineRule="auto"/>
        <w:ind w:hanging="2"/>
        <w:jc w:val="right"/>
      </w:pPr>
      <w:r>
        <w:rPr>
          <w:b/>
        </w:rPr>
        <w:t>Muzammil Arif</w:t>
      </w:r>
    </w:p>
    <w:p w14:paraId="4432AEF4" w14:textId="208B215A" w:rsidR="00663046" w:rsidRDefault="00EF1BFB" w:rsidP="00663046">
      <w:pPr>
        <w:spacing w:line="360" w:lineRule="auto"/>
        <w:ind w:hanging="2"/>
        <w:jc w:val="right"/>
      </w:pPr>
      <w:r>
        <w:rPr>
          <w:b/>
        </w:rPr>
        <w:t>35747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68D85159" w:rsidR="00663046" w:rsidRDefault="00EF1BFB" w:rsidP="00663046">
      <w:pPr>
        <w:spacing w:line="360" w:lineRule="auto"/>
        <w:ind w:hanging="2"/>
        <w:jc w:val="right"/>
      </w:pPr>
      <w:r>
        <w:rPr>
          <w:b/>
        </w:rPr>
        <w:t>Farhan Ahmed</w:t>
      </w:r>
    </w:p>
    <w:p w14:paraId="059C096F" w14:textId="4D583BC4" w:rsidR="00663046" w:rsidRDefault="00EF1BFB" w:rsidP="00663046">
      <w:pPr>
        <w:spacing w:line="360" w:lineRule="auto"/>
        <w:ind w:hanging="2"/>
        <w:jc w:val="right"/>
      </w:pPr>
      <w:r>
        <w:rPr>
          <w:b/>
        </w:rPr>
        <w:t>32621</w:t>
      </w:r>
    </w:p>
    <w:p w14:paraId="4E22A73D" w14:textId="77777777" w:rsidR="00663046" w:rsidRDefault="00663046" w:rsidP="00663046">
      <w:pPr>
        <w:spacing w:line="360" w:lineRule="auto"/>
        <w:ind w:hanging="2"/>
        <w:jc w:val="right"/>
      </w:pP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58364475" w14:textId="4A6F4390" w:rsidR="00663046" w:rsidRDefault="00EF1BFB" w:rsidP="00663046">
      <w:pPr>
        <w:ind w:hanging="2"/>
        <w:jc w:val="center"/>
        <w:rPr>
          <w:sz w:val="36"/>
          <w:szCs w:val="36"/>
        </w:rPr>
      </w:pPr>
      <w:r>
        <w:t xml:space="preserve">Our project is dedicated to our parents, teachers, </w:t>
      </w:r>
      <w:r w:rsidR="000F2083">
        <w:t>friends, and our supervisor "</w:t>
      </w:r>
      <w:r>
        <w:t xml:space="preserve"> Hassa</w:t>
      </w:r>
      <w:r w:rsidR="000F2083">
        <w:t>a</w:t>
      </w:r>
      <w:r>
        <w:t xml:space="preserve">n Ali Shah" who has been our mentor and inspiration throughout out educational journey. We are pleased to dedicate our project to </w:t>
      </w:r>
      <w:r w:rsidR="00F71268">
        <w:t>such motivational and inspiring people.</w:t>
      </w:r>
      <w:r w:rsidR="00663046">
        <w:br w:type="page"/>
      </w:r>
      <w:r w:rsidR="00663046">
        <w:rPr>
          <w:b/>
          <w:sz w:val="36"/>
          <w:szCs w:val="36"/>
        </w:rPr>
        <w:lastRenderedPageBreak/>
        <w:t>Acknowledgement</w:t>
      </w:r>
    </w:p>
    <w:p w14:paraId="34ED19CB" w14:textId="77777777" w:rsidR="00663046" w:rsidRDefault="00663046" w:rsidP="00663046">
      <w:pPr>
        <w:ind w:left="2" w:hanging="4"/>
        <w:jc w:val="center"/>
        <w:rPr>
          <w:sz w:val="36"/>
          <w:szCs w:val="36"/>
        </w:rPr>
      </w:pPr>
    </w:p>
    <w:p w14:paraId="53BC2A2A" w14:textId="77777777" w:rsidR="00C74EB6" w:rsidRDefault="00C74EB6" w:rsidP="00C74EB6">
      <w:pPr>
        <w:pBdr>
          <w:top w:val="nil"/>
          <w:left w:val="nil"/>
          <w:bottom w:val="nil"/>
          <w:right w:val="nil"/>
          <w:between w:val="nil"/>
        </w:pBdr>
        <w:spacing w:after="120" w:line="360" w:lineRule="auto"/>
        <w:ind w:hanging="2"/>
      </w:pPr>
      <w:r>
        <w:t>First of all, we are obliged to Allah Almighty the Merciful, the Beneficent and the source of</w:t>
      </w:r>
    </w:p>
    <w:p w14:paraId="01A70F0B" w14:textId="3A4066FF" w:rsidR="00C74EB6" w:rsidRDefault="00C74EB6" w:rsidP="00C74EB6">
      <w:pPr>
        <w:pBdr>
          <w:top w:val="nil"/>
          <w:left w:val="nil"/>
          <w:bottom w:val="nil"/>
          <w:right w:val="nil"/>
          <w:between w:val="nil"/>
        </w:pBdr>
        <w:spacing w:after="120" w:line="360" w:lineRule="auto"/>
        <w:ind w:hanging="2"/>
      </w:pPr>
      <w:r>
        <w:t>all Knowledge, for granting us the courage and knowledge to complete this Project.</w:t>
      </w:r>
    </w:p>
    <w:p w14:paraId="7CB2F23B" w14:textId="77777777" w:rsidR="00C37CEA" w:rsidRDefault="00C74EB6" w:rsidP="00C74EB6">
      <w:pPr>
        <w:pBdr>
          <w:top w:val="nil"/>
          <w:left w:val="nil"/>
          <w:bottom w:val="nil"/>
          <w:right w:val="nil"/>
          <w:between w:val="nil"/>
        </w:pBdr>
        <w:spacing w:after="120" w:line="360" w:lineRule="auto"/>
        <w:ind w:hanging="2"/>
      </w:pPr>
      <w:r>
        <w:t xml:space="preserve"> We are greatly indebted to our project supervisor “Hassaan Ali Shah”. Without their personal supervision, advice and valuable guidance, completion of this project would have been doubtful. We are deeply indebted to them for their encouragement and continual help during this work. </w:t>
      </w:r>
    </w:p>
    <w:p w14:paraId="78F2D114" w14:textId="03FC2F65" w:rsidR="00663046" w:rsidRDefault="00C74EB6" w:rsidP="00C74EB6">
      <w:pPr>
        <w:pBdr>
          <w:top w:val="nil"/>
          <w:left w:val="nil"/>
          <w:bottom w:val="nil"/>
          <w:right w:val="nil"/>
          <w:between w:val="nil"/>
        </w:pBdr>
        <w:spacing w:after="120" w:line="360" w:lineRule="auto"/>
        <w:ind w:hanging="2"/>
        <w:rPr>
          <w:color w:val="000000"/>
        </w:rPr>
      </w:pPr>
      <w:r>
        <w:t>And we are also thankful to our parents and family who have been a constant source of encouragement for us and brought us the values of honesty &amp; hard work.</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687A378F" w:rsidR="00663046" w:rsidRDefault="00F71268" w:rsidP="00663046">
      <w:pPr>
        <w:spacing w:line="360" w:lineRule="auto"/>
        <w:ind w:hanging="2"/>
        <w:jc w:val="right"/>
      </w:pPr>
      <w:r>
        <w:rPr>
          <w:b/>
        </w:rPr>
        <w:t>Muzammil Arif</w:t>
      </w:r>
    </w:p>
    <w:p w14:paraId="35FBACA8" w14:textId="5D78FA59" w:rsidR="00663046" w:rsidRDefault="00F71268" w:rsidP="00663046">
      <w:pPr>
        <w:spacing w:line="360" w:lineRule="auto"/>
        <w:ind w:hanging="2"/>
        <w:jc w:val="right"/>
      </w:pPr>
      <w:r>
        <w:rPr>
          <w:b/>
        </w:rPr>
        <w:t>35747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19EE7F4A" w:rsidR="00663046" w:rsidRDefault="00F71268" w:rsidP="00663046">
      <w:pPr>
        <w:spacing w:line="360" w:lineRule="auto"/>
        <w:ind w:hanging="2"/>
        <w:jc w:val="right"/>
      </w:pPr>
      <w:r>
        <w:rPr>
          <w:b/>
        </w:rPr>
        <w:t>Farhan Ahmed</w:t>
      </w:r>
    </w:p>
    <w:p w14:paraId="45D79E4A" w14:textId="2D01A59C" w:rsidR="00663046" w:rsidRDefault="00F71268" w:rsidP="00663046">
      <w:pPr>
        <w:spacing w:line="360" w:lineRule="auto"/>
        <w:ind w:hanging="2"/>
        <w:jc w:val="right"/>
      </w:pPr>
      <w:r>
        <w:rPr>
          <w:b/>
        </w:rPr>
        <w:t>32621</w:t>
      </w:r>
    </w:p>
    <w:p w14:paraId="7BE044F6" w14:textId="77777777" w:rsidR="00663046" w:rsidRDefault="00663046" w:rsidP="00663046">
      <w:pPr>
        <w:spacing w:line="360" w:lineRule="auto"/>
        <w:ind w:hanging="2"/>
        <w:jc w:val="right"/>
      </w:pP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395ED211" w14:textId="77777777" w:rsidR="00F71268" w:rsidRPr="00F71268" w:rsidRDefault="00F71268" w:rsidP="00355661">
      <w:pPr>
        <w:pStyle w:val="Title1"/>
        <w:spacing w:line="360" w:lineRule="auto"/>
        <w:jc w:val="both"/>
        <w:rPr>
          <w:b w:val="0"/>
          <w:sz w:val="24"/>
        </w:rPr>
      </w:pPr>
    </w:p>
    <w:p w14:paraId="265261DB" w14:textId="176D16DB" w:rsidR="00511B7D" w:rsidRDefault="00355661" w:rsidP="00337308">
      <w:pPr>
        <w:spacing w:line="360" w:lineRule="auto"/>
        <w:contextualSpacing/>
        <w:jc w:val="both"/>
        <w:rPr>
          <w:sz w:val="28"/>
          <w:szCs w:val="28"/>
          <w:lang w:val="en-GB"/>
        </w:rPr>
      </w:pPr>
      <w:r w:rsidRPr="00355661">
        <w:t xml:space="preserve">In today’s digital age, online shopping has become an integral part of consumer lifestyle, yet many existing platforms fall short of delivering an engaging and intuitive experience. Shoppers often face challenges </w:t>
      </w:r>
      <w:r w:rsidR="00337308" w:rsidRPr="00355661">
        <w:t>like</w:t>
      </w:r>
      <w:r w:rsidR="00337308">
        <w:t xml:space="preserve"> </w:t>
      </w:r>
      <w:r w:rsidR="00337308" w:rsidRPr="00355661">
        <w:t>limited</w:t>
      </w:r>
      <w:r w:rsidRPr="00355661">
        <w:rPr>
          <w:b/>
        </w:rPr>
        <w:t xml:space="preserve"> interaction</w:t>
      </w:r>
      <w:r w:rsidRPr="00355661">
        <w:t xml:space="preserve">, and the </w:t>
      </w:r>
      <w:r w:rsidRPr="00355661">
        <w:rPr>
          <w:b/>
        </w:rPr>
        <w:t>inability to bargain</w:t>
      </w:r>
      <w:r w:rsidRPr="00355661">
        <w:t xml:space="preserve">, which diminishes the appeal of online shopping compared to traditional markets. Moreover, searching for products can be </w:t>
      </w:r>
      <w:r w:rsidRPr="00355661">
        <w:rPr>
          <w:b/>
        </w:rPr>
        <w:t>time-consuming</w:t>
      </w:r>
      <w:r w:rsidRPr="00355661">
        <w:t xml:space="preserve">, especially for users who want to browse visually or use natural language rather than text search. In response to these limitations, there is a need for an e-commerce platform that combines the </w:t>
      </w:r>
      <w:r w:rsidRPr="00355661">
        <w:rPr>
          <w:b/>
        </w:rPr>
        <w:t>convenience</w:t>
      </w:r>
      <w:r w:rsidRPr="00355661">
        <w:t xml:space="preserve"> of online shopping with features that closely mimic the traditional shopping experience. This approach would provide consumers with greater </w:t>
      </w:r>
      <w:r>
        <w:rPr>
          <w:b/>
        </w:rPr>
        <w:t>flexibility</w:t>
      </w:r>
      <w:r w:rsidRPr="00355661">
        <w:t>,</w:t>
      </w:r>
      <w:r w:rsidRPr="00355661">
        <w:rPr>
          <w:b/>
        </w:rPr>
        <w:t xml:space="preserve"> personalized interaction</w:t>
      </w:r>
      <w:r w:rsidRPr="00355661">
        <w:t xml:space="preserve">, and a more efficient way to find products tailored to their </w:t>
      </w:r>
      <w:r w:rsidRPr="00355661">
        <w:rPr>
          <w:b/>
        </w:rPr>
        <w:t>preferences</w:t>
      </w:r>
      <w:r w:rsidRPr="00355661">
        <w:t>.</w:t>
      </w: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1E04EC">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1E04EC">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1E04EC">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1E04EC">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1E04EC">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lastRenderedPageBreak/>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lastRenderedPageBreak/>
        <w:t>Abstract</w:t>
      </w:r>
      <w:bookmarkEnd w:id="6"/>
    </w:p>
    <w:p w14:paraId="3D06454C" w14:textId="669BAB3E" w:rsidR="00355661" w:rsidRPr="00355661" w:rsidRDefault="00355661" w:rsidP="00333830">
      <w:pPr>
        <w:pStyle w:val="Title1"/>
        <w:spacing w:line="360" w:lineRule="auto"/>
        <w:jc w:val="both"/>
        <w:rPr>
          <w:b w:val="0"/>
          <w:sz w:val="24"/>
        </w:rPr>
      </w:pPr>
      <w:r>
        <w:rPr>
          <w:i/>
          <w:sz w:val="24"/>
        </w:rPr>
        <w:t>“</w:t>
      </w:r>
      <w:r w:rsidRPr="00355661">
        <w:rPr>
          <w:i/>
          <w:sz w:val="24"/>
        </w:rPr>
        <w:t>Savify</w:t>
      </w:r>
      <w:r>
        <w:rPr>
          <w:i/>
          <w:sz w:val="24"/>
        </w:rPr>
        <w:t>”</w:t>
      </w:r>
      <w:r w:rsidRPr="00355661">
        <w:rPr>
          <w:sz w:val="24"/>
        </w:rPr>
        <w:t xml:space="preserve"> </w:t>
      </w:r>
      <w:r w:rsidRPr="00355661">
        <w:rPr>
          <w:b w:val="0"/>
          <w:sz w:val="24"/>
        </w:rPr>
        <w:t>is a web-based</w:t>
      </w:r>
      <w:r w:rsidR="00333830">
        <w:rPr>
          <w:b w:val="0"/>
          <w:sz w:val="24"/>
        </w:rPr>
        <w:t xml:space="preserve"> multi-vendor</w:t>
      </w:r>
      <w:r w:rsidRPr="00355661">
        <w:rPr>
          <w:b w:val="0"/>
          <w:sz w:val="24"/>
        </w:rPr>
        <w:t xml:space="preserve"> e-commerce platform designed to provide an enhanced online shopping experience, seamlessly connecting buyers and seller</w:t>
      </w:r>
      <w:r>
        <w:rPr>
          <w:b w:val="0"/>
          <w:sz w:val="24"/>
        </w:rPr>
        <w:t xml:space="preserve">s. Built using the </w:t>
      </w:r>
      <w:r w:rsidR="00333830">
        <w:rPr>
          <w:i/>
          <w:sz w:val="24"/>
        </w:rPr>
        <w:t xml:space="preserve">MERN Stack </w:t>
      </w:r>
      <w:r w:rsidR="00333830" w:rsidRPr="00333830">
        <w:rPr>
          <w:b w:val="0"/>
          <w:bCs/>
          <w:iCs/>
          <w:sz w:val="24"/>
        </w:rPr>
        <w:t>technology</w:t>
      </w:r>
      <w:r>
        <w:rPr>
          <w:b w:val="0"/>
          <w:sz w:val="24"/>
        </w:rPr>
        <w:t xml:space="preserve">, </w:t>
      </w:r>
      <w:r w:rsidRPr="00355661">
        <w:rPr>
          <w:b w:val="0"/>
          <w:i/>
          <w:sz w:val="24"/>
        </w:rPr>
        <w:t>Savify</w:t>
      </w:r>
      <w:r w:rsidRPr="00355661">
        <w:rPr>
          <w:b w:val="0"/>
          <w:sz w:val="24"/>
        </w:rPr>
        <w:t xml:space="preserve"> combines ease of use with efficient functionality, catering specifically to online shoppers who seek a more interactive and traditional approach to e-commerce.</w:t>
      </w:r>
    </w:p>
    <w:p w14:paraId="349D538B" w14:textId="77777777" w:rsidR="00355661" w:rsidRPr="00355661" w:rsidRDefault="00355661" w:rsidP="00355661">
      <w:pPr>
        <w:pStyle w:val="Title1"/>
        <w:spacing w:line="360" w:lineRule="auto"/>
        <w:jc w:val="both"/>
        <w:rPr>
          <w:b w:val="0"/>
          <w:sz w:val="24"/>
        </w:rPr>
      </w:pPr>
    </w:p>
    <w:p w14:paraId="129ADAA8" w14:textId="08785818" w:rsidR="00355661" w:rsidRPr="00355661" w:rsidRDefault="00355661" w:rsidP="005B2D4B">
      <w:pPr>
        <w:pStyle w:val="Title1"/>
        <w:spacing w:line="360" w:lineRule="auto"/>
        <w:jc w:val="both"/>
        <w:rPr>
          <w:b w:val="0"/>
          <w:sz w:val="24"/>
        </w:rPr>
      </w:pPr>
      <w:r w:rsidRPr="00355661">
        <w:rPr>
          <w:b w:val="0"/>
          <w:sz w:val="24"/>
        </w:rPr>
        <w:t>The platform enables sellers to upload product details while offering buyers intuitive ways to search for items, explore product information, and negotiate prices in real time. With AI-dri</w:t>
      </w:r>
      <w:r w:rsidR="005B2D4B">
        <w:rPr>
          <w:b w:val="0"/>
          <w:sz w:val="24"/>
        </w:rPr>
        <w:t>ven sentiment analysis, additionally user can simply search for products using image upload, image capture and image auto detection using camera.</w:t>
      </w:r>
    </w:p>
    <w:p w14:paraId="59C32CBB" w14:textId="77777777" w:rsidR="00355661" w:rsidRPr="00355661" w:rsidRDefault="00355661" w:rsidP="00355661">
      <w:pPr>
        <w:pStyle w:val="Title1"/>
        <w:spacing w:line="360" w:lineRule="auto"/>
        <w:jc w:val="both"/>
        <w:rPr>
          <w:b w:val="0"/>
          <w:sz w:val="24"/>
        </w:rPr>
      </w:pPr>
    </w:p>
    <w:p w14:paraId="128C5C17" w14:textId="142893A2" w:rsidR="00355661" w:rsidRPr="00355661" w:rsidRDefault="00355661" w:rsidP="00355661">
      <w:pPr>
        <w:pStyle w:val="Title1"/>
        <w:spacing w:line="360" w:lineRule="auto"/>
        <w:jc w:val="both"/>
        <w:rPr>
          <w:b w:val="0"/>
          <w:sz w:val="24"/>
        </w:rPr>
      </w:pPr>
      <w:r w:rsidRPr="00355661">
        <w:rPr>
          <w:b w:val="0"/>
          <w:i/>
          <w:sz w:val="24"/>
        </w:rPr>
        <w:t>Savify</w:t>
      </w:r>
      <w:r w:rsidRPr="00355661">
        <w:rPr>
          <w:b w:val="0"/>
          <w:sz w:val="24"/>
        </w:rPr>
        <w:t xml:space="preserve"> redefines online shopping, making it </w:t>
      </w:r>
      <w:r w:rsidRPr="00355661">
        <w:rPr>
          <w:sz w:val="24"/>
        </w:rPr>
        <w:t>user-focused</w:t>
      </w:r>
      <w:r w:rsidRPr="00355661">
        <w:rPr>
          <w:b w:val="0"/>
          <w:sz w:val="24"/>
        </w:rPr>
        <w:t xml:space="preserve"> and </w:t>
      </w:r>
      <w:r w:rsidRPr="00355661">
        <w:rPr>
          <w:sz w:val="24"/>
        </w:rPr>
        <w:t>accessible</w:t>
      </w:r>
      <w:r w:rsidRPr="00355661">
        <w:rPr>
          <w:b w:val="0"/>
          <w:sz w:val="24"/>
        </w:rPr>
        <w:t>, while preserving the engagement and integrity of a traditional shopping experience.</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2" w:name="_Toc113957282"/>
      <w:r w:rsidRPr="00242A9C">
        <w:lastRenderedPageBreak/>
        <w:t>Introduction</w:t>
      </w:r>
      <w:bookmarkEnd w:id="7"/>
      <w:bookmarkEnd w:id="8"/>
      <w:bookmarkEnd w:id="9"/>
      <w:bookmarkEnd w:id="10"/>
      <w:bookmarkEnd w:id="12"/>
    </w:p>
    <w:p w14:paraId="51A34ECF" w14:textId="4C8D0F4B" w:rsidR="00B327A2" w:rsidRDefault="00B327A2" w:rsidP="00B327A2">
      <w:pPr>
        <w:pStyle w:val="NormalWeb"/>
        <w:spacing w:line="360" w:lineRule="auto"/>
        <w:jc w:val="both"/>
      </w:pPr>
      <w:bookmarkStart w:id="13" w:name="_Toc5527833"/>
      <w:bookmarkStart w:id="14" w:name="_Toc19544196"/>
      <w:bookmarkStart w:id="15" w:name="_Toc975461"/>
      <w:r w:rsidRPr="00D3393F">
        <w:rPr>
          <w:rStyle w:val="Emphasis"/>
          <w:b/>
          <w:bCs/>
        </w:rPr>
        <w:t>Savify</w:t>
      </w:r>
      <w:r w:rsidRPr="00D3393F">
        <w:rPr>
          <w:b/>
          <w:bCs/>
        </w:rPr>
        <w:t xml:space="preserve"> </w:t>
      </w:r>
      <w:r>
        <w:t>is a web-based</w:t>
      </w:r>
      <w:r w:rsidR="00D3393F">
        <w:t xml:space="preserve"> multi-vendor</w:t>
      </w:r>
      <w:r>
        <w:t xml:space="preserve"> platform designed to create a more interactive and personalized online shopping experience. The platform allows sellers to upload product information, while buyers can explore, negotiate, and search for items using advanced search functionalities. As current e-commerce platforms often lack personalization and effective engagement features, customers frequently experience impersonal transactions, limited communication options, and challenges in finding relevant products.</w:t>
      </w:r>
    </w:p>
    <w:p w14:paraId="011329E1" w14:textId="6CE5407F" w:rsidR="00B327A2" w:rsidRDefault="00B327A2" w:rsidP="00925D00">
      <w:pPr>
        <w:pStyle w:val="NormalWeb"/>
        <w:spacing w:line="360" w:lineRule="auto"/>
        <w:jc w:val="both"/>
      </w:pPr>
      <w:r>
        <w:t xml:space="preserve">A significant issue addressed by </w:t>
      </w:r>
      <w:r>
        <w:rPr>
          <w:rStyle w:val="Emphasis"/>
        </w:rPr>
        <w:t>Savify</w:t>
      </w:r>
      <w:r>
        <w:t xml:space="preserve"> is the limited interaction between buyers and sellers, as well as the lack of real-time communication tools, which often results in a</w:t>
      </w:r>
      <w:r w:rsidR="001E04EC">
        <w:t xml:space="preserve"> detached shopping experience to</w:t>
      </w:r>
      <w:r>
        <w:t xml:space="preserve"> address these gaps, </w:t>
      </w:r>
      <w:r>
        <w:rPr>
          <w:rStyle w:val="Emphasis"/>
        </w:rPr>
        <w:t>Savify</w:t>
      </w:r>
      <w:r>
        <w:t xml:space="preserve"> incorporates mechanisms to improve buyer-seller interaction, enhance search capabilities, and maintain a respectful online environment through AI-driven moderation.</w:t>
      </w:r>
    </w:p>
    <w:p w14:paraId="573A4593" w14:textId="77777777" w:rsidR="00B327A2" w:rsidRDefault="00B327A2" w:rsidP="00B327A2">
      <w:pPr>
        <w:pStyle w:val="NormalWeb"/>
        <w:spacing w:line="360" w:lineRule="auto"/>
        <w:jc w:val="both"/>
      </w:pPr>
      <w:r>
        <w:rPr>
          <w:rStyle w:val="Emphasis"/>
        </w:rPr>
        <w:t>Savify</w:t>
      </w:r>
      <w:r>
        <w:t xml:space="preserve"> aims to provide a transparent, secure, and efficient shopping experience, enhancing customer satisfaction and promoting innovation in online retail. Ultimately, </w:t>
      </w:r>
      <w:r>
        <w:rPr>
          <w:rStyle w:val="Emphasis"/>
        </w:rPr>
        <w:t>Savify</w:t>
      </w:r>
      <w:r>
        <w:t xml:space="preserve"> supports a more dynamic e-commerce environment, contributing to the growth and engagement of digital marketplaces.</w:t>
      </w:r>
    </w:p>
    <w:p w14:paraId="2858415E" w14:textId="69F2A04D" w:rsidR="00E35722" w:rsidRPr="00EF3C14" w:rsidRDefault="00E35722" w:rsidP="00E35722">
      <w:pPr>
        <w:pStyle w:val="BodyText"/>
        <w:rPr>
          <w:b/>
        </w:rPr>
      </w:pPr>
      <w:r w:rsidRPr="00EF3C14">
        <w:rPr>
          <w:b/>
        </w:rPr>
        <w:t>.</w:t>
      </w:r>
    </w:p>
    <w:p w14:paraId="5CD0869E" w14:textId="77777777" w:rsidR="004E5FC8" w:rsidRPr="008B57AF" w:rsidRDefault="00E35722" w:rsidP="00E347B5">
      <w:pPr>
        <w:pStyle w:val="Heading2"/>
      </w:pPr>
      <w:bookmarkStart w:id="16" w:name="_Toc113957283"/>
      <w:bookmarkEnd w:id="13"/>
      <w:bookmarkEnd w:id="14"/>
      <w:r>
        <w:t>Goals and Objectives</w:t>
      </w:r>
      <w:bookmarkEnd w:id="16"/>
    </w:p>
    <w:p w14:paraId="298AB4B4" w14:textId="77777777" w:rsidR="0063084D" w:rsidRPr="0063084D" w:rsidRDefault="0063084D" w:rsidP="0063084D">
      <w:pPr>
        <w:spacing w:before="100" w:beforeAutospacing="1" w:after="100" w:afterAutospacing="1"/>
      </w:pPr>
      <w:r w:rsidRPr="0063084D">
        <w:t xml:space="preserve">The primary objective of </w:t>
      </w:r>
      <w:r w:rsidRPr="0063084D">
        <w:rPr>
          <w:i/>
          <w:iCs/>
        </w:rPr>
        <w:t>Savify</w:t>
      </w:r>
      <w:r w:rsidRPr="0063084D">
        <w:t xml:space="preserve"> is to develop an interactive e-commerce platform where customers can browse, search, and negotiate confidently, creating an experience that feels as engaging as traditional shopping.</w:t>
      </w:r>
    </w:p>
    <w:p w14:paraId="49431E0E" w14:textId="77777777" w:rsidR="0063084D" w:rsidRPr="00652B79" w:rsidRDefault="0063084D" w:rsidP="0063084D">
      <w:pPr>
        <w:spacing w:before="100" w:beforeAutospacing="1" w:after="100" w:afterAutospacing="1"/>
        <w:rPr>
          <w:sz w:val="28"/>
          <w:szCs w:val="28"/>
          <w:u w:val="single"/>
        </w:rPr>
      </w:pPr>
      <w:r w:rsidRPr="00652B79">
        <w:rPr>
          <w:b/>
          <w:bCs/>
          <w:sz w:val="28"/>
          <w:szCs w:val="28"/>
          <w:u w:val="single"/>
        </w:rPr>
        <w:t>Goals:</w:t>
      </w:r>
    </w:p>
    <w:p w14:paraId="2EE4CF8F" w14:textId="2E156D0F" w:rsidR="0063084D" w:rsidRPr="0063084D" w:rsidRDefault="0063084D" w:rsidP="00652B79">
      <w:pPr>
        <w:numPr>
          <w:ilvl w:val="0"/>
          <w:numId w:val="14"/>
        </w:numPr>
        <w:spacing w:before="100" w:beforeAutospacing="1" w:after="100" w:afterAutospacing="1"/>
      </w:pPr>
      <w:r w:rsidRPr="0063084D">
        <w:t xml:space="preserve">To provide a web-based platform enabling </w:t>
      </w:r>
      <w:r w:rsidR="00652B79">
        <w:t>shoppers to negotiate on product and get in their desired price.</w:t>
      </w:r>
    </w:p>
    <w:p w14:paraId="6F6488AE" w14:textId="77777777" w:rsidR="005F0077" w:rsidRPr="005F0077" w:rsidRDefault="0063084D" w:rsidP="004409A9">
      <w:pPr>
        <w:numPr>
          <w:ilvl w:val="0"/>
          <w:numId w:val="14"/>
        </w:numPr>
        <w:spacing w:before="100" w:beforeAutospacing="1" w:after="100" w:afterAutospacing="1"/>
        <w:rPr>
          <w:sz w:val="28"/>
          <w:szCs w:val="28"/>
          <w:u w:val="single"/>
        </w:rPr>
      </w:pPr>
      <w:r w:rsidRPr="0063084D">
        <w:t xml:space="preserve">To enhance the online shopping experience by </w:t>
      </w:r>
      <w:r w:rsidR="005F0077">
        <w:t>enabling visual base search which makes search process easier.</w:t>
      </w:r>
    </w:p>
    <w:p w14:paraId="3D1B23A0" w14:textId="151C07D1" w:rsidR="0063084D" w:rsidRPr="005F0077" w:rsidRDefault="0063084D" w:rsidP="005F0077">
      <w:pPr>
        <w:spacing w:before="100" w:beforeAutospacing="1" w:after="100" w:afterAutospacing="1"/>
        <w:ind w:left="720"/>
        <w:rPr>
          <w:sz w:val="28"/>
          <w:szCs w:val="28"/>
          <w:u w:val="single"/>
        </w:rPr>
      </w:pPr>
      <w:r w:rsidRPr="005F0077">
        <w:rPr>
          <w:b/>
          <w:bCs/>
          <w:sz w:val="28"/>
          <w:szCs w:val="28"/>
          <w:u w:val="single"/>
        </w:rPr>
        <w:t>Objectives:</w:t>
      </w:r>
    </w:p>
    <w:p w14:paraId="7572B6AA" w14:textId="3C247454" w:rsidR="005F0077" w:rsidRDefault="005F0077" w:rsidP="0063084D">
      <w:pPr>
        <w:numPr>
          <w:ilvl w:val="0"/>
          <w:numId w:val="15"/>
        </w:numPr>
        <w:spacing w:before="100" w:beforeAutospacing="1" w:after="100" w:afterAutospacing="1"/>
      </w:pPr>
      <w:r>
        <w:t>Create a platform that allows multiple vendors to list and sell products seamlessly, providing a user-friendly experience for both sellers and buyers.</w:t>
      </w:r>
    </w:p>
    <w:p w14:paraId="5D8F8ECF" w14:textId="77777777" w:rsidR="005F0077" w:rsidRDefault="005F0077" w:rsidP="005F0077">
      <w:pPr>
        <w:spacing w:before="100" w:beforeAutospacing="1" w:after="100" w:afterAutospacing="1"/>
        <w:ind w:left="720"/>
      </w:pPr>
    </w:p>
    <w:p w14:paraId="3B4C1798" w14:textId="0F0F0618" w:rsidR="005F0077" w:rsidRDefault="005F0077" w:rsidP="005F0077">
      <w:pPr>
        <w:numPr>
          <w:ilvl w:val="0"/>
          <w:numId w:val="15"/>
        </w:numPr>
        <w:spacing w:before="100" w:beforeAutospacing="1" w:after="100" w:afterAutospacing="1"/>
      </w:pPr>
      <w:r>
        <w:t>Develop an AI-driven feature that enables real-time price negotiations between customers and vendors, offering a personalized and interactive shopping experience.</w:t>
      </w:r>
    </w:p>
    <w:p w14:paraId="78701057" w14:textId="6D82CBC5" w:rsidR="005F0077" w:rsidRDefault="005F0077" w:rsidP="005F0077">
      <w:pPr>
        <w:numPr>
          <w:ilvl w:val="0"/>
          <w:numId w:val="15"/>
        </w:numPr>
        <w:spacing w:before="100" w:beforeAutospacing="1" w:after="100" w:afterAutospacing="1"/>
      </w:pPr>
      <w:r>
        <w:t>Incorporate image and voice search capabilities to enhance product discovery and improve user convenience.</w:t>
      </w:r>
    </w:p>
    <w:p w14:paraId="266BF416" w14:textId="77777777" w:rsidR="0063084D" w:rsidRPr="0063084D" w:rsidRDefault="0063084D" w:rsidP="0063084D">
      <w:pPr>
        <w:spacing w:before="100" w:beforeAutospacing="1" w:after="100" w:afterAutospacing="1"/>
      </w:pPr>
      <w:r w:rsidRPr="0063084D">
        <w:rPr>
          <w:i/>
          <w:iCs/>
        </w:rPr>
        <w:t>Savify</w:t>
      </w:r>
      <w:r w:rsidRPr="0063084D">
        <w:t xml:space="preserve"> aims to set a new standard in e-commerce by addressing gaps in personalization, interaction, and accessibility that are prevalent in current platforms.</w:t>
      </w:r>
    </w:p>
    <w:p w14:paraId="46C94293" w14:textId="16F53E9C" w:rsidR="003B1E8A" w:rsidRPr="009235AA" w:rsidRDefault="003B1E8A" w:rsidP="007E20B5">
      <w:pPr>
        <w:pStyle w:val="BodyText"/>
      </w:pPr>
    </w:p>
    <w:p w14:paraId="320BDFD0" w14:textId="14253897" w:rsidR="004E5FC8" w:rsidRDefault="007A762C" w:rsidP="00E347B5">
      <w:pPr>
        <w:pStyle w:val="Heading2"/>
      </w:pPr>
      <w:bookmarkStart w:id="17" w:name="_Toc113957284"/>
      <w:r>
        <w:t>Scope of the Project</w:t>
      </w:r>
      <w:bookmarkEnd w:id="17"/>
    </w:p>
    <w:p w14:paraId="72F8B77E" w14:textId="50F2202A" w:rsidR="00956F15" w:rsidRDefault="00956F15" w:rsidP="00956F15">
      <w:pPr>
        <w:pStyle w:val="ListParagraph"/>
        <w:numPr>
          <w:ilvl w:val="0"/>
          <w:numId w:val="18"/>
        </w:numPr>
      </w:pPr>
      <w:r>
        <w:t>Our Website will be developed on MERN.</w:t>
      </w:r>
    </w:p>
    <w:p w14:paraId="73C8DC3F" w14:textId="30543335" w:rsidR="00956F15" w:rsidRDefault="00956F15" w:rsidP="00956F15"/>
    <w:p w14:paraId="293D49C7" w14:textId="231C823B" w:rsidR="00956F15" w:rsidRDefault="00956F15" w:rsidP="00956F15">
      <w:pPr>
        <w:pStyle w:val="ListParagraph"/>
        <w:numPr>
          <w:ilvl w:val="0"/>
          <w:numId w:val="18"/>
        </w:numPr>
      </w:pPr>
      <w:r>
        <w:t>Create a web-based system that allows multiple vendors to register, list, and manage their products, including inventory, pricing, and order fulfillment.</w:t>
      </w:r>
    </w:p>
    <w:p w14:paraId="2889F9AD" w14:textId="77777777" w:rsidR="00956F15" w:rsidRDefault="00956F15" w:rsidP="00956F15">
      <w:pPr>
        <w:pStyle w:val="ListParagraph"/>
      </w:pPr>
    </w:p>
    <w:p w14:paraId="17BCE189" w14:textId="583291DA" w:rsidR="00956F15" w:rsidRDefault="00956F15" w:rsidP="00956F15">
      <w:pPr>
        <w:pStyle w:val="ListParagraph"/>
        <w:numPr>
          <w:ilvl w:val="0"/>
          <w:numId w:val="18"/>
        </w:numPr>
      </w:pPr>
      <w:r>
        <w:t>Implement secure user registration and login functionalities for both customers and vendors, along with profile management features.</w:t>
      </w:r>
    </w:p>
    <w:p w14:paraId="1A9B6E0B" w14:textId="77777777" w:rsidR="00956F15" w:rsidRDefault="00956F15" w:rsidP="00956F15">
      <w:pPr>
        <w:pStyle w:val="ListParagraph"/>
      </w:pPr>
    </w:p>
    <w:p w14:paraId="2712484A" w14:textId="087876CC" w:rsidR="00956F15" w:rsidRDefault="00956F15" w:rsidP="00956F15">
      <w:pPr>
        <w:pStyle w:val="ListParagraph"/>
        <w:numPr>
          <w:ilvl w:val="0"/>
          <w:numId w:val="18"/>
        </w:numPr>
      </w:pPr>
      <w:r>
        <w:t>Integrate image search functionality enabling users to search for products using images, and incorporate voice search to enhance user experience and accessibility.</w:t>
      </w:r>
    </w:p>
    <w:p w14:paraId="265589F8" w14:textId="77777777" w:rsidR="00956F15" w:rsidRDefault="00956F15" w:rsidP="00956F15">
      <w:pPr>
        <w:pStyle w:val="ListParagraph"/>
      </w:pPr>
    </w:p>
    <w:p w14:paraId="10722F6D" w14:textId="4C6EF9F0" w:rsidR="00956F15" w:rsidRDefault="00956F15" w:rsidP="00956F15">
      <w:pPr>
        <w:pStyle w:val="ListParagraph"/>
        <w:numPr>
          <w:ilvl w:val="0"/>
          <w:numId w:val="18"/>
        </w:numPr>
      </w:pPr>
      <w:r>
        <w:t>Develop an AI-driven bargaining feature that allows customers to negotiate prices in real-time, providing a dynamic and personalized shopping experience.</w:t>
      </w:r>
    </w:p>
    <w:p w14:paraId="6D2687A9" w14:textId="77777777" w:rsidR="00B45900" w:rsidRDefault="00B45900" w:rsidP="00B45900">
      <w:pPr>
        <w:pStyle w:val="ListParagraph"/>
      </w:pPr>
    </w:p>
    <w:p w14:paraId="587752FD" w14:textId="1584AEC2" w:rsidR="00B45900" w:rsidRDefault="00B45900" w:rsidP="00956F15">
      <w:pPr>
        <w:pStyle w:val="ListParagraph"/>
        <w:numPr>
          <w:ilvl w:val="0"/>
          <w:numId w:val="18"/>
        </w:numPr>
      </w:pPr>
      <w:r>
        <w:t>Include features for customer reviews, ratings, and a support system to address inquiries and enhance overall service quality.</w:t>
      </w:r>
    </w:p>
    <w:p w14:paraId="093F9685" w14:textId="77777777" w:rsidR="00FF3370" w:rsidRDefault="00FF3370" w:rsidP="00FF3370">
      <w:pPr>
        <w:pStyle w:val="ListParagraph"/>
      </w:pPr>
    </w:p>
    <w:p w14:paraId="1E310F5C" w14:textId="7CA7B9B9" w:rsidR="00FF3370" w:rsidRDefault="00FF3370" w:rsidP="00956F15">
      <w:pPr>
        <w:pStyle w:val="ListParagraph"/>
        <w:numPr>
          <w:ilvl w:val="0"/>
          <w:numId w:val="18"/>
        </w:numPr>
      </w:pPr>
      <w:r>
        <w:t>Problem will be solved with Machine Learning</w:t>
      </w:r>
      <w:r w:rsidR="009671D9">
        <w:t>.</w:t>
      </w:r>
    </w:p>
    <w:p w14:paraId="2D5CE2C5" w14:textId="77777777" w:rsidR="009671D9" w:rsidRDefault="009671D9" w:rsidP="009671D9">
      <w:pPr>
        <w:pStyle w:val="ListParagraph"/>
      </w:pPr>
    </w:p>
    <w:p w14:paraId="498CEC16" w14:textId="01A62E1F" w:rsidR="009671D9" w:rsidRPr="00956F15" w:rsidRDefault="009671D9" w:rsidP="009671D9">
      <w:pPr>
        <w:pStyle w:val="ListParagraph"/>
      </w:pPr>
      <w:r>
        <w:t>The platform would be accessible and user-friendly, and simplified for both buyer and seller.</w:t>
      </w:r>
    </w:p>
    <w:p w14:paraId="7209B1E2" w14:textId="1240A2EC" w:rsidR="004E5FC8" w:rsidRPr="008B57AF" w:rsidRDefault="00657558" w:rsidP="00A21858">
      <w:pPr>
        <w:pStyle w:val="Heading1"/>
      </w:pPr>
      <w:bookmarkStart w:id="18" w:name="_Toc113957285"/>
      <w:bookmarkStart w:id="19" w:name="_Toc975464"/>
      <w:bookmarkStart w:id="20" w:name="_Toc5527837"/>
      <w:bookmarkStart w:id="21" w:name="_Toc19544169"/>
      <w:bookmarkStart w:id="22" w:name="_Toc19544199"/>
      <w:bookmarkEnd w:id="15"/>
      <w:r>
        <w:t xml:space="preserve">Literature </w:t>
      </w:r>
      <w:r w:rsidR="008F4642">
        <w:t>Review</w:t>
      </w:r>
      <w:bookmarkEnd w:id="18"/>
      <w:r w:rsidR="00A11546" w:rsidRPr="008B57AF">
        <w:t xml:space="preserve"> </w:t>
      </w:r>
      <w:bookmarkEnd w:id="19"/>
      <w:bookmarkEnd w:id="20"/>
      <w:bookmarkEnd w:id="21"/>
      <w:bookmarkEnd w:id="22"/>
    </w:p>
    <w:p w14:paraId="7AE9EB47" w14:textId="77777777" w:rsidR="008F4642" w:rsidRDefault="008F4642" w:rsidP="008F4642">
      <w:pPr>
        <w:pStyle w:val="Heading2"/>
        <w:numPr>
          <w:ilvl w:val="1"/>
          <w:numId w:val="4"/>
        </w:numPr>
      </w:pPr>
      <w:bookmarkStart w:id="23" w:name="_Toc113957286"/>
      <w:bookmarkStart w:id="24" w:name="_Toc532812916"/>
      <w:bookmarkStart w:id="25" w:name="_Toc975465"/>
      <w:r>
        <w:t>Introduction</w:t>
      </w:r>
      <w:bookmarkEnd w:id="23"/>
    </w:p>
    <w:p w14:paraId="079E1351" w14:textId="1D5616D4" w:rsidR="00355661" w:rsidRDefault="00355661" w:rsidP="00355661">
      <w:pPr>
        <w:pStyle w:val="NormalWeb"/>
        <w:spacing w:line="360" w:lineRule="auto"/>
        <w:jc w:val="both"/>
      </w:pPr>
      <w:r w:rsidRPr="00355661">
        <w:rPr>
          <w:rStyle w:val="Emphasis"/>
          <w:b/>
        </w:rPr>
        <w:t>Savify</w:t>
      </w:r>
      <w:r>
        <w:t xml:space="preserve"> is a web-based</w:t>
      </w:r>
      <w:r w:rsidR="007E55C9">
        <w:t xml:space="preserve"> multi-vendor</w:t>
      </w:r>
      <w:r>
        <w:t xml:space="preserve"> e-commerce platform developed to bring a traditional shopping experience into the digital space. While e-commerce has seen rapid growth globally, many platforms </w:t>
      </w:r>
      <w:r w:rsidRPr="00355661">
        <w:rPr>
          <w:b/>
        </w:rPr>
        <w:t>lack interactive</w:t>
      </w:r>
      <w:r>
        <w:t xml:space="preserve"> and </w:t>
      </w:r>
      <w:r w:rsidRPr="00355661">
        <w:rPr>
          <w:b/>
        </w:rPr>
        <w:t>personalized features</w:t>
      </w:r>
      <w:r>
        <w:t xml:space="preserve"> that could improve user experience and buyer-seller engagement. </w:t>
      </w:r>
      <w:r>
        <w:rPr>
          <w:rStyle w:val="Emphasis"/>
        </w:rPr>
        <w:t>Savify</w:t>
      </w:r>
      <w:r>
        <w:t xml:space="preserve"> is tailored specifically to provide customers with a more dynamic and connected shopping journey. The platform </w:t>
      </w:r>
      <w:r>
        <w:lastRenderedPageBreak/>
        <w:t>enables sellers to easily share product details and interact with buyers, addressing common issues such as limited negotiation options, impersonal interactions, and difficulty in finding products intuitively.</w:t>
      </w:r>
    </w:p>
    <w:p w14:paraId="5657C7CB" w14:textId="5270A706" w:rsidR="00355661" w:rsidRDefault="00355661" w:rsidP="008A7DAA">
      <w:pPr>
        <w:pStyle w:val="NormalWeb"/>
        <w:spacing w:line="360" w:lineRule="auto"/>
        <w:jc w:val="both"/>
      </w:pPr>
      <w:r>
        <w:t xml:space="preserve">The primary challenges addressed by </w:t>
      </w:r>
      <w:r>
        <w:rPr>
          <w:rStyle w:val="Emphasis"/>
        </w:rPr>
        <w:t>Savify</w:t>
      </w:r>
      <w:r>
        <w:t xml:space="preserve"> include the lack of personalized interaction and buyer engagement, which often reduces customer satisfaction on existing </w:t>
      </w:r>
      <w:r w:rsidR="008A7DAA">
        <w:t>platforms.</w:t>
      </w:r>
      <w:r>
        <w:t xml:space="preserve"> By integrating features like real-time bargaining, </w:t>
      </w:r>
      <w:r>
        <w:rPr>
          <w:rStyle w:val="Emphasis"/>
        </w:rPr>
        <w:t>Savify</w:t>
      </w:r>
      <w:r>
        <w:t xml:space="preserve"> has taken steps to bridge this gap, making online shopping both interactive and efficient.</w:t>
      </w:r>
    </w:p>
    <w:p w14:paraId="46337753" w14:textId="77777777" w:rsidR="00355661" w:rsidRPr="00355661" w:rsidRDefault="00355661" w:rsidP="00355661">
      <w:pPr>
        <w:jc w:val="both"/>
      </w:pPr>
    </w:p>
    <w:p w14:paraId="09909526" w14:textId="7644D0E4" w:rsidR="008F4642" w:rsidRDefault="00733565" w:rsidP="008F4642">
      <w:pPr>
        <w:pStyle w:val="Heading2"/>
        <w:numPr>
          <w:ilvl w:val="1"/>
          <w:numId w:val="4"/>
        </w:numPr>
      </w:pPr>
      <w:bookmarkStart w:id="26" w:name="_Toc113957287"/>
      <w:r>
        <w:t>Background and Problem Elaboration</w:t>
      </w:r>
      <w:bookmarkEnd w:id="26"/>
    </w:p>
    <w:p w14:paraId="6E330A85" w14:textId="77777777" w:rsidR="00227C33" w:rsidRPr="00227C33" w:rsidRDefault="00227C33" w:rsidP="006F7BC1">
      <w:pPr>
        <w:spacing w:before="100" w:beforeAutospacing="1" w:after="100" w:afterAutospacing="1" w:line="360" w:lineRule="auto"/>
      </w:pPr>
      <w:bookmarkStart w:id="27" w:name="_Toc113957288"/>
      <w:r w:rsidRPr="00227C33">
        <w:t>While multi-vendor e-commerce platforms have broadened online selling opportunities, they often lack features that enhance personalization and user interaction. Traditional platforms miss the personalized negotiations and interactive experiences of physical stores, leading to less customer engagement.</w:t>
      </w:r>
    </w:p>
    <w:p w14:paraId="37278E32" w14:textId="77777777" w:rsidR="00227C33" w:rsidRPr="00227C33" w:rsidRDefault="00227C33" w:rsidP="006F7BC1">
      <w:pPr>
        <w:spacing w:before="100" w:beforeAutospacing="1" w:after="100" w:afterAutospacing="1" w:line="360" w:lineRule="auto"/>
      </w:pPr>
      <w:r w:rsidRPr="00227C33">
        <w:t xml:space="preserve">Text-based search functionalities can be limiting due to language barriers or vague descriptions, making product discovery frustrating. By integrating an </w:t>
      </w:r>
      <w:r w:rsidRPr="00227C33">
        <w:rPr>
          <w:b/>
          <w:bCs/>
        </w:rPr>
        <w:t>AI Bargaining System</w:t>
      </w:r>
      <w:r w:rsidRPr="00227C33">
        <w:t xml:space="preserve">, </w:t>
      </w:r>
      <w:r w:rsidRPr="00227C33">
        <w:rPr>
          <w:b/>
          <w:bCs/>
        </w:rPr>
        <w:t>image search</w:t>
      </w:r>
      <w:r w:rsidRPr="00227C33">
        <w:t xml:space="preserve">, and </w:t>
      </w:r>
      <w:r w:rsidRPr="00227C33">
        <w:rPr>
          <w:b/>
          <w:bCs/>
        </w:rPr>
        <w:t>voice search</w:t>
      </w:r>
      <w:r w:rsidRPr="00227C33">
        <w:t>, the platform can simulate in-store experiences and improve accessibility.</w:t>
      </w:r>
    </w:p>
    <w:p w14:paraId="0386F400" w14:textId="77777777" w:rsidR="00227C33" w:rsidRPr="00227C33" w:rsidRDefault="00227C33" w:rsidP="006F7BC1">
      <w:pPr>
        <w:spacing w:before="100" w:beforeAutospacing="1" w:after="100" w:afterAutospacing="1" w:line="360" w:lineRule="auto"/>
      </w:pPr>
      <w:r w:rsidRPr="00227C33">
        <w:t>This project aims to create a web-based multi-vendor e-commerce platform that addresses these shortcomings by incorporating advanced AI features to enhance user satisfaction and streamline the shopping experience.</w:t>
      </w:r>
    </w:p>
    <w:p w14:paraId="53EAF2FB" w14:textId="77777777" w:rsidR="00733565" w:rsidRDefault="00733565" w:rsidP="008F4642">
      <w:pPr>
        <w:pStyle w:val="Heading2"/>
        <w:numPr>
          <w:ilvl w:val="1"/>
          <w:numId w:val="4"/>
        </w:numPr>
      </w:pPr>
      <w:r>
        <w:t>Detailed Literature Review</w:t>
      </w:r>
      <w:bookmarkEnd w:id="27"/>
    </w:p>
    <w:p w14:paraId="0D9A8098" w14:textId="77777777" w:rsidR="00733565" w:rsidRDefault="00733565" w:rsidP="00733565">
      <w:pPr>
        <w:pStyle w:val="Heading3"/>
        <w:numPr>
          <w:ilvl w:val="2"/>
          <w:numId w:val="4"/>
        </w:numPr>
      </w:pPr>
      <w:bookmarkStart w:id="28" w:name="_Toc113957289"/>
      <w:r>
        <w:t>Definitions</w:t>
      </w:r>
      <w:bookmarkEnd w:id="28"/>
    </w:p>
    <w:p w14:paraId="68F32545" w14:textId="3FB4CCE3" w:rsidR="00733565" w:rsidRDefault="00733565" w:rsidP="00733565">
      <w:pPr>
        <w:pStyle w:val="Heading3"/>
        <w:numPr>
          <w:ilvl w:val="2"/>
          <w:numId w:val="4"/>
        </w:numPr>
      </w:pPr>
      <w:bookmarkStart w:id="29" w:name="_Toc113957290"/>
      <w:r>
        <w:t>Related Research Work 1</w:t>
      </w:r>
      <w:bookmarkEnd w:id="29"/>
    </w:p>
    <w:p w14:paraId="09ED61AB" w14:textId="47660B3E" w:rsidR="00733565" w:rsidRDefault="00733565" w:rsidP="00733565">
      <w:pPr>
        <w:pStyle w:val="Heading3"/>
        <w:numPr>
          <w:ilvl w:val="2"/>
          <w:numId w:val="4"/>
        </w:numPr>
      </w:pPr>
      <w:bookmarkStart w:id="30" w:name="_Toc113957291"/>
      <w:r>
        <w:t>Related Research Work 2</w:t>
      </w:r>
      <w:bookmarkEnd w:id="30"/>
    </w:p>
    <w:p w14:paraId="56392147" w14:textId="4EA93C34" w:rsidR="00733565" w:rsidRDefault="00733565" w:rsidP="00733565">
      <w:pPr>
        <w:pStyle w:val="Heading2"/>
        <w:numPr>
          <w:ilvl w:val="1"/>
          <w:numId w:val="4"/>
        </w:numPr>
      </w:pPr>
      <w:bookmarkStart w:id="31" w:name="_Toc113957292"/>
      <w:r>
        <w:t>Literature Review Summary Table</w:t>
      </w:r>
      <w:bookmarkEnd w:id="31"/>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32"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32"/>
    </w:p>
    <w:p w14:paraId="21946619" w14:textId="77777777" w:rsidR="00255EB0" w:rsidRDefault="00255EB0" w:rsidP="00255EB0">
      <w:pPr>
        <w:pStyle w:val="TableDescription"/>
      </w:pPr>
      <w:r>
        <w:lastRenderedPageBreak/>
        <w:t>The summary of various computing devices invented in the past from 1833-1901 is presented here.</w:t>
      </w:r>
    </w:p>
    <w:tbl>
      <w:tblPr>
        <w:tblStyle w:val="TableGrid"/>
        <w:tblW w:w="0" w:type="auto"/>
        <w:tblLook w:val="04A0" w:firstRow="1" w:lastRow="0" w:firstColumn="1" w:lastColumn="0" w:noHBand="0" w:noVBand="1"/>
      </w:tblPr>
      <w:tblGrid>
        <w:gridCol w:w="515"/>
        <w:gridCol w:w="1259"/>
        <w:gridCol w:w="1439"/>
        <w:gridCol w:w="679"/>
        <w:gridCol w:w="1086"/>
        <w:gridCol w:w="1363"/>
        <w:gridCol w:w="1958"/>
      </w:tblGrid>
      <w:tr w:rsidR="00255EB0" w:rsidRPr="007A11C2" w14:paraId="2B4BB515" w14:textId="77777777" w:rsidTr="00EF1BFB">
        <w:tc>
          <w:tcPr>
            <w:tcW w:w="570" w:type="dxa"/>
          </w:tcPr>
          <w:p w14:paraId="551D9E14" w14:textId="77777777" w:rsidR="00255EB0" w:rsidRDefault="00255EB0" w:rsidP="00EF1BFB">
            <w:pPr>
              <w:pStyle w:val="TableHeaderRow"/>
            </w:pPr>
            <w:r>
              <w:t>No.</w:t>
            </w:r>
          </w:p>
        </w:tc>
        <w:tc>
          <w:tcPr>
            <w:tcW w:w="1292" w:type="dxa"/>
          </w:tcPr>
          <w:p w14:paraId="6C464CAA" w14:textId="77777777" w:rsidR="00255EB0" w:rsidRPr="007A11C2" w:rsidRDefault="00255EB0" w:rsidP="00EF1BFB">
            <w:pPr>
              <w:pStyle w:val="TableHeaderRow"/>
            </w:pPr>
            <w:r>
              <w:t>Name, reference</w:t>
            </w:r>
          </w:p>
        </w:tc>
        <w:tc>
          <w:tcPr>
            <w:tcW w:w="1193" w:type="dxa"/>
          </w:tcPr>
          <w:p w14:paraId="5FF80912" w14:textId="77777777" w:rsidR="00255EB0" w:rsidRDefault="00255EB0" w:rsidP="00EF1BFB">
            <w:pPr>
              <w:pStyle w:val="TableHeaderRow"/>
            </w:pPr>
            <w:r>
              <w:t>Inventor</w:t>
            </w:r>
          </w:p>
        </w:tc>
        <w:tc>
          <w:tcPr>
            <w:tcW w:w="743" w:type="dxa"/>
          </w:tcPr>
          <w:p w14:paraId="4980E65C" w14:textId="77777777" w:rsidR="00255EB0" w:rsidRPr="007A11C2" w:rsidRDefault="00255EB0" w:rsidP="00EF1BFB">
            <w:pPr>
              <w:pStyle w:val="TableHeaderRow"/>
            </w:pPr>
            <w:r>
              <w:t>Year</w:t>
            </w:r>
          </w:p>
        </w:tc>
        <w:tc>
          <w:tcPr>
            <w:tcW w:w="1350" w:type="dxa"/>
          </w:tcPr>
          <w:p w14:paraId="711223B2" w14:textId="77777777" w:rsidR="00255EB0" w:rsidRPr="007A11C2" w:rsidRDefault="00255EB0" w:rsidP="00EF1BFB">
            <w:pPr>
              <w:pStyle w:val="TableHeaderRow"/>
            </w:pPr>
            <w:r>
              <w:t>Input</w:t>
            </w:r>
          </w:p>
        </w:tc>
        <w:tc>
          <w:tcPr>
            <w:tcW w:w="1710" w:type="dxa"/>
          </w:tcPr>
          <w:p w14:paraId="5FF0606B" w14:textId="77777777" w:rsidR="00255EB0" w:rsidRDefault="00255EB0" w:rsidP="00EF1BFB">
            <w:pPr>
              <w:pStyle w:val="TableHeaderRow"/>
            </w:pPr>
            <w:r>
              <w:t>Output</w:t>
            </w:r>
          </w:p>
        </w:tc>
        <w:tc>
          <w:tcPr>
            <w:tcW w:w="2387" w:type="dxa"/>
          </w:tcPr>
          <w:p w14:paraId="23AFD359" w14:textId="77777777" w:rsidR="00255EB0" w:rsidRDefault="00255EB0" w:rsidP="00EF1BFB">
            <w:pPr>
              <w:pStyle w:val="TableHeaderRow"/>
            </w:pPr>
            <w:r>
              <w:t>Description</w:t>
            </w:r>
          </w:p>
        </w:tc>
      </w:tr>
      <w:tr w:rsidR="00255EB0" w:rsidRPr="007A11C2" w14:paraId="7B79C915" w14:textId="77777777" w:rsidTr="00EF1BFB">
        <w:tc>
          <w:tcPr>
            <w:tcW w:w="570" w:type="dxa"/>
          </w:tcPr>
          <w:p w14:paraId="126E9F81" w14:textId="77777777" w:rsidR="00255EB0" w:rsidRPr="00966D64" w:rsidRDefault="00255EB0" w:rsidP="00EF1BFB">
            <w:r w:rsidRPr="00966D64">
              <w:t>1.</w:t>
            </w:r>
          </w:p>
        </w:tc>
        <w:tc>
          <w:tcPr>
            <w:tcW w:w="1292" w:type="dxa"/>
          </w:tcPr>
          <w:p w14:paraId="38E9C62B" w14:textId="13912AF1" w:rsidR="00255EB0" w:rsidRPr="00966D64" w:rsidRDefault="007F5557" w:rsidP="00EF1BFB">
            <w:r>
              <w:t>Artificial Intelligence Based Price Negotiating E-commerce Chat Bot System</w:t>
            </w:r>
            <w:r w:rsidRPr="00966D64">
              <w:t xml:space="preserve"> </w:t>
            </w:r>
            <w:r w:rsidR="00255EB0" w:rsidRPr="00966D64">
              <w:t>[1]</w:t>
            </w:r>
          </w:p>
        </w:tc>
        <w:tc>
          <w:tcPr>
            <w:tcW w:w="1193" w:type="dxa"/>
          </w:tcPr>
          <w:p w14:paraId="7B644333" w14:textId="00854764" w:rsidR="00255EB0" w:rsidRPr="000B6DD7" w:rsidRDefault="007F5557" w:rsidP="00EF1BFB">
            <w:r>
              <w:t>A. Porselvi1, Pradeep Kumar Ramesh2, A.V Hemakumar3, S.Manoj Kumar4</w:t>
            </w:r>
          </w:p>
        </w:tc>
        <w:tc>
          <w:tcPr>
            <w:tcW w:w="743" w:type="dxa"/>
          </w:tcPr>
          <w:p w14:paraId="5072E4BA" w14:textId="15356A4C" w:rsidR="00255EB0" w:rsidRPr="000B6DD7" w:rsidRDefault="007F5557" w:rsidP="00EF1BFB">
            <w:r>
              <w:t>2021</w:t>
            </w:r>
          </w:p>
        </w:tc>
        <w:tc>
          <w:tcPr>
            <w:tcW w:w="1350" w:type="dxa"/>
          </w:tcPr>
          <w:p w14:paraId="62BD8E4F" w14:textId="77777777" w:rsidR="00255EB0" w:rsidRPr="000B6DD7" w:rsidRDefault="00255EB0" w:rsidP="00EF1BFB">
            <w:r>
              <w:t>Punch cards</w:t>
            </w:r>
          </w:p>
        </w:tc>
        <w:tc>
          <w:tcPr>
            <w:tcW w:w="1710" w:type="dxa"/>
          </w:tcPr>
          <w:p w14:paraId="1D094544" w14:textId="77777777" w:rsidR="00255EB0" w:rsidRDefault="00255EB0" w:rsidP="00EF1BFB">
            <w:r>
              <w:t>Printer, curve plotter, bell</w:t>
            </w:r>
          </w:p>
        </w:tc>
        <w:tc>
          <w:tcPr>
            <w:tcW w:w="2387" w:type="dxa"/>
          </w:tcPr>
          <w:p w14:paraId="07B31002" w14:textId="77777777" w:rsidR="00255EB0" w:rsidRDefault="00255EB0" w:rsidP="00EF1BFB">
            <w:r>
              <w:t xml:space="preserve">First general purpose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7CEAB1C4" w:rsidR="00FA4818" w:rsidRDefault="00255EB0" w:rsidP="00FA4818">
      <w:pPr>
        <w:pStyle w:val="Heading2"/>
        <w:numPr>
          <w:ilvl w:val="1"/>
          <w:numId w:val="4"/>
        </w:numPr>
      </w:pPr>
      <w:bookmarkStart w:id="33" w:name="_Toc113957293"/>
      <w:r>
        <w:t>Research G</w:t>
      </w:r>
      <w:r w:rsidR="00FA4818">
        <w:t>ap</w:t>
      </w:r>
      <w:bookmarkEnd w:id="33"/>
    </w:p>
    <w:p w14:paraId="30A09F7E" w14:textId="77777777" w:rsidR="006F7BC1" w:rsidRDefault="006F7BC1" w:rsidP="00200226">
      <w:pPr>
        <w:pStyle w:val="NormalWeb"/>
        <w:spacing w:line="360" w:lineRule="auto"/>
      </w:pPr>
      <w:r>
        <w:t>Despite advancements in e-commerce technologies, there is a notable gap in integrating advanced AI features into multi-vendor platforms to enhance user interaction and personalization. Current multi-vendor e-commerce platforms often lack the incorporation of AI-driven bargaining systems that allow for dynamic price negotiations, a feature that could simulate the personalized experience of physical store shopping. While some platforms have implemented image or voice search independently to improve product discovery, there is limited research and practical application combining these functionalities within a single platform.</w:t>
      </w:r>
    </w:p>
    <w:p w14:paraId="1D136750" w14:textId="77777777" w:rsidR="006F7BC1" w:rsidRDefault="006F7BC1" w:rsidP="00200226">
      <w:pPr>
        <w:pStyle w:val="NormalWeb"/>
        <w:spacing w:line="360" w:lineRule="auto"/>
      </w:pPr>
      <w:r>
        <w:t>Existing studies have primarily focused on the individual implementation of AI bargaining agents, image search algorithms, or voice recognition systems in e-commerce settings. However, they do not address the challenges and benefits of integrating these technologies holistically in a multi-vendor environment. This integration could bridge the gap between the impersonal nature of online shopping and the interactive experiences of brick-and-mortar stores.</w:t>
      </w:r>
    </w:p>
    <w:p w14:paraId="0C6F26EE" w14:textId="77777777" w:rsidR="006F7BC1" w:rsidRDefault="006F7BC1" w:rsidP="00200226">
      <w:pPr>
        <w:pStyle w:val="NormalWeb"/>
        <w:spacing w:line="360" w:lineRule="auto"/>
      </w:pPr>
      <w:r>
        <w:t xml:space="preserve">The research gap lies in developing a comprehensive, web-based multi-vendor e-commerce platform that seamlessly incorporates an AI bargaining system alongside advanced image and voice search capabilities. Such an integration remains underexplored in academic research and commercial applications. Addressing this gap can lead to a more engaging and accessible shopping experience, meeting modern </w:t>
      </w:r>
      <w:r>
        <w:lastRenderedPageBreak/>
        <w:t>consumer expectations and providing vendors with innovative tools to enhance customer satisfaction and loyalty.</w:t>
      </w:r>
    </w:p>
    <w:p w14:paraId="52B2AA4E" w14:textId="77777777" w:rsidR="006F7BC1" w:rsidRPr="006F7BC1" w:rsidRDefault="006F7BC1" w:rsidP="006F7BC1"/>
    <w:p w14:paraId="56DADCDC" w14:textId="1F9E2042" w:rsidR="00FA4818" w:rsidRDefault="00FA4818" w:rsidP="00FA4818">
      <w:pPr>
        <w:pStyle w:val="Heading2"/>
        <w:numPr>
          <w:ilvl w:val="1"/>
          <w:numId w:val="4"/>
        </w:numPr>
      </w:pPr>
      <w:bookmarkStart w:id="34" w:name="_Toc113957294"/>
      <w:bookmarkEnd w:id="24"/>
      <w:r>
        <w:t>Problem Statement</w:t>
      </w:r>
      <w:bookmarkEnd w:id="34"/>
    </w:p>
    <w:p w14:paraId="428EE47C" w14:textId="3F2F6CB3" w:rsidR="00031CF3" w:rsidRDefault="00031CF3" w:rsidP="00A53A83">
      <w:pPr>
        <w:pStyle w:val="BodyText"/>
      </w:pPr>
    </w:p>
    <w:p w14:paraId="1969E8A5" w14:textId="068671BB" w:rsidR="006F7BC1" w:rsidRDefault="006F7BC1" w:rsidP="006F7BC1">
      <w:pPr>
        <w:pStyle w:val="BodyText"/>
        <w:spacing w:line="360" w:lineRule="auto"/>
        <w:sectPr w:rsidR="006F7BC1" w:rsidSect="006F7BC1">
          <w:headerReference w:type="default" r:id="rId13"/>
          <w:pgSz w:w="11909" w:h="16834" w:code="9"/>
          <w:pgMar w:top="1440" w:right="1440" w:bottom="1440" w:left="2160" w:header="720" w:footer="720" w:gutter="0"/>
          <w:cols w:space="720"/>
          <w:docGrid w:linePitch="360"/>
        </w:sectPr>
      </w:pPr>
      <w:r>
        <w:t>Despite the proliferation of multi-vendor e-commerce platforms, many lack advanced features that provide personalized and interactive shopping experiences akin to physical stores. Traditional platforms often miss opportunities for real-time price negotiations, leading to reduced customer engagement and satisfaction. Additionally, reliance on text-based search functionalities presents challenges for users facing language barriers or when product descriptions are insufficient, making product discovery cumbersome. There is a pressing need for an innovative e-commerce solution that integrates an AI-driven bargaining system, image search, and voice search capabilities to enhance user interaction, accessibility, and overall satisfaction in the online shopping experience</w:t>
      </w:r>
    </w:p>
    <w:p w14:paraId="7EE039E4" w14:textId="77777777" w:rsidR="0011269D" w:rsidRDefault="00AC2211" w:rsidP="00A21858">
      <w:pPr>
        <w:pStyle w:val="Heading1"/>
      </w:pPr>
      <w:bookmarkStart w:id="35" w:name="_Toc532812917"/>
      <w:bookmarkStart w:id="36" w:name="_Toc113957295"/>
      <w:bookmarkStart w:id="37" w:name="_Toc5527840"/>
      <w:bookmarkStart w:id="38" w:name="_Toc19544170"/>
      <w:bookmarkStart w:id="39" w:name="_Toc19544202"/>
      <w:bookmarkStart w:id="40" w:name="_Toc975478"/>
      <w:bookmarkEnd w:id="25"/>
      <w:r>
        <w:lastRenderedPageBreak/>
        <w:t>Requirements and D</w:t>
      </w:r>
      <w:r w:rsidR="0011269D">
        <w:t>esign</w:t>
      </w:r>
      <w:bookmarkEnd w:id="35"/>
      <w:bookmarkEnd w:id="36"/>
      <w:r w:rsidR="0011269D">
        <w:t xml:space="preserve">  </w:t>
      </w:r>
    </w:p>
    <w:bookmarkEnd w:id="37"/>
    <w:bookmarkEnd w:id="38"/>
    <w:bookmarkEnd w:id="39"/>
    <w:p w14:paraId="26E2CC5B" w14:textId="77777777" w:rsidR="00344D3B" w:rsidRPr="00344D3B" w:rsidRDefault="00344D3B" w:rsidP="00344D3B">
      <w:pPr>
        <w:spacing w:before="100" w:beforeAutospacing="1" w:after="100" w:afterAutospacing="1"/>
      </w:pPr>
      <w:r w:rsidRPr="00344D3B">
        <w:t xml:space="preserve">In this chapter, we have developed the functional requirements for our actors, i.e., </w:t>
      </w:r>
      <w:r w:rsidRPr="00344D3B">
        <w:rPr>
          <w:b/>
          <w:bCs/>
        </w:rPr>
        <w:t>Customer, Seller, and Admin</w:t>
      </w:r>
      <w:r w:rsidRPr="00344D3B">
        <w:t xml:space="preserve">. The requirements are specifically designed for the </w:t>
      </w:r>
      <w:r w:rsidRPr="00344D3B">
        <w:rPr>
          <w:b/>
          <w:bCs/>
        </w:rPr>
        <w:t>Savify</w:t>
      </w:r>
      <w:r w:rsidRPr="00344D3B">
        <w:t xml:space="preserve"> platform.</w:t>
      </w:r>
    </w:p>
    <w:p w14:paraId="65C69047" w14:textId="735F363C" w:rsidR="00344D3B" w:rsidRPr="00344D3B" w:rsidRDefault="00344D3B" w:rsidP="009C7FD7">
      <w:pPr>
        <w:spacing w:before="100" w:beforeAutospacing="1" w:after="100" w:afterAutospacing="1"/>
      </w:pPr>
      <w:r w:rsidRPr="00344D3B">
        <w:t>Savify is a web-based e-commerce platform designed to provide an interactive and efficient way for customers and sellers to connect and engage with each other. The platform is user-friendly, easy to navigate and searc</w:t>
      </w:r>
      <w:r w:rsidR="00A76B3A">
        <w:t>h, and offers features such as AI</w:t>
      </w:r>
      <w:r w:rsidRPr="00344D3B">
        <w:t xml:space="preserve"> bargaining syst</w:t>
      </w:r>
      <w:r w:rsidR="009C7FD7">
        <w:t>em, image search, AI assistant</w:t>
      </w:r>
      <w:r w:rsidRPr="00344D3B">
        <w:t>, and speech-to-text support. These functionalities ensure a convenient and seamless experience for all users.</w:t>
      </w:r>
    </w:p>
    <w:p w14:paraId="0D99F01A" w14:textId="77777777" w:rsidR="00344D3B" w:rsidRPr="00344D3B" w:rsidRDefault="00344D3B" w:rsidP="00344D3B">
      <w:pPr>
        <w:spacing w:before="100" w:beforeAutospacing="1" w:after="100" w:afterAutospacing="1"/>
      </w:pPr>
      <w:r w:rsidRPr="00344D3B">
        <w:t xml:space="preserve">We created system use cases based on each functional requirement and developed corresponding use case diagrams. Additionally, we prepared fully dressed use cases for the main actors, i.e., </w:t>
      </w:r>
      <w:r w:rsidRPr="00344D3B">
        <w:rPr>
          <w:b/>
          <w:bCs/>
        </w:rPr>
        <w:t>Customer, Seller, and Admin</w:t>
      </w:r>
      <w:r w:rsidRPr="00344D3B">
        <w:t>, ensuring that each role's interactions and responsibilities are clearly outlined within the Savify system.</w:t>
      </w:r>
    </w:p>
    <w:p w14:paraId="4EFCA616" w14:textId="3BCCD810" w:rsidR="00FB714F" w:rsidRDefault="00FB714F" w:rsidP="00E347B5">
      <w:pPr>
        <w:pStyle w:val="Heading2"/>
      </w:pPr>
      <w:bookmarkStart w:id="41" w:name="_Toc25577321"/>
      <w:bookmarkStart w:id="42" w:name="_Toc25577905"/>
      <w:bookmarkStart w:id="43" w:name="_Toc25577952"/>
      <w:bookmarkStart w:id="44" w:name="_Toc25578012"/>
      <w:bookmarkStart w:id="45" w:name="_Toc25578051"/>
      <w:bookmarkStart w:id="46" w:name="_Toc25578815"/>
      <w:bookmarkStart w:id="47" w:name="_Toc25578878"/>
      <w:bookmarkStart w:id="48" w:name="_Toc25579687"/>
      <w:bookmarkStart w:id="49" w:name="_Toc25579864"/>
      <w:bookmarkStart w:id="50" w:name="_Toc25580012"/>
      <w:bookmarkStart w:id="51" w:name="_Toc33529344"/>
      <w:bookmarkStart w:id="52" w:name="_Toc113957296"/>
      <w:bookmarkStart w:id="53" w:name="_Toc532812918"/>
      <w:bookmarkEnd w:id="41"/>
      <w:bookmarkEnd w:id="42"/>
      <w:bookmarkEnd w:id="43"/>
      <w:bookmarkEnd w:id="44"/>
      <w:bookmarkEnd w:id="45"/>
      <w:bookmarkEnd w:id="46"/>
      <w:bookmarkEnd w:id="47"/>
      <w:bookmarkEnd w:id="48"/>
      <w:bookmarkEnd w:id="49"/>
      <w:bookmarkEnd w:id="50"/>
      <w:bookmarkEnd w:id="51"/>
      <w:r>
        <w:t>Requirements</w:t>
      </w:r>
      <w:bookmarkEnd w:id="52"/>
      <w:r>
        <w:t xml:space="preserve"> </w:t>
      </w:r>
    </w:p>
    <w:p w14:paraId="475EFE65" w14:textId="1690BDFC" w:rsidR="00F777F3" w:rsidRDefault="00F777F3" w:rsidP="00FB714F">
      <w:pPr>
        <w:pStyle w:val="Heading3"/>
      </w:pPr>
      <w:bookmarkStart w:id="54" w:name="_Toc113957297"/>
      <w:r>
        <w:t>Functional Requirements</w:t>
      </w:r>
      <w:bookmarkEnd w:id="53"/>
      <w:bookmarkEnd w:id="54"/>
    </w:p>
    <w:p w14:paraId="49D51828" w14:textId="77777777" w:rsidR="00920E85" w:rsidRPr="00920E85" w:rsidRDefault="00920E85" w:rsidP="00920E85"/>
    <w:p w14:paraId="6F312A20" w14:textId="53D4FF71" w:rsidR="000D7D90" w:rsidRPr="00920E85" w:rsidRDefault="000D7D90" w:rsidP="000D7D90">
      <w:pPr>
        <w:rPr>
          <w:b/>
          <w:bCs/>
          <w:sz w:val="28"/>
          <w:szCs w:val="28"/>
        </w:rPr>
      </w:pPr>
      <w:r w:rsidRPr="00920E85">
        <w:rPr>
          <w:b/>
          <w:bCs/>
          <w:sz w:val="28"/>
          <w:szCs w:val="28"/>
        </w:rPr>
        <w:t>Buyer:</w:t>
      </w:r>
    </w:p>
    <w:p w14:paraId="45D8A172" w14:textId="77777777" w:rsidR="000D7D90" w:rsidRDefault="000D7D90" w:rsidP="000D7D90"/>
    <w:tbl>
      <w:tblPr>
        <w:tblStyle w:val="TableGrid"/>
        <w:tblW w:w="0" w:type="auto"/>
        <w:tblLook w:val="04A0" w:firstRow="1" w:lastRow="0" w:firstColumn="1" w:lastColumn="0" w:noHBand="0" w:noVBand="1"/>
      </w:tblPr>
      <w:tblGrid>
        <w:gridCol w:w="1345"/>
        <w:gridCol w:w="5814"/>
      </w:tblGrid>
      <w:tr w:rsidR="00BA7BA4" w14:paraId="2EBE573A" w14:textId="77777777" w:rsidTr="000D7D90">
        <w:trPr>
          <w:trHeight w:val="287"/>
        </w:trPr>
        <w:tc>
          <w:tcPr>
            <w:tcW w:w="1345" w:type="dxa"/>
          </w:tcPr>
          <w:p w14:paraId="1BF6E086" w14:textId="5ED74677" w:rsidR="00BA7BA4" w:rsidRPr="00BA7BA4" w:rsidRDefault="00BA7BA4" w:rsidP="00BA7BA4">
            <w:pPr>
              <w:spacing w:line="360" w:lineRule="auto"/>
              <w:rPr>
                <w:b/>
                <w:bCs/>
              </w:rPr>
            </w:pPr>
            <w:r w:rsidRPr="00BA7BA4">
              <w:rPr>
                <w:b/>
                <w:bCs/>
              </w:rPr>
              <w:t>ID</w:t>
            </w:r>
          </w:p>
        </w:tc>
        <w:tc>
          <w:tcPr>
            <w:tcW w:w="5814" w:type="dxa"/>
          </w:tcPr>
          <w:p w14:paraId="69103B43" w14:textId="03D398FB" w:rsidR="00BA7BA4" w:rsidRPr="00BA7BA4" w:rsidRDefault="00BA7BA4" w:rsidP="00BA7BA4">
            <w:pPr>
              <w:spacing w:line="360" w:lineRule="auto"/>
              <w:rPr>
                <w:b/>
                <w:bCs/>
              </w:rPr>
            </w:pPr>
            <w:r w:rsidRPr="00BA7BA4">
              <w:rPr>
                <w:b/>
                <w:bCs/>
              </w:rPr>
              <w:t>Requirements</w:t>
            </w:r>
          </w:p>
        </w:tc>
      </w:tr>
      <w:tr w:rsidR="000D7D90" w14:paraId="425E609E" w14:textId="77777777" w:rsidTr="000D7D90">
        <w:trPr>
          <w:trHeight w:val="287"/>
        </w:trPr>
        <w:tc>
          <w:tcPr>
            <w:tcW w:w="1345" w:type="dxa"/>
          </w:tcPr>
          <w:p w14:paraId="5BCDC5C5" w14:textId="33723B0A" w:rsidR="000D7D90" w:rsidRDefault="000D7D90" w:rsidP="00BA7BA4">
            <w:pPr>
              <w:spacing w:line="360" w:lineRule="auto"/>
            </w:pPr>
            <w:r>
              <w:t>FR-1.1</w:t>
            </w:r>
          </w:p>
        </w:tc>
        <w:tc>
          <w:tcPr>
            <w:tcW w:w="5814" w:type="dxa"/>
          </w:tcPr>
          <w:p w14:paraId="0029102E" w14:textId="1EEF417E" w:rsidR="000D7D90" w:rsidRDefault="00CB1CE3" w:rsidP="00BA7BA4">
            <w:pPr>
              <w:spacing w:line="360" w:lineRule="auto"/>
            </w:pPr>
            <w:r>
              <w:t xml:space="preserve">Buyer shall </w:t>
            </w:r>
            <w:r w:rsidR="004A57E1">
              <w:t>be able to s</w:t>
            </w:r>
            <w:r>
              <w:t>ign up on website</w:t>
            </w:r>
            <w:r w:rsidR="00A5622F">
              <w:t>.</w:t>
            </w:r>
          </w:p>
        </w:tc>
      </w:tr>
      <w:tr w:rsidR="000D7D90" w14:paraId="3807073A" w14:textId="77777777" w:rsidTr="000D7D90">
        <w:trPr>
          <w:trHeight w:val="287"/>
        </w:trPr>
        <w:tc>
          <w:tcPr>
            <w:tcW w:w="1345" w:type="dxa"/>
          </w:tcPr>
          <w:p w14:paraId="39AD782C" w14:textId="0BA66C97" w:rsidR="000D7D90" w:rsidRDefault="00CB1CE3" w:rsidP="00BA7BA4">
            <w:pPr>
              <w:spacing w:line="360" w:lineRule="auto"/>
            </w:pPr>
            <w:r>
              <w:t>FR-1.2</w:t>
            </w:r>
          </w:p>
        </w:tc>
        <w:tc>
          <w:tcPr>
            <w:tcW w:w="5814" w:type="dxa"/>
          </w:tcPr>
          <w:p w14:paraId="4EE811FD" w14:textId="1B4C00E9" w:rsidR="00CB1CE3" w:rsidRDefault="00CB1CE3" w:rsidP="00BA7BA4">
            <w:pPr>
              <w:spacing w:line="360" w:lineRule="auto"/>
            </w:pPr>
            <w:r>
              <w:t xml:space="preserve">Buyer shall be able to </w:t>
            </w:r>
            <w:r w:rsidR="004A57E1">
              <w:t>l</w:t>
            </w:r>
            <w:r>
              <w:t>ogin to the website</w:t>
            </w:r>
            <w:r w:rsidR="00A5622F">
              <w:t>.</w:t>
            </w:r>
          </w:p>
        </w:tc>
      </w:tr>
      <w:tr w:rsidR="00CB1CE3" w14:paraId="2613EC2F" w14:textId="77777777" w:rsidTr="000D7D90">
        <w:trPr>
          <w:trHeight w:val="276"/>
        </w:trPr>
        <w:tc>
          <w:tcPr>
            <w:tcW w:w="1345" w:type="dxa"/>
          </w:tcPr>
          <w:p w14:paraId="00AD20A1" w14:textId="074A9539" w:rsidR="00CB1CE3" w:rsidRDefault="00CB1CE3" w:rsidP="00BA7BA4">
            <w:pPr>
              <w:spacing w:line="360" w:lineRule="auto"/>
            </w:pPr>
            <w:r>
              <w:t>FR-1.3</w:t>
            </w:r>
          </w:p>
        </w:tc>
        <w:tc>
          <w:tcPr>
            <w:tcW w:w="5814" w:type="dxa"/>
          </w:tcPr>
          <w:p w14:paraId="0CC96AD4" w14:textId="2FE2D4DA" w:rsidR="00CB1CE3" w:rsidRDefault="00CB1CE3" w:rsidP="00BA7BA4">
            <w:pPr>
              <w:spacing w:line="360" w:lineRule="auto"/>
            </w:pPr>
            <w:r>
              <w:t xml:space="preserve">Buyer shall be able to </w:t>
            </w:r>
            <w:r w:rsidR="004A57E1">
              <w:t>e</w:t>
            </w:r>
            <w:r>
              <w:t>dit their profile</w:t>
            </w:r>
            <w:r w:rsidR="00A5622F">
              <w:t>.</w:t>
            </w:r>
          </w:p>
        </w:tc>
      </w:tr>
      <w:tr w:rsidR="00CB1CE3" w14:paraId="37663783" w14:textId="77777777" w:rsidTr="000D7D90">
        <w:trPr>
          <w:trHeight w:val="287"/>
        </w:trPr>
        <w:tc>
          <w:tcPr>
            <w:tcW w:w="1345" w:type="dxa"/>
          </w:tcPr>
          <w:p w14:paraId="655889A5" w14:textId="5BE3DD82" w:rsidR="00CB1CE3" w:rsidRDefault="00CB1CE3" w:rsidP="00BA7BA4">
            <w:pPr>
              <w:spacing w:line="360" w:lineRule="auto"/>
            </w:pPr>
            <w:r>
              <w:t>FR-1.4</w:t>
            </w:r>
          </w:p>
        </w:tc>
        <w:tc>
          <w:tcPr>
            <w:tcW w:w="5814" w:type="dxa"/>
          </w:tcPr>
          <w:p w14:paraId="10A57AD7" w14:textId="6EE511CE" w:rsidR="00CB1CE3" w:rsidRDefault="00CB1CE3" w:rsidP="00BA7BA4">
            <w:pPr>
              <w:spacing w:line="360" w:lineRule="auto"/>
            </w:pPr>
            <w:r>
              <w:t>Buyer shall be able to recover passwords</w:t>
            </w:r>
            <w:r w:rsidR="00A5622F">
              <w:t>.</w:t>
            </w:r>
          </w:p>
        </w:tc>
      </w:tr>
      <w:tr w:rsidR="00CB1CE3" w14:paraId="7DF27715" w14:textId="77777777" w:rsidTr="000D7D90">
        <w:trPr>
          <w:trHeight w:val="287"/>
        </w:trPr>
        <w:tc>
          <w:tcPr>
            <w:tcW w:w="1345" w:type="dxa"/>
          </w:tcPr>
          <w:p w14:paraId="676C7946" w14:textId="2213F1A7" w:rsidR="00CB1CE3" w:rsidRDefault="00CB1CE3" w:rsidP="00BA7BA4">
            <w:pPr>
              <w:spacing w:line="360" w:lineRule="auto"/>
            </w:pPr>
            <w:r>
              <w:t>FR-1.5</w:t>
            </w:r>
          </w:p>
        </w:tc>
        <w:tc>
          <w:tcPr>
            <w:tcW w:w="5814" w:type="dxa"/>
          </w:tcPr>
          <w:p w14:paraId="477566B8" w14:textId="1496A2FF" w:rsidR="00CB1CE3" w:rsidRDefault="00CB1CE3" w:rsidP="00BA7BA4">
            <w:pPr>
              <w:spacing w:line="360" w:lineRule="auto"/>
            </w:pPr>
            <w:r>
              <w:t>Buyer shall be able to add product to cart</w:t>
            </w:r>
            <w:r w:rsidR="00A5622F">
              <w:t>.</w:t>
            </w:r>
          </w:p>
        </w:tc>
      </w:tr>
      <w:tr w:rsidR="00326FEA" w14:paraId="05DA586A" w14:textId="77777777" w:rsidTr="000D7D90">
        <w:trPr>
          <w:trHeight w:val="287"/>
        </w:trPr>
        <w:tc>
          <w:tcPr>
            <w:tcW w:w="1345" w:type="dxa"/>
          </w:tcPr>
          <w:p w14:paraId="622C3913" w14:textId="7865BAC2" w:rsidR="00326FEA" w:rsidRDefault="00326FEA" w:rsidP="00326FEA">
            <w:pPr>
              <w:spacing w:line="360" w:lineRule="auto"/>
            </w:pPr>
            <w:r>
              <w:t>FR-1.6</w:t>
            </w:r>
          </w:p>
        </w:tc>
        <w:tc>
          <w:tcPr>
            <w:tcW w:w="5814" w:type="dxa"/>
          </w:tcPr>
          <w:p w14:paraId="5596662B" w14:textId="7769F7E6" w:rsidR="00326FEA" w:rsidRDefault="00326FEA" w:rsidP="00326FEA">
            <w:pPr>
              <w:spacing w:line="360" w:lineRule="auto"/>
            </w:pPr>
            <w:r>
              <w:t>Buyer shall be able to delete product from cart</w:t>
            </w:r>
            <w:r w:rsidR="00A5622F">
              <w:t>.</w:t>
            </w:r>
          </w:p>
        </w:tc>
      </w:tr>
      <w:tr w:rsidR="00326FEA" w14:paraId="6FB60F06" w14:textId="77777777" w:rsidTr="000D7D90">
        <w:trPr>
          <w:trHeight w:val="287"/>
        </w:trPr>
        <w:tc>
          <w:tcPr>
            <w:tcW w:w="1345" w:type="dxa"/>
          </w:tcPr>
          <w:p w14:paraId="59CF6374" w14:textId="29D6779E" w:rsidR="00326FEA" w:rsidRDefault="00326FEA" w:rsidP="00326FEA">
            <w:pPr>
              <w:spacing w:line="360" w:lineRule="auto"/>
            </w:pPr>
            <w:r>
              <w:t>FR-1.7</w:t>
            </w:r>
          </w:p>
        </w:tc>
        <w:tc>
          <w:tcPr>
            <w:tcW w:w="5814" w:type="dxa"/>
          </w:tcPr>
          <w:p w14:paraId="042738AE" w14:textId="16F217FF" w:rsidR="00326FEA" w:rsidRDefault="00326FEA" w:rsidP="00326FEA">
            <w:pPr>
              <w:spacing w:line="360" w:lineRule="auto"/>
            </w:pPr>
            <w:r>
              <w:t>Buyer shall be able to buy product</w:t>
            </w:r>
            <w:r w:rsidR="00A5622F">
              <w:t>.</w:t>
            </w:r>
          </w:p>
        </w:tc>
      </w:tr>
      <w:tr w:rsidR="00A5622F" w14:paraId="672399A6" w14:textId="77777777" w:rsidTr="000D7D90">
        <w:trPr>
          <w:trHeight w:val="287"/>
        </w:trPr>
        <w:tc>
          <w:tcPr>
            <w:tcW w:w="1345" w:type="dxa"/>
          </w:tcPr>
          <w:p w14:paraId="795CE351" w14:textId="0B14C49B" w:rsidR="00A5622F" w:rsidRDefault="00A5622F" w:rsidP="00A5622F">
            <w:pPr>
              <w:spacing w:line="360" w:lineRule="auto"/>
            </w:pPr>
            <w:r>
              <w:t>FR-1.8</w:t>
            </w:r>
          </w:p>
        </w:tc>
        <w:tc>
          <w:tcPr>
            <w:tcW w:w="5814" w:type="dxa"/>
          </w:tcPr>
          <w:p w14:paraId="7B898E43" w14:textId="336EDCC6" w:rsidR="00A5622F" w:rsidRDefault="00A5622F" w:rsidP="00A5622F">
            <w:pPr>
              <w:spacing w:line="360" w:lineRule="auto"/>
            </w:pPr>
            <w:r>
              <w:t>Buyer shall be able to add review to product.</w:t>
            </w:r>
          </w:p>
        </w:tc>
      </w:tr>
      <w:tr w:rsidR="00A5622F" w14:paraId="267ABA88" w14:textId="77777777" w:rsidTr="000D7D90">
        <w:trPr>
          <w:trHeight w:val="287"/>
        </w:trPr>
        <w:tc>
          <w:tcPr>
            <w:tcW w:w="1345" w:type="dxa"/>
          </w:tcPr>
          <w:p w14:paraId="366B52A4" w14:textId="226E7A40" w:rsidR="00A5622F" w:rsidRDefault="00A5622F" w:rsidP="00A5622F">
            <w:pPr>
              <w:spacing w:line="360" w:lineRule="auto"/>
            </w:pPr>
            <w:r>
              <w:t>FR-1.9</w:t>
            </w:r>
          </w:p>
        </w:tc>
        <w:tc>
          <w:tcPr>
            <w:tcW w:w="5814" w:type="dxa"/>
          </w:tcPr>
          <w:p w14:paraId="4E4E21FD" w14:textId="1418DFE9" w:rsidR="00A5622F" w:rsidRDefault="00A5622F" w:rsidP="00A5622F">
            <w:pPr>
              <w:spacing w:line="360" w:lineRule="auto"/>
            </w:pPr>
            <w:r>
              <w:t>Buyer shall be able to bargain from seller.</w:t>
            </w:r>
          </w:p>
        </w:tc>
      </w:tr>
      <w:tr w:rsidR="00A5622F" w14:paraId="49AAFE85" w14:textId="77777777" w:rsidTr="000D7D90">
        <w:trPr>
          <w:trHeight w:val="276"/>
        </w:trPr>
        <w:tc>
          <w:tcPr>
            <w:tcW w:w="1345" w:type="dxa"/>
          </w:tcPr>
          <w:p w14:paraId="4D52C228" w14:textId="3322540D" w:rsidR="00A5622F" w:rsidRDefault="00A5622F" w:rsidP="00A5622F">
            <w:pPr>
              <w:spacing w:line="360" w:lineRule="auto"/>
            </w:pPr>
            <w:r>
              <w:t>FR-1.10</w:t>
            </w:r>
          </w:p>
        </w:tc>
        <w:tc>
          <w:tcPr>
            <w:tcW w:w="5814" w:type="dxa"/>
          </w:tcPr>
          <w:p w14:paraId="7AEF4EB2" w14:textId="5BD9A06A" w:rsidR="00A5622F" w:rsidRDefault="00A5622F" w:rsidP="00A5622F">
            <w:pPr>
              <w:spacing w:line="360" w:lineRule="auto"/>
            </w:pPr>
            <w:r>
              <w:t>Buyer shall be able to view products</w:t>
            </w:r>
          </w:p>
        </w:tc>
      </w:tr>
      <w:tr w:rsidR="00A5622F" w14:paraId="6B715BF5" w14:textId="77777777" w:rsidTr="004409A9">
        <w:trPr>
          <w:trHeight w:val="276"/>
        </w:trPr>
        <w:tc>
          <w:tcPr>
            <w:tcW w:w="1345" w:type="dxa"/>
          </w:tcPr>
          <w:p w14:paraId="357BCE16" w14:textId="48F061BB" w:rsidR="00A5622F" w:rsidRDefault="00A5622F" w:rsidP="00A5622F">
            <w:pPr>
              <w:spacing w:line="360" w:lineRule="auto"/>
            </w:pPr>
            <w:r>
              <w:t>FR-1.11</w:t>
            </w:r>
          </w:p>
        </w:tc>
        <w:tc>
          <w:tcPr>
            <w:tcW w:w="5814" w:type="dxa"/>
          </w:tcPr>
          <w:p w14:paraId="699DF29D" w14:textId="77777777" w:rsidR="00A5622F" w:rsidRDefault="00A5622F" w:rsidP="00A5622F">
            <w:pPr>
              <w:spacing w:line="360" w:lineRule="auto"/>
            </w:pPr>
            <w:r>
              <w:t>Buyer shall be able to view orders.</w:t>
            </w:r>
          </w:p>
        </w:tc>
      </w:tr>
      <w:tr w:rsidR="00A5622F" w14:paraId="73C877ED" w14:textId="77777777" w:rsidTr="000D7D90">
        <w:trPr>
          <w:trHeight w:val="276"/>
        </w:trPr>
        <w:tc>
          <w:tcPr>
            <w:tcW w:w="1345" w:type="dxa"/>
          </w:tcPr>
          <w:p w14:paraId="4182FFD2" w14:textId="33FF889D" w:rsidR="00A5622F" w:rsidRDefault="00A5622F" w:rsidP="00A5622F">
            <w:pPr>
              <w:spacing w:line="360" w:lineRule="auto"/>
            </w:pPr>
            <w:r>
              <w:t>FR-1.12</w:t>
            </w:r>
          </w:p>
        </w:tc>
        <w:tc>
          <w:tcPr>
            <w:tcW w:w="5814" w:type="dxa"/>
          </w:tcPr>
          <w:p w14:paraId="599CE9F6" w14:textId="24E75ED4" w:rsidR="00A5622F" w:rsidRDefault="00A5622F" w:rsidP="00A5622F">
            <w:pPr>
              <w:spacing w:line="360" w:lineRule="auto"/>
            </w:pPr>
            <w:r>
              <w:t>Buyer shall be able to view cart.</w:t>
            </w:r>
          </w:p>
        </w:tc>
      </w:tr>
      <w:tr w:rsidR="00A5622F" w14:paraId="0D7A56D0" w14:textId="77777777" w:rsidTr="004409A9">
        <w:trPr>
          <w:trHeight w:val="276"/>
        </w:trPr>
        <w:tc>
          <w:tcPr>
            <w:tcW w:w="1345" w:type="dxa"/>
          </w:tcPr>
          <w:p w14:paraId="0F9105E8" w14:textId="448848F4" w:rsidR="00A5622F" w:rsidRDefault="00A5622F" w:rsidP="00A5622F">
            <w:pPr>
              <w:spacing w:line="360" w:lineRule="auto"/>
            </w:pPr>
            <w:r>
              <w:t>FR-1.13</w:t>
            </w:r>
          </w:p>
        </w:tc>
        <w:tc>
          <w:tcPr>
            <w:tcW w:w="5814" w:type="dxa"/>
          </w:tcPr>
          <w:p w14:paraId="499C551F" w14:textId="77777777" w:rsidR="00A5622F" w:rsidRDefault="00A5622F" w:rsidP="00A5622F">
            <w:pPr>
              <w:spacing w:line="360" w:lineRule="auto"/>
            </w:pPr>
            <w:r>
              <w:t>Buyer shall be able to chat with seller.</w:t>
            </w:r>
          </w:p>
        </w:tc>
      </w:tr>
      <w:tr w:rsidR="00A5622F" w14:paraId="6A73BDD7" w14:textId="77777777" w:rsidTr="000D7D90">
        <w:trPr>
          <w:trHeight w:val="276"/>
        </w:trPr>
        <w:tc>
          <w:tcPr>
            <w:tcW w:w="1345" w:type="dxa"/>
          </w:tcPr>
          <w:p w14:paraId="0C3CDDE6" w14:textId="28B1AFC9" w:rsidR="00A5622F" w:rsidRDefault="00A5622F" w:rsidP="00A5622F">
            <w:pPr>
              <w:spacing w:line="360" w:lineRule="auto"/>
            </w:pPr>
            <w:r>
              <w:t>FR-1.14</w:t>
            </w:r>
          </w:p>
        </w:tc>
        <w:tc>
          <w:tcPr>
            <w:tcW w:w="5814" w:type="dxa"/>
          </w:tcPr>
          <w:p w14:paraId="16197A41" w14:textId="1B32C392" w:rsidR="00A5622F" w:rsidRDefault="00A5622F" w:rsidP="00A5622F">
            <w:pPr>
              <w:spacing w:line="360" w:lineRule="auto"/>
            </w:pPr>
            <w:r>
              <w:t>Buyer shall be able to view chats.</w:t>
            </w:r>
          </w:p>
        </w:tc>
      </w:tr>
      <w:tr w:rsidR="008B29B5" w14:paraId="05B4473A" w14:textId="77777777" w:rsidTr="000D7D90">
        <w:trPr>
          <w:trHeight w:val="276"/>
        </w:trPr>
        <w:tc>
          <w:tcPr>
            <w:tcW w:w="1345" w:type="dxa"/>
          </w:tcPr>
          <w:p w14:paraId="4767D371" w14:textId="1D80D3E3" w:rsidR="008B29B5" w:rsidRDefault="008B29B5" w:rsidP="008B29B5">
            <w:pPr>
              <w:spacing w:line="360" w:lineRule="auto"/>
            </w:pPr>
            <w:r>
              <w:t>FR-1.15</w:t>
            </w:r>
          </w:p>
        </w:tc>
        <w:tc>
          <w:tcPr>
            <w:tcW w:w="5814" w:type="dxa"/>
          </w:tcPr>
          <w:p w14:paraId="752774AF" w14:textId="7E173376" w:rsidR="008B29B5" w:rsidRDefault="008B29B5" w:rsidP="008B29B5">
            <w:pPr>
              <w:spacing w:line="360" w:lineRule="auto"/>
            </w:pPr>
            <w:r>
              <w:t>Buyer shall be chat with savify.</w:t>
            </w:r>
          </w:p>
        </w:tc>
      </w:tr>
    </w:tbl>
    <w:p w14:paraId="22B67E76" w14:textId="77777777" w:rsidR="000D7D90" w:rsidRDefault="000D7D90" w:rsidP="000D7D90"/>
    <w:p w14:paraId="376B99D2" w14:textId="77777777" w:rsidR="004A57E1" w:rsidRDefault="004A57E1" w:rsidP="000D7D90"/>
    <w:p w14:paraId="35F8E7BA" w14:textId="77777777" w:rsidR="004A57E1" w:rsidRDefault="004A57E1" w:rsidP="000D7D90"/>
    <w:p w14:paraId="28DEADA1" w14:textId="77777777" w:rsidR="004A57E1" w:rsidRDefault="004A57E1" w:rsidP="000D7D90"/>
    <w:p w14:paraId="7F3108DD" w14:textId="279F6786" w:rsidR="004A57E1" w:rsidRPr="00920E85" w:rsidRDefault="004A57E1" w:rsidP="004A57E1">
      <w:pPr>
        <w:rPr>
          <w:b/>
          <w:bCs/>
          <w:sz w:val="28"/>
          <w:szCs w:val="28"/>
        </w:rPr>
      </w:pPr>
      <w:r w:rsidRPr="00920E85">
        <w:rPr>
          <w:b/>
          <w:bCs/>
          <w:sz w:val="28"/>
          <w:szCs w:val="28"/>
        </w:rPr>
        <w:t>Seller:</w:t>
      </w:r>
    </w:p>
    <w:p w14:paraId="172E0299"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39B6643" w14:textId="77777777" w:rsidTr="00344D3B">
        <w:trPr>
          <w:trHeight w:val="287"/>
        </w:trPr>
        <w:tc>
          <w:tcPr>
            <w:tcW w:w="1345" w:type="dxa"/>
          </w:tcPr>
          <w:p w14:paraId="102CA5AF" w14:textId="7CF15DFF" w:rsidR="00ED402F" w:rsidRDefault="00ED402F" w:rsidP="00ED402F">
            <w:r w:rsidRPr="00BA7BA4">
              <w:rPr>
                <w:b/>
                <w:bCs/>
              </w:rPr>
              <w:t>ID</w:t>
            </w:r>
          </w:p>
        </w:tc>
        <w:tc>
          <w:tcPr>
            <w:tcW w:w="5814" w:type="dxa"/>
          </w:tcPr>
          <w:p w14:paraId="1BDCE073" w14:textId="52B00712" w:rsidR="00ED402F" w:rsidRDefault="00ED402F" w:rsidP="00ED402F">
            <w:r w:rsidRPr="00BA7BA4">
              <w:rPr>
                <w:b/>
                <w:bCs/>
              </w:rPr>
              <w:t>Requirements</w:t>
            </w:r>
          </w:p>
        </w:tc>
      </w:tr>
      <w:tr w:rsidR="004A57E1" w14:paraId="071CB5EF" w14:textId="77777777" w:rsidTr="00344D3B">
        <w:trPr>
          <w:trHeight w:val="287"/>
        </w:trPr>
        <w:tc>
          <w:tcPr>
            <w:tcW w:w="1345" w:type="dxa"/>
          </w:tcPr>
          <w:p w14:paraId="5B2658CF" w14:textId="790949C0" w:rsidR="004A57E1" w:rsidRDefault="004A57E1" w:rsidP="00344D3B">
            <w:r>
              <w:t>FR-2.1</w:t>
            </w:r>
          </w:p>
        </w:tc>
        <w:tc>
          <w:tcPr>
            <w:tcW w:w="5814" w:type="dxa"/>
          </w:tcPr>
          <w:p w14:paraId="6929E400" w14:textId="44FF1672" w:rsidR="004A57E1" w:rsidRDefault="004A57E1" w:rsidP="004A57E1">
            <w:r>
              <w:t>Sel</w:t>
            </w:r>
            <w:r w:rsidR="00AC697D">
              <w:t>ler shall be able to register their</w:t>
            </w:r>
            <w:r>
              <w:t xml:space="preserve"> account</w:t>
            </w:r>
            <w:r w:rsidR="00AC697D">
              <w:t>.</w:t>
            </w:r>
          </w:p>
        </w:tc>
      </w:tr>
      <w:tr w:rsidR="004A57E1" w14:paraId="21F36EC6" w14:textId="77777777" w:rsidTr="00344D3B">
        <w:trPr>
          <w:trHeight w:val="287"/>
        </w:trPr>
        <w:tc>
          <w:tcPr>
            <w:tcW w:w="1345" w:type="dxa"/>
          </w:tcPr>
          <w:p w14:paraId="737C54CF" w14:textId="05BD108C" w:rsidR="004A57E1" w:rsidRDefault="004A57E1" w:rsidP="00344D3B">
            <w:r>
              <w:t>FR-2.2</w:t>
            </w:r>
          </w:p>
        </w:tc>
        <w:tc>
          <w:tcPr>
            <w:tcW w:w="5814" w:type="dxa"/>
          </w:tcPr>
          <w:p w14:paraId="03CE71E1" w14:textId="5FCDDD48" w:rsidR="004A57E1" w:rsidRDefault="004A57E1" w:rsidP="004A57E1">
            <w:r>
              <w:t xml:space="preserve">Seller shall be able to login to their </w:t>
            </w:r>
            <w:r w:rsidR="00AC697D">
              <w:t>account</w:t>
            </w:r>
            <w:r w:rsidR="001C4E3F">
              <w:t>.</w:t>
            </w:r>
          </w:p>
        </w:tc>
      </w:tr>
      <w:tr w:rsidR="004A57E1" w14:paraId="3F9F1320" w14:textId="77777777" w:rsidTr="00344D3B">
        <w:trPr>
          <w:trHeight w:val="276"/>
        </w:trPr>
        <w:tc>
          <w:tcPr>
            <w:tcW w:w="1345" w:type="dxa"/>
          </w:tcPr>
          <w:p w14:paraId="12ED77F3" w14:textId="7DF82910" w:rsidR="004A57E1" w:rsidRDefault="004A57E1" w:rsidP="00344D3B">
            <w:r>
              <w:t>FR-2.3</w:t>
            </w:r>
          </w:p>
        </w:tc>
        <w:tc>
          <w:tcPr>
            <w:tcW w:w="5814" w:type="dxa"/>
          </w:tcPr>
          <w:p w14:paraId="3B1F6CD6" w14:textId="08F99E9D" w:rsidR="004A57E1" w:rsidRDefault="004A57E1" w:rsidP="00344D3B">
            <w:r>
              <w:t>Seller shall be able to edit their profile</w:t>
            </w:r>
            <w:r w:rsidR="001C4E3F">
              <w:t>.</w:t>
            </w:r>
          </w:p>
        </w:tc>
      </w:tr>
      <w:tr w:rsidR="004A57E1" w14:paraId="02A2E229" w14:textId="77777777" w:rsidTr="00344D3B">
        <w:trPr>
          <w:trHeight w:val="287"/>
        </w:trPr>
        <w:tc>
          <w:tcPr>
            <w:tcW w:w="1345" w:type="dxa"/>
          </w:tcPr>
          <w:p w14:paraId="54AD941B" w14:textId="6ED81F56" w:rsidR="004A57E1" w:rsidRDefault="004A57E1" w:rsidP="00344D3B">
            <w:r>
              <w:t>FR-2.4</w:t>
            </w:r>
          </w:p>
        </w:tc>
        <w:tc>
          <w:tcPr>
            <w:tcW w:w="5814" w:type="dxa"/>
          </w:tcPr>
          <w:p w14:paraId="2217B5B7" w14:textId="2885CC99" w:rsidR="004A57E1" w:rsidRDefault="004A57E1" w:rsidP="00344D3B">
            <w:r>
              <w:t>Seller shall be able to recover passwords</w:t>
            </w:r>
            <w:r w:rsidR="001C4E3F">
              <w:t>.</w:t>
            </w:r>
          </w:p>
        </w:tc>
      </w:tr>
      <w:tr w:rsidR="009F4572" w14:paraId="539566B3" w14:textId="77777777" w:rsidTr="004409A9">
        <w:trPr>
          <w:trHeight w:val="287"/>
        </w:trPr>
        <w:tc>
          <w:tcPr>
            <w:tcW w:w="1345" w:type="dxa"/>
          </w:tcPr>
          <w:p w14:paraId="1D708852" w14:textId="77777777" w:rsidR="009F4572" w:rsidRDefault="009F4572" w:rsidP="004409A9">
            <w:r>
              <w:t>FR-2.5</w:t>
            </w:r>
          </w:p>
        </w:tc>
        <w:tc>
          <w:tcPr>
            <w:tcW w:w="5814" w:type="dxa"/>
          </w:tcPr>
          <w:p w14:paraId="012A6C9D" w14:textId="0689549E" w:rsidR="009F4572" w:rsidRDefault="009F4572" w:rsidP="004409A9">
            <w:r>
              <w:t>Seller shall be able to add products</w:t>
            </w:r>
            <w:r w:rsidR="001C4E3F">
              <w:t>.</w:t>
            </w:r>
          </w:p>
        </w:tc>
      </w:tr>
      <w:tr w:rsidR="00EE13D9" w14:paraId="0B25EBAE" w14:textId="77777777" w:rsidTr="004409A9">
        <w:trPr>
          <w:trHeight w:val="287"/>
        </w:trPr>
        <w:tc>
          <w:tcPr>
            <w:tcW w:w="1345" w:type="dxa"/>
          </w:tcPr>
          <w:p w14:paraId="79F39261" w14:textId="72F57FA6" w:rsidR="00EE13D9" w:rsidRDefault="00EE13D9" w:rsidP="00EE13D9">
            <w:r>
              <w:t>FR-2.6</w:t>
            </w:r>
          </w:p>
        </w:tc>
        <w:tc>
          <w:tcPr>
            <w:tcW w:w="5814" w:type="dxa"/>
          </w:tcPr>
          <w:p w14:paraId="10439132" w14:textId="7AD7C9C3" w:rsidR="00EE13D9" w:rsidRDefault="00EE13D9" w:rsidP="00EE13D9">
            <w:r>
              <w:t>Seller shall be able to view products.</w:t>
            </w:r>
          </w:p>
        </w:tc>
      </w:tr>
      <w:tr w:rsidR="00EE13D9" w14:paraId="56FEAED0" w14:textId="77777777" w:rsidTr="004409A9">
        <w:trPr>
          <w:trHeight w:val="287"/>
        </w:trPr>
        <w:tc>
          <w:tcPr>
            <w:tcW w:w="1345" w:type="dxa"/>
          </w:tcPr>
          <w:p w14:paraId="6828A83C" w14:textId="608D1E00" w:rsidR="00EE13D9" w:rsidRDefault="00EE13D9" w:rsidP="00EE13D9">
            <w:r>
              <w:t>FR-2.7</w:t>
            </w:r>
          </w:p>
        </w:tc>
        <w:tc>
          <w:tcPr>
            <w:tcW w:w="5814" w:type="dxa"/>
          </w:tcPr>
          <w:p w14:paraId="7ACAF3FA" w14:textId="03101D64" w:rsidR="00EE13D9" w:rsidRDefault="00EE13D9" w:rsidP="00EE13D9">
            <w:r>
              <w:t>Seller shall be able to delete products.</w:t>
            </w:r>
          </w:p>
        </w:tc>
      </w:tr>
      <w:tr w:rsidR="00EE13D9" w14:paraId="3DCF22A2" w14:textId="77777777" w:rsidTr="00344D3B">
        <w:trPr>
          <w:trHeight w:val="287"/>
        </w:trPr>
        <w:tc>
          <w:tcPr>
            <w:tcW w:w="1345" w:type="dxa"/>
          </w:tcPr>
          <w:p w14:paraId="3DCAE69B" w14:textId="4B9B6C77" w:rsidR="00EE13D9" w:rsidRDefault="00EE13D9" w:rsidP="00EE13D9">
            <w:r>
              <w:t>FR-2.8</w:t>
            </w:r>
          </w:p>
        </w:tc>
        <w:tc>
          <w:tcPr>
            <w:tcW w:w="5814" w:type="dxa"/>
          </w:tcPr>
          <w:p w14:paraId="2BFDAC7E" w14:textId="070E2487" w:rsidR="00EE13D9" w:rsidRDefault="00EE13D9" w:rsidP="00EE13D9">
            <w:r>
              <w:t>Seller shall be able to edit products.</w:t>
            </w:r>
          </w:p>
        </w:tc>
      </w:tr>
      <w:tr w:rsidR="00EE13D9" w14:paraId="09ED1C24" w14:textId="77777777" w:rsidTr="004409A9">
        <w:trPr>
          <w:trHeight w:val="287"/>
        </w:trPr>
        <w:tc>
          <w:tcPr>
            <w:tcW w:w="1345" w:type="dxa"/>
          </w:tcPr>
          <w:p w14:paraId="5041687D" w14:textId="270DAA9A" w:rsidR="00EE13D9" w:rsidRDefault="00EE13D9" w:rsidP="00EE13D9">
            <w:r>
              <w:t>FR-2.9</w:t>
            </w:r>
          </w:p>
        </w:tc>
        <w:tc>
          <w:tcPr>
            <w:tcW w:w="5814" w:type="dxa"/>
          </w:tcPr>
          <w:p w14:paraId="78525754" w14:textId="77777777" w:rsidR="00EE13D9" w:rsidRDefault="00EE13D9" w:rsidP="00EE13D9">
            <w:r>
              <w:t>Seller shall be able to view  orders.</w:t>
            </w:r>
          </w:p>
        </w:tc>
      </w:tr>
      <w:tr w:rsidR="00873795" w14:paraId="1A25F439" w14:textId="77777777" w:rsidTr="004409A9">
        <w:trPr>
          <w:trHeight w:val="287"/>
        </w:trPr>
        <w:tc>
          <w:tcPr>
            <w:tcW w:w="1345" w:type="dxa"/>
          </w:tcPr>
          <w:p w14:paraId="7A922D17" w14:textId="19BD135B" w:rsidR="00873795" w:rsidRDefault="00873795" w:rsidP="00EE13D9">
            <w:r>
              <w:t>FR-2.10</w:t>
            </w:r>
          </w:p>
        </w:tc>
        <w:tc>
          <w:tcPr>
            <w:tcW w:w="5814" w:type="dxa"/>
          </w:tcPr>
          <w:p w14:paraId="54D8BF0B" w14:textId="0850461E" w:rsidR="00873795" w:rsidRDefault="00873795" w:rsidP="00EE13D9">
            <w:r>
              <w:t>Seller shall be able to manage orders.</w:t>
            </w:r>
          </w:p>
        </w:tc>
      </w:tr>
      <w:tr w:rsidR="00EE13D9" w14:paraId="059B40E5" w14:textId="77777777" w:rsidTr="00344D3B">
        <w:trPr>
          <w:trHeight w:val="287"/>
        </w:trPr>
        <w:tc>
          <w:tcPr>
            <w:tcW w:w="1345" w:type="dxa"/>
          </w:tcPr>
          <w:p w14:paraId="4E7077EB" w14:textId="67235082" w:rsidR="00EE13D9" w:rsidRDefault="00EE13D9" w:rsidP="00EE13D9">
            <w:r>
              <w:t>FR-2.</w:t>
            </w:r>
            <w:r w:rsidR="00873795">
              <w:t>11</w:t>
            </w:r>
          </w:p>
        </w:tc>
        <w:tc>
          <w:tcPr>
            <w:tcW w:w="5814" w:type="dxa"/>
          </w:tcPr>
          <w:p w14:paraId="4BB54EC2" w14:textId="58A919B3" w:rsidR="00EE13D9" w:rsidRDefault="00EE13D9" w:rsidP="00EE13D9">
            <w:r>
              <w:t>Seller shall be able to reply to customers.</w:t>
            </w:r>
          </w:p>
        </w:tc>
      </w:tr>
      <w:tr w:rsidR="00DE5595" w14:paraId="49CCD119" w14:textId="77777777" w:rsidTr="00344D3B">
        <w:trPr>
          <w:trHeight w:val="287"/>
        </w:trPr>
        <w:tc>
          <w:tcPr>
            <w:tcW w:w="1345" w:type="dxa"/>
          </w:tcPr>
          <w:p w14:paraId="79BD51E5" w14:textId="7DEF2E8F" w:rsidR="00DE5595" w:rsidRDefault="00DE5595" w:rsidP="00DE5595">
            <w:r>
              <w:t>FR-2.12</w:t>
            </w:r>
          </w:p>
        </w:tc>
        <w:tc>
          <w:tcPr>
            <w:tcW w:w="5814" w:type="dxa"/>
          </w:tcPr>
          <w:p w14:paraId="6EFBB7F3" w14:textId="3FE96F80" w:rsidR="00DE5595" w:rsidRDefault="00DE5595" w:rsidP="00DE5595">
            <w:r>
              <w:t>Seller shall be able to chat with savify.</w:t>
            </w:r>
          </w:p>
        </w:tc>
      </w:tr>
    </w:tbl>
    <w:p w14:paraId="4879C783" w14:textId="77777777" w:rsidR="004A57E1" w:rsidRDefault="004A57E1" w:rsidP="000D7D90"/>
    <w:p w14:paraId="1E92AA09" w14:textId="3FECE965" w:rsidR="004A57E1" w:rsidRPr="00920E85" w:rsidRDefault="004A57E1" w:rsidP="004A57E1">
      <w:pPr>
        <w:rPr>
          <w:b/>
          <w:bCs/>
          <w:sz w:val="28"/>
          <w:szCs w:val="28"/>
        </w:rPr>
      </w:pPr>
      <w:r w:rsidRPr="00920E85">
        <w:rPr>
          <w:b/>
          <w:bCs/>
          <w:sz w:val="28"/>
          <w:szCs w:val="28"/>
        </w:rPr>
        <w:t>Admin:</w:t>
      </w:r>
    </w:p>
    <w:p w14:paraId="7B91DBEE"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B9EBC07" w14:textId="77777777" w:rsidTr="00344D3B">
        <w:trPr>
          <w:trHeight w:val="287"/>
        </w:trPr>
        <w:tc>
          <w:tcPr>
            <w:tcW w:w="1345" w:type="dxa"/>
          </w:tcPr>
          <w:p w14:paraId="5AB8A893" w14:textId="465D9E3E" w:rsidR="00ED402F" w:rsidRDefault="00ED402F" w:rsidP="00ED402F">
            <w:r w:rsidRPr="00BA7BA4">
              <w:rPr>
                <w:b/>
                <w:bCs/>
              </w:rPr>
              <w:t>ID</w:t>
            </w:r>
          </w:p>
        </w:tc>
        <w:tc>
          <w:tcPr>
            <w:tcW w:w="5814" w:type="dxa"/>
          </w:tcPr>
          <w:p w14:paraId="7927EC3C" w14:textId="108C807A" w:rsidR="00ED402F" w:rsidRDefault="00ED402F" w:rsidP="00ED402F">
            <w:r w:rsidRPr="00BA7BA4">
              <w:rPr>
                <w:b/>
                <w:bCs/>
              </w:rPr>
              <w:t>Requirements</w:t>
            </w:r>
          </w:p>
        </w:tc>
      </w:tr>
      <w:tr w:rsidR="002E780A" w14:paraId="118DBD18" w14:textId="77777777" w:rsidTr="00344D3B">
        <w:trPr>
          <w:trHeight w:val="287"/>
        </w:trPr>
        <w:tc>
          <w:tcPr>
            <w:tcW w:w="1345" w:type="dxa"/>
          </w:tcPr>
          <w:p w14:paraId="2E3A448E" w14:textId="6C2C092D" w:rsidR="002E780A" w:rsidRDefault="00AD649C" w:rsidP="00344D3B">
            <w:r>
              <w:t>FR-3.1</w:t>
            </w:r>
          </w:p>
        </w:tc>
        <w:tc>
          <w:tcPr>
            <w:tcW w:w="5814" w:type="dxa"/>
          </w:tcPr>
          <w:p w14:paraId="0C64C95D" w14:textId="369AF4C4" w:rsidR="002E780A" w:rsidRDefault="002E780A" w:rsidP="002E780A">
            <w:r>
              <w:t>Admin shall be able to login to account.</w:t>
            </w:r>
          </w:p>
        </w:tc>
      </w:tr>
      <w:tr w:rsidR="002E780A" w14:paraId="37EE9750" w14:textId="77777777" w:rsidTr="00344D3B">
        <w:trPr>
          <w:trHeight w:val="287"/>
        </w:trPr>
        <w:tc>
          <w:tcPr>
            <w:tcW w:w="1345" w:type="dxa"/>
          </w:tcPr>
          <w:p w14:paraId="553FBB80" w14:textId="12A9E531" w:rsidR="002E780A" w:rsidRDefault="00AD649C" w:rsidP="00344D3B">
            <w:r>
              <w:t>FR-3.2</w:t>
            </w:r>
          </w:p>
        </w:tc>
        <w:tc>
          <w:tcPr>
            <w:tcW w:w="5814" w:type="dxa"/>
          </w:tcPr>
          <w:p w14:paraId="0908F6BE" w14:textId="1257BEA1" w:rsidR="002E780A" w:rsidRDefault="002E780A" w:rsidP="00B132D0">
            <w:r>
              <w:t>Admin shall be able to edit profile.</w:t>
            </w:r>
          </w:p>
        </w:tc>
      </w:tr>
      <w:tr w:rsidR="004A57E1" w14:paraId="497560C2" w14:textId="77777777" w:rsidTr="00344D3B">
        <w:trPr>
          <w:trHeight w:val="287"/>
        </w:trPr>
        <w:tc>
          <w:tcPr>
            <w:tcW w:w="1345" w:type="dxa"/>
          </w:tcPr>
          <w:p w14:paraId="25AF304D" w14:textId="64451F5B" w:rsidR="004A57E1" w:rsidRDefault="002E780A" w:rsidP="00344D3B">
            <w:r>
              <w:t>FR-3.3</w:t>
            </w:r>
          </w:p>
        </w:tc>
        <w:tc>
          <w:tcPr>
            <w:tcW w:w="5814" w:type="dxa"/>
          </w:tcPr>
          <w:p w14:paraId="4CDCB0BF" w14:textId="703C60AF" w:rsidR="004A57E1" w:rsidRDefault="004A57E1" w:rsidP="00B132D0">
            <w:r>
              <w:t xml:space="preserve">Admin shall be able to </w:t>
            </w:r>
            <w:r w:rsidR="00B132D0">
              <w:t>view sellers.</w:t>
            </w:r>
          </w:p>
        </w:tc>
      </w:tr>
      <w:tr w:rsidR="00B132D0" w14:paraId="6DFA0571" w14:textId="77777777" w:rsidTr="00344D3B">
        <w:trPr>
          <w:trHeight w:val="287"/>
        </w:trPr>
        <w:tc>
          <w:tcPr>
            <w:tcW w:w="1345" w:type="dxa"/>
          </w:tcPr>
          <w:p w14:paraId="253EE63B" w14:textId="285ED0E0" w:rsidR="00B132D0" w:rsidRDefault="00B132D0" w:rsidP="00B132D0">
            <w:r>
              <w:t>FR-3.</w:t>
            </w:r>
            <w:r w:rsidR="002E780A">
              <w:t>4</w:t>
            </w:r>
          </w:p>
        </w:tc>
        <w:tc>
          <w:tcPr>
            <w:tcW w:w="5814" w:type="dxa"/>
          </w:tcPr>
          <w:p w14:paraId="79132186" w14:textId="55538B38" w:rsidR="00B132D0" w:rsidRDefault="00B132D0" w:rsidP="00B132D0">
            <w:r>
              <w:t>Admin shall be able to add sellers.</w:t>
            </w:r>
          </w:p>
        </w:tc>
      </w:tr>
      <w:tr w:rsidR="00B132D0" w14:paraId="41C9CA83" w14:textId="77777777" w:rsidTr="00344D3B">
        <w:trPr>
          <w:trHeight w:val="287"/>
        </w:trPr>
        <w:tc>
          <w:tcPr>
            <w:tcW w:w="1345" w:type="dxa"/>
          </w:tcPr>
          <w:p w14:paraId="32E66B17" w14:textId="6F57AD0A" w:rsidR="00B132D0" w:rsidRDefault="002E780A" w:rsidP="00B132D0">
            <w:r>
              <w:t>FR-3.5</w:t>
            </w:r>
          </w:p>
        </w:tc>
        <w:tc>
          <w:tcPr>
            <w:tcW w:w="5814" w:type="dxa"/>
          </w:tcPr>
          <w:p w14:paraId="4CA71B29" w14:textId="1794EB71" w:rsidR="00B132D0" w:rsidRDefault="00B132D0" w:rsidP="00B132D0">
            <w:r>
              <w:t>Admin shall be able to delete sellers</w:t>
            </w:r>
            <w:r w:rsidR="00323156">
              <w:t>.</w:t>
            </w:r>
            <w:r>
              <w:t xml:space="preserve"> </w:t>
            </w:r>
          </w:p>
        </w:tc>
      </w:tr>
      <w:tr w:rsidR="00B132D0" w14:paraId="19AB0B23" w14:textId="77777777" w:rsidTr="00344D3B">
        <w:trPr>
          <w:trHeight w:val="287"/>
        </w:trPr>
        <w:tc>
          <w:tcPr>
            <w:tcW w:w="1345" w:type="dxa"/>
          </w:tcPr>
          <w:p w14:paraId="2E8734FA" w14:textId="06E0EB9B" w:rsidR="00B132D0" w:rsidRDefault="00323156" w:rsidP="00B132D0">
            <w:r>
              <w:t>FR-3.</w:t>
            </w:r>
            <w:r w:rsidR="002E780A">
              <w:t>6</w:t>
            </w:r>
          </w:p>
        </w:tc>
        <w:tc>
          <w:tcPr>
            <w:tcW w:w="5814" w:type="dxa"/>
          </w:tcPr>
          <w:p w14:paraId="14083377" w14:textId="1D7899AD" w:rsidR="00B132D0" w:rsidRDefault="00B132D0" w:rsidP="00B132D0">
            <w:r>
              <w:t>Admin shall be able to edit sellers</w:t>
            </w:r>
            <w:r w:rsidR="00323156">
              <w:t>.</w:t>
            </w:r>
          </w:p>
        </w:tc>
      </w:tr>
      <w:tr w:rsidR="007941D3" w14:paraId="7621E193" w14:textId="77777777" w:rsidTr="00344D3B">
        <w:trPr>
          <w:trHeight w:val="287"/>
        </w:trPr>
        <w:tc>
          <w:tcPr>
            <w:tcW w:w="1345" w:type="dxa"/>
          </w:tcPr>
          <w:p w14:paraId="7C337688" w14:textId="148BA8E3" w:rsidR="007941D3" w:rsidRDefault="002E780A" w:rsidP="007941D3">
            <w:r>
              <w:t>FR-3.7</w:t>
            </w:r>
          </w:p>
        </w:tc>
        <w:tc>
          <w:tcPr>
            <w:tcW w:w="5814" w:type="dxa"/>
          </w:tcPr>
          <w:p w14:paraId="5D573890" w14:textId="3279CD75" w:rsidR="007941D3" w:rsidRDefault="007941D3" w:rsidP="007941D3">
            <w:r>
              <w:t>Admin shall be able to view buyers.</w:t>
            </w:r>
          </w:p>
        </w:tc>
      </w:tr>
      <w:tr w:rsidR="007941D3" w14:paraId="1BBE3BF1" w14:textId="77777777" w:rsidTr="00344D3B">
        <w:trPr>
          <w:trHeight w:val="287"/>
        </w:trPr>
        <w:tc>
          <w:tcPr>
            <w:tcW w:w="1345" w:type="dxa"/>
          </w:tcPr>
          <w:p w14:paraId="4A841704" w14:textId="38C2E2C6" w:rsidR="007941D3" w:rsidRDefault="007941D3" w:rsidP="007941D3">
            <w:r>
              <w:t>FR-3.</w:t>
            </w:r>
            <w:r w:rsidR="002E780A">
              <w:t>8</w:t>
            </w:r>
          </w:p>
        </w:tc>
        <w:tc>
          <w:tcPr>
            <w:tcW w:w="5814" w:type="dxa"/>
          </w:tcPr>
          <w:p w14:paraId="4873C0F4" w14:textId="5C72871E" w:rsidR="007941D3" w:rsidRDefault="007941D3" w:rsidP="007941D3">
            <w:r>
              <w:t xml:space="preserve">Admin shall be able to add </w:t>
            </w:r>
            <w:r w:rsidR="002E780A">
              <w:t>buyers.</w:t>
            </w:r>
            <w:r>
              <w:t>.</w:t>
            </w:r>
          </w:p>
        </w:tc>
      </w:tr>
      <w:tr w:rsidR="007941D3" w14:paraId="21F80086" w14:textId="77777777" w:rsidTr="00344D3B">
        <w:trPr>
          <w:trHeight w:val="287"/>
        </w:trPr>
        <w:tc>
          <w:tcPr>
            <w:tcW w:w="1345" w:type="dxa"/>
          </w:tcPr>
          <w:p w14:paraId="0FD835BB" w14:textId="2B6E239E" w:rsidR="007941D3" w:rsidRDefault="002E780A" w:rsidP="007941D3">
            <w:r>
              <w:t>FR-3.9</w:t>
            </w:r>
          </w:p>
        </w:tc>
        <w:tc>
          <w:tcPr>
            <w:tcW w:w="5814" w:type="dxa"/>
          </w:tcPr>
          <w:p w14:paraId="74920C8A" w14:textId="3C2CA824" w:rsidR="007941D3" w:rsidRDefault="007941D3" w:rsidP="007941D3">
            <w:r>
              <w:t xml:space="preserve">Admin shall be able to delete </w:t>
            </w:r>
            <w:r w:rsidR="002E780A">
              <w:t>buyers</w:t>
            </w:r>
            <w:r>
              <w:t xml:space="preserve">. </w:t>
            </w:r>
          </w:p>
        </w:tc>
      </w:tr>
      <w:tr w:rsidR="007941D3" w14:paraId="36741389" w14:textId="77777777" w:rsidTr="00344D3B">
        <w:trPr>
          <w:trHeight w:val="287"/>
        </w:trPr>
        <w:tc>
          <w:tcPr>
            <w:tcW w:w="1345" w:type="dxa"/>
          </w:tcPr>
          <w:p w14:paraId="47B471E1" w14:textId="747CD2E4" w:rsidR="007941D3" w:rsidRDefault="007941D3" w:rsidP="007941D3">
            <w:r>
              <w:t>FR-3.</w:t>
            </w:r>
            <w:r w:rsidR="002E780A">
              <w:t>10</w:t>
            </w:r>
          </w:p>
        </w:tc>
        <w:tc>
          <w:tcPr>
            <w:tcW w:w="5814" w:type="dxa"/>
          </w:tcPr>
          <w:p w14:paraId="70819668" w14:textId="7925F2F4" w:rsidR="007941D3" w:rsidRDefault="007941D3" w:rsidP="007941D3">
            <w:r>
              <w:t xml:space="preserve">Admin shall be able to edit </w:t>
            </w:r>
            <w:r w:rsidR="002E780A">
              <w:t>buyers.</w:t>
            </w:r>
          </w:p>
        </w:tc>
      </w:tr>
      <w:tr w:rsidR="00DE5595" w14:paraId="693DC9DE" w14:textId="77777777" w:rsidTr="00344D3B">
        <w:trPr>
          <w:trHeight w:val="287"/>
        </w:trPr>
        <w:tc>
          <w:tcPr>
            <w:tcW w:w="1345" w:type="dxa"/>
          </w:tcPr>
          <w:p w14:paraId="590471F9" w14:textId="5DEB0BF6" w:rsidR="00DE5595" w:rsidRDefault="00DE5595" w:rsidP="00DE5595">
            <w:r>
              <w:t>FR-3.11</w:t>
            </w:r>
          </w:p>
        </w:tc>
        <w:tc>
          <w:tcPr>
            <w:tcW w:w="5814" w:type="dxa"/>
          </w:tcPr>
          <w:p w14:paraId="1A9535CD" w14:textId="5C87913D" w:rsidR="00DE5595" w:rsidRDefault="00DE5595" w:rsidP="00DE5595">
            <w:r>
              <w:t>Admin shall be able to reply to buyer and seller.</w:t>
            </w:r>
          </w:p>
        </w:tc>
      </w:tr>
    </w:tbl>
    <w:p w14:paraId="678CC5F1" w14:textId="77777777" w:rsidR="004A57E1" w:rsidRPr="000D7D90" w:rsidRDefault="004A57E1" w:rsidP="000D7D90"/>
    <w:p w14:paraId="225242AF" w14:textId="77777777" w:rsidR="00F777F3" w:rsidRDefault="00F777F3" w:rsidP="00FB714F">
      <w:pPr>
        <w:pStyle w:val="Heading3"/>
      </w:pPr>
      <w:bookmarkStart w:id="55" w:name="_Toc532812919"/>
      <w:bookmarkStart w:id="56" w:name="_Toc113957298"/>
      <w:r>
        <w:t>Non-Functional Requirements</w:t>
      </w:r>
      <w:bookmarkEnd w:id="55"/>
      <w:bookmarkEnd w:id="56"/>
    </w:p>
    <w:p w14:paraId="36DC3964" w14:textId="70773536" w:rsidR="00344D3B" w:rsidRPr="00344D3B" w:rsidRDefault="00367AA1" w:rsidP="00344D3B">
      <w:pPr>
        <w:spacing w:before="100" w:beforeAutospacing="1" w:after="100" w:afterAutospacing="1"/>
      </w:pPr>
      <w:r w:rsidRPr="00344D3B">
        <w:rPr>
          <w:rFonts w:hAnsi="Symbol"/>
        </w:rPr>
        <w:t></w:t>
      </w:r>
      <w:r w:rsidRPr="00344D3B">
        <w:t xml:space="preserve"> User</w:t>
      </w:r>
      <w:r w:rsidR="00344D3B" w:rsidRPr="00344D3B">
        <w:rPr>
          <w:b/>
          <w:bCs/>
        </w:rPr>
        <w:t>-Friendly Interface:</w:t>
      </w:r>
      <w:r w:rsidR="00344D3B" w:rsidRPr="00344D3B">
        <w:t xml:space="preserve"> Savify offers a simple and intuitive user interface, ensuring customers and sellers can easily navigate the platform and access desired features without any confusion.</w:t>
      </w:r>
    </w:p>
    <w:p w14:paraId="39927EE1" w14:textId="370D638F" w:rsidR="00344D3B" w:rsidRPr="00344D3B" w:rsidRDefault="00367AA1" w:rsidP="00344D3B">
      <w:pPr>
        <w:spacing w:before="100" w:beforeAutospacing="1" w:after="100" w:afterAutospacing="1"/>
      </w:pPr>
      <w:r w:rsidRPr="00344D3B">
        <w:rPr>
          <w:rFonts w:hAnsi="Symbol"/>
        </w:rPr>
        <w:t></w:t>
      </w:r>
      <w:r w:rsidRPr="00344D3B">
        <w:t xml:space="preserve"> High</w:t>
      </w:r>
      <w:r w:rsidR="00344D3B" w:rsidRPr="00344D3B">
        <w:rPr>
          <w:b/>
          <w:bCs/>
        </w:rPr>
        <w:t xml:space="preserve"> </w:t>
      </w:r>
      <w:r w:rsidR="00344D3B" w:rsidRPr="00ED402F">
        <w:t>Performance:</w:t>
      </w:r>
      <w:r w:rsidR="00344D3B" w:rsidRPr="00344D3B">
        <w:t xml:space="preserve"> The system is designed to handle large numbers of concurrent users, ensuring fast response times and smooth functionality during peak usage.</w:t>
      </w:r>
    </w:p>
    <w:p w14:paraId="441A5781" w14:textId="2F8181F9" w:rsidR="00344D3B" w:rsidRPr="00344D3B" w:rsidRDefault="00367AA1" w:rsidP="00344D3B">
      <w:pPr>
        <w:spacing w:before="100" w:beforeAutospacing="1" w:after="100" w:afterAutospacing="1"/>
      </w:pPr>
      <w:r w:rsidRPr="00344D3B">
        <w:rPr>
          <w:rFonts w:hAnsi="Symbol"/>
        </w:rPr>
        <w:t></w:t>
      </w:r>
      <w:r w:rsidRPr="00344D3B">
        <w:t xml:space="preserve"> Scalability</w:t>
      </w:r>
      <w:r w:rsidR="00344D3B" w:rsidRPr="00344D3B">
        <w:rPr>
          <w:b/>
          <w:bCs/>
        </w:rPr>
        <w:t>:</w:t>
      </w:r>
      <w:r w:rsidR="00344D3B" w:rsidRPr="00344D3B">
        <w:t xml:space="preserve"> Savify is built to scale as the number of users and products grows, allowing for seamless expansion without degrading performance.</w:t>
      </w:r>
    </w:p>
    <w:p w14:paraId="419BBA91" w14:textId="315B9657" w:rsidR="00344D3B" w:rsidRPr="00344D3B" w:rsidRDefault="00ED402F" w:rsidP="00344D3B">
      <w:pPr>
        <w:spacing w:before="100" w:beforeAutospacing="1" w:after="100" w:afterAutospacing="1"/>
      </w:pPr>
      <w:r w:rsidRPr="00344D3B">
        <w:rPr>
          <w:rFonts w:hAnsi="Symbol"/>
        </w:rPr>
        <w:lastRenderedPageBreak/>
        <w:t></w:t>
      </w:r>
      <w:r w:rsidRPr="00344D3B">
        <w:t xml:space="preserve"> Data</w:t>
      </w:r>
      <w:r w:rsidR="00344D3B" w:rsidRPr="00344D3B">
        <w:rPr>
          <w:b/>
          <w:bCs/>
        </w:rPr>
        <w:t xml:space="preserve"> Security and Privacy:</w:t>
      </w:r>
      <w:r w:rsidR="00344D3B" w:rsidRPr="00344D3B">
        <w:t xml:space="preserve"> The platform ensures the confidentiality and security of user data through robust encryption protocols and compliance with data protection standards.</w:t>
      </w:r>
    </w:p>
    <w:p w14:paraId="0D5F041F" w14:textId="77777777" w:rsidR="00344D3B" w:rsidRPr="00344D3B" w:rsidRDefault="00344D3B" w:rsidP="00344D3B"/>
    <w:p w14:paraId="48D4ECD2" w14:textId="77777777" w:rsidR="00F777F3" w:rsidRDefault="00F777F3" w:rsidP="0055155B">
      <w:pPr>
        <w:pStyle w:val="Heading3"/>
      </w:pPr>
      <w:bookmarkStart w:id="57" w:name="_Toc532812920"/>
      <w:bookmarkStart w:id="58" w:name="_Toc113957299"/>
      <w:r>
        <w:t>Hardware and Software Requirements</w:t>
      </w:r>
      <w:bookmarkEnd w:id="57"/>
      <w:bookmarkEnd w:id="58"/>
    </w:p>
    <w:p w14:paraId="1666971B" w14:textId="617FA84E" w:rsidR="00CB68F0" w:rsidRPr="00CB68F0" w:rsidRDefault="00CB68F0" w:rsidP="00CB68F0">
      <w:pPr>
        <w:jc w:val="center"/>
        <w:rPr>
          <w:b/>
        </w:rPr>
      </w:pPr>
      <w:r w:rsidRPr="00CB68F0">
        <w:rPr>
          <w:b/>
        </w:rPr>
        <w:t>Hardware Requirements:</w:t>
      </w:r>
    </w:p>
    <w:p w14:paraId="08C5855D" w14:textId="332CA311" w:rsidR="00CB68F0" w:rsidRDefault="00CB68F0" w:rsidP="00CB68F0">
      <w:pPr>
        <w:pStyle w:val="ListParagraph"/>
        <w:numPr>
          <w:ilvl w:val="0"/>
          <w:numId w:val="16"/>
        </w:numPr>
      </w:pPr>
      <w:r w:rsidRPr="00CB68F0">
        <w:rPr>
          <w:b/>
        </w:rPr>
        <w:t xml:space="preserve">Server: </w:t>
      </w:r>
      <w:r>
        <w:t>Serve</w:t>
      </w:r>
      <w:r w:rsidR="0024757C">
        <w:t>r</w:t>
      </w:r>
      <w:r>
        <w:t xml:space="preserve"> should run windows 10-11 for the latest requirements.</w:t>
      </w:r>
    </w:p>
    <w:p w14:paraId="17570541" w14:textId="77777777" w:rsidR="00CB68F0" w:rsidRDefault="00CB68F0" w:rsidP="00CB68F0">
      <w:pPr>
        <w:pStyle w:val="ListParagraph"/>
      </w:pPr>
    </w:p>
    <w:p w14:paraId="2FCDD995" w14:textId="5B4AEBD5" w:rsidR="00CB68F0" w:rsidRDefault="00CB68F0" w:rsidP="00CB68F0">
      <w:pPr>
        <w:pStyle w:val="ListParagraph"/>
        <w:numPr>
          <w:ilvl w:val="0"/>
          <w:numId w:val="16"/>
        </w:numPr>
      </w:pPr>
      <w:r w:rsidRPr="00CB68F0">
        <w:rPr>
          <w:b/>
        </w:rPr>
        <w:t xml:space="preserve">Storage: </w:t>
      </w:r>
      <w:r>
        <w:t>Moderate Storage to save all the data during and after project completion.</w:t>
      </w:r>
    </w:p>
    <w:p w14:paraId="00714E75" w14:textId="77777777" w:rsidR="00CB68F0" w:rsidRDefault="00CB68F0" w:rsidP="00CB68F0"/>
    <w:p w14:paraId="6ECCE6B6" w14:textId="03E7A6CA" w:rsidR="00CB68F0" w:rsidRDefault="00CB68F0" w:rsidP="00CB68F0">
      <w:pPr>
        <w:pStyle w:val="ListParagraph"/>
        <w:numPr>
          <w:ilvl w:val="0"/>
          <w:numId w:val="16"/>
        </w:numPr>
      </w:pPr>
      <w:r w:rsidRPr="00CB68F0">
        <w:rPr>
          <w:b/>
        </w:rPr>
        <w:t xml:space="preserve">Processors: </w:t>
      </w:r>
      <w:r>
        <w:t>High performance Processors such as GPUs to efficiently compute the projects.</w:t>
      </w:r>
    </w:p>
    <w:p w14:paraId="4B2BB60B" w14:textId="77777777" w:rsidR="00CB68F0" w:rsidRDefault="00CB68F0" w:rsidP="00CB68F0">
      <w:pPr>
        <w:pStyle w:val="ListParagraph"/>
      </w:pPr>
    </w:p>
    <w:p w14:paraId="68F647C1" w14:textId="66214CAB" w:rsidR="00CB68F0" w:rsidRPr="00CB68F0" w:rsidRDefault="00CB68F0" w:rsidP="00CB68F0">
      <w:pPr>
        <w:pStyle w:val="ListParagraph"/>
        <w:numPr>
          <w:ilvl w:val="0"/>
          <w:numId w:val="16"/>
        </w:numPr>
        <w:rPr>
          <w:b/>
        </w:rPr>
      </w:pPr>
      <w:r w:rsidRPr="00CB68F0">
        <w:rPr>
          <w:b/>
        </w:rPr>
        <w:t>Camera:</w:t>
      </w:r>
      <w:r>
        <w:rPr>
          <w:b/>
        </w:rPr>
        <w:t xml:space="preserve"> </w:t>
      </w:r>
      <w:r>
        <w:t>Webcam for product Search through image detection.</w:t>
      </w:r>
    </w:p>
    <w:p w14:paraId="29BB1503" w14:textId="77777777" w:rsidR="00CB68F0" w:rsidRPr="00CB68F0" w:rsidRDefault="00CB68F0" w:rsidP="00CB68F0">
      <w:pPr>
        <w:pStyle w:val="ListParagraph"/>
        <w:rPr>
          <w:b/>
        </w:rPr>
      </w:pPr>
    </w:p>
    <w:p w14:paraId="2687259F" w14:textId="77777777" w:rsidR="00CB68F0" w:rsidRPr="00CB68F0" w:rsidRDefault="00CB68F0" w:rsidP="00CB68F0">
      <w:pPr>
        <w:pStyle w:val="ListParagraph"/>
        <w:rPr>
          <w:b/>
        </w:rPr>
      </w:pPr>
    </w:p>
    <w:p w14:paraId="010F8F39" w14:textId="7149CB89" w:rsidR="00CB68F0" w:rsidRPr="00CB68F0" w:rsidRDefault="00CB68F0" w:rsidP="00CB68F0">
      <w:pPr>
        <w:jc w:val="center"/>
        <w:rPr>
          <w:b/>
        </w:rPr>
      </w:pPr>
      <w:r>
        <w:rPr>
          <w:b/>
        </w:rPr>
        <w:t>Software</w:t>
      </w:r>
      <w:r w:rsidRPr="00CB68F0">
        <w:rPr>
          <w:b/>
        </w:rPr>
        <w:t xml:space="preserve"> Requirements:</w:t>
      </w:r>
    </w:p>
    <w:p w14:paraId="4CF622A5" w14:textId="439A11BD" w:rsidR="00CB68F0" w:rsidRDefault="00CB68F0" w:rsidP="00CB68F0">
      <w:pPr>
        <w:pStyle w:val="ListParagraph"/>
        <w:numPr>
          <w:ilvl w:val="0"/>
          <w:numId w:val="16"/>
        </w:numPr>
      </w:pPr>
      <w:r>
        <w:rPr>
          <w:b/>
        </w:rPr>
        <w:t>Operating System</w:t>
      </w:r>
      <w:r w:rsidRPr="00CB68F0">
        <w:rPr>
          <w:b/>
        </w:rPr>
        <w:t xml:space="preserve">: </w:t>
      </w:r>
      <w:r>
        <w:t>Operating system such as Windows, Linux or MacOS.</w:t>
      </w:r>
    </w:p>
    <w:p w14:paraId="199C02D7" w14:textId="77777777" w:rsidR="00CB68F0" w:rsidRDefault="00CB68F0" w:rsidP="00CB68F0">
      <w:pPr>
        <w:pStyle w:val="ListParagraph"/>
      </w:pPr>
    </w:p>
    <w:p w14:paraId="1125AA74" w14:textId="69022BE0" w:rsidR="00CB68F0" w:rsidRDefault="00CB68F0" w:rsidP="00CB68F0">
      <w:pPr>
        <w:pStyle w:val="ListParagraph"/>
        <w:numPr>
          <w:ilvl w:val="0"/>
          <w:numId w:val="16"/>
        </w:numPr>
      </w:pPr>
      <w:r>
        <w:rPr>
          <w:b/>
        </w:rPr>
        <w:t>Database</w:t>
      </w:r>
      <w:r w:rsidRPr="00CB68F0">
        <w:rPr>
          <w:b/>
        </w:rPr>
        <w:t xml:space="preserve">: </w:t>
      </w:r>
      <w:r>
        <w:t>We used MongoDB as our Database for storage purpose.</w:t>
      </w:r>
    </w:p>
    <w:p w14:paraId="6D08EE64" w14:textId="77777777" w:rsidR="00CB68F0" w:rsidRDefault="00CB68F0" w:rsidP="00CB68F0"/>
    <w:p w14:paraId="72A88C02" w14:textId="58C648B3" w:rsidR="00405A80" w:rsidRDefault="00CB68F0" w:rsidP="00405A80">
      <w:pPr>
        <w:pStyle w:val="ListParagraph"/>
        <w:numPr>
          <w:ilvl w:val="0"/>
          <w:numId w:val="16"/>
        </w:numPr>
      </w:pPr>
      <w:r w:rsidRPr="0024757C">
        <w:rPr>
          <w:b/>
        </w:rPr>
        <w:t xml:space="preserve">Programming Languages: </w:t>
      </w:r>
    </w:p>
    <w:p w14:paraId="16E41F33" w14:textId="77777777" w:rsidR="0024757C" w:rsidRDefault="0024757C" w:rsidP="00405A80">
      <w:pPr>
        <w:pStyle w:val="ListParagraph"/>
        <w:numPr>
          <w:ilvl w:val="0"/>
          <w:numId w:val="22"/>
        </w:numPr>
      </w:pPr>
      <w:r>
        <w:t xml:space="preserve">The website can be built using the MERN stack, which includes: </w:t>
      </w:r>
    </w:p>
    <w:p w14:paraId="5CAFE2C6" w14:textId="77777777" w:rsidR="00405A80" w:rsidRDefault="0024757C" w:rsidP="00405A80">
      <w:pPr>
        <w:ind w:left="1080" w:firstLine="360"/>
      </w:pPr>
      <w:r w:rsidRPr="0024757C">
        <w:rPr>
          <w:rFonts w:ascii="Segoe UI Symbol" w:hAnsi="Segoe UI Symbol" w:cs="Segoe UI Symbol"/>
        </w:rPr>
        <w:t>➢</w:t>
      </w:r>
      <w:r>
        <w:t xml:space="preserve"> JavaScript: for server-side and client-side scripting. </w:t>
      </w:r>
    </w:p>
    <w:p w14:paraId="47E1387A" w14:textId="62F09E91" w:rsidR="00405A80" w:rsidRDefault="0024757C" w:rsidP="00405A80">
      <w:pPr>
        <w:ind w:left="1080" w:firstLine="360"/>
      </w:pPr>
      <w:r w:rsidRPr="0024757C">
        <w:rPr>
          <w:rFonts w:ascii="Segoe UI Symbol" w:hAnsi="Segoe UI Symbol" w:cs="Segoe UI Symbol"/>
        </w:rPr>
        <w:t>➢</w:t>
      </w:r>
      <w:r w:rsidR="00405A80">
        <w:t xml:space="preserve"> Node.js: A</w:t>
      </w:r>
      <w:r>
        <w:t xml:space="preserve"> JavaScript runtime environment for server-side development. </w:t>
      </w:r>
    </w:p>
    <w:p w14:paraId="3674518D" w14:textId="77777777" w:rsidR="00405A80" w:rsidRDefault="0024757C" w:rsidP="00405A80">
      <w:pPr>
        <w:ind w:left="1080" w:firstLine="360"/>
      </w:pPr>
      <w:r w:rsidRPr="0024757C">
        <w:rPr>
          <w:rFonts w:ascii="Segoe UI Symbol" w:hAnsi="Segoe UI Symbol" w:cs="Segoe UI Symbol"/>
        </w:rPr>
        <w:t>➢</w:t>
      </w:r>
      <w:r>
        <w:t xml:space="preserve"> Express.js: a web application framework for building the server-side application. </w:t>
      </w:r>
    </w:p>
    <w:p w14:paraId="73E4BFE1" w14:textId="0540FDD7" w:rsidR="00CB68F0" w:rsidRDefault="0024757C" w:rsidP="00405A80">
      <w:pPr>
        <w:ind w:left="1080" w:firstLine="360"/>
      </w:pPr>
      <w:r w:rsidRPr="0024757C">
        <w:rPr>
          <w:rFonts w:ascii="Segoe UI Symbol" w:hAnsi="Segoe UI Symbol" w:cs="Segoe UI Symbol"/>
        </w:rPr>
        <w:t>➢</w:t>
      </w:r>
      <w:r w:rsidR="00405A80">
        <w:t xml:space="preserve"> React.js: A </w:t>
      </w:r>
      <w:r>
        <w:t>JavaScript library for building the client-side user interface.</w:t>
      </w:r>
    </w:p>
    <w:p w14:paraId="455AC3E6" w14:textId="24884A96" w:rsidR="00405A80" w:rsidRPr="00405A80" w:rsidRDefault="00405A80" w:rsidP="00405A80">
      <w:pPr>
        <w:pStyle w:val="ListParagraph"/>
        <w:numPr>
          <w:ilvl w:val="0"/>
          <w:numId w:val="22"/>
        </w:numPr>
      </w:pPr>
      <w:r>
        <w:t>Python: Trained YOLOv11 latest model on product images.</w:t>
      </w:r>
    </w:p>
    <w:p w14:paraId="0777562C" w14:textId="16B77163" w:rsidR="00405A80" w:rsidRPr="00C277D2" w:rsidRDefault="00CB68F0" w:rsidP="00405A80">
      <w:pPr>
        <w:pStyle w:val="ListParagraph"/>
        <w:numPr>
          <w:ilvl w:val="0"/>
          <w:numId w:val="16"/>
        </w:numPr>
        <w:rPr>
          <w:b/>
        </w:rPr>
      </w:pPr>
      <w:r>
        <w:rPr>
          <w:b/>
        </w:rPr>
        <w:t xml:space="preserve">Development Tools: </w:t>
      </w:r>
      <w:r>
        <w:t>Development tools such as</w:t>
      </w:r>
      <w:r w:rsidR="00405A80">
        <w:t xml:space="preserve"> Google</w:t>
      </w:r>
      <w:r>
        <w:t xml:space="preserve"> Colab, Visual Studio code</w:t>
      </w:r>
      <w:r w:rsidR="00405A80">
        <w:t xml:space="preserve"> to run and debug codes. Furthermore, we used Roboflow to annotate images of dataset.</w:t>
      </w:r>
    </w:p>
    <w:p w14:paraId="1685A401" w14:textId="3F5DB36F" w:rsidR="00C277D2" w:rsidRPr="00405A80" w:rsidRDefault="00C277D2" w:rsidP="00C277D2">
      <w:pPr>
        <w:pStyle w:val="ListParagraph"/>
        <w:numPr>
          <w:ilvl w:val="0"/>
          <w:numId w:val="16"/>
        </w:numPr>
        <w:rPr>
          <w:b/>
        </w:rPr>
      </w:pPr>
      <w:r w:rsidRPr="00C277D2">
        <w:rPr>
          <w:b/>
          <w:bCs/>
        </w:rPr>
        <w:t>Version Control:</w:t>
      </w:r>
      <w:r>
        <w:t xml:space="preserve"> A version control system like Git to manage source code and collaborate with multiple developers.</w:t>
      </w:r>
    </w:p>
    <w:p w14:paraId="6A2E8B5D" w14:textId="77777777" w:rsidR="00BA6F7B" w:rsidRDefault="00BA6F7B" w:rsidP="00FB714F">
      <w:pPr>
        <w:pStyle w:val="Heading2"/>
      </w:pPr>
      <w:bookmarkStart w:id="59" w:name="_Toc113957300"/>
      <w:r>
        <w:t>Proposed Methodology</w:t>
      </w:r>
      <w:bookmarkStart w:id="60" w:name="_Toc532812921"/>
      <w:bookmarkEnd w:id="59"/>
    </w:p>
    <w:p w14:paraId="2A9206B9" w14:textId="77777777" w:rsidR="007F5557" w:rsidRDefault="007F5557" w:rsidP="007F5557">
      <w:r>
        <w:t xml:space="preserve">Savify is a web-based platform designed to connect customers and sellers easily. The platform is tailored specifically for e-commerce, providing features that facilitate seamless interaction between both parties. Sellers can upload their products, and customers can browse, search, and purchase items conveniently. </w:t>
      </w:r>
    </w:p>
    <w:p w14:paraId="3F18A852" w14:textId="77777777" w:rsidR="007F5557" w:rsidRDefault="007F5557" w:rsidP="007F5557"/>
    <w:p w14:paraId="2FFE25B6" w14:textId="77777777" w:rsidR="007F5557" w:rsidRDefault="007F5557" w:rsidP="007F5557">
      <w:r>
        <w:t xml:space="preserve">As current e-commerce platforms in Pakistan often lack features like real-time bargaining and AI-assisted shopping, Savify addresses these gaps by creating a user-friendly and innovative experience. The platform allows sellers to showcase their </w:t>
      </w:r>
      <w:r>
        <w:lastRenderedPageBreak/>
        <w:t>products with images and descriptions, while customers can negotiate prices using the built-in bargaining system.</w:t>
      </w:r>
    </w:p>
    <w:p w14:paraId="43F97B60" w14:textId="77777777" w:rsidR="007F5557" w:rsidRDefault="007F5557" w:rsidP="007F5557"/>
    <w:p w14:paraId="42376B4A" w14:textId="20D5F8F5" w:rsidR="007F5557" w:rsidRPr="007F5557" w:rsidRDefault="007F5557" w:rsidP="007F5557">
      <w:r>
        <w:t xml:space="preserve">We are building Savify using MERN Stack technology. </w:t>
      </w:r>
      <w:r w:rsidR="001E04EC">
        <w:t xml:space="preserve">Moreover there will be an AI assistant </w:t>
      </w:r>
      <w:r>
        <w:t>This assistant can help customers with queries related to products or features, ensuring they get the inf</w:t>
      </w:r>
      <w:r w:rsidR="001E04EC">
        <w:t xml:space="preserve">ormation they need. Additionally, </w:t>
      </w:r>
      <w:r>
        <w:t>If a seller doesn't respond to a customer’s bargaining offer or query within a specified timeframe, customers can also interact with Savify’s chatbot, which provides automated responses tailored to their needs and queries.</w:t>
      </w:r>
    </w:p>
    <w:p w14:paraId="027368AA" w14:textId="7FCFD2FC" w:rsidR="00F777F3" w:rsidRDefault="00BA6F7B" w:rsidP="0099091A">
      <w:pPr>
        <w:pStyle w:val="Heading2"/>
      </w:pPr>
      <w:bookmarkStart w:id="61" w:name="_Toc113957301"/>
      <w:r>
        <w:t>System Architecture</w:t>
      </w:r>
      <w:bookmarkEnd w:id="60"/>
      <w:bookmarkEnd w:id="61"/>
    </w:p>
    <w:p w14:paraId="715189B4" w14:textId="57D32B75" w:rsidR="005D379E" w:rsidRDefault="00F777F3" w:rsidP="00FB714F">
      <w:pPr>
        <w:pStyle w:val="Heading2"/>
      </w:pPr>
      <w:bookmarkStart w:id="62" w:name="_Toc532812923"/>
      <w:bookmarkStart w:id="63" w:name="_Toc113957302"/>
      <w:r>
        <w:t>Use Cases</w:t>
      </w:r>
      <w:bookmarkEnd w:id="62"/>
      <w:bookmarkEnd w:id="63"/>
    </w:p>
    <w:p w14:paraId="69857BC2" w14:textId="60966189" w:rsidR="00923495" w:rsidRDefault="00923495" w:rsidP="007F5557">
      <w:pPr>
        <w:rPr>
          <w:b/>
        </w:rPr>
      </w:pPr>
    </w:p>
    <w:p w14:paraId="0428B2FE" w14:textId="6ED83447" w:rsidR="00923495" w:rsidRDefault="00923495" w:rsidP="007F5557">
      <w:pPr>
        <w:rPr>
          <w:b/>
        </w:rPr>
      </w:pPr>
      <w:r>
        <w:object w:dxaOrig="11160" w:dyaOrig="18090" w14:anchorId="45DB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672.75pt" o:ole="">
            <v:imagedata r:id="rId14" o:title=""/>
          </v:shape>
          <o:OLEObject Type="Embed" ProgID="Visio.Drawing.15" ShapeID="_x0000_i1025" DrawAspect="Content" ObjectID="_1794989693" r:id="rId15"/>
        </w:object>
      </w:r>
    </w:p>
    <w:p w14:paraId="762BC2AF" w14:textId="10681E22" w:rsidR="00923495" w:rsidRDefault="00923495" w:rsidP="007F5557">
      <w:pPr>
        <w:rPr>
          <w:b/>
        </w:rPr>
      </w:pPr>
      <w:r>
        <w:object w:dxaOrig="11100" w:dyaOrig="19530" w14:anchorId="294CF157">
          <v:shape id="_x0000_i1026" type="#_x0000_t75" style="width:396.3pt;height:696.95pt" o:ole="">
            <v:imagedata r:id="rId16" o:title=""/>
          </v:shape>
          <o:OLEObject Type="Embed" ProgID="Visio.Drawing.15" ShapeID="_x0000_i1026" DrawAspect="Content" ObjectID="_1794989694" r:id="rId17"/>
        </w:object>
      </w:r>
    </w:p>
    <w:p w14:paraId="04405D1F" w14:textId="0CC9B14A" w:rsidR="007F5557" w:rsidRDefault="00923495" w:rsidP="00646107">
      <w:pPr>
        <w:rPr>
          <w:b/>
        </w:rPr>
      </w:pPr>
      <w:r>
        <w:object w:dxaOrig="11115" w:dyaOrig="22050" w14:anchorId="7D355A61">
          <v:shape id="_x0000_i1027" type="#_x0000_t75" style="width:351.95pt;height:696.95pt" o:ole="">
            <v:imagedata r:id="rId18" o:title=""/>
          </v:shape>
          <o:OLEObject Type="Embed" ProgID="Visio.Drawing.15" ShapeID="_x0000_i1027" DrawAspect="Content" ObjectID="_1794989695" r:id="rId19"/>
        </w:object>
      </w:r>
    </w:p>
    <w:p w14:paraId="344118E6" w14:textId="657DB857" w:rsidR="007F5557" w:rsidRPr="00C277D2" w:rsidRDefault="00C277D2" w:rsidP="007F5557">
      <w:pPr>
        <w:rPr>
          <w:b/>
          <w:bCs/>
          <w:sz w:val="28"/>
          <w:szCs w:val="28"/>
        </w:rPr>
      </w:pPr>
      <w:r w:rsidRPr="00C277D2">
        <w:rPr>
          <w:b/>
          <w:bCs/>
          <w:sz w:val="28"/>
          <w:szCs w:val="28"/>
        </w:rPr>
        <w:lastRenderedPageBreak/>
        <w:t>Fully-Dressed Use Cases:</w:t>
      </w:r>
    </w:p>
    <w:p w14:paraId="199D69FB" w14:textId="77777777" w:rsidR="007F5557" w:rsidRDefault="007F5557" w:rsidP="007F5557">
      <w:pPr>
        <w:rPr>
          <w:b/>
        </w:rPr>
      </w:pPr>
    </w:p>
    <w:p w14:paraId="383966D6" w14:textId="77777777" w:rsidR="007F5557" w:rsidRPr="007F5557" w:rsidRDefault="007F5557" w:rsidP="007F5557">
      <w:pPr>
        <w:rPr>
          <w:b/>
        </w:rPr>
      </w:pPr>
    </w:p>
    <w:p w14:paraId="3C54CBA0" w14:textId="377930F0" w:rsidR="005D379E" w:rsidRPr="0089503A" w:rsidRDefault="00C277D2" w:rsidP="00FB714F">
      <w:pPr>
        <w:pStyle w:val="Heading3"/>
      </w:pPr>
      <w:r>
        <w:t>Login:</w:t>
      </w:r>
    </w:p>
    <w:p w14:paraId="1C148A5A" w14:textId="77777777" w:rsidR="005D379E" w:rsidRPr="00FF07DD" w:rsidRDefault="005D379E" w:rsidP="005D379E">
      <w:pPr>
        <w:rPr>
          <w:color w:val="000000" w:themeColor="text1"/>
        </w:rPr>
      </w:pPr>
      <w:bookmarkStart w:id="64" w:name="_aebwwkk9zflp" w:colFirst="0" w:colLast="0"/>
      <w:bookmarkEnd w:id="64"/>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EF1BFB">
        <w:trPr>
          <w:trHeight w:val="420"/>
        </w:trPr>
        <w:tc>
          <w:tcPr>
            <w:tcW w:w="1525" w:type="dxa"/>
            <w:gridSpan w:val="2"/>
          </w:tcPr>
          <w:p w14:paraId="5B0C4E46" w14:textId="77777777" w:rsidR="005D379E" w:rsidRPr="00FF07DD" w:rsidRDefault="005D379E" w:rsidP="00EF1BFB">
            <w:pPr>
              <w:pStyle w:val="TableHeader"/>
              <w:rPr>
                <w:b w:val="0"/>
              </w:rPr>
            </w:pPr>
            <w:r w:rsidRPr="00FF07DD">
              <w:t>Name</w:t>
            </w:r>
          </w:p>
        </w:tc>
        <w:tc>
          <w:tcPr>
            <w:tcW w:w="7555" w:type="dxa"/>
            <w:gridSpan w:val="3"/>
          </w:tcPr>
          <w:p w14:paraId="0223BA63" w14:textId="4EBC00CD" w:rsidR="005D379E" w:rsidRPr="00FF07DD" w:rsidRDefault="00C82013" w:rsidP="00EF1BFB">
            <w:pPr>
              <w:widowControl w:val="0"/>
              <w:rPr>
                <w:color w:val="000000" w:themeColor="text1"/>
              </w:rPr>
            </w:pPr>
            <w:r>
              <w:t>Login to System</w:t>
            </w:r>
          </w:p>
        </w:tc>
      </w:tr>
      <w:tr w:rsidR="005D379E" w:rsidRPr="00FF07DD" w14:paraId="08B138E8" w14:textId="77777777" w:rsidTr="00EF1BFB">
        <w:trPr>
          <w:trHeight w:val="420"/>
        </w:trPr>
        <w:tc>
          <w:tcPr>
            <w:tcW w:w="1525" w:type="dxa"/>
            <w:gridSpan w:val="2"/>
          </w:tcPr>
          <w:p w14:paraId="5C60EBEB" w14:textId="77777777" w:rsidR="005D379E" w:rsidRPr="00FF07DD" w:rsidRDefault="005D379E" w:rsidP="00EF1BFB">
            <w:pPr>
              <w:pStyle w:val="TableHeader"/>
              <w:rPr>
                <w:b w:val="0"/>
                <w:sz w:val="18"/>
              </w:rPr>
            </w:pPr>
            <w:r w:rsidRPr="0089503A">
              <w:t>Actors</w:t>
            </w:r>
          </w:p>
        </w:tc>
        <w:tc>
          <w:tcPr>
            <w:tcW w:w="7555" w:type="dxa"/>
            <w:gridSpan w:val="3"/>
          </w:tcPr>
          <w:p w14:paraId="0D477070" w14:textId="2D9483AA" w:rsidR="005D379E" w:rsidRPr="00FF07DD" w:rsidRDefault="00C82013" w:rsidP="00EF1BFB">
            <w:pPr>
              <w:widowControl w:val="0"/>
              <w:rPr>
                <w:color w:val="000000" w:themeColor="text1"/>
              </w:rPr>
            </w:pPr>
            <w:r>
              <w:t>Admin, Seller, Buyer</w:t>
            </w:r>
          </w:p>
        </w:tc>
      </w:tr>
      <w:tr w:rsidR="005D379E" w:rsidRPr="00FF07DD" w14:paraId="7B6F2AE3" w14:textId="77777777" w:rsidTr="00EF1BFB">
        <w:trPr>
          <w:trHeight w:val="420"/>
        </w:trPr>
        <w:tc>
          <w:tcPr>
            <w:tcW w:w="1525" w:type="dxa"/>
            <w:gridSpan w:val="2"/>
          </w:tcPr>
          <w:p w14:paraId="11E0C2F3" w14:textId="77777777" w:rsidR="005D379E" w:rsidRPr="00FF07DD" w:rsidRDefault="005D379E" w:rsidP="00EF1BFB">
            <w:pPr>
              <w:pStyle w:val="TableHeader"/>
              <w:rPr>
                <w:b w:val="0"/>
                <w:sz w:val="18"/>
              </w:rPr>
            </w:pPr>
            <w:r w:rsidRPr="0089503A">
              <w:t>Summary</w:t>
            </w:r>
          </w:p>
        </w:tc>
        <w:tc>
          <w:tcPr>
            <w:tcW w:w="7555" w:type="dxa"/>
            <w:gridSpan w:val="3"/>
          </w:tcPr>
          <w:p w14:paraId="76A38D43" w14:textId="13A8E29B" w:rsidR="005D379E" w:rsidRPr="00FF07DD" w:rsidRDefault="00C82013" w:rsidP="00EF1BFB">
            <w:pPr>
              <w:widowControl w:val="0"/>
              <w:rPr>
                <w:color w:val="000000" w:themeColor="text1"/>
              </w:rPr>
            </w:pPr>
            <w:r>
              <w:t>The user provides their login credentials. If valid, they are granted access to the system.</w:t>
            </w:r>
          </w:p>
        </w:tc>
      </w:tr>
      <w:tr w:rsidR="005D379E" w:rsidRPr="00FF07DD" w14:paraId="596481F2" w14:textId="77777777" w:rsidTr="00EF1BFB">
        <w:trPr>
          <w:trHeight w:val="420"/>
        </w:trPr>
        <w:tc>
          <w:tcPr>
            <w:tcW w:w="1525" w:type="dxa"/>
            <w:gridSpan w:val="2"/>
          </w:tcPr>
          <w:p w14:paraId="72CD47DD" w14:textId="77777777" w:rsidR="005D379E" w:rsidRPr="00FF07DD" w:rsidRDefault="005D379E" w:rsidP="00EF1BFB">
            <w:pPr>
              <w:pStyle w:val="TableHeader"/>
              <w:rPr>
                <w:b w:val="0"/>
                <w:sz w:val="18"/>
              </w:rPr>
            </w:pPr>
            <w:r w:rsidRPr="0089503A">
              <w:t>Pre-Conditions</w:t>
            </w:r>
          </w:p>
        </w:tc>
        <w:tc>
          <w:tcPr>
            <w:tcW w:w="7555" w:type="dxa"/>
            <w:gridSpan w:val="3"/>
          </w:tcPr>
          <w:p w14:paraId="34021814" w14:textId="7956406F" w:rsidR="00C82013" w:rsidRDefault="00C82013" w:rsidP="00C82013">
            <w:r>
              <w:rPr>
                <w:rFonts w:hAnsi="Symbol"/>
              </w:rPr>
              <w:t></w:t>
            </w:r>
            <w:r>
              <w:t xml:space="preserve"> The user must be registered in the system database.</w:t>
            </w:r>
          </w:p>
          <w:p w14:paraId="7B2BC654" w14:textId="4F6293CD" w:rsidR="005D379E" w:rsidRPr="00FF07DD" w:rsidRDefault="00C82013" w:rsidP="00C82013">
            <w:pPr>
              <w:widowControl w:val="0"/>
              <w:rPr>
                <w:color w:val="000000" w:themeColor="text1"/>
              </w:rPr>
            </w:pPr>
            <w:r>
              <w:rPr>
                <w:rFonts w:hAnsi="Symbol"/>
              </w:rPr>
              <w:t></w:t>
            </w:r>
            <w:r>
              <w:t xml:space="preserve">  The user must not already be logged in.</w:t>
            </w:r>
          </w:p>
        </w:tc>
      </w:tr>
      <w:tr w:rsidR="005D379E" w:rsidRPr="00FF07DD" w14:paraId="0300CFA0" w14:textId="77777777" w:rsidTr="00EF1BFB">
        <w:trPr>
          <w:trHeight w:val="420"/>
        </w:trPr>
        <w:tc>
          <w:tcPr>
            <w:tcW w:w="1525" w:type="dxa"/>
            <w:gridSpan w:val="2"/>
          </w:tcPr>
          <w:p w14:paraId="7FD9FD72" w14:textId="77777777" w:rsidR="005D379E" w:rsidRPr="00FF07DD" w:rsidRDefault="005D379E" w:rsidP="00EF1BFB">
            <w:pPr>
              <w:pStyle w:val="TableHeader"/>
              <w:rPr>
                <w:b w:val="0"/>
                <w:sz w:val="18"/>
              </w:rPr>
            </w:pPr>
            <w:r w:rsidRPr="0089503A">
              <w:t>Post-Conditions</w:t>
            </w:r>
          </w:p>
        </w:tc>
        <w:tc>
          <w:tcPr>
            <w:tcW w:w="7555" w:type="dxa"/>
            <w:gridSpan w:val="3"/>
          </w:tcPr>
          <w:p w14:paraId="577A41C0" w14:textId="30F7BD2E" w:rsidR="00C82013" w:rsidRDefault="00C82013" w:rsidP="00C82013">
            <w:r>
              <w:rPr>
                <w:rFonts w:hAnsi="Symbol"/>
              </w:rPr>
              <w:t></w:t>
            </w:r>
            <w:r>
              <w:t xml:space="preserve"> The user’s session is initiated.</w:t>
            </w:r>
          </w:p>
          <w:p w14:paraId="68DD0B21" w14:textId="08394A9B" w:rsidR="005D379E" w:rsidRPr="00FF07DD" w:rsidRDefault="00C82013" w:rsidP="00C82013">
            <w:pPr>
              <w:widowControl w:val="0"/>
              <w:rPr>
                <w:color w:val="000000" w:themeColor="text1"/>
              </w:rPr>
            </w:pPr>
            <w:r>
              <w:rPr>
                <w:rFonts w:hAnsi="Symbol"/>
              </w:rPr>
              <w:t></w:t>
            </w:r>
            <w:r>
              <w:t xml:space="preserve">  The user is redirected to their respective dashboard.</w:t>
            </w:r>
          </w:p>
        </w:tc>
      </w:tr>
      <w:tr w:rsidR="005D379E" w:rsidRPr="00FF07DD" w14:paraId="7376F5B8" w14:textId="77777777" w:rsidTr="00EF1BFB">
        <w:trPr>
          <w:trHeight w:val="420"/>
        </w:trPr>
        <w:tc>
          <w:tcPr>
            <w:tcW w:w="1525" w:type="dxa"/>
            <w:gridSpan w:val="2"/>
          </w:tcPr>
          <w:p w14:paraId="5129F069" w14:textId="77777777" w:rsidR="005D379E" w:rsidRPr="0089503A" w:rsidRDefault="005D379E" w:rsidP="00EF1BFB">
            <w:pPr>
              <w:pStyle w:val="TableHeader"/>
            </w:pPr>
            <w:r>
              <w:t>Special Requirements</w:t>
            </w:r>
          </w:p>
        </w:tc>
        <w:tc>
          <w:tcPr>
            <w:tcW w:w="7555" w:type="dxa"/>
            <w:gridSpan w:val="3"/>
          </w:tcPr>
          <w:p w14:paraId="76F06EA1" w14:textId="13FFD0AB" w:rsidR="00C82013" w:rsidRDefault="00C82013" w:rsidP="00C82013">
            <w:r>
              <w:rPr>
                <w:rFonts w:hAnsi="Symbol"/>
              </w:rPr>
              <w:t></w:t>
            </w:r>
            <w:r>
              <w:t xml:space="preserve"> Ensure encryption of passwords during verification.</w:t>
            </w:r>
          </w:p>
          <w:p w14:paraId="50F8CA55" w14:textId="00D11678" w:rsidR="005D379E" w:rsidRPr="00FF07DD" w:rsidRDefault="00C82013" w:rsidP="00C82013">
            <w:pPr>
              <w:widowControl w:val="0"/>
              <w:rPr>
                <w:color w:val="000000" w:themeColor="text1"/>
              </w:rPr>
            </w:pPr>
            <w:r>
              <w:rPr>
                <w:rFonts w:hAnsi="Symbol"/>
              </w:rPr>
              <w:t></w:t>
            </w:r>
            <w:r>
              <w:t xml:space="preserve">  Provide feedback for invalid credentials.</w:t>
            </w:r>
          </w:p>
        </w:tc>
      </w:tr>
      <w:tr w:rsidR="005D379E" w:rsidRPr="00FF07DD" w14:paraId="422521DE" w14:textId="77777777" w:rsidTr="00EF1BFB">
        <w:trPr>
          <w:trHeight w:val="420"/>
        </w:trPr>
        <w:tc>
          <w:tcPr>
            <w:tcW w:w="9080" w:type="dxa"/>
            <w:gridSpan w:val="5"/>
          </w:tcPr>
          <w:p w14:paraId="35BD81B1" w14:textId="77777777" w:rsidR="005D379E" w:rsidRPr="00FF07DD" w:rsidRDefault="005D379E" w:rsidP="00EF1BFB">
            <w:pPr>
              <w:pStyle w:val="TableHeader"/>
              <w:jc w:val="center"/>
              <w:rPr>
                <w:b w:val="0"/>
              </w:rPr>
            </w:pPr>
            <w:r>
              <w:t>Basic Flow</w:t>
            </w:r>
          </w:p>
        </w:tc>
      </w:tr>
      <w:tr w:rsidR="005D379E" w:rsidRPr="00FF07DD" w14:paraId="1CD58380" w14:textId="77777777" w:rsidTr="00EF1BFB">
        <w:trPr>
          <w:trHeight w:val="420"/>
        </w:trPr>
        <w:tc>
          <w:tcPr>
            <w:tcW w:w="4405" w:type="dxa"/>
            <w:gridSpan w:val="3"/>
          </w:tcPr>
          <w:p w14:paraId="25910ED4" w14:textId="77777777" w:rsidR="005D379E" w:rsidRPr="0089503A" w:rsidRDefault="005D379E" w:rsidP="00EF1BFB">
            <w:pPr>
              <w:pStyle w:val="TableHeader"/>
              <w:jc w:val="center"/>
            </w:pPr>
            <w:r w:rsidRPr="0089503A">
              <w:t>Actor Action</w:t>
            </w:r>
          </w:p>
        </w:tc>
        <w:tc>
          <w:tcPr>
            <w:tcW w:w="4675" w:type="dxa"/>
            <w:gridSpan w:val="2"/>
          </w:tcPr>
          <w:p w14:paraId="48F291F0" w14:textId="77777777" w:rsidR="005D379E" w:rsidRPr="0089503A" w:rsidRDefault="005D379E" w:rsidP="00EF1BFB">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EF1BFB">
        <w:trPr>
          <w:trHeight w:val="420"/>
        </w:trPr>
        <w:tc>
          <w:tcPr>
            <w:tcW w:w="535" w:type="dxa"/>
          </w:tcPr>
          <w:p w14:paraId="46227AC6" w14:textId="77777777" w:rsidR="005D379E" w:rsidRPr="00FF07DD" w:rsidRDefault="005D379E" w:rsidP="00EF1BFB">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EF1BFB">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EF1BFB">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EF1BFB">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EF1BFB">
        <w:trPr>
          <w:trHeight w:val="420"/>
        </w:trPr>
        <w:tc>
          <w:tcPr>
            <w:tcW w:w="535" w:type="dxa"/>
          </w:tcPr>
          <w:p w14:paraId="199FD235" w14:textId="77777777"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EF1BFB">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EF1BFB">
            <w:pPr>
              <w:widowControl w:val="0"/>
              <w:jc w:val="center"/>
              <w:rPr>
                <w:color w:val="000000" w:themeColor="text1"/>
              </w:rPr>
            </w:pPr>
            <w:r w:rsidRPr="00FF07DD">
              <w:rPr>
                <w:color w:val="000000" w:themeColor="text1"/>
              </w:rPr>
              <w:t>4</w:t>
            </w:r>
          </w:p>
        </w:tc>
        <w:tc>
          <w:tcPr>
            <w:tcW w:w="4225" w:type="dxa"/>
          </w:tcPr>
          <w:p w14:paraId="19F82895" w14:textId="429F8452" w:rsidR="005D379E" w:rsidRPr="00FF07DD" w:rsidRDefault="00C82013" w:rsidP="00EF1BFB">
            <w:pPr>
              <w:widowControl w:val="0"/>
              <w:rPr>
                <w:color w:val="000000" w:themeColor="text1"/>
              </w:rPr>
            </w:pPr>
            <w:r>
              <w:t>The system verifies the credentials, starts the session, and redirects to the appropriate dashboard.</w:t>
            </w:r>
          </w:p>
        </w:tc>
      </w:tr>
      <w:tr w:rsidR="005D379E" w:rsidRPr="00FF07DD" w14:paraId="094762EA" w14:textId="77777777" w:rsidTr="00EF1BFB">
        <w:trPr>
          <w:trHeight w:val="420"/>
        </w:trPr>
        <w:tc>
          <w:tcPr>
            <w:tcW w:w="9080" w:type="dxa"/>
            <w:gridSpan w:val="5"/>
          </w:tcPr>
          <w:p w14:paraId="1E1E3E43" w14:textId="77777777" w:rsidR="005D379E" w:rsidRPr="00FF07DD" w:rsidRDefault="005D379E" w:rsidP="00EF1BF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EF1BFB">
        <w:trPr>
          <w:trHeight w:val="420"/>
        </w:trPr>
        <w:tc>
          <w:tcPr>
            <w:tcW w:w="535" w:type="dxa"/>
          </w:tcPr>
          <w:p w14:paraId="12AA64EE" w14:textId="557AC13E"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DEEC199" w14:textId="68F08E59" w:rsidR="005D379E" w:rsidRPr="00FF07DD" w:rsidRDefault="00C82013" w:rsidP="00EF1BFB">
            <w:pPr>
              <w:widowControl w:val="0"/>
              <w:rPr>
                <w:color w:val="000000" w:themeColor="text1"/>
              </w:rPr>
            </w:pPr>
            <w:r>
              <w:t>The user enters invalid email or password.</w:t>
            </w:r>
          </w:p>
        </w:tc>
        <w:tc>
          <w:tcPr>
            <w:tcW w:w="450" w:type="dxa"/>
          </w:tcPr>
          <w:p w14:paraId="3B85DAD5" w14:textId="2244F78E" w:rsidR="005D379E" w:rsidRPr="00FF07DD" w:rsidRDefault="0030068D" w:rsidP="00EF1BFB">
            <w:pPr>
              <w:widowControl w:val="0"/>
              <w:jc w:val="center"/>
              <w:rPr>
                <w:b/>
                <w:color w:val="000000" w:themeColor="text1"/>
              </w:rPr>
            </w:pPr>
            <w:r>
              <w:rPr>
                <w:color w:val="000000" w:themeColor="text1"/>
              </w:rPr>
              <w:t>4-A</w:t>
            </w:r>
          </w:p>
        </w:tc>
        <w:tc>
          <w:tcPr>
            <w:tcW w:w="4225" w:type="dxa"/>
          </w:tcPr>
          <w:p w14:paraId="1928E576" w14:textId="40120A8D" w:rsidR="005D379E" w:rsidRPr="00FF07DD" w:rsidRDefault="00C82013" w:rsidP="00EF1BFB">
            <w:pPr>
              <w:keepNext/>
              <w:widowControl w:val="0"/>
              <w:rPr>
                <w:i/>
                <w:color w:val="000000" w:themeColor="text1"/>
              </w:rPr>
            </w:pPr>
            <w:r>
              <w:t>The system displays an error message: "Invalid email or password."</w:t>
            </w:r>
          </w:p>
        </w:tc>
      </w:tr>
    </w:tbl>
    <w:p w14:paraId="491AF7C1" w14:textId="424B68E2" w:rsidR="005D379E" w:rsidRDefault="005D379E" w:rsidP="005D379E"/>
    <w:p w14:paraId="16F0E000" w14:textId="47D6672C" w:rsidR="00C277D2" w:rsidRPr="0089503A" w:rsidRDefault="00C277D2" w:rsidP="00C277D2">
      <w:pPr>
        <w:pStyle w:val="Heading3"/>
      </w:pPr>
      <w:r>
        <w:t>Sign Up:</w:t>
      </w:r>
    </w:p>
    <w:p w14:paraId="31CE143A" w14:textId="77777777" w:rsidR="00C277D2" w:rsidRPr="00FF07DD" w:rsidRDefault="00C277D2" w:rsidP="00C277D2">
      <w:pPr>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277D2" w:rsidRPr="00FF07DD" w14:paraId="34F40F03" w14:textId="77777777" w:rsidTr="004409A9">
        <w:trPr>
          <w:trHeight w:val="420"/>
        </w:trPr>
        <w:tc>
          <w:tcPr>
            <w:tcW w:w="1525" w:type="dxa"/>
            <w:gridSpan w:val="2"/>
          </w:tcPr>
          <w:p w14:paraId="49EABFB3" w14:textId="77777777" w:rsidR="00C277D2" w:rsidRPr="00FF07DD" w:rsidRDefault="00C277D2" w:rsidP="004409A9">
            <w:pPr>
              <w:pStyle w:val="TableHeader"/>
              <w:rPr>
                <w:b w:val="0"/>
              </w:rPr>
            </w:pPr>
            <w:r w:rsidRPr="00FF07DD">
              <w:t>Name</w:t>
            </w:r>
          </w:p>
        </w:tc>
        <w:tc>
          <w:tcPr>
            <w:tcW w:w="7555" w:type="dxa"/>
            <w:gridSpan w:val="3"/>
          </w:tcPr>
          <w:p w14:paraId="4DC90C92" w14:textId="153519B8" w:rsidR="00C277D2" w:rsidRPr="00FF07DD" w:rsidRDefault="00C277D2" w:rsidP="004409A9">
            <w:pPr>
              <w:widowControl w:val="0"/>
              <w:rPr>
                <w:color w:val="000000" w:themeColor="text1"/>
              </w:rPr>
            </w:pPr>
            <w:r>
              <w:t>Sign up</w:t>
            </w:r>
          </w:p>
        </w:tc>
      </w:tr>
      <w:tr w:rsidR="00C277D2" w:rsidRPr="00FF07DD" w14:paraId="1DF790B5" w14:textId="77777777" w:rsidTr="004409A9">
        <w:trPr>
          <w:trHeight w:val="420"/>
        </w:trPr>
        <w:tc>
          <w:tcPr>
            <w:tcW w:w="1525" w:type="dxa"/>
            <w:gridSpan w:val="2"/>
          </w:tcPr>
          <w:p w14:paraId="11F0B4FE" w14:textId="77777777" w:rsidR="00C277D2" w:rsidRPr="00FF07DD" w:rsidRDefault="00C277D2" w:rsidP="004409A9">
            <w:pPr>
              <w:pStyle w:val="TableHeader"/>
              <w:rPr>
                <w:b w:val="0"/>
                <w:sz w:val="18"/>
              </w:rPr>
            </w:pPr>
            <w:r w:rsidRPr="0089503A">
              <w:t>Actors</w:t>
            </w:r>
          </w:p>
        </w:tc>
        <w:tc>
          <w:tcPr>
            <w:tcW w:w="7555" w:type="dxa"/>
            <w:gridSpan w:val="3"/>
          </w:tcPr>
          <w:p w14:paraId="5A5C3203" w14:textId="08B4F530" w:rsidR="00C277D2" w:rsidRPr="00FF07DD" w:rsidRDefault="00C277D2" w:rsidP="004409A9">
            <w:pPr>
              <w:widowControl w:val="0"/>
              <w:rPr>
                <w:color w:val="000000" w:themeColor="text1"/>
              </w:rPr>
            </w:pPr>
            <w:r>
              <w:t>Seller, Buyer</w:t>
            </w:r>
          </w:p>
        </w:tc>
      </w:tr>
      <w:tr w:rsidR="00C277D2" w:rsidRPr="00FF07DD" w14:paraId="5DA24400" w14:textId="77777777" w:rsidTr="004409A9">
        <w:trPr>
          <w:trHeight w:val="420"/>
        </w:trPr>
        <w:tc>
          <w:tcPr>
            <w:tcW w:w="1525" w:type="dxa"/>
            <w:gridSpan w:val="2"/>
          </w:tcPr>
          <w:p w14:paraId="3D772DA5" w14:textId="624079AE" w:rsidR="00C277D2" w:rsidRPr="00FF07DD" w:rsidRDefault="00C277D2" w:rsidP="00C277D2">
            <w:pPr>
              <w:pStyle w:val="TableHeader"/>
              <w:rPr>
                <w:b w:val="0"/>
                <w:sz w:val="18"/>
              </w:rPr>
            </w:pPr>
            <w:r w:rsidRPr="0089503A">
              <w:t>Summary</w:t>
            </w:r>
          </w:p>
        </w:tc>
        <w:tc>
          <w:tcPr>
            <w:tcW w:w="7555" w:type="dxa"/>
            <w:gridSpan w:val="3"/>
          </w:tcPr>
          <w:p w14:paraId="201EEE22" w14:textId="4731DD6B" w:rsidR="00C277D2" w:rsidRPr="00FF07DD" w:rsidRDefault="00C277D2" w:rsidP="00C277D2">
            <w:pPr>
              <w:widowControl w:val="0"/>
              <w:rPr>
                <w:color w:val="000000" w:themeColor="text1"/>
              </w:rPr>
            </w:pPr>
            <w:r>
              <w:t>The user registers for an account by providing necessary details.</w:t>
            </w:r>
          </w:p>
        </w:tc>
      </w:tr>
      <w:tr w:rsidR="00C277D2" w:rsidRPr="00FF07DD" w14:paraId="1F00BE7B" w14:textId="77777777" w:rsidTr="004409A9">
        <w:trPr>
          <w:trHeight w:val="420"/>
        </w:trPr>
        <w:tc>
          <w:tcPr>
            <w:tcW w:w="1525" w:type="dxa"/>
            <w:gridSpan w:val="2"/>
          </w:tcPr>
          <w:p w14:paraId="35178FF0" w14:textId="552EB18F" w:rsidR="00C277D2" w:rsidRPr="00FF07DD" w:rsidRDefault="00C277D2" w:rsidP="00C277D2">
            <w:pPr>
              <w:pStyle w:val="TableHeader"/>
              <w:rPr>
                <w:b w:val="0"/>
                <w:sz w:val="18"/>
              </w:rPr>
            </w:pPr>
            <w:r w:rsidRPr="0089503A">
              <w:t>Pre-Conditions</w:t>
            </w:r>
          </w:p>
        </w:tc>
        <w:tc>
          <w:tcPr>
            <w:tcW w:w="7555" w:type="dxa"/>
            <w:gridSpan w:val="3"/>
          </w:tcPr>
          <w:p w14:paraId="77C96C2E" w14:textId="77777777" w:rsidR="00C277D2" w:rsidRDefault="00C277D2" w:rsidP="00C277D2">
            <w:r>
              <w:rPr>
                <w:rFonts w:hAnsi="Symbol"/>
              </w:rPr>
              <w:t></w:t>
            </w:r>
            <w:r>
              <w:t xml:space="preserve"> The user must not already have an account.</w:t>
            </w:r>
          </w:p>
          <w:p w14:paraId="7F273A9E" w14:textId="054812FB" w:rsidR="00C277D2" w:rsidRPr="00FF07DD" w:rsidRDefault="00C277D2" w:rsidP="00C277D2">
            <w:pPr>
              <w:widowControl w:val="0"/>
              <w:rPr>
                <w:color w:val="000000" w:themeColor="text1"/>
              </w:rPr>
            </w:pPr>
            <w:r>
              <w:rPr>
                <w:rFonts w:hAnsi="Symbol"/>
              </w:rPr>
              <w:t></w:t>
            </w:r>
            <w:r>
              <w:t xml:space="preserve">  All required fields in the sign-up form must be valid.</w:t>
            </w:r>
          </w:p>
        </w:tc>
      </w:tr>
      <w:tr w:rsidR="00C277D2" w:rsidRPr="00FF07DD" w14:paraId="09E0D2A2" w14:textId="77777777" w:rsidTr="004409A9">
        <w:trPr>
          <w:trHeight w:val="420"/>
        </w:trPr>
        <w:tc>
          <w:tcPr>
            <w:tcW w:w="1525" w:type="dxa"/>
            <w:gridSpan w:val="2"/>
          </w:tcPr>
          <w:p w14:paraId="7A982A8E" w14:textId="3D3316CF" w:rsidR="00C277D2" w:rsidRPr="00FF07DD" w:rsidRDefault="00C277D2" w:rsidP="00C277D2">
            <w:pPr>
              <w:pStyle w:val="TableHeader"/>
              <w:rPr>
                <w:b w:val="0"/>
                <w:sz w:val="18"/>
              </w:rPr>
            </w:pPr>
            <w:r w:rsidRPr="0089503A">
              <w:t>Post-Conditions</w:t>
            </w:r>
          </w:p>
        </w:tc>
        <w:tc>
          <w:tcPr>
            <w:tcW w:w="7555" w:type="dxa"/>
            <w:gridSpan w:val="3"/>
          </w:tcPr>
          <w:p w14:paraId="2A25294F" w14:textId="77777777" w:rsidR="00C277D2" w:rsidRDefault="00C277D2" w:rsidP="00C277D2">
            <w:r>
              <w:rPr>
                <w:rFonts w:hAnsi="Symbol"/>
              </w:rPr>
              <w:t></w:t>
            </w:r>
            <w:r>
              <w:t xml:space="preserve"> A new account is created.</w:t>
            </w:r>
          </w:p>
          <w:p w14:paraId="795696B7" w14:textId="6EAE808E" w:rsidR="00C277D2" w:rsidRPr="00FF07DD" w:rsidRDefault="00C277D2" w:rsidP="00C277D2">
            <w:pPr>
              <w:widowControl w:val="0"/>
              <w:rPr>
                <w:color w:val="000000" w:themeColor="text1"/>
              </w:rPr>
            </w:pPr>
            <w:r>
              <w:rPr>
                <w:rFonts w:hAnsi="Symbol"/>
              </w:rPr>
              <w:t></w:t>
            </w:r>
            <w:r>
              <w:t xml:space="preserve">  The user is redirected to the login page for authentication.</w:t>
            </w:r>
          </w:p>
        </w:tc>
      </w:tr>
      <w:tr w:rsidR="00C277D2" w:rsidRPr="00FF07DD" w14:paraId="7BAAE386" w14:textId="77777777" w:rsidTr="004409A9">
        <w:trPr>
          <w:trHeight w:val="420"/>
        </w:trPr>
        <w:tc>
          <w:tcPr>
            <w:tcW w:w="1525" w:type="dxa"/>
            <w:gridSpan w:val="2"/>
          </w:tcPr>
          <w:p w14:paraId="10FD56EA" w14:textId="484106FD" w:rsidR="00C277D2" w:rsidRPr="0089503A" w:rsidRDefault="00C277D2" w:rsidP="00C277D2">
            <w:pPr>
              <w:pStyle w:val="TableHeader"/>
            </w:pPr>
            <w:r>
              <w:t>Special Requirements</w:t>
            </w:r>
          </w:p>
        </w:tc>
        <w:tc>
          <w:tcPr>
            <w:tcW w:w="7555" w:type="dxa"/>
            <w:gridSpan w:val="3"/>
          </w:tcPr>
          <w:p w14:paraId="3DE82ED3" w14:textId="77777777" w:rsidR="00C277D2" w:rsidRDefault="00C277D2" w:rsidP="00C277D2">
            <w:r>
              <w:rPr>
                <w:rFonts w:hAnsi="Symbol"/>
              </w:rPr>
              <w:t></w:t>
            </w:r>
            <w:r>
              <w:t xml:space="preserve"> Validate email format.</w:t>
            </w:r>
          </w:p>
          <w:p w14:paraId="1B03CBB7" w14:textId="0F59305F" w:rsidR="00C277D2" w:rsidRPr="00FF07DD" w:rsidRDefault="00C277D2" w:rsidP="00C277D2">
            <w:pPr>
              <w:widowControl w:val="0"/>
              <w:rPr>
                <w:color w:val="000000" w:themeColor="text1"/>
              </w:rPr>
            </w:pPr>
            <w:r>
              <w:rPr>
                <w:rFonts w:hAnsi="Symbol"/>
              </w:rPr>
              <w:t></w:t>
            </w:r>
            <w:r>
              <w:t xml:space="preserve">  Check for duplicate email addresses during registration.</w:t>
            </w:r>
          </w:p>
        </w:tc>
      </w:tr>
      <w:tr w:rsidR="00C277D2" w:rsidRPr="00FF07DD" w14:paraId="7E2AB7A4" w14:textId="77777777" w:rsidTr="004409A9">
        <w:trPr>
          <w:trHeight w:val="420"/>
        </w:trPr>
        <w:tc>
          <w:tcPr>
            <w:tcW w:w="9080" w:type="dxa"/>
            <w:gridSpan w:val="5"/>
          </w:tcPr>
          <w:p w14:paraId="65E786C9" w14:textId="2881E35E" w:rsidR="00C277D2" w:rsidRPr="00FF07DD" w:rsidRDefault="00C277D2" w:rsidP="00C277D2">
            <w:pPr>
              <w:pStyle w:val="TableHeader"/>
              <w:jc w:val="center"/>
              <w:rPr>
                <w:b w:val="0"/>
              </w:rPr>
            </w:pPr>
            <w:r>
              <w:t>Basic Flow</w:t>
            </w:r>
          </w:p>
        </w:tc>
      </w:tr>
      <w:tr w:rsidR="00C277D2" w:rsidRPr="00FF07DD" w14:paraId="597E4B0F" w14:textId="77777777" w:rsidTr="004409A9">
        <w:trPr>
          <w:trHeight w:val="420"/>
        </w:trPr>
        <w:tc>
          <w:tcPr>
            <w:tcW w:w="4405" w:type="dxa"/>
            <w:gridSpan w:val="3"/>
          </w:tcPr>
          <w:p w14:paraId="47D3FAA0" w14:textId="02D40BEA" w:rsidR="00C277D2" w:rsidRPr="0089503A" w:rsidRDefault="00C277D2" w:rsidP="00C277D2">
            <w:pPr>
              <w:pStyle w:val="TableHeader"/>
              <w:jc w:val="center"/>
            </w:pPr>
            <w:r w:rsidRPr="0089503A">
              <w:t>Actor Action</w:t>
            </w:r>
          </w:p>
        </w:tc>
        <w:tc>
          <w:tcPr>
            <w:tcW w:w="4675" w:type="dxa"/>
            <w:gridSpan w:val="2"/>
          </w:tcPr>
          <w:p w14:paraId="2A42A345" w14:textId="0BBA42E6" w:rsidR="00C277D2" w:rsidRPr="0089503A" w:rsidRDefault="00C277D2" w:rsidP="00C277D2">
            <w:pPr>
              <w:widowControl w:val="0"/>
              <w:jc w:val="center"/>
              <w:rPr>
                <w:b/>
                <w:color w:val="000000" w:themeColor="text1"/>
                <w:szCs w:val="18"/>
              </w:rPr>
            </w:pPr>
            <w:r w:rsidRPr="0089503A">
              <w:rPr>
                <w:b/>
                <w:color w:val="000000" w:themeColor="text1"/>
                <w:szCs w:val="18"/>
              </w:rPr>
              <w:t>System Response</w:t>
            </w:r>
          </w:p>
        </w:tc>
      </w:tr>
      <w:tr w:rsidR="00C277D2" w:rsidRPr="00FF07DD" w14:paraId="3195E7CF" w14:textId="77777777" w:rsidTr="004409A9">
        <w:trPr>
          <w:trHeight w:val="420"/>
        </w:trPr>
        <w:tc>
          <w:tcPr>
            <w:tcW w:w="535" w:type="dxa"/>
          </w:tcPr>
          <w:p w14:paraId="5D1252BE" w14:textId="70E0DD35" w:rsidR="00C277D2" w:rsidRPr="00FF07DD" w:rsidRDefault="00C277D2" w:rsidP="00C277D2">
            <w:pPr>
              <w:widowControl w:val="0"/>
              <w:jc w:val="center"/>
              <w:rPr>
                <w:color w:val="000000" w:themeColor="text1"/>
              </w:rPr>
            </w:pPr>
            <w:r w:rsidRPr="00FF07DD">
              <w:rPr>
                <w:color w:val="000000" w:themeColor="text1"/>
              </w:rPr>
              <w:t>1</w:t>
            </w:r>
          </w:p>
        </w:tc>
        <w:tc>
          <w:tcPr>
            <w:tcW w:w="3870" w:type="dxa"/>
            <w:gridSpan w:val="2"/>
          </w:tcPr>
          <w:p w14:paraId="22FD2A20" w14:textId="1056B8F2" w:rsidR="00C277D2" w:rsidRPr="00FF07DD" w:rsidRDefault="00C277D2" w:rsidP="00C277D2">
            <w:pPr>
              <w:widowControl w:val="0"/>
              <w:rPr>
                <w:color w:val="000000" w:themeColor="text1"/>
              </w:rPr>
            </w:pPr>
            <w:r>
              <w:t>The user navigates to the sign-up page.</w:t>
            </w:r>
          </w:p>
        </w:tc>
        <w:tc>
          <w:tcPr>
            <w:tcW w:w="450" w:type="dxa"/>
          </w:tcPr>
          <w:p w14:paraId="6545E510" w14:textId="3876D109" w:rsidR="00C277D2" w:rsidRPr="00FF07DD" w:rsidRDefault="00C277D2" w:rsidP="00C277D2">
            <w:pPr>
              <w:widowControl w:val="0"/>
              <w:jc w:val="center"/>
              <w:rPr>
                <w:color w:val="000000" w:themeColor="text1"/>
              </w:rPr>
            </w:pPr>
            <w:r w:rsidRPr="00FF07DD">
              <w:rPr>
                <w:color w:val="000000" w:themeColor="text1"/>
              </w:rPr>
              <w:t>1</w:t>
            </w:r>
          </w:p>
        </w:tc>
        <w:tc>
          <w:tcPr>
            <w:tcW w:w="4225" w:type="dxa"/>
          </w:tcPr>
          <w:p w14:paraId="4571960A" w14:textId="049CA3CB" w:rsidR="00C277D2" w:rsidRPr="00FF07DD" w:rsidRDefault="00C277D2" w:rsidP="00C277D2">
            <w:pPr>
              <w:widowControl w:val="0"/>
              <w:rPr>
                <w:color w:val="000000" w:themeColor="text1"/>
              </w:rPr>
            </w:pPr>
            <w:r>
              <w:t>The user navigates to the sign-up page.</w:t>
            </w:r>
          </w:p>
        </w:tc>
      </w:tr>
      <w:tr w:rsidR="00C277D2" w:rsidRPr="00FF07DD" w14:paraId="23AA0572" w14:textId="77777777" w:rsidTr="004409A9">
        <w:trPr>
          <w:trHeight w:val="420"/>
        </w:trPr>
        <w:tc>
          <w:tcPr>
            <w:tcW w:w="535" w:type="dxa"/>
          </w:tcPr>
          <w:p w14:paraId="5EEAB26F" w14:textId="64DF6595" w:rsidR="00C277D2" w:rsidRPr="00FF07DD" w:rsidRDefault="00C277D2" w:rsidP="00C277D2">
            <w:pPr>
              <w:widowControl w:val="0"/>
              <w:jc w:val="center"/>
              <w:rPr>
                <w:color w:val="000000" w:themeColor="text1"/>
              </w:rPr>
            </w:pPr>
            <w:r w:rsidRPr="00FF07DD">
              <w:rPr>
                <w:color w:val="000000" w:themeColor="text1"/>
              </w:rPr>
              <w:lastRenderedPageBreak/>
              <w:t>3</w:t>
            </w:r>
          </w:p>
        </w:tc>
        <w:tc>
          <w:tcPr>
            <w:tcW w:w="3870" w:type="dxa"/>
            <w:gridSpan w:val="2"/>
          </w:tcPr>
          <w:p w14:paraId="6CCC3C0A" w14:textId="2CDAD38B" w:rsidR="00C277D2" w:rsidRPr="00FF07DD" w:rsidRDefault="00C277D2" w:rsidP="00C277D2">
            <w:pPr>
              <w:widowControl w:val="0"/>
              <w:rPr>
                <w:color w:val="000000" w:themeColor="text1"/>
              </w:rPr>
            </w:pPr>
            <w:r>
              <w:t>The user fills out the form and submits it.</w:t>
            </w:r>
          </w:p>
        </w:tc>
        <w:tc>
          <w:tcPr>
            <w:tcW w:w="450" w:type="dxa"/>
          </w:tcPr>
          <w:p w14:paraId="7228452A" w14:textId="3DEC5A10" w:rsidR="00C277D2" w:rsidRPr="00FF07DD" w:rsidRDefault="00C277D2" w:rsidP="00C277D2">
            <w:pPr>
              <w:widowControl w:val="0"/>
              <w:jc w:val="center"/>
              <w:rPr>
                <w:color w:val="000000" w:themeColor="text1"/>
              </w:rPr>
            </w:pPr>
            <w:r w:rsidRPr="00FF07DD">
              <w:rPr>
                <w:color w:val="000000" w:themeColor="text1"/>
              </w:rPr>
              <w:t>3</w:t>
            </w:r>
          </w:p>
        </w:tc>
        <w:tc>
          <w:tcPr>
            <w:tcW w:w="4225" w:type="dxa"/>
          </w:tcPr>
          <w:p w14:paraId="0DF24E14" w14:textId="77D1B108" w:rsidR="00C277D2" w:rsidRPr="00FF07DD" w:rsidRDefault="00C277D2" w:rsidP="00C277D2">
            <w:pPr>
              <w:widowControl w:val="0"/>
              <w:rPr>
                <w:color w:val="000000" w:themeColor="text1"/>
              </w:rPr>
            </w:pPr>
            <w:r>
              <w:t>The user fills out the form and submits it.</w:t>
            </w:r>
          </w:p>
        </w:tc>
      </w:tr>
      <w:tr w:rsidR="00C277D2" w:rsidRPr="00FF07DD" w14:paraId="26717CDE" w14:textId="77777777" w:rsidTr="004409A9">
        <w:trPr>
          <w:trHeight w:val="420"/>
        </w:trPr>
        <w:tc>
          <w:tcPr>
            <w:tcW w:w="9080" w:type="dxa"/>
            <w:gridSpan w:val="5"/>
          </w:tcPr>
          <w:p w14:paraId="4C9FB863" w14:textId="23FDCCC0" w:rsidR="00C277D2" w:rsidRPr="00FF07DD" w:rsidRDefault="00C277D2" w:rsidP="00C277D2">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277D2" w:rsidRPr="00FF07DD" w14:paraId="142A386B" w14:textId="77777777" w:rsidTr="004409A9">
        <w:trPr>
          <w:trHeight w:val="420"/>
        </w:trPr>
        <w:tc>
          <w:tcPr>
            <w:tcW w:w="535" w:type="dxa"/>
          </w:tcPr>
          <w:p w14:paraId="6AD00E63" w14:textId="51398D45" w:rsidR="00C277D2" w:rsidRPr="00FF07DD" w:rsidRDefault="00C85FA7" w:rsidP="00C277D2">
            <w:pPr>
              <w:widowControl w:val="0"/>
              <w:jc w:val="center"/>
              <w:rPr>
                <w:color w:val="000000" w:themeColor="text1"/>
              </w:rPr>
            </w:pPr>
            <w:r>
              <w:rPr>
                <w:color w:val="000000" w:themeColor="text1"/>
              </w:rPr>
              <w:t>4.1</w:t>
            </w:r>
          </w:p>
        </w:tc>
        <w:tc>
          <w:tcPr>
            <w:tcW w:w="3870" w:type="dxa"/>
            <w:gridSpan w:val="2"/>
          </w:tcPr>
          <w:p w14:paraId="4AC4DF94" w14:textId="6E754D5D" w:rsidR="00C277D2" w:rsidRPr="00FF07DD" w:rsidRDefault="00C277D2" w:rsidP="00C277D2">
            <w:pPr>
              <w:widowControl w:val="0"/>
              <w:rPr>
                <w:color w:val="000000" w:themeColor="text1"/>
              </w:rPr>
            </w:pPr>
            <w:r>
              <w:t>The user provides invalid or duplicate information.</w:t>
            </w:r>
          </w:p>
        </w:tc>
        <w:tc>
          <w:tcPr>
            <w:tcW w:w="450" w:type="dxa"/>
          </w:tcPr>
          <w:p w14:paraId="7DC21517" w14:textId="2AF14671" w:rsidR="00C277D2" w:rsidRPr="00FF07DD" w:rsidRDefault="00C85FA7" w:rsidP="00C277D2">
            <w:pPr>
              <w:widowControl w:val="0"/>
              <w:jc w:val="center"/>
              <w:rPr>
                <w:b/>
                <w:color w:val="000000" w:themeColor="text1"/>
              </w:rPr>
            </w:pPr>
            <w:r>
              <w:rPr>
                <w:color w:val="000000" w:themeColor="text1"/>
              </w:rPr>
              <w:t>4.2</w:t>
            </w:r>
          </w:p>
        </w:tc>
        <w:tc>
          <w:tcPr>
            <w:tcW w:w="4225" w:type="dxa"/>
          </w:tcPr>
          <w:p w14:paraId="19B01BE1" w14:textId="62332CDA" w:rsidR="00C277D2" w:rsidRPr="00FF07DD" w:rsidRDefault="00C277D2" w:rsidP="00C277D2">
            <w:pPr>
              <w:keepNext/>
              <w:widowControl w:val="0"/>
              <w:rPr>
                <w:i/>
                <w:color w:val="000000" w:themeColor="text1"/>
              </w:rPr>
            </w:pPr>
            <w:r>
              <w:t>The user provides invalid or duplicate information.</w:t>
            </w:r>
          </w:p>
        </w:tc>
      </w:tr>
    </w:tbl>
    <w:p w14:paraId="32C324C2" w14:textId="77777777" w:rsidR="00C277D2" w:rsidRDefault="00C277D2" w:rsidP="00C277D2"/>
    <w:p w14:paraId="6203846F" w14:textId="77777777" w:rsidR="00C277D2" w:rsidRDefault="00C277D2" w:rsidP="005D379E"/>
    <w:p w14:paraId="5D9A04F7" w14:textId="3D292167" w:rsidR="00C82013" w:rsidRDefault="009C447C" w:rsidP="009C447C">
      <w:pPr>
        <w:pStyle w:val="Heading3"/>
      </w:pPr>
      <w:r>
        <w:t>Edit Profile Information:</w:t>
      </w:r>
    </w:p>
    <w:p w14:paraId="0972AE1E" w14:textId="6DD9729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3C3DB2B7" w14:textId="77777777" w:rsidTr="00C82013">
        <w:trPr>
          <w:trHeight w:val="420"/>
        </w:trPr>
        <w:tc>
          <w:tcPr>
            <w:tcW w:w="1525" w:type="dxa"/>
            <w:gridSpan w:val="2"/>
          </w:tcPr>
          <w:p w14:paraId="32F88CDC" w14:textId="77777777" w:rsidR="00C82013" w:rsidRPr="00FF07DD" w:rsidRDefault="00C82013" w:rsidP="00C82013">
            <w:pPr>
              <w:pStyle w:val="TableHeader"/>
              <w:rPr>
                <w:b w:val="0"/>
              </w:rPr>
            </w:pPr>
            <w:r w:rsidRPr="00FF07DD">
              <w:t>Name</w:t>
            </w:r>
          </w:p>
        </w:tc>
        <w:tc>
          <w:tcPr>
            <w:tcW w:w="7555" w:type="dxa"/>
            <w:gridSpan w:val="3"/>
          </w:tcPr>
          <w:p w14:paraId="0440926B" w14:textId="12967D23" w:rsidR="00C82013" w:rsidRPr="00FF07DD" w:rsidRDefault="00C82013" w:rsidP="00C82013">
            <w:pPr>
              <w:widowControl w:val="0"/>
              <w:rPr>
                <w:color w:val="000000" w:themeColor="text1"/>
              </w:rPr>
            </w:pPr>
            <w:r>
              <w:t>Edit Profile Information</w:t>
            </w:r>
          </w:p>
        </w:tc>
      </w:tr>
      <w:tr w:rsidR="00C82013" w:rsidRPr="00FF07DD" w14:paraId="0D988E38" w14:textId="77777777" w:rsidTr="00C82013">
        <w:trPr>
          <w:trHeight w:val="420"/>
        </w:trPr>
        <w:tc>
          <w:tcPr>
            <w:tcW w:w="1525" w:type="dxa"/>
            <w:gridSpan w:val="2"/>
          </w:tcPr>
          <w:p w14:paraId="25FDF7E4" w14:textId="77777777" w:rsidR="00C82013" w:rsidRPr="00FF07DD" w:rsidRDefault="00C82013" w:rsidP="00C82013">
            <w:pPr>
              <w:pStyle w:val="TableHeader"/>
              <w:rPr>
                <w:b w:val="0"/>
                <w:sz w:val="18"/>
              </w:rPr>
            </w:pPr>
            <w:r w:rsidRPr="0089503A">
              <w:t>Actors</w:t>
            </w:r>
          </w:p>
        </w:tc>
        <w:tc>
          <w:tcPr>
            <w:tcW w:w="7555" w:type="dxa"/>
            <w:gridSpan w:val="3"/>
          </w:tcPr>
          <w:p w14:paraId="1B1B9E67" w14:textId="77777777" w:rsidR="00C82013" w:rsidRPr="00FF07DD" w:rsidRDefault="00C82013" w:rsidP="00C82013">
            <w:pPr>
              <w:widowControl w:val="0"/>
              <w:rPr>
                <w:color w:val="000000" w:themeColor="text1"/>
              </w:rPr>
            </w:pPr>
            <w:r>
              <w:t>Admin, Seller, Buyer</w:t>
            </w:r>
          </w:p>
        </w:tc>
      </w:tr>
      <w:tr w:rsidR="00C82013" w:rsidRPr="00FF07DD" w14:paraId="40040E78" w14:textId="77777777" w:rsidTr="00C82013">
        <w:trPr>
          <w:trHeight w:val="420"/>
        </w:trPr>
        <w:tc>
          <w:tcPr>
            <w:tcW w:w="1525" w:type="dxa"/>
            <w:gridSpan w:val="2"/>
          </w:tcPr>
          <w:p w14:paraId="3094A1AF" w14:textId="77777777" w:rsidR="00C82013" w:rsidRPr="00FF07DD" w:rsidRDefault="00C82013" w:rsidP="00C82013">
            <w:pPr>
              <w:pStyle w:val="TableHeader"/>
              <w:rPr>
                <w:b w:val="0"/>
                <w:sz w:val="18"/>
              </w:rPr>
            </w:pPr>
            <w:r w:rsidRPr="0089503A">
              <w:t>Summary</w:t>
            </w:r>
          </w:p>
        </w:tc>
        <w:tc>
          <w:tcPr>
            <w:tcW w:w="7555" w:type="dxa"/>
            <w:gridSpan w:val="3"/>
          </w:tcPr>
          <w:p w14:paraId="510B77E9" w14:textId="283AAA89" w:rsidR="00C82013" w:rsidRPr="00FF07DD" w:rsidRDefault="00C82013" w:rsidP="00C82013">
            <w:pPr>
              <w:widowControl w:val="0"/>
              <w:rPr>
                <w:color w:val="000000" w:themeColor="text1"/>
              </w:rPr>
            </w:pPr>
            <w:r>
              <w:t>A logged-in user updates their profile details.</w:t>
            </w:r>
          </w:p>
        </w:tc>
      </w:tr>
      <w:tr w:rsidR="00C82013" w:rsidRPr="00FF07DD" w14:paraId="7A8DE899" w14:textId="77777777" w:rsidTr="00C82013">
        <w:trPr>
          <w:trHeight w:val="420"/>
        </w:trPr>
        <w:tc>
          <w:tcPr>
            <w:tcW w:w="1525" w:type="dxa"/>
            <w:gridSpan w:val="2"/>
          </w:tcPr>
          <w:p w14:paraId="76ABEFDA" w14:textId="77777777" w:rsidR="00C82013" w:rsidRPr="00FF07DD" w:rsidRDefault="00C82013" w:rsidP="00C82013">
            <w:pPr>
              <w:pStyle w:val="TableHeader"/>
              <w:rPr>
                <w:b w:val="0"/>
                <w:sz w:val="18"/>
              </w:rPr>
            </w:pPr>
            <w:r w:rsidRPr="0089503A">
              <w:t>Pre-Conditions</w:t>
            </w:r>
          </w:p>
        </w:tc>
        <w:tc>
          <w:tcPr>
            <w:tcW w:w="7555" w:type="dxa"/>
            <w:gridSpan w:val="3"/>
          </w:tcPr>
          <w:p w14:paraId="5E0CA05A" w14:textId="19AAF90C" w:rsidR="00C82013" w:rsidRDefault="00C82013" w:rsidP="00C82013">
            <w:r>
              <w:rPr>
                <w:rFonts w:hAnsi="Symbol"/>
              </w:rPr>
              <w:t></w:t>
            </w:r>
            <w:r>
              <w:t xml:space="preserve"> The user must be logged in.</w:t>
            </w:r>
          </w:p>
          <w:p w14:paraId="2CACC1A7" w14:textId="25708226" w:rsidR="00C82013" w:rsidRPr="00FF07DD" w:rsidRDefault="00C82013" w:rsidP="00C82013">
            <w:pPr>
              <w:widowControl w:val="0"/>
              <w:rPr>
                <w:color w:val="000000" w:themeColor="text1"/>
              </w:rPr>
            </w:pPr>
            <w:r>
              <w:rPr>
                <w:rFonts w:hAnsi="Symbol"/>
              </w:rPr>
              <w:t></w:t>
            </w:r>
            <w:r>
              <w:t xml:space="preserve">  The user must have access to the "Edit Profile" section.</w:t>
            </w:r>
          </w:p>
        </w:tc>
      </w:tr>
      <w:tr w:rsidR="00C82013" w:rsidRPr="00FF07DD" w14:paraId="257B45C6" w14:textId="77777777" w:rsidTr="00C82013">
        <w:trPr>
          <w:trHeight w:val="420"/>
        </w:trPr>
        <w:tc>
          <w:tcPr>
            <w:tcW w:w="1525" w:type="dxa"/>
            <w:gridSpan w:val="2"/>
          </w:tcPr>
          <w:p w14:paraId="312139FB" w14:textId="77777777" w:rsidR="00C82013" w:rsidRPr="00FF07DD" w:rsidRDefault="00C82013" w:rsidP="00C82013">
            <w:pPr>
              <w:pStyle w:val="TableHeader"/>
              <w:rPr>
                <w:b w:val="0"/>
                <w:sz w:val="18"/>
              </w:rPr>
            </w:pPr>
            <w:r w:rsidRPr="0089503A">
              <w:t>Post-Conditions</w:t>
            </w:r>
          </w:p>
        </w:tc>
        <w:tc>
          <w:tcPr>
            <w:tcW w:w="7555" w:type="dxa"/>
            <w:gridSpan w:val="3"/>
          </w:tcPr>
          <w:p w14:paraId="5703B6C7" w14:textId="1F45A153" w:rsidR="00C82013" w:rsidRDefault="00C82013" w:rsidP="00C82013">
            <w:r>
              <w:rPr>
                <w:rFonts w:hAnsi="Symbol"/>
              </w:rPr>
              <w:t></w:t>
            </w:r>
            <w:r>
              <w:t xml:space="preserve"> The user’s updated details are stored in the database.</w:t>
            </w:r>
          </w:p>
          <w:p w14:paraId="1AFE3671" w14:textId="4487C1BD" w:rsidR="00C82013" w:rsidRPr="00FF07DD" w:rsidRDefault="00C82013" w:rsidP="00C82013">
            <w:pPr>
              <w:widowControl w:val="0"/>
              <w:rPr>
                <w:color w:val="000000" w:themeColor="text1"/>
              </w:rPr>
            </w:pPr>
            <w:r>
              <w:rPr>
                <w:rFonts w:hAnsi="Symbol"/>
              </w:rPr>
              <w:t></w:t>
            </w:r>
            <w:r>
              <w:t xml:space="preserve">  Changes are reflected in the user’s account.</w:t>
            </w:r>
          </w:p>
        </w:tc>
      </w:tr>
      <w:tr w:rsidR="00C82013" w:rsidRPr="00FF07DD" w14:paraId="1D4531BF" w14:textId="77777777" w:rsidTr="00C82013">
        <w:trPr>
          <w:trHeight w:val="420"/>
        </w:trPr>
        <w:tc>
          <w:tcPr>
            <w:tcW w:w="1525" w:type="dxa"/>
            <w:gridSpan w:val="2"/>
          </w:tcPr>
          <w:p w14:paraId="053083AA" w14:textId="77777777" w:rsidR="00C82013" w:rsidRPr="0089503A" w:rsidRDefault="00C82013" w:rsidP="00C82013">
            <w:pPr>
              <w:pStyle w:val="TableHeader"/>
            </w:pPr>
            <w:r>
              <w:t>Special Requirements</w:t>
            </w:r>
          </w:p>
        </w:tc>
        <w:tc>
          <w:tcPr>
            <w:tcW w:w="7555" w:type="dxa"/>
            <w:gridSpan w:val="3"/>
          </w:tcPr>
          <w:p w14:paraId="0CD59C56" w14:textId="0589F5BF" w:rsidR="00C82013" w:rsidRDefault="00C82013" w:rsidP="00C82013">
            <w:r>
              <w:rPr>
                <w:rFonts w:hAnsi="Symbol"/>
              </w:rPr>
              <w:t></w:t>
            </w:r>
            <w:r>
              <w:t xml:space="preserve"> Validation for email format, phone numbers, etc.</w:t>
            </w:r>
          </w:p>
          <w:p w14:paraId="4621E46E" w14:textId="79DB55E5" w:rsidR="00C82013" w:rsidRPr="00FF07DD" w:rsidRDefault="00C82013" w:rsidP="00C82013">
            <w:pPr>
              <w:widowControl w:val="0"/>
              <w:rPr>
                <w:color w:val="000000" w:themeColor="text1"/>
              </w:rPr>
            </w:pPr>
            <w:r>
              <w:rPr>
                <w:rFonts w:hAnsi="Symbol"/>
              </w:rPr>
              <w:t></w:t>
            </w:r>
            <w:r>
              <w:t xml:space="preserve">  Real-time feedback for successful updates.</w:t>
            </w:r>
          </w:p>
        </w:tc>
      </w:tr>
      <w:tr w:rsidR="00C82013" w:rsidRPr="00FF07DD" w14:paraId="3B19903E" w14:textId="77777777" w:rsidTr="00C82013">
        <w:trPr>
          <w:trHeight w:val="420"/>
        </w:trPr>
        <w:tc>
          <w:tcPr>
            <w:tcW w:w="9080" w:type="dxa"/>
            <w:gridSpan w:val="5"/>
          </w:tcPr>
          <w:p w14:paraId="02922171" w14:textId="77777777" w:rsidR="00C82013" w:rsidRPr="00FF07DD" w:rsidRDefault="00C82013" w:rsidP="00C82013">
            <w:pPr>
              <w:pStyle w:val="TableHeader"/>
              <w:jc w:val="center"/>
              <w:rPr>
                <w:b w:val="0"/>
              </w:rPr>
            </w:pPr>
            <w:r>
              <w:t>Basic Flow</w:t>
            </w:r>
          </w:p>
        </w:tc>
      </w:tr>
      <w:tr w:rsidR="00C82013" w:rsidRPr="00FF07DD" w14:paraId="3536602C" w14:textId="77777777" w:rsidTr="00C82013">
        <w:trPr>
          <w:trHeight w:val="420"/>
        </w:trPr>
        <w:tc>
          <w:tcPr>
            <w:tcW w:w="4405" w:type="dxa"/>
            <w:gridSpan w:val="3"/>
          </w:tcPr>
          <w:p w14:paraId="5EBF6A19" w14:textId="77777777" w:rsidR="00C82013" w:rsidRPr="0089503A" w:rsidRDefault="00C82013" w:rsidP="00C82013">
            <w:pPr>
              <w:pStyle w:val="TableHeader"/>
              <w:jc w:val="center"/>
            </w:pPr>
            <w:r w:rsidRPr="0089503A">
              <w:t>Actor Action</w:t>
            </w:r>
          </w:p>
        </w:tc>
        <w:tc>
          <w:tcPr>
            <w:tcW w:w="4675" w:type="dxa"/>
            <w:gridSpan w:val="2"/>
          </w:tcPr>
          <w:p w14:paraId="70562E2D"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409FA0A7" w14:textId="77777777" w:rsidTr="00C82013">
        <w:trPr>
          <w:trHeight w:val="420"/>
        </w:trPr>
        <w:tc>
          <w:tcPr>
            <w:tcW w:w="535" w:type="dxa"/>
          </w:tcPr>
          <w:p w14:paraId="02143A26"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5D078631" w14:textId="67B3DC76" w:rsidR="00C82013" w:rsidRPr="00FF07DD" w:rsidRDefault="00C82013" w:rsidP="00C82013">
            <w:pPr>
              <w:widowControl w:val="0"/>
              <w:rPr>
                <w:color w:val="000000" w:themeColor="text1"/>
              </w:rPr>
            </w:pPr>
            <w:r>
              <w:t>The user navigates to "Edit Profile."</w:t>
            </w:r>
          </w:p>
        </w:tc>
        <w:tc>
          <w:tcPr>
            <w:tcW w:w="450" w:type="dxa"/>
          </w:tcPr>
          <w:p w14:paraId="04B3DD19"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0335C3A7" w14:textId="3CFB4B75" w:rsidR="00C82013" w:rsidRPr="00FF07DD" w:rsidRDefault="00C82013" w:rsidP="00C82013">
            <w:pPr>
              <w:widowControl w:val="0"/>
              <w:rPr>
                <w:color w:val="000000" w:themeColor="text1"/>
              </w:rPr>
            </w:pPr>
            <w:r>
              <w:t>The system displays the user’s current profile information.</w:t>
            </w:r>
          </w:p>
        </w:tc>
      </w:tr>
      <w:tr w:rsidR="00C82013" w:rsidRPr="00FF07DD" w14:paraId="6B06C824" w14:textId="77777777" w:rsidTr="00C82013">
        <w:trPr>
          <w:trHeight w:val="420"/>
        </w:trPr>
        <w:tc>
          <w:tcPr>
            <w:tcW w:w="535" w:type="dxa"/>
          </w:tcPr>
          <w:p w14:paraId="46E30F58"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0FD08A4C" w14:textId="43AA5C77" w:rsidR="00C82013" w:rsidRPr="00FF07DD" w:rsidRDefault="00C82013" w:rsidP="00C82013">
            <w:pPr>
              <w:widowControl w:val="0"/>
              <w:rPr>
                <w:color w:val="000000" w:themeColor="text1"/>
              </w:rPr>
            </w:pPr>
            <w:r>
              <w:t>The user modifies the desired fields and submits the form.</w:t>
            </w:r>
          </w:p>
        </w:tc>
        <w:tc>
          <w:tcPr>
            <w:tcW w:w="450" w:type="dxa"/>
          </w:tcPr>
          <w:p w14:paraId="4E564B98"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5F9ED2B8" w14:textId="43886B70" w:rsidR="00C82013" w:rsidRPr="00FF07DD" w:rsidRDefault="00C82013" w:rsidP="00C82013">
            <w:pPr>
              <w:widowControl w:val="0"/>
              <w:rPr>
                <w:color w:val="000000" w:themeColor="text1"/>
              </w:rPr>
            </w:pPr>
            <w:r>
              <w:t>The system validates inputs and updates the user’s profile in the database, displaying a success message.</w:t>
            </w:r>
          </w:p>
        </w:tc>
      </w:tr>
      <w:tr w:rsidR="00C82013" w:rsidRPr="00FF07DD" w14:paraId="68A08FE0" w14:textId="77777777" w:rsidTr="00C82013">
        <w:trPr>
          <w:trHeight w:val="420"/>
        </w:trPr>
        <w:tc>
          <w:tcPr>
            <w:tcW w:w="9080" w:type="dxa"/>
            <w:gridSpan w:val="5"/>
          </w:tcPr>
          <w:p w14:paraId="7E38EB1C"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0F357BE8" w14:textId="77777777" w:rsidTr="00C82013">
        <w:trPr>
          <w:trHeight w:val="420"/>
        </w:trPr>
        <w:tc>
          <w:tcPr>
            <w:tcW w:w="535" w:type="dxa"/>
          </w:tcPr>
          <w:p w14:paraId="72BC6435" w14:textId="7EBE56CE" w:rsidR="00C82013" w:rsidRPr="00FF07DD" w:rsidRDefault="00557508" w:rsidP="00C82013">
            <w:pPr>
              <w:widowControl w:val="0"/>
              <w:jc w:val="center"/>
              <w:rPr>
                <w:color w:val="000000" w:themeColor="text1"/>
              </w:rPr>
            </w:pPr>
            <w:r>
              <w:rPr>
                <w:color w:val="000000" w:themeColor="text1"/>
              </w:rPr>
              <w:t>4.1</w:t>
            </w:r>
          </w:p>
        </w:tc>
        <w:tc>
          <w:tcPr>
            <w:tcW w:w="3870" w:type="dxa"/>
            <w:gridSpan w:val="2"/>
          </w:tcPr>
          <w:p w14:paraId="405D2B4E" w14:textId="58FA2604" w:rsidR="00C82013" w:rsidRPr="00FF07DD" w:rsidRDefault="00C82013" w:rsidP="00C82013">
            <w:pPr>
              <w:widowControl w:val="0"/>
              <w:rPr>
                <w:color w:val="000000" w:themeColor="text1"/>
              </w:rPr>
            </w:pPr>
            <w:r>
              <w:t>The user enters invalid data (e.g., invalid email format).</w:t>
            </w:r>
          </w:p>
        </w:tc>
        <w:tc>
          <w:tcPr>
            <w:tcW w:w="450" w:type="dxa"/>
          </w:tcPr>
          <w:p w14:paraId="51533876" w14:textId="78AC9C00" w:rsidR="00C82013" w:rsidRPr="00FF07DD" w:rsidRDefault="00557508" w:rsidP="00C82013">
            <w:pPr>
              <w:widowControl w:val="0"/>
              <w:jc w:val="center"/>
              <w:rPr>
                <w:b/>
                <w:color w:val="000000" w:themeColor="text1"/>
              </w:rPr>
            </w:pPr>
            <w:r>
              <w:rPr>
                <w:color w:val="000000" w:themeColor="text1"/>
              </w:rPr>
              <w:t>4.2</w:t>
            </w:r>
          </w:p>
        </w:tc>
        <w:tc>
          <w:tcPr>
            <w:tcW w:w="4225" w:type="dxa"/>
          </w:tcPr>
          <w:p w14:paraId="00A9DAA4" w14:textId="38E0C422" w:rsidR="00C82013" w:rsidRPr="00FF07DD" w:rsidRDefault="00C82013" w:rsidP="00C82013">
            <w:pPr>
              <w:keepNext/>
              <w:widowControl w:val="0"/>
              <w:rPr>
                <w:i/>
                <w:color w:val="000000" w:themeColor="text1"/>
              </w:rPr>
            </w:pPr>
            <w:r>
              <w:t>The system highlights errors in the form and prompts the user to fix them.</w:t>
            </w:r>
          </w:p>
        </w:tc>
      </w:tr>
    </w:tbl>
    <w:p w14:paraId="4A0DFE78" w14:textId="3A539EE9" w:rsidR="00C82013" w:rsidRDefault="00C82013" w:rsidP="005D379E"/>
    <w:p w14:paraId="350423BE" w14:textId="2B9F6179" w:rsidR="00C82013" w:rsidRDefault="00C82013" w:rsidP="005D379E"/>
    <w:p w14:paraId="1C6B2624" w14:textId="53CE326B" w:rsidR="00C82013" w:rsidRDefault="00646107" w:rsidP="009C447C">
      <w:pPr>
        <w:pStyle w:val="Heading3"/>
      </w:pPr>
      <w:r>
        <w:t>: Add</w:t>
      </w:r>
      <w:r w:rsidR="009C447C">
        <w:t xml:space="preserve"> Sellers</w:t>
      </w:r>
    </w:p>
    <w:p w14:paraId="05F61924" w14:textId="7777777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488B7176" w14:textId="77777777" w:rsidTr="00C82013">
        <w:trPr>
          <w:trHeight w:val="420"/>
        </w:trPr>
        <w:tc>
          <w:tcPr>
            <w:tcW w:w="1525" w:type="dxa"/>
            <w:gridSpan w:val="2"/>
          </w:tcPr>
          <w:p w14:paraId="4A3D2F55" w14:textId="77777777" w:rsidR="00C82013" w:rsidRPr="00FF07DD" w:rsidRDefault="00C82013" w:rsidP="00C82013">
            <w:pPr>
              <w:pStyle w:val="TableHeader"/>
              <w:rPr>
                <w:b w:val="0"/>
              </w:rPr>
            </w:pPr>
            <w:r w:rsidRPr="00FF07DD">
              <w:t>Name</w:t>
            </w:r>
          </w:p>
        </w:tc>
        <w:tc>
          <w:tcPr>
            <w:tcW w:w="7555" w:type="dxa"/>
            <w:gridSpan w:val="3"/>
          </w:tcPr>
          <w:p w14:paraId="284DB7A8" w14:textId="5F678D2A" w:rsidR="00C82013" w:rsidRPr="00FF07DD" w:rsidRDefault="00754684" w:rsidP="00C82013">
            <w:pPr>
              <w:widowControl w:val="0"/>
              <w:rPr>
                <w:color w:val="000000" w:themeColor="text1"/>
              </w:rPr>
            </w:pPr>
            <w:r>
              <w:t>Add Sellers</w:t>
            </w:r>
          </w:p>
        </w:tc>
      </w:tr>
      <w:tr w:rsidR="00C82013" w:rsidRPr="00FF07DD" w14:paraId="6AE1608C" w14:textId="77777777" w:rsidTr="00C82013">
        <w:trPr>
          <w:trHeight w:val="420"/>
        </w:trPr>
        <w:tc>
          <w:tcPr>
            <w:tcW w:w="1525" w:type="dxa"/>
            <w:gridSpan w:val="2"/>
          </w:tcPr>
          <w:p w14:paraId="288C9602" w14:textId="77777777" w:rsidR="00C82013" w:rsidRPr="00FF07DD" w:rsidRDefault="00C82013" w:rsidP="00C82013">
            <w:pPr>
              <w:pStyle w:val="TableHeader"/>
              <w:rPr>
                <w:b w:val="0"/>
                <w:sz w:val="18"/>
              </w:rPr>
            </w:pPr>
            <w:r w:rsidRPr="0089503A">
              <w:t>Actors</w:t>
            </w:r>
          </w:p>
        </w:tc>
        <w:tc>
          <w:tcPr>
            <w:tcW w:w="7555" w:type="dxa"/>
            <w:gridSpan w:val="3"/>
          </w:tcPr>
          <w:p w14:paraId="346391E9" w14:textId="2C8051C7" w:rsidR="00C82013" w:rsidRPr="00FF07DD" w:rsidRDefault="00C82013" w:rsidP="00C82013">
            <w:pPr>
              <w:widowControl w:val="0"/>
              <w:rPr>
                <w:color w:val="000000" w:themeColor="text1"/>
              </w:rPr>
            </w:pPr>
            <w:r>
              <w:t>Admin</w:t>
            </w:r>
          </w:p>
        </w:tc>
      </w:tr>
      <w:tr w:rsidR="00C82013" w:rsidRPr="00FF07DD" w14:paraId="7D128532" w14:textId="77777777" w:rsidTr="00C82013">
        <w:trPr>
          <w:trHeight w:val="420"/>
        </w:trPr>
        <w:tc>
          <w:tcPr>
            <w:tcW w:w="1525" w:type="dxa"/>
            <w:gridSpan w:val="2"/>
          </w:tcPr>
          <w:p w14:paraId="6341D0F2" w14:textId="77777777" w:rsidR="00C82013" w:rsidRPr="00FF07DD" w:rsidRDefault="00C82013" w:rsidP="00C82013">
            <w:pPr>
              <w:pStyle w:val="TableHeader"/>
              <w:rPr>
                <w:b w:val="0"/>
                <w:sz w:val="18"/>
              </w:rPr>
            </w:pPr>
            <w:r w:rsidRPr="0089503A">
              <w:t>Summary</w:t>
            </w:r>
          </w:p>
        </w:tc>
        <w:tc>
          <w:tcPr>
            <w:tcW w:w="7555" w:type="dxa"/>
            <w:gridSpan w:val="3"/>
          </w:tcPr>
          <w:p w14:paraId="6EF9B7F1" w14:textId="7EEC5AB9" w:rsidR="00C82013" w:rsidRPr="00FF07DD" w:rsidRDefault="00754684" w:rsidP="00754684">
            <w:pPr>
              <w:widowControl w:val="0"/>
              <w:rPr>
                <w:color w:val="000000" w:themeColor="text1"/>
              </w:rPr>
            </w:pPr>
            <w:r>
              <w:t>The Admin can add a new seller to the platform by providing seller details such as name, email, contact number etc. and store information. Upon successful addition, the seller is registered in the system.</w:t>
            </w:r>
          </w:p>
        </w:tc>
      </w:tr>
      <w:tr w:rsidR="00C82013" w:rsidRPr="00FF07DD" w14:paraId="7B7C2240" w14:textId="77777777" w:rsidTr="00C82013">
        <w:trPr>
          <w:trHeight w:val="420"/>
        </w:trPr>
        <w:tc>
          <w:tcPr>
            <w:tcW w:w="1525" w:type="dxa"/>
            <w:gridSpan w:val="2"/>
          </w:tcPr>
          <w:p w14:paraId="4A8CB7B0" w14:textId="77777777" w:rsidR="00C82013" w:rsidRPr="00FF07DD" w:rsidRDefault="00C82013" w:rsidP="00C82013">
            <w:pPr>
              <w:pStyle w:val="TableHeader"/>
              <w:rPr>
                <w:b w:val="0"/>
                <w:sz w:val="18"/>
              </w:rPr>
            </w:pPr>
            <w:r w:rsidRPr="0089503A">
              <w:t>Pre-Conditions</w:t>
            </w:r>
          </w:p>
        </w:tc>
        <w:tc>
          <w:tcPr>
            <w:tcW w:w="7555" w:type="dxa"/>
            <w:gridSpan w:val="3"/>
          </w:tcPr>
          <w:p w14:paraId="34F3856B" w14:textId="52EE0E08" w:rsidR="00754684" w:rsidRDefault="00754684" w:rsidP="00754684">
            <w:r>
              <w:rPr>
                <w:rFonts w:hAnsi="Symbol"/>
              </w:rPr>
              <w:t></w:t>
            </w:r>
            <w:r>
              <w:t xml:space="preserve"> The Admin must be logged into the system with valid credentials.</w:t>
            </w:r>
          </w:p>
          <w:p w14:paraId="7D522DCA" w14:textId="3D6E52F1" w:rsidR="00754684" w:rsidRDefault="00754684" w:rsidP="00754684">
            <w:r>
              <w:rPr>
                <w:rFonts w:hAnsi="Symbol"/>
              </w:rPr>
              <w:t></w:t>
            </w:r>
            <w:r>
              <w:t xml:space="preserve"> The Admin must have the necessary privileges to manage sellers.</w:t>
            </w:r>
          </w:p>
          <w:p w14:paraId="41B5EE1A" w14:textId="54B38901" w:rsidR="00C82013" w:rsidRPr="00FF07DD" w:rsidRDefault="00754684" w:rsidP="00754684">
            <w:pPr>
              <w:widowControl w:val="0"/>
              <w:rPr>
                <w:color w:val="000000" w:themeColor="text1"/>
              </w:rPr>
            </w:pPr>
            <w:r>
              <w:rPr>
                <w:rFonts w:hAnsi="Symbol"/>
              </w:rPr>
              <w:t></w:t>
            </w:r>
            <w:r>
              <w:t xml:space="preserve">  The required seller details (e.g., name, email, contact number, and store name) must be available.</w:t>
            </w:r>
          </w:p>
        </w:tc>
      </w:tr>
      <w:tr w:rsidR="00C82013" w:rsidRPr="00FF07DD" w14:paraId="7C367E91" w14:textId="77777777" w:rsidTr="00C82013">
        <w:trPr>
          <w:trHeight w:val="420"/>
        </w:trPr>
        <w:tc>
          <w:tcPr>
            <w:tcW w:w="1525" w:type="dxa"/>
            <w:gridSpan w:val="2"/>
          </w:tcPr>
          <w:p w14:paraId="643AE40A" w14:textId="77777777" w:rsidR="00C82013" w:rsidRPr="00FF07DD" w:rsidRDefault="00C82013" w:rsidP="00C82013">
            <w:pPr>
              <w:pStyle w:val="TableHeader"/>
              <w:rPr>
                <w:b w:val="0"/>
                <w:sz w:val="18"/>
              </w:rPr>
            </w:pPr>
            <w:r w:rsidRPr="0089503A">
              <w:lastRenderedPageBreak/>
              <w:t>Post-Conditions</w:t>
            </w:r>
          </w:p>
        </w:tc>
        <w:tc>
          <w:tcPr>
            <w:tcW w:w="7555" w:type="dxa"/>
            <w:gridSpan w:val="3"/>
          </w:tcPr>
          <w:p w14:paraId="5AAEBA86" w14:textId="1A7BFFB9" w:rsidR="00C82013" w:rsidRPr="00754684" w:rsidRDefault="00754684" w:rsidP="00754684">
            <w:r>
              <w:t xml:space="preserve"> The new seller is successfully added to the database.</w:t>
            </w:r>
          </w:p>
        </w:tc>
      </w:tr>
      <w:tr w:rsidR="00C82013" w:rsidRPr="00FF07DD" w14:paraId="1552DEB0" w14:textId="77777777" w:rsidTr="00C82013">
        <w:trPr>
          <w:trHeight w:val="420"/>
        </w:trPr>
        <w:tc>
          <w:tcPr>
            <w:tcW w:w="1525" w:type="dxa"/>
            <w:gridSpan w:val="2"/>
          </w:tcPr>
          <w:p w14:paraId="51A2835A" w14:textId="77777777" w:rsidR="00C82013" w:rsidRPr="0089503A" w:rsidRDefault="00C82013" w:rsidP="00C82013">
            <w:pPr>
              <w:pStyle w:val="TableHeader"/>
            </w:pPr>
            <w:r>
              <w:t>Special Requirements</w:t>
            </w:r>
          </w:p>
        </w:tc>
        <w:tc>
          <w:tcPr>
            <w:tcW w:w="7555" w:type="dxa"/>
            <w:gridSpan w:val="3"/>
          </w:tcPr>
          <w:p w14:paraId="2B8480ED" w14:textId="1CD28DB3" w:rsidR="00C82013" w:rsidRPr="00FF07DD" w:rsidRDefault="00557508" w:rsidP="00C82013">
            <w:pPr>
              <w:widowControl w:val="0"/>
              <w:rPr>
                <w:color w:val="000000" w:themeColor="text1"/>
              </w:rPr>
            </w:pPr>
            <w:r>
              <w:t>The system must validate that the seller’s email is unique.</w:t>
            </w:r>
          </w:p>
        </w:tc>
      </w:tr>
      <w:tr w:rsidR="00C82013" w:rsidRPr="00FF07DD" w14:paraId="568F2138" w14:textId="77777777" w:rsidTr="00C82013">
        <w:trPr>
          <w:trHeight w:val="420"/>
        </w:trPr>
        <w:tc>
          <w:tcPr>
            <w:tcW w:w="9080" w:type="dxa"/>
            <w:gridSpan w:val="5"/>
          </w:tcPr>
          <w:p w14:paraId="2735D091" w14:textId="77777777" w:rsidR="00C82013" w:rsidRPr="00FF07DD" w:rsidRDefault="00C82013" w:rsidP="00C82013">
            <w:pPr>
              <w:pStyle w:val="TableHeader"/>
              <w:jc w:val="center"/>
              <w:rPr>
                <w:b w:val="0"/>
              </w:rPr>
            </w:pPr>
            <w:r>
              <w:t>Basic Flow</w:t>
            </w:r>
          </w:p>
        </w:tc>
      </w:tr>
      <w:tr w:rsidR="00C82013" w:rsidRPr="00FF07DD" w14:paraId="132E4942" w14:textId="77777777" w:rsidTr="00C82013">
        <w:trPr>
          <w:trHeight w:val="420"/>
        </w:trPr>
        <w:tc>
          <w:tcPr>
            <w:tcW w:w="4405" w:type="dxa"/>
            <w:gridSpan w:val="3"/>
          </w:tcPr>
          <w:p w14:paraId="4BFA3351" w14:textId="77777777" w:rsidR="00C82013" w:rsidRPr="0089503A" w:rsidRDefault="00C82013" w:rsidP="00C82013">
            <w:pPr>
              <w:pStyle w:val="TableHeader"/>
              <w:jc w:val="center"/>
            </w:pPr>
            <w:r w:rsidRPr="0089503A">
              <w:t>Actor Action</w:t>
            </w:r>
          </w:p>
        </w:tc>
        <w:tc>
          <w:tcPr>
            <w:tcW w:w="4675" w:type="dxa"/>
            <w:gridSpan w:val="2"/>
          </w:tcPr>
          <w:p w14:paraId="588F7953"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7F598731" w14:textId="77777777" w:rsidTr="00C82013">
        <w:trPr>
          <w:trHeight w:val="420"/>
        </w:trPr>
        <w:tc>
          <w:tcPr>
            <w:tcW w:w="535" w:type="dxa"/>
          </w:tcPr>
          <w:p w14:paraId="71BD363A"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02D63354" w14:textId="17BDEFC0" w:rsidR="00C82013" w:rsidRPr="00FF07DD" w:rsidRDefault="00557508" w:rsidP="00C82013">
            <w:pPr>
              <w:widowControl w:val="0"/>
              <w:rPr>
                <w:color w:val="000000" w:themeColor="text1"/>
              </w:rPr>
            </w:pPr>
            <w:r>
              <w:t>The Admin selects the "Add Seller" option in the system.</w:t>
            </w:r>
          </w:p>
        </w:tc>
        <w:tc>
          <w:tcPr>
            <w:tcW w:w="450" w:type="dxa"/>
          </w:tcPr>
          <w:p w14:paraId="6E7BD27D"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1F46EF5D" w14:textId="41506BFD" w:rsidR="00C82013" w:rsidRPr="00FF07DD" w:rsidRDefault="00557508" w:rsidP="00C82013">
            <w:pPr>
              <w:widowControl w:val="0"/>
              <w:rPr>
                <w:color w:val="000000" w:themeColor="text1"/>
              </w:rPr>
            </w:pPr>
            <w:r>
              <w:t>The system displays a form for entering seller details (name, email, contact number, store name, etc.).</w:t>
            </w:r>
          </w:p>
        </w:tc>
      </w:tr>
      <w:tr w:rsidR="00C82013" w:rsidRPr="00FF07DD" w14:paraId="44D8B5E3" w14:textId="77777777" w:rsidTr="00C82013">
        <w:trPr>
          <w:trHeight w:val="420"/>
        </w:trPr>
        <w:tc>
          <w:tcPr>
            <w:tcW w:w="535" w:type="dxa"/>
          </w:tcPr>
          <w:p w14:paraId="28A45CC9"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448859C5" w14:textId="0C6C524A" w:rsidR="00C82013" w:rsidRPr="00FF07DD" w:rsidRDefault="00557508" w:rsidP="00C82013">
            <w:pPr>
              <w:widowControl w:val="0"/>
              <w:rPr>
                <w:color w:val="000000" w:themeColor="text1"/>
              </w:rPr>
            </w:pPr>
            <w:r>
              <w:t>The Admin enters the seller's details and submits the form.</w:t>
            </w:r>
          </w:p>
        </w:tc>
        <w:tc>
          <w:tcPr>
            <w:tcW w:w="450" w:type="dxa"/>
          </w:tcPr>
          <w:p w14:paraId="3DE8B0BC"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22D0F1CB" w14:textId="5AD9A576" w:rsidR="00C82013" w:rsidRPr="00FF07DD" w:rsidRDefault="00557508" w:rsidP="00C82013">
            <w:pPr>
              <w:widowControl w:val="0"/>
              <w:rPr>
                <w:color w:val="000000" w:themeColor="text1"/>
              </w:rPr>
            </w:pPr>
            <w:r>
              <w:t>The system validates the input (e.g., unique email, valid contact number).</w:t>
            </w:r>
          </w:p>
        </w:tc>
      </w:tr>
      <w:tr w:rsidR="00557508" w:rsidRPr="00FF07DD" w14:paraId="7882FD76" w14:textId="77777777" w:rsidTr="00C82013">
        <w:trPr>
          <w:trHeight w:val="420"/>
        </w:trPr>
        <w:tc>
          <w:tcPr>
            <w:tcW w:w="535" w:type="dxa"/>
          </w:tcPr>
          <w:p w14:paraId="2B439944" w14:textId="3E0476A9" w:rsidR="00557508" w:rsidRPr="00FF07DD" w:rsidRDefault="00557508" w:rsidP="00C82013">
            <w:pPr>
              <w:widowControl w:val="0"/>
              <w:jc w:val="center"/>
              <w:rPr>
                <w:color w:val="000000" w:themeColor="text1"/>
              </w:rPr>
            </w:pPr>
            <w:r>
              <w:rPr>
                <w:color w:val="000000" w:themeColor="text1"/>
              </w:rPr>
              <w:t>5</w:t>
            </w:r>
          </w:p>
        </w:tc>
        <w:tc>
          <w:tcPr>
            <w:tcW w:w="3870" w:type="dxa"/>
            <w:gridSpan w:val="2"/>
          </w:tcPr>
          <w:p w14:paraId="5B5B9E1E" w14:textId="4A315AE0" w:rsidR="00557508" w:rsidRDefault="00557508" w:rsidP="00C82013">
            <w:pPr>
              <w:widowControl w:val="0"/>
            </w:pPr>
            <w:r>
              <w:t>If the input is valid, the Admin confirms the action.</w:t>
            </w:r>
          </w:p>
        </w:tc>
        <w:tc>
          <w:tcPr>
            <w:tcW w:w="450" w:type="dxa"/>
          </w:tcPr>
          <w:p w14:paraId="64CDCBA0" w14:textId="57445E6D" w:rsidR="00557508" w:rsidRPr="00FF07DD" w:rsidRDefault="00557508" w:rsidP="00C82013">
            <w:pPr>
              <w:widowControl w:val="0"/>
              <w:jc w:val="center"/>
              <w:rPr>
                <w:color w:val="000000" w:themeColor="text1"/>
              </w:rPr>
            </w:pPr>
            <w:r>
              <w:rPr>
                <w:color w:val="000000" w:themeColor="text1"/>
              </w:rPr>
              <w:t>6</w:t>
            </w:r>
          </w:p>
        </w:tc>
        <w:tc>
          <w:tcPr>
            <w:tcW w:w="4225" w:type="dxa"/>
          </w:tcPr>
          <w:p w14:paraId="46099417" w14:textId="797870D3" w:rsidR="00557508" w:rsidRDefault="00557508" w:rsidP="00C82013">
            <w:pPr>
              <w:widowControl w:val="0"/>
            </w:pPr>
            <w:r>
              <w:t>The system saves the seller details in the database.</w:t>
            </w:r>
          </w:p>
        </w:tc>
      </w:tr>
      <w:tr w:rsidR="00557508" w:rsidRPr="00FF07DD" w14:paraId="440D388B" w14:textId="77777777" w:rsidTr="00C82013">
        <w:trPr>
          <w:trHeight w:val="420"/>
        </w:trPr>
        <w:tc>
          <w:tcPr>
            <w:tcW w:w="535" w:type="dxa"/>
          </w:tcPr>
          <w:p w14:paraId="0A34301E" w14:textId="77777777" w:rsidR="00557508" w:rsidRDefault="00557508" w:rsidP="00C82013">
            <w:pPr>
              <w:widowControl w:val="0"/>
              <w:jc w:val="center"/>
              <w:rPr>
                <w:color w:val="000000" w:themeColor="text1"/>
              </w:rPr>
            </w:pPr>
          </w:p>
        </w:tc>
        <w:tc>
          <w:tcPr>
            <w:tcW w:w="3870" w:type="dxa"/>
            <w:gridSpan w:val="2"/>
          </w:tcPr>
          <w:p w14:paraId="0F26B483" w14:textId="77777777" w:rsidR="00557508" w:rsidRDefault="00557508" w:rsidP="00C82013">
            <w:pPr>
              <w:widowControl w:val="0"/>
            </w:pPr>
          </w:p>
        </w:tc>
        <w:tc>
          <w:tcPr>
            <w:tcW w:w="450" w:type="dxa"/>
          </w:tcPr>
          <w:p w14:paraId="5AE7AF40" w14:textId="0CE58A46" w:rsidR="00557508" w:rsidRDefault="00557508" w:rsidP="00C82013">
            <w:pPr>
              <w:widowControl w:val="0"/>
              <w:jc w:val="center"/>
              <w:rPr>
                <w:color w:val="000000" w:themeColor="text1"/>
              </w:rPr>
            </w:pPr>
            <w:r>
              <w:rPr>
                <w:color w:val="000000" w:themeColor="text1"/>
              </w:rPr>
              <w:t>7</w:t>
            </w:r>
          </w:p>
        </w:tc>
        <w:tc>
          <w:tcPr>
            <w:tcW w:w="4225" w:type="dxa"/>
          </w:tcPr>
          <w:p w14:paraId="053B03CB" w14:textId="05BB142E" w:rsidR="00557508" w:rsidRDefault="00557508" w:rsidP="00C82013">
            <w:pPr>
              <w:widowControl w:val="0"/>
            </w:pPr>
            <w:r>
              <w:t>The system displays a success message confirming the seller has been added.</w:t>
            </w:r>
          </w:p>
        </w:tc>
      </w:tr>
      <w:tr w:rsidR="00C82013" w:rsidRPr="00FF07DD" w14:paraId="081C3687" w14:textId="77777777" w:rsidTr="00C82013">
        <w:trPr>
          <w:trHeight w:val="420"/>
        </w:trPr>
        <w:tc>
          <w:tcPr>
            <w:tcW w:w="9080" w:type="dxa"/>
            <w:gridSpan w:val="5"/>
          </w:tcPr>
          <w:p w14:paraId="48C6A7B2"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6D420829" w14:textId="77777777" w:rsidTr="00C82013">
        <w:trPr>
          <w:trHeight w:val="420"/>
        </w:trPr>
        <w:tc>
          <w:tcPr>
            <w:tcW w:w="535" w:type="dxa"/>
          </w:tcPr>
          <w:p w14:paraId="3D648ADF" w14:textId="61E1CD33" w:rsidR="00C82013" w:rsidRPr="00FF07DD" w:rsidRDefault="00AA1506" w:rsidP="00C82013">
            <w:pPr>
              <w:widowControl w:val="0"/>
              <w:jc w:val="center"/>
              <w:rPr>
                <w:color w:val="000000" w:themeColor="text1"/>
              </w:rPr>
            </w:pPr>
            <w:r>
              <w:rPr>
                <w:color w:val="000000" w:themeColor="text1"/>
              </w:rPr>
              <w:t>4.1</w:t>
            </w:r>
          </w:p>
        </w:tc>
        <w:tc>
          <w:tcPr>
            <w:tcW w:w="3870" w:type="dxa"/>
            <w:gridSpan w:val="2"/>
          </w:tcPr>
          <w:p w14:paraId="55305ED5" w14:textId="1D0BA185" w:rsidR="00C82013" w:rsidRPr="00FF07DD" w:rsidRDefault="00AA1506" w:rsidP="00C82013">
            <w:pPr>
              <w:widowControl w:val="0"/>
              <w:rPr>
                <w:color w:val="000000" w:themeColor="text1"/>
              </w:rPr>
            </w:pPr>
            <w:r>
              <w:t>The Admin submits incomplete or invalid seller details (e.g., duplicate email or invalid contact number).</w:t>
            </w:r>
          </w:p>
        </w:tc>
        <w:tc>
          <w:tcPr>
            <w:tcW w:w="450" w:type="dxa"/>
          </w:tcPr>
          <w:p w14:paraId="3BB2F8B5" w14:textId="31CE51E6" w:rsidR="00C82013" w:rsidRPr="00FF07DD" w:rsidRDefault="00AA1506" w:rsidP="00C82013">
            <w:pPr>
              <w:widowControl w:val="0"/>
              <w:jc w:val="center"/>
              <w:rPr>
                <w:b/>
                <w:color w:val="000000" w:themeColor="text1"/>
              </w:rPr>
            </w:pPr>
            <w:r>
              <w:rPr>
                <w:color w:val="000000" w:themeColor="text1"/>
              </w:rPr>
              <w:t>4.2</w:t>
            </w:r>
          </w:p>
        </w:tc>
        <w:tc>
          <w:tcPr>
            <w:tcW w:w="4225" w:type="dxa"/>
          </w:tcPr>
          <w:p w14:paraId="5BFBFDBC" w14:textId="785FAE02" w:rsidR="00C82013" w:rsidRPr="00FF07DD" w:rsidRDefault="00AA1506" w:rsidP="00C82013">
            <w:pPr>
              <w:keepNext/>
              <w:widowControl w:val="0"/>
              <w:rPr>
                <w:i/>
                <w:color w:val="000000" w:themeColor="text1"/>
              </w:rPr>
            </w:pPr>
            <w:r>
              <w:t>The system displays an error message indicating the validation failure and highlights the invalid fields.</w:t>
            </w:r>
          </w:p>
        </w:tc>
      </w:tr>
    </w:tbl>
    <w:p w14:paraId="091EDA8F" w14:textId="1AC5D7D8" w:rsidR="00C82013" w:rsidRDefault="00C82013" w:rsidP="005D379E"/>
    <w:p w14:paraId="29D57562" w14:textId="36461D75" w:rsidR="00646107" w:rsidRDefault="00646107" w:rsidP="00646107">
      <w:pPr>
        <w:pStyle w:val="Heading3"/>
      </w:pPr>
      <w:r>
        <w:t>: View Sellers</w:t>
      </w:r>
    </w:p>
    <w:p w14:paraId="32F641A0" w14:textId="0778D522" w:rsidR="00646107" w:rsidRDefault="00646107" w:rsidP="005D379E"/>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646107" w:rsidRPr="00FF07DD" w14:paraId="0A9AE7D5" w14:textId="77777777" w:rsidTr="00A21247">
        <w:trPr>
          <w:trHeight w:val="416"/>
        </w:trPr>
        <w:tc>
          <w:tcPr>
            <w:tcW w:w="1468" w:type="dxa"/>
            <w:gridSpan w:val="2"/>
          </w:tcPr>
          <w:p w14:paraId="427E66B5" w14:textId="77777777" w:rsidR="00646107" w:rsidRPr="00FF07DD" w:rsidRDefault="00646107" w:rsidP="00A21247">
            <w:pPr>
              <w:pStyle w:val="TableHeader"/>
              <w:rPr>
                <w:b w:val="0"/>
              </w:rPr>
            </w:pPr>
            <w:r w:rsidRPr="00FF07DD">
              <w:t>Name</w:t>
            </w:r>
          </w:p>
        </w:tc>
        <w:tc>
          <w:tcPr>
            <w:tcW w:w="7277" w:type="dxa"/>
            <w:gridSpan w:val="3"/>
          </w:tcPr>
          <w:p w14:paraId="063717DB" w14:textId="77777777" w:rsidR="00646107" w:rsidRPr="00FF07DD" w:rsidRDefault="00646107" w:rsidP="00A21247">
            <w:pPr>
              <w:widowControl w:val="0"/>
              <w:rPr>
                <w:color w:val="000000" w:themeColor="text1"/>
              </w:rPr>
            </w:pPr>
            <w:r>
              <w:t>View Seller</w:t>
            </w:r>
          </w:p>
        </w:tc>
      </w:tr>
      <w:tr w:rsidR="00646107" w:rsidRPr="00FF07DD" w14:paraId="74A638F0" w14:textId="77777777" w:rsidTr="00A21247">
        <w:trPr>
          <w:trHeight w:val="416"/>
        </w:trPr>
        <w:tc>
          <w:tcPr>
            <w:tcW w:w="1468" w:type="dxa"/>
            <w:gridSpan w:val="2"/>
          </w:tcPr>
          <w:p w14:paraId="73BC7D7D" w14:textId="77777777" w:rsidR="00646107" w:rsidRPr="00FF07DD" w:rsidRDefault="00646107" w:rsidP="00A21247">
            <w:pPr>
              <w:pStyle w:val="TableHeader"/>
              <w:rPr>
                <w:b w:val="0"/>
                <w:sz w:val="18"/>
              </w:rPr>
            </w:pPr>
            <w:r w:rsidRPr="0089503A">
              <w:t>Actors</w:t>
            </w:r>
          </w:p>
        </w:tc>
        <w:tc>
          <w:tcPr>
            <w:tcW w:w="7277" w:type="dxa"/>
            <w:gridSpan w:val="3"/>
          </w:tcPr>
          <w:p w14:paraId="21271D92" w14:textId="77777777" w:rsidR="00646107" w:rsidRPr="00FF07DD" w:rsidRDefault="00646107" w:rsidP="00A21247">
            <w:pPr>
              <w:widowControl w:val="0"/>
              <w:rPr>
                <w:color w:val="000000" w:themeColor="text1"/>
              </w:rPr>
            </w:pPr>
            <w:r>
              <w:t>Admin</w:t>
            </w:r>
          </w:p>
        </w:tc>
      </w:tr>
      <w:tr w:rsidR="00646107" w:rsidRPr="00FF07DD" w14:paraId="1F619965" w14:textId="77777777" w:rsidTr="00A21247">
        <w:trPr>
          <w:trHeight w:val="416"/>
        </w:trPr>
        <w:tc>
          <w:tcPr>
            <w:tcW w:w="1468" w:type="dxa"/>
            <w:gridSpan w:val="2"/>
          </w:tcPr>
          <w:p w14:paraId="27E3334B" w14:textId="77777777" w:rsidR="00646107" w:rsidRPr="00FF07DD" w:rsidRDefault="00646107" w:rsidP="00A21247">
            <w:pPr>
              <w:pStyle w:val="TableHeader"/>
              <w:rPr>
                <w:b w:val="0"/>
                <w:sz w:val="18"/>
              </w:rPr>
            </w:pPr>
            <w:r w:rsidRPr="0089503A">
              <w:t>Summary</w:t>
            </w:r>
          </w:p>
        </w:tc>
        <w:tc>
          <w:tcPr>
            <w:tcW w:w="7277" w:type="dxa"/>
            <w:gridSpan w:val="3"/>
          </w:tcPr>
          <w:p w14:paraId="5233917F" w14:textId="77777777" w:rsidR="00646107" w:rsidRPr="00FF07DD" w:rsidRDefault="00646107" w:rsidP="00A21247">
            <w:pPr>
              <w:widowControl w:val="0"/>
              <w:rPr>
                <w:color w:val="000000" w:themeColor="text1"/>
              </w:rPr>
            </w:pPr>
            <w:r>
              <w:t>The admin views the details of a registered seller, including their profile information, products, sales, and other relevant data.</w:t>
            </w:r>
          </w:p>
        </w:tc>
      </w:tr>
      <w:tr w:rsidR="00646107" w:rsidRPr="00FF07DD" w14:paraId="65158F2A" w14:textId="77777777" w:rsidTr="00A21247">
        <w:trPr>
          <w:trHeight w:val="416"/>
        </w:trPr>
        <w:tc>
          <w:tcPr>
            <w:tcW w:w="1468" w:type="dxa"/>
            <w:gridSpan w:val="2"/>
          </w:tcPr>
          <w:p w14:paraId="7E466C83" w14:textId="77777777" w:rsidR="00646107" w:rsidRPr="00FF07DD" w:rsidRDefault="00646107" w:rsidP="00A21247">
            <w:pPr>
              <w:pStyle w:val="TableHeader"/>
              <w:rPr>
                <w:b w:val="0"/>
                <w:sz w:val="18"/>
              </w:rPr>
            </w:pPr>
            <w:r w:rsidRPr="0089503A">
              <w:t>Pre-Conditions</w:t>
            </w:r>
          </w:p>
        </w:tc>
        <w:tc>
          <w:tcPr>
            <w:tcW w:w="7277" w:type="dxa"/>
            <w:gridSpan w:val="3"/>
          </w:tcPr>
          <w:p w14:paraId="6EBDDFF6" w14:textId="67E4236C" w:rsidR="00646107" w:rsidRDefault="00646107" w:rsidP="00A21247">
            <w:r>
              <w:rPr>
                <w:rFonts w:hAnsi="Symbol"/>
              </w:rPr>
              <w:t></w:t>
            </w:r>
            <w:r>
              <w:t xml:space="preserve"> The admin must be logged into the system with appropriate permissions.</w:t>
            </w:r>
          </w:p>
          <w:p w14:paraId="0545E2AC" w14:textId="77777777" w:rsidR="00646107" w:rsidRPr="00FF07DD" w:rsidRDefault="00646107" w:rsidP="00A21247">
            <w:pPr>
              <w:widowControl w:val="0"/>
              <w:rPr>
                <w:color w:val="000000" w:themeColor="text1"/>
              </w:rPr>
            </w:pPr>
            <w:r>
              <w:rPr>
                <w:rFonts w:hAnsi="Symbol"/>
              </w:rPr>
              <w:t></w:t>
            </w:r>
            <w:r>
              <w:t xml:space="preserve">  There must be at least one seller registered in the system.</w:t>
            </w:r>
          </w:p>
        </w:tc>
      </w:tr>
      <w:tr w:rsidR="00646107" w:rsidRPr="00FF07DD" w14:paraId="37043CEB" w14:textId="77777777" w:rsidTr="00A21247">
        <w:trPr>
          <w:trHeight w:val="416"/>
        </w:trPr>
        <w:tc>
          <w:tcPr>
            <w:tcW w:w="1468" w:type="dxa"/>
            <w:gridSpan w:val="2"/>
          </w:tcPr>
          <w:p w14:paraId="07221E52" w14:textId="77777777" w:rsidR="00646107" w:rsidRPr="00FF07DD" w:rsidRDefault="00646107" w:rsidP="00A21247">
            <w:pPr>
              <w:pStyle w:val="TableHeader"/>
              <w:rPr>
                <w:b w:val="0"/>
                <w:sz w:val="18"/>
              </w:rPr>
            </w:pPr>
            <w:r w:rsidRPr="0089503A">
              <w:t>Post-Conditions</w:t>
            </w:r>
          </w:p>
        </w:tc>
        <w:tc>
          <w:tcPr>
            <w:tcW w:w="7277" w:type="dxa"/>
            <w:gridSpan w:val="3"/>
          </w:tcPr>
          <w:p w14:paraId="42F1DE05" w14:textId="00A74BEA" w:rsidR="00646107" w:rsidRDefault="00646107" w:rsidP="00A21247">
            <w:r>
              <w:rPr>
                <w:rFonts w:hAnsi="Symbol"/>
              </w:rPr>
              <w:t></w:t>
            </w:r>
            <w:r>
              <w:t xml:space="preserve"> The admin successfully views the details of the selected seller.</w:t>
            </w:r>
          </w:p>
          <w:p w14:paraId="53DF426D" w14:textId="77777777" w:rsidR="00646107" w:rsidRPr="00FF07DD" w:rsidRDefault="00646107" w:rsidP="00A21247">
            <w:pPr>
              <w:widowControl w:val="0"/>
              <w:rPr>
                <w:color w:val="000000" w:themeColor="text1"/>
              </w:rPr>
            </w:pPr>
            <w:r>
              <w:rPr>
                <w:rFonts w:hAnsi="Symbol"/>
              </w:rPr>
              <w:t></w:t>
            </w:r>
            <w:r>
              <w:t xml:space="preserve">  No data is modified during this process.</w:t>
            </w:r>
          </w:p>
        </w:tc>
      </w:tr>
      <w:tr w:rsidR="00646107" w:rsidRPr="00FF07DD" w14:paraId="7CA0855D" w14:textId="77777777" w:rsidTr="00A21247">
        <w:trPr>
          <w:trHeight w:val="416"/>
        </w:trPr>
        <w:tc>
          <w:tcPr>
            <w:tcW w:w="1468" w:type="dxa"/>
            <w:gridSpan w:val="2"/>
          </w:tcPr>
          <w:p w14:paraId="38A1DDBC" w14:textId="77777777" w:rsidR="00646107" w:rsidRPr="0089503A" w:rsidRDefault="00646107" w:rsidP="00A21247">
            <w:pPr>
              <w:pStyle w:val="TableHeader"/>
            </w:pPr>
            <w:r>
              <w:t>Special Requirements</w:t>
            </w:r>
          </w:p>
        </w:tc>
        <w:tc>
          <w:tcPr>
            <w:tcW w:w="7277" w:type="dxa"/>
            <w:gridSpan w:val="3"/>
          </w:tcPr>
          <w:p w14:paraId="34C45162" w14:textId="52568331" w:rsidR="00646107" w:rsidRDefault="00646107" w:rsidP="00A21247">
            <w:r>
              <w:rPr>
                <w:rFonts w:hAnsi="Symbol"/>
              </w:rPr>
              <w:t></w:t>
            </w:r>
            <w:r>
              <w:t xml:space="preserve"> The system should load seller details quickly.</w:t>
            </w:r>
          </w:p>
          <w:p w14:paraId="6A72FF81" w14:textId="28134481" w:rsidR="00646107" w:rsidRDefault="00646107" w:rsidP="00A21247">
            <w:r>
              <w:rPr>
                <w:rFonts w:hAnsi="Symbol"/>
              </w:rPr>
              <w:t></w:t>
            </w:r>
            <w:r>
              <w:t xml:space="preserve"> The interface should provide comprehensive details, including seller profile, products, and performance metrics.</w:t>
            </w:r>
          </w:p>
          <w:p w14:paraId="58C0EF13" w14:textId="77777777" w:rsidR="00646107" w:rsidRPr="00FF07DD" w:rsidRDefault="00646107" w:rsidP="00A21247">
            <w:pPr>
              <w:widowControl w:val="0"/>
              <w:rPr>
                <w:color w:val="000000" w:themeColor="text1"/>
              </w:rPr>
            </w:pPr>
            <w:r>
              <w:rPr>
                <w:rFonts w:hAnsi="Symbol"/>
              </w:rPr>
              <w:t></w:t>
            </w:r>
            <w:r>
              <w:t xml:space="preserve">  Only authorized admins should have access to seller details.</w:t>
            </w:r>
          </w:p>
        </w:tc>
      </w:tr>
      <w:tr w:rsidR="00646107" w:rsidRPr="00FF07DD" w14:paraId="09FCC3AE" w14:textId="77777777" w:rsidTr="00A21247">
        <w:trPr>
          <w:trHeight w:val="416"/>
        </w:trPr>
        <w:tc>
          <w:tcPr>
            <w:tcW w:w="8745" w:type="dxa"/>
            <w:gridSpan w:val="5"/>
          </w:tcPr>
          <w:p w14:paraId="35293C58" w14:textId="77777777" w:rsidR="00646107" w:rsidRPr="00FF07DD" w:rsidRDefault="00646107" w:rsidP="00A21247">
            <w:pPr>
              <w:pStyle w:val="TableHeader"/>
              <w:jc w:val="center"/>
              <w:rPr>
                <w:b w:val="0"/>
              </w:rPr>
            </w:pPr>
            <w:r>
              <w:t>Basic Flow</w:t>
            </w:r>
          </w:p>
        </w:tc>
      </w:tr>
      <w:tr w:rsidR="00646107" w:rsidRPr="0089503A" w14:paraId="5EA04F92" w14:textId="77777777" w:rsidTr="00A21247">
        <w:trPr>
          <w:trHeight w:val="416"/>
        </w:trPr>
        <w:tc>
          <w:tcPr>
            <w:tcW w:w="4242" w:type="dxa"/>
            <w:gridSpan w:val="3"/>
          </w:tcPr>
          <w:p w14:paraId="40EB972B" w14:textId="77777777" w:rsidR="00646107" w:rsidRPr="0089503A" w:rsidRDefault="00646107" w:rsidP="00A21247">
            <w:pPr>
              <w:pStyle w:val="TableHeader"/>
              <w:jc w:val="center"/>
            </w:pPr>
            <w:r w:rsidRPr="0089503A">
              <w:t>Actor Action</w:t>
            </w:r>
          </w:p>
        </w:tc>
        <w:tc>
          <w:tcPr>
            <w:tcW w:w="4503" w:type="dxa"/>
            <w:gridSpan w:val="2"/>
          </w:tcPr>
          <w:p w14:paraId="291325DD" w14:textId="77777777" w:rsidR="00646107" w:rsidRPr="0089503A" w:rsidRDefault="00646107" w:rsidP="00A21247">
            <w:pPr>
              <w:widowControl w:val="0"/>
              <w:jc w:val="center"/>
              <w:rPr>
                <w:b/>
                <w:color w:val="000000" w:themeColor="text1"/>
                <w:szCs w:val="18"/>
              </w:rPr>
            </w:pPr>
            <w:r w:rsidRPr="0089503A">
              <w:rPr>
                <w:b/>
                <w:color w:val="000000" w:themeColor="text1"/>
                <w:szCs w:val="18"/>
              </w:rPr>
              <w:t>System Response</w:t>
            </w:r>
          </w:p>
        </w:tc>
      </w:tr>
      <w:tr w:rsidR="00646107" w:rsidRPr="00FF07DD" w14:paraId="6899A888" w14:textId="77777777" w:rsidTr="00A21247">
        <w:trPr>
          <w:trHeight w:val="416"/>
        </w:trPr>
        <w:tc>
          <w:tcPr>
            <w:tcW w:w="515" w:type="dxa"/>
          </w:tcPr>
          <w:p w14:paraId="47198E66" w14:textId="77777777" w:rsidR="00646107" w:rsidRPr="00FF07DD" w:rsidRDefault="00646107" w:rsidP="00A21247">
            <w:pPr>
              <w:widowControl w:val="0"/>
              <w:jc w:val="center"/>
              <w:rPr>
                <w:color w:val="000000" w:themeColor="text1"/>
              </w:rPr>
            </w:pPr>
            <w:r w:rsidRPr="00FF07DD">
              <w:rPr>
                <w:color w:val="000000" w:themeColor="text1"/>
              </w:rPr>
              <w:t>1</w:t>
            </w:r>
          </w:p>
        </w:tc>
        <w:tc>
          <w:tcPr>
            <w:tcW w:w="3727" w:type="dxa"/>
            <w:gridSpan w:val="2"/>
          </w:tcPr>
          <w:p w14:paraId="3A78AA49" w14:textId="77777777" w:rsidR="00646107" w:rsidRPr="00584DED" w:rsidRDefault="00646107" w:rsidP="00A21247">
            <w:r>
              <w:t>The admin navigates to the "Manage Sellers" section in the admin dashboard.</w:t>
            </w:r>
          </w:p>
        </w:tc>
        <w:tc>
          <w:tcPr>
            <w:tcW w:w="433" w:type="dxa"/>
          </w:tcPr>
          <w:p w14:paraId="42297415" w14:textId="77777777" w:rsidR="00646107" w:rsidRPr="00FF07DD" w:rsidRDefault="00646107" w:rsidP="00A21247">
            <w:pPr>
              <w:widowControl w:val="0"/>
              <w:jc w:val="center"/>
              <w:rPr>
                <w:color w:val="000000" w:themeColor="text1"/>
              </w:rPr>
            </w:pPr>
            <w:r w:rsidRPr="00FF07DD">
              <w:rPr>
                <w:color w:val="000000" w:themeColor="text1"/>
              </w:rPr>
              <w:t>2</w:t>
            </w:r>
          </w:p>
        </w:tc>
        <w:tc>
          <w:tcPr>
            <w:tcW w:w="4070" w:type="dxa"/>
          </w:tcPr>
          <w:p w14:paraId="4B5720FF" w14:textId="77777777" w:rsidR="00646107" w:rsidRPr="00FF07DD" w:rsidRDefault="00646107" w:rsidP="00A21247">
            <w:pPr>
              <w:widowControl w:val="0"/>
              <w:rPr>
                <w:color w:val="000000" w:themeColor="text1"/>
              </w:rPr>
            </w:pPr>
            <w:r>
              <w:t>The system displays a list of all registered sellers.</w:t>
            </w:r>
          </w:p>
        </w:tc>
      </w:tr>
      <w:tr w:rsidR="00646107" w:rsidRPr="00FF07DD" w14:paraId="03D239DF" w14:textId="77777777" w:rsidTr="00A21247">
        <w:trPr>
          <w:trHeight w:val="416"/>
        </w:trPr>
        <w:tc>
          <w:tcPr>
            <w:tcW w:w="515" w:type="dxa"/>
          </w:tcPr>
          <w:p w14:paraId="69E357B3" w14:textId="77777777" w:rsidR="00646107" w:rsidRPr="00FF07DD" w:rsidRDefault="00646107" w:rsidP="00A21247">
            <w:pPr>
              <w:widowControl w:val="0"/>
              <w:jc w:val="center"/>
              <w:rPr>
                <w:color w:val="000000" w:themeColor="text1"/>
              </w:rPr>
            </w:pPr>
            <w:r w:rsidRPr="00FF07DD">
              <w:rPr>
                <w:color w:val="000000" w:themeColor="text1"/>
              </w:rPr>
              <w:t>3</w:t>
            </w:r>
          </w:p>
        </w:tc>
        <w:tc>
          <w:tcPr>
            <w:tcW w:w="3727" w:type="dxa"/>
            <w:gridSpan w:val="2"/>
          </w:tcPr>
          <w:p w14:paraId="51A85640" w14:textId="77777777" w:rsidR="00646107" w:rsidRPr="00FF07DD" w:rsidRDefault="00646107" w:rsidP="00A21247">
            <w:pPr>
              <w:widowControl w:val="0"/>
              <w:rPr>
                <w:color w:val="000000" w:themeColor="text1"/>
              </w:rPr>
            </w:pPr>
            <w:r>
              <w:t>The admin selects a specific seller to view.</w:t>
            </w:r>
          </w:p>
        </w:tc>
        <w:tc>
          <w:tcPr>
            <w:tcW w:w="433" w:type="dxa"/>
          </w:tcPr>
          <w:p w14:paraId="4201C87D" w14:textId="77777777" w:rsidR="00646107" w:rsidRPr="00FF07DD" w:rsidRDefault="00646107" w:rsidP="00A21247">
            <w:pPr>
              <w:widowControl w:val="0"/>
              <w:jc w:val="center"/>
              <w:rPr>
                <w:color w:val="000000" w:themeColor="text1"/>
              </w:rPr>
            </w:pPr>
            <w:r w:rsidRPr="00FF07DD">
              <w:rPr>
                <w:color w:val="000000" w:themeColor="text1"/>
              </w:rPr>
              <w:t>4</w:t>
            </w:r>
          </w:p>
        </w:tc>
        <w:tc>
          <w:tcPr>
            <w:tcW w:w="4070" w:type="dxa"/>
          </w:tcPr>
          <w:p w14:paraId="59754B2F" w14:textId="77777777" w:rsidR="00646107" w:rsidRPr="00FF07DD" w:rsidRDefault="00646107" w:rsidP="00A21247">
            <w:pPr>
              <w:widowControl w:val="0"/>
              <w:rPr>
                <w:color w:val="000000" w:themeColor="text1"/>
              </w:rPr>
            </w:pPr>
            <w:r>
              <w:t>The system retrieves and displays the seller’s details, including profile information, a list of products, sales statistics, and feedback received from buyers.</w:t>
            </w:r>
          </w:p>
        </w:tc>
      </w:tr>
      <w:tr w:rsidR="00646107" w:rsidRPr="00FF07DD" w14:paraId="0E83B391" w14:textId="77777777" w:rsidTr="00A21247">
        <w:trPr>
          <w:trHeight w:val="416"/>
        </w:trPr>
        <w:tc>
          <w:tcPr>
            <w:tcW w:w="8745" w:type="dxa"/>
            <w:gridSpan w:val="5"/>
          </w:tcPr>
          <w:p w14:paraId="3302D3CA" w14:textId="77777777" w:rsidR="00646107" w:rsidRPr="00FF07DD" w:rsidRDefault="00646107" w:rsidP="00A21247">
            <w:pPr>
              <w:widowControl w:val="0"/>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646107" w:rsidRPr="00FF07DD" w14:paraId="5B334012" w14:textId="77777777" w:rsidTr="00A21247">
        <w:trPr>
          <w:trHeight w:val="979"/>
        </w:trPr>
        <w:tc>
          <w:tcPr>
            <w:tcW w:w="515" w:type="dxa"/>
          </w:tcPr>
          <w:p w14:paraId="6D8C8A94" w14:textId="77777777" w:rsidR="00646107" w:rsidRPr="00FF07DD" w:rsidRDefault="00646107" w:rsidP="00A21247">
            <w:pPr>
              <w:widowControl w:val="0"/>
              <w:jc w:val="center"/>
              <w:rPr>
                <w:color w:val="000000" w:themeColor="text1"/>
              </w:rPr>
            </w:pPr>
            <w:r w:rsidRPr="00FF07DD">
              <w:rPr>
                <w:color w:val="000000" w:themeColor="text1"/>
              </w:rPr>
              <w:t>3</w:t>
            </w:r>
          </w:p>
        </w:tc>
        <w:tc>
          <w:tcPr>
            <w:tcW w:w="3727" w:type="dxa"/>
            <w:gridSpan w:val="2"/>
          </w:tcPr>
          <w:p w14:paraId="43AD45DA" w14:textId="77777777" w:rsidR="00646107" w:rsidRPr="00FF07DD" w:rsidRDefault="00646107" w:rsidP="00A21247">
            <w:pPr>
              <w:widowControl w:val="0"/>
              <w:rPr>
                <w:color w:val="000000" w:themeColor="text1"/>
              </w:rPr>
            </w:pPr>
            <w:r>
              <w:t>If there are no sellers in the system, the system displays a message indicating that no sellers are available to view.</w:t>
            </w:r>
          </w:p>
        </w:tc>
        <w:tc>
          <w:tcPr>
            <w:tcW w:w="433" w:type="dxa"/>
          </w:tcPr>
          <w:p w14:paraId="695DA039" w14:textId="77777777" w:rsidR="00646107" w:rsidRPr="00FF07DD" w:rsidRDefault="00646107" w:rsidP="00A21247">
            <w:pPr>
              <w:widowControl w:val="0"/>
              <w:jc w:val="center"/>
              <w:rPr>
                <w:b/>
                <w:color w:val="000000" w:themeColor="text1"/>
              </w:rPr>
            </w:pPr>
            <w:r w:rsidRPr="00FD1CBA">
              <w:rPr>
                <w:color w:val="000000" w:themeColor="text1"/>
              </w:rPr>
              <w:t>4-A</w:t>
            </w:r>
          </w:p>
        </w:tc>
        <w:tc>
          <w:tcPr>
            <w:tcW w:w="4070" w:type="dxa"/>
          </w:tcPr>
          <w:p w14:paraId="47D8975A" w14:textId="77777777" w:rsidR="00646107" w:rsidRPr="00FF07DD" w:rsidRDefault="00646107" w:rsidP="00A21247">
            <w:pPr>
              <w:keepNext/>
              <w:widowControl w:val="0"/>
              <w:rPr>
                <w:i/>
                <w:color w:val="000000" w:themeColor="text1"/>
              </w:rPr>
            </w:pPr>
            <w:r>
              <w:t>If the selected seller's account has been deleted or is inaccessible, the system displays an error message.</w:t>
            </w:r>
          </w:p>
        </w:tc>
      </w:tr>
    </w:tbl>
    <w:p w14:paraId="419536CB" w14:textId="04C3BDBD" w:rsidR="00646107" w:rsidRDefault="00646107" w:rsidP="005D379E"/>
    <w:p w14:paraId="39CA41C6" w14:textId="35897CFF" w:rsidR="00646107" w:rsidRDefault="00646107" w:rsidP="00646107">
      <w:pPr>
        <w:pStyle w:val="Heading3"/>
      </w:pPr>
      <w:r>
        <w:t>: Edit Sellers</w:t>
      </w:r>
    </w:p>
    <w:p w14:paraId="6452A40B" w14:textId="77777777" w:rsidR="00646107" w:rsidRDefault="00646107" w:rsidP="005D379E"/>
    <w:p w14:paraId="651010EC" w14:textId="04BEA32A" w:rsidR="00646107" w:rsidRDefault="0064610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46107" w:rsidRPr="00FF07DD" w14:paraId="03E02005" w14:textId="77777777" w:rsidTr="00A21247">
        <w:trPr>
          <w:trHeight w:val="420"/>
        </w:trPr>
        <w:tc>
          <w:tcPr>
            <w:tcW w:w="1525" w:type="dxa"/>
            <w:gridSpan w:val="2"/>
          </w:tcPr>
          <w:p w14:paraId="0F36E1EF" w14:textId="77777777" w:rsidR="00646107" w:rsidRPr="00FF07DD" w:rsidRDefault="00646107" w:rsidP="00A21247">
            <w:pPr>
              <w:pStyle w:val="TableHeader"/>
              <w:rPr>
                <w:b w:val="0"/>
              </w:rPr>
            </w:pPr>
            <w:r w:rsidRPr="00FF07DD">
              <w:t>Name</w:t>
            </w:r>
          </w:p>
        </w:tc>
        <w:tc>
          <w:tcPr>
            <w:tcW w:w="7555" w:type="dxa"/>
            <w:gridSpan w:val="3"/>
          </w:tcPr>
          <w:p w14:paraId="47863D07" w14:textId="77777777" w:rsidR="00646107" w:rsidRPr="00FF07DD" w:rsidRDefault="00646107" w:rsidP="00A21247">
            <w:pPr>
              <w:widowControl w:val="0"/>
              <w:rPr>
                <w:color w:val="000000" w:themeColor="text1"/>
              </w:rPr>
            </w:pPr>
            <w:r>
              <w:t>Edit Seller</w:t>
            </w:r>
          </w:p>
        </w:tc>
      </w:tr>
      <w:tr w:rsidR="00646107" w:rsidRPr="00FF07DD" w14:paraId="1785A588" w14:textId="77777777" w:rsidTr="00A21247">
        <w:trPr>
          <w:trHeight w:val="420"/>
        </w:trPr>
        <w:tc>
          <w:tcPr>
            <w:tcW w:w="1525" w:type="dxa"/>
            <w:gridSpan w:val="2"/>
          </w:tcPr>
          <w:p w14:paraId="48391790" w14:textId="77777777" w:rsidR="00646107" w:rsidRPr="00FF07DD" w:rsidRDefault="00646107" w:rsidP="00A21247">
            <w:pPr>
              <w:pStyle w:val="TableHeader"/>
              <w:rPr>
                <w:b w:val="0"/>
                <w:sz w:val="18"/>
              </w:rPr>
            </w:pPr>
            <w:r w:rsidRPr="0089503A">
              <w:t>Actors</w:t>
            </w:r>
          </w:p>
        </w:tc>
        <w:tc>
          <w:tcPr>
            <w:tcW w:w="7555" w:type="dxa"/>
            <w:gridSpan w:val="3"/>
          </w:tcPr>
          <w:p w14:paraId="5149CE8C" w14:textId="77777777" w:rsidR="00646107" w:rsidRPr="00FF07DD" w:rsidRDefault="00646107" w:rsidP="00A21247">
            <w:pPr>
              <w:widowControl w:val="0"/>
              <w:rPr>
                <w:color w:val="000000" w:themeColor="text1"/>
              </w:rPr>
            </w:pPr>
            <w:r>
              <w:t>Admin</w:t>
            </w:r>
          </w:p>
        </w:tc>
      </w:tr>
      <w:tr w:rsidR="00646107" w:rsidRPr="00FF07DD" w14:paraId="6B1CCB1A" w14:textId="77777777" w:rsidTr="00A21247">
        <w:trPr>
          <w:trHeight w:val="420"/>
        </w:trPr>
        <w:tc>
          <w:tcPr>
            <w:tcW w:w="1525" w:type="dxa"/>
            <w:gridSpan w:val="2"/>
          </w:tcPr>
          <w:p w14:paraId="7D2C0F9F" w14:textId="77777777" w:rsidR="00646107" w:rsidRPr="00FF07DD" w:rsidRDefault="00646107" w:rsidP="00A21247">
            <w:pPr>
              <w:pStyle w:val="TableHeader"/>
              <w:rPr>
                <w:b w:val="0"/>
                <w:sz w:val="18"/>
              </w:rPr>
            </w:pPr>
            <w:r w:rsidRPr="0089503A">
              <w:t>Summary</w:t>
            </w:r>
          </w:p>
        </w:tc>
        <w:tc>
          <w:tcPr>
            <w:tcW w:w="7555" w:type="dxa"/>
            <w:gridSpan w:val="3"/>
          </w:tcPr>
          <w:p w14:paraId="1E602FF7" w14:textId="77777777" w:rsidR="00646107" w:rsidRPr="00FF07DD" w:rsidRDefault="00646107" w:rsidP="00A21247">
            <w:pPr>
              <w:widowControl w:val="0"/>
              <w:rPr>
                <w:color w:val="000000" w:themeColor="text1"/>
              </w:rPr>
            </w:pPr>
            <w:r>
              <w:t>The admin updates the details of a registered seller, such as their profile information, account status, or permissions.</w:t>
            </w:r>
          </w:p>
        </w:tc>
      </w:tr>
      <w:tr w:rsidR="00646107" w:rsidRPr="00FF07DD" w14:paraId="7BEBD75A" w14:textId="77777777" w:rsidTr="00A21247">
        <w:trPr>
          <w:trHeight w:val="420"/>
        </w:trPr>
        <w:tc>
          <w:tcPr>
            <w:tcW w:w="1525" w:type="dxa"/>
            <w:gridSpan w:val="2"/>
          </w:tcPr>
          <w:p w14:paraId="4AA8A360" w14:textId="77777777" w:rsidR="00646107" w:rsidRPr="00FF07DD" w:rsidRDefault="00646107" w:rsidP="00A21247">
            <w:pPr>
              <w:pStyle w:val="TableHeader"/>
              <w:rPr>
                <w:b w:val="0"/>
                <w:sz w:val="18"/>
              </w:rPr>
            </w:pPr>
            <w:r w:rsidRPr="0089503A">
              <w:t>Pre-Conditions</w:t>
            </w:r>
          </w:p>
        </w:tc>
        <w:tc>
          <w:tcPr>
            <w:tcW w:w="7555" w:type="dxa"/>
            <w:gridSpan w:val="3"/>
          </w:tcPr>
          <w:p w14:paraId="42906853" w14:textId="771C90A3" w:rsidR="00646107" w:rsidRDefault="00706AAC" w:rsidP="00A21247">
            <w:r>
              <w:rPr>
                <w:rFonts w:hAnsi="Symbol"/>
              </w:rPr>
              <w:t></w:t>
            </w:r>
            <w:r>
              <w:t xml:space="preserve"> The</w:t>
            </w:r>
            <w:r w:rsidR="00646107">
              <w:t xml:space="preserve"> admin must be logged into the system with the appropriate permissions.</w:t>
            </w:r>
          </w:p>
          <w:p w14:paraId="38FF18D0" w14:textId="62766316" w:rsidR="00646107" w:rsidRDefault="00706AAC" w:rsidP="00A21247">
            <w:r>
              <w:rPr>
                <w:rFonts w:hAnsi="Symbol"/>
              </w:rPr>
              <w:t></w:t>
            </w:r>
            <w:r>
              <w:t xml:space="preserve"> The</w:t>
            </w:r>
            <w:r w:rsidR="00646107">
              <w:t xml:space="preserve"> seller's account exists in the system.</w:t>
            </w:r>
          </w:p>
          <w:p w14:paraId="2D67A32E" w14:textId="77777777" w:rsidR="00646107" w:rsidRPr="00FF07DD" w:rsidRDefault="00646107" w:rsidP="00A21247">
            <w:pPr>
              <w:widowControl w:val="0"/>
              <w:rPr>
                <w:color w:val="000000" w:themeColor="text1"/>
              </w:rPr>
            </w:pPr>
            <w:r>
              <w:rPr>
                <w:rFonts w:hAnsi="Symbol"/>
              </w:rPr>
              <w:t></w:t>
            </w:r>
            <w:r>
              <w:t xml:space="preserve">  The admin must know the details that need to be updated.</w:t>
            </w:r>
          </w:p>
        </w:tc>
      </w:tr>
      <w:tr w:rsidR="00646107" w:rsidRPr="00FF07DD" w14:paraId="6AF6E1FF" w14:textId="77777777" w:rsidTr="00A21247">
        <w:trPr>
          <w:trHeight w:val="420"/>
        </w:trPr>
        <w:tc>
          <w:tcPr>
            <w:tcW w:w="1525" w:type="dxa"/>
            <w:gridSpan w:val="2"/>
          </w:tcPr>
          <w:p w14:paraId="21B18804" w14:textId="77777777" w:rsidR="00646107" w:rsidRPr="00FF07DD" w:rsidRDefault="00646107" w:rsidP="00A21247">
            <w:pPr>
              <w:pStyle w:val="TableHeader"/>
              <w:rPr>
                <w:b w:val="0"/>
                <w:sz w:val="18"/>
              </w:rPr>
            </w:pPr>
            <w:r w:rsidRPr="0089503A">
              <w:t>Post-Conditions</w:t>
            </w:r>
          </w:p>
        </w:tc>
        <w:tc>
          <w:tcPr>
            <w:tcW w:w="7555" w:type="dxa"/>
            <w:gridSpan w:val="3"/>
          </w:tcPr>
          <w:p w14:paraId="32BBBFB8" w14:textId="1B90FB8A" w:rsidR="00646107" w:rsidRDefault="00706AAC" w:rsidP="00A21247">
            <w:r>
              <w:rPr>
                <w:rFonts w:hAnsi="Symbol"/>
              </w:rPr>
              <w:t></w:t>
            </w:r>
            <w:r>
              <w:t xml:space="preserve"> The</w:t>
            </w:r>
            <w:r w:rsidR="00646107">
              <w:t xml:space="preserve"> seller's information is updated in the database.</w:t>
            </w:r>
          </w:p>
          <w:p w14:paraId="67B6CD82" w14:textId="77777777" w:rsidR="00646107" w:rsidRPr="00FF07DD" w:rsidRDefault="00646107" w:rsidP="00A21247">
            <w:pPr>
              <w:widowControl w:val="0"/>
              <w:rPr>
                <w:color w:val="000000" w:themeColor="text1"/>
              </w:rPr>
            </w:pPr>
            <w:r>
              <w:rPr>
                <w:rFonts w:hAnsi="Symbol"/>
              </w:rPr>
              <w:t></w:t>
            </w:r>
            <w:r>
              <w:t xml:space="preserve">  The seller is notified about the changes made to their account.</w:t>
            </w:r>
          </w:p>
        </w:tc>
      </w:tr>
      <w:tr w:rsidR="00646107" w:rsidRPr="00FF07DD" w14:paraId="3DFCBBDB" w14:textId="77777777" w:rsidTr="00A21247">
        <w:trPr>
          <w:trHeight w:val="420"/>
        </w:trPr>
        <w:tc>
          <w:tcPr>
            <w:tcW w:w="1525" w:type="dxa"/>
            <w:gridSpan w:val="2"/>
          </w:tcPr>
          <w:p w14:paraId="1C48D173" w14:textId="77777777" w:rsidR="00646107" w:rsidRPr="0089503A" w:rsidRDefault="00646107" w:rsidP="00A21247">
            <w:pPr>
              <w:pStyle w:val="TableHeader"/>
            </w:pPr>
            <w:r>
              <w:t>Special Requirements</w:t>
            </w:r>
          </w:p>
        </w:tc>
        <w:tc>
          <w:tcPr>
            <w:tcW w:w="7555" w:type="dxa"/>
            <w:gridSpan w:val="3"/>
          </w:tcPr>
          <w:p w14:paraId="3097EC24" w14:textId="4D7D2F6E" w:rsidR="00646107" w:rsidRDefault="00706AAC" w:rsidP="00A21247">
            <w:r>
              <w:rPr>
                <w:rFonts w:hAnsi="Symbol"/>
              </w:rPr>
              <w:t></w:t>
            </w:r>
            <w:r>
              <w:t xml:space="preserve"> Validation</w:t>
            </w:r>
            <w:r w:rsidR="00646107">
              <w:t xml:space="preserve"> for updated information (e.g., valid email format, unique usernames, etc.).</w:t>
            </w:r>
          </w:p>
          <w:p w14:paraId="4F4ADFDE" w14:textId="6E5C9055" w:rsidR="00646107" w:rsidRDefault="00706AAC" w:rsidP="00A21247">
            <w:r>
              <w:rPr>
                <w:rFonts w:hAnsi="Symbol"/>
              </w:rPr>
              <w:t></w:t>
            </w:r>
            <w:r>
              <w:t xml:space="preserve"> Notifications</w:t>
            </w:r>
            <w:r w:rsidR="00646107">
              <w:t xml:space="preserve"> must be sent to the seller upon changes.</w:t>
            </w:r>
          </w:p>
          <w:p w14:paraId="067B29BC" w14:textId="77777777" w:rsidR="00646107" w:rsidRPr="00FF07DD" w:rsidRDefault="00646107" w:rsidP="00A21247">
            <w:pPr>
              <w:widowControl w:val="0"/>
              <w:rPr>
                <w:color w:val="000000" w:themeColor="text1"/>
              </w:rPr>
            </w:pPr>
            <w:r>
              <w:rPr>
                <w:rFonts w:hAnsi="Symbol"/>
              </w:rPr>
              <w:t></w:t>
            </w:r>
            <w:r>
              <w:t xml:space="preserve">  Changes to critical data (e.g., permissions or account status) must require additional confirmation from the admin.</w:t>
            </w:r>
          </w:p>
        </w:tc>
      </w:tr>
      <w:tr w:rsidR="00646107" w:rsidRPr="00FF07DD" w14:paraId="09900159" w14:textId="77777777" w:rsidTr="00A21247">
        <w:trPr>
          <w:trHeight w:val="420"/>
        </w:trPr>
        <w:tc>
          <w:tcPr>
            <w:tcW w:w="9080" w:type="dxa"/>
            <w:gridSpan w:val="5"/>
          </w:tcPr>
          <w:p w14:paraId="23BFA0FE" w14:textId="77777777" w:rsidR="00646107" w:rsidRPr="00FF07DD" w:rsidRDefault="00646107" w:rsidP="00A21247">
            <w:pPr>
              <w:pStyle w:val="TableHeader"/>
              <w:jc w:val="center"/>
              <w:rPr>
                <w:b w:val="0"/>
              </w:rPr>
            </w:pPr>
            <w:r>
              <w:t>Basic Flow</w:t>
            </w:r>
          </w:p>
        </w:tc>
      </w:tr>
      <w:tr w:rsidR="00646107" w:rsidRPr="0089503A" w14:paraId="3DEA6E71" w14:textId="77777777" w:rsidTr="00A21247">
        <w:trPr>
          <w:trHeight w:val="420"/>
        </w:trPr>
        <w:tc>
          <w:tcPr>
            <w:tcW w:w="4405" w:type="dxa"/>
            <w:gridSpan w:val="3"/>
          </w:tcPr>
          <w:p w14:paraId="74907B56" w14:textId="77777777" w:rsidR="00646107" w:rsidRPr="0089503A" w:rsidRDefault="00646107" w:rsidP="00A21247">
            <w:pPr>
              <w:pStyle w:val="TableHeader"/>
              <w:jc w:val="center"/>
            </w:pPr>
            <w:r w:rsidRPr="0089503A">
              <w:t>Actor Action</w:t>
            </w:r>
          </w:p>
        </w:tc>
        <w:tc>
          <w:tcPr>
            <w:tcW w:w="4675" w:type="dxa"/>
            <w:gridSpan w:val="2"/>
          </w:tcPr>
          <w:p w14:paraId="65D8816F" w14:textId="77777777" w:rsidR="00646107" w:rsidRPr="0089503A" w:rsidRDefault="00646107" w:rsidP="00A21247">
            <w:pPr>
              <w:widowControl w:val="0"/>
              <w:jc w:val="center"/>
              <w:rPr>
                <w:b/>
                <w:color w:val="000000" w:themeColor="text1"/>
                <w:szCs w:val="18"/>
              </w:rPr>
            </w:pPr>
            <w:r w:rsidRPr="0089503A">
              <w:rPr>
                <w:b/>
                <w:color w:val="000000" w:themeColor="text1"/>
                <w:szCs w:val="18"/>
              </w:rPr>
              <w:t>System Response</w:t>
            </w:r>
          </w:p>
        </w:tc>
      </w:tr>
      <w:tr w:rsidR="00646107" w:rsidRPr="00FF07DD" w14:paraId="5EC99251" w14:textId="77777777" w:rsidTr="00A21247">
        <w:trPr>
          <w:trHeight w:val="420"/>
        </w:trPr>
        <w:tc>
          <w:tcPr>
            <w:tcW w:w="535" w:type="dxa"/>
          </w:tcPr>
          <w:p w14:paraId="659BCD33" w14:textId="77777777" w:rsidR="00646107" w:rsidRPr="00FF07DD" w:rsidRDefault="00646107" w:rsidP="00A21247">
            <w:pPr>
              <w:widowControl w:val="0"/>
              <w:jc w:val="center"/>
              <w:rPr>
                <w:color w:val="000000" w:themeColor="text1"/>
              </w:rPr>
            </w:pPr>
            <w:r w:rsidRPr="00FF07DD">
              <w:rPr>
                <w:color w:val="000000" w:themeColor="text1"/>
              </w:rPr>
              <w:t>1</w:t>
            </w:r>
          </w:p>
        </w:tc>
        <w:tc>
          <w:tcPr>
            <w:tcW w:w="3870" w:type="dxa"/>
            <w:gridSpan w:val="2"/>
          </w:tcPr>
          <w:p w14:paraId="251C09CD" w14:textId="77777777" w:rsidR="00646107" w:rsidRPr="00FF07DD" w:rsidRDefault="00646107" w:rsidP="00A21247">
            <w:pPr>
              <w:widowControl w:val="0"/>
              <w:rPr>
                <w:color w:val="000000" w:themeColor="text1"/>
              </w:rPr>
            </w:pPr>
            <w:r>
              <w:t>The admin navigates to the "Manage Sellers" section in the admin dashboard..</w:t>
            </w:r>
          </w:p>
        </w:tc>
        <w:tc>
          <w:tcPr>
            <w:tcW w:w="450" w:type="dxa"/>
          </w:tcPr>
          <w:p w14:paraId="3FB0C302" w14:textId="77777777" w:rsidR="00646107" w:rsidRPr="00FF07DD" w:rsidRDefault="00646107" w:rsidP="00A21247">
            <w:pPr>
              <w:widowControl w:val="0"/>
              <w:jc w:val="center"/>
              <w:rPr>
                <w:color w:val="000000" w:themeColor="text1"/>
              </w:rPr>
            </w:pPr>
            <w:r w:rsidRPr="00FF07DD">
              <w:rPr>
                <w:color w:val="000000" w:themeColor="text1"/>
              </w:rPr>
              <w:t>2</w:t>
            </w:r>
          </w:p>
        </w:tc>
        <w:tc>
          <w:tcPr>
            <w:tcW w:w="4225" w:type="dxa"/>
          </w:tcPr>
          <w:p w14:paraId="7B35ECC7" w14:textId="77777777" w:rsidR="00646107" w:rsidRPr="00FF07DD" w:rsidRDefault="00646107" w:rsidP="00A21247">
            <w:pPr>
              <w:widowControl w:val="0"/>
              <w:rPr>
                <w:color w:val="000000" w:themeColor="text1"/>
              </w:rPr>
            </w:pPr>
            <w:r>
              <w:t>The system displays a list of all registered sellers</w:t>
            </w:r>
          </w:p>
        </w:tc>
      </w:tr>
      <w:tr w:rsidR="00646107" w:rsidRPr="00FF07DD" w14:paraId="1219FB54" w14:textId="77777777" w:rsidTr="00A21247">
        <w:trPr>
          <w:trHeight w:val="420"/>
        </w:trPr>
        <w:tc>
          <w:tcPr>
            <w:tcW w:w="535" w:type="dxa"/>
          </w:tcPr>
          <w:p w14:paraId="75FF095C" w14:textId="77777777" w:rsidR="00646107" w:rsidRPr="00FF07DD" w:rsidRDefault="00646107" w:rsidP="00A21247">
            <w:pPr>
              <w:widowControl w:val="0"/>
              <w:jc w:val="center"/>
              <w:rPr>
                <w:color w:val="000000" w:themeColor="text1"/>
              </w:rPr>
            </w:pPr>
            <w:r w:rsidRPr="00FF07DD">
              <w:rPr>
                <w:color w:val="000000" w:themeColor="text1"/>
              </w:rPr>
              <w:t>3</w:t>
            </w:r>
          </w:p>
        </w:tc>
        <w:tc>
          <w:tcPr>
            <w:tcW w:w="3870" w:type="dxa"/>
            <w:gridSpan w:val="2"/>
          </w:tcPr>
          <w:p w14:paraId="541709C1" w14:textId="77777777" w:rsidR="00646107" w:rsidRPr="00FF07DD" w:rsidRDefault="00646107" w:rsidP="00A21247">
            <w:pPr>
              <w:widowControl w:val="0"/>
              <w:rPr>
                <w:color w:val="000000" w:themeColor="text1"/>
              </w:rPr>
            </w:pPr>
            <w:r>
              <w:t>The admin selects a specific seller to edit.</w:t>
            </w:r>
          </w:p>
        </w:tc>
        <w:tc>
          <w:tcPr>
            <w:tcW w:w="450" w:type="dxa"/>
          </w:tcPr>
          <w:p w14:paraId="12DE0A5B" w14:textId="77777777" w:rsidR="00646107" w:rsidRPr="00FF07DD" w:rsidRDefault="00646107" w:rsidP="00A21247">
            <w:pPr>
              <w:widowControl w:val="0"/>
              <w:jc w:val="center"/>
              <w:rPr>
                <w:color w:val="000000" w:themeColor="text1"/>
              </w:rPr>
            </w:pPr>
            <w:r w:rsidRPr="00FF07DD">
              <w:rPr>
                <w:color w:val="000000" w:themeColor="text1"/>
              </w:rPr>
              <w:t>4</w:t>
            </w:r>
          </w:p>
        </w:tc>
        <w:tc>
          <w:tcPr>
            <w:tcW w:w="4225" w:type="dxa"/>
          </w:tcPr>
          <w:p w14:paraId="6B400558" w14:textId="77777777" w:rsidR="00646107" w:rsidRPr="00FF07DD" w:rsidRDefault="00646107" w:rsidP="00A21247">
            <w:pPr>
              <w:widowControl w:val="0"/>
              <w:rPr>
                <w:color w:val="000000" w:themeColor="text1"/>
              </w:rPr>
            </w:pPr>
            <w:r>
              <w:t>The system retrieves and displays the current details of the seller in an editable form.</w:t>
            </w:r>
          </w:p>
        </w:tc>
      </w:tr>
      <w:tr w:rsidR="00646107" w14:paraId="05465C25" w14:textId="77777777" w:rsidTr="00A21247">
        <w:trPr>
          <w:trHeight w:val="420"/>
        </w:trPr>
        <w:tc>
          <w:tcPr>
            <w:tcW w:w="535" w:type="dxa"/>
          </w:tcPr>
          <w:p w14:paraId="09CB90D2" w14:textId="77777777" w:rsidR="00646107" w:rsidRPr="00FF07DD" w:rsidRDefault="00646107" w:rsidP="00A21247">
            <w:pPr>
              <w:widowControl w:val="0"/>
              <w:jc w:val="center"/>
              <w:rPr>
                <w:color w:val="000000" w:themeColor="text1"/>
              </w:rPr>
            </w:pPr>
            <w:r>
              <w:rPr>
                <w:color w:val="000000" w:themeColor="text1"/>
              </w:rPr>
              <w:t>5</w:t>
            </w:r>
          </w:p>
        </w:tc>
        <w:tc>
          <w:tcPr>
            <w:tcW w:w="3870" w:type="dxa"/>
            <w:gridSpan w:val="2"/>
          </w:tcPr>
          <w:p w14:paraId="617F90D1" w14:textId="77777777" w:rsidR="00646107" w:rsidRDefault="00646107" w:rsidP="00A21247">
            <w:pPr>
              <w:widowControl w:val="0"/>
            </w:pPr>
            <w:r>
              <w:t>The admin modifies the necessary details (e.g., name, email, account status) and submits the changes.</w:t>
            </w:r>
          </w:p>
        </w:tc>
        <w:tc>
          <w:tcPr>
            <w:tcW w:w="450" w:type="dxa"/>
          </w:tcPr>
          <w:p w14:paraId="75E39B88" w14:textId="77777777" w:rsidR="00646107" w:rsidRPr="00FF07DD" w:rsidRDefault="00646107" w:rsidP="00A21247">
            <w:pPr>
              <w:widowControl w:val="0"/>
              <w:jc w:val="center"/>
              <w:rPr>
                <w:color w:val="000000" w:themeColor="text1"/>
              </w:rPr>
            </w:pPr>
            <w:r>
              <w:rPr>
                <w:color w:val="000000" w:themeColor="text1"/>
              </w:rPr>
              <w:t>6</w:t>
            </w:r>
          </w:p>
        </w:tc>
        <w:tc>
          <w:tcPr>
            <w:tcW w:w="4225" w:type="dxa"/>
          </w:tcPr>
          <w:p w14:paraId="37D2A90B" w14:textId="77777777" w:rsidR="00646107" w:rsidRDefault="00646107" w:rsidP="00A21247">
            <w:pPr>
              <w:widowControl w:val="0"/>
            </w:pPr>
            <w:r>
              <w:t>The system validates the entered information and updates the seller’s details in the database.</w:t>
            </w:r>
          </w:p>
          <w:p w14:paraId="27ABCF8F" w14:textId="77777777" w:rsidR="00646107" w:rsidRDefault="00646107" w:rsidP="00A21247">
            <w:pPr>
              <w:widowControl w:val="0"/>
            </w:pPr>
          </w:p>
        </w:tc>
      </w:tr>
      <w:tr w:rsidR="00646107" w14:paraId="15B31548" w14:textId="77777777" w:rsidTr="00A21247">
        <w:trPr>
          <w:trHeight w:val="420"/>
        </w:trPr>
        <w:tc>
          <w:tcPr>
            <w:tcW w:w="535" w:type="dxa"/>
          </w:tcPr>
          <w:p w14:paraId="7749BDF2" w14:textId="77777777" w:rsidR="00646107" w:rsidRDefault="00646107" w:rsidP="00A21247">
            <w:pPr>
              <w:widowControl w:val="0"/>
              <w:jc w:val="center"/>
              <w:rPr>
                <w:color w:val="000000" w:themeColor="text1"/>
              </w:rPr>
            </w:pPr>
          </w:p>
        </w:tc>
        <w:tc>
          <w:tcPr>
            <w:tcW w:w="3870" w:type="dxa"/>
            <w:gridSpan w:val="2"/>
          </w:tcPr>
          <w:p w14:paraId="6308EA31" w14:textId="77777777" w:rsidR="00646107" w:rsidRDefault="00646107" w:rsidP="00A21247">
            <w:pPr>
              <w:widowControl w:val="0"/>
            </w:pPr>
          </w:p>
        </w:tc>
        <w:tc>
          <w:tcPr>
            <w:tcW w:w="450" w:type="dxa"/>
          </w:tcPr>
          <w:p w14:paraId="680D4E9D" w14:textId="77777777" w:rsidR="00646107" w:rsidRDefault="00646107" w:rsidP="00A21247">
            <w:pPr>
              <w:widowControl w:val="0"/>
              <w:jc w:val="center"/>
              <w:rPr>
                <w:color w:val="000000" w:themeColor="text1"/>
              </w:rPr>
            </w:pPr>
            <w:r>
              <w:rPr>
                <w:color w:val="000000" w:themeColor="text1"/>
              </w:rPr>
              <w:t>7</w:t>
            </w:r>
          </w:p>
        </w:tc>
        <w:tc>
          <w:tcPr>
            <w:tcW w:w="4225" w:type="dxa"/>
          </w:tcPr>
          <w:p w14:paraId="618DBDB1" w14:textId="77777777" w:rsidR="00646107" w:rsidRDefault="00646107" w:rsidP="00A21247">
            <w:pPr>
              <w:widowControl w:val="0"/>
            </w:pPr>
            <w:r>
              <w:t>The system notifies the seller of the changes made to their account.</w:t>
            </w:r>
          </w:p>
        </w:tc>
      </w:tr>
      <w:tr w:rsidR="00646107" w:rsidRPr="00FF07DD" w14:paraId="5B91506D" w14:textId="77777777" w:rsidTr="00A21247">
        <w:trPr>
          <w:trHeight w:val="420"/>
        </w:trPr>
        <w:tc>
          <w:tcPr>
            <w:tcW w:w="9080" w:type="dxa"/>
            <w:gridSpan w:val="5"/>
          </w:tcPr>
          <w:p w14:paraId="124426CD" w14:textId="77777777" w:rsidR="00646107" w:rsidRPr="00FF07DD" w:rsidRDefault="00646107"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46107" w:rsidRPr="00FF07DD" w14:paraId="25A3E0CB" w14:textId="77777777" w:rsidTr="00A21247">
        <w:trPr>
          <w:trHeight w:val="420"/>
        </w:trPr>
        <w:tc>
          <w:tcPr>
            <w:tcW w:w="535" w:type="dxa"/>
          </w:tcPr>
          <w:p w14:paraId="70C74A26" w14:textId="77777777" w:rsidR="00646107" w:rsidRPr="00FF07DD" w:rsidRDefault="00646107" w:rsidP="00A21247">
            <w:pPr>
              <w:widowControl w:val="0"/>
              <w:jc w:val="center"/>
              <w:rPr>
                <w:color w:val="000000" w:themeColor="text1"/>
              </w:rPr>
            </w:pPr>
            <w:r w:rsidRPr="00FF07DD">
              <w:rPr>
                <w:color w:val="000000" w:themeColor="text1"/>
              </w:rPr>
              <w:t>3</w:t>
            </w:r>
          </w:p>
        </w:tc>
        <w:tc>
          <w:tcPr>
            <w:tcW w:w="3870" w:type="dxa"/>
            <w:gridSpan w:val="2"/>
          </w:tcPr>
          <w:p w14:paraId="28748ADE" w14:textId="77777777" w:rsidR="00646107" w:rsidRPr="00FF07DD" w:rsidRDefault="00646107" w:rsidP="00A21247">
            <w:pPr>
              <w:widowControl w:val="0"/>
              <w:rPr>
                <w:color w:val="000000" w:themeColor="text1"/>
              </w:rPr>
            </w:pPr>
            <w:r>
              <w:t>If the admin enters invalid or incomplete data (e.g., invalid email format), the system displays an error message and prompts the admin to correct the information.</w:t>
            </w:r>
          </w:p>
        </w:tc>
        <w:tc>
          <w:tcPr>
            <w:tcW w:w="450" w:type="dxa"/>
          </w:tcPr>
          <w:p w14:paraId="1A003241" w14:textId="77777777" w:rsidR="00646107" w:rsidRPr="00FF07DD" w:rsidRDefault="00646107" w:rsidP="00A21247">
            <w:pPr>
              <w:widowControl w:val="0"/>
              <w:jc w:val="center"/>
              <w:rPr>
                <w:b/>
                <w:color w:val="000000" w:themeColor="text1"/>
              </w:rPr>
            </w:pPr>
            <w:r w:rsidRPr="00FD1CBA">
              <w:rPr>
                <w:color w:val="000000" w:themeColor="text1"/>
              </w:rPr>
              <w:t>4-A</w:t>
            </w:r>
          </w:p>
        </w:tc>
        <w:tc>
          <w:tcPr>
            <w:tcW w:w="4225" w:type="dxa"/>
          </w:tcPr>
          <w:p w14:paraId="1494A5A8" w14:textId="77777777" w:rsidR="00646107" w:rsidRPr="00FF07DD" w:rsidRDefault="00646107" w:rsidP="00A21247">
            <w:pPr>
              <w:keepNext/>
              <w:widowControl w:val="0"/>
              <w:rPr>
                <w:i/>
                <w:color w:val="000000" w:themeColor="text1"/>
              </w:rPr>
            </w:pPr>
            <w:r>
              <w:t>If the admin decides not to proceed with the changes, they can cancel the action, and no updates are made to the seller's account.</w:t>
            </w:r>
          </w:p>
        </w:tc>
      </w:tr>
    </w:tbl>
    <w:p w14:paraId="20863942" w14:textId="5A189540" w:rsidR="00646107" w:rsidRDefault="00646107" w:rsidP="005D379E"/>
    <w:p w14:paraId="1A6C1171" w14:textId="0E0C69F1" w:rsidR="002B2F02" w:rsidRDefault="002B2F02" w:rsidP="002B2F02">
      <w:pPr>
        <w:pStyle w:val="Heading3"/>
      </w:pPr>
      <w:r>
        <w:lastRenderedPageBreak/>
        <w:t>: Delete Sellers</w:t>
      </w:r>
    </w:p>
    <w:p w14:paraId="7C228F03" w14:textId="7EB371CA" w:rsidR="002B2F02" w:rsidRDefault="002B2F02" w:rsidP="005D379E"/>
    <w:p w14:paraId="45215BBA" w14:textId="77777777" w:rsidR="002B2F02" w:rsidRDefault="002B2F02"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B2F02" w:rsidRPr="00FF07DD" w14:paraId="5C19697F" w14:textId="77777777" w:rsidTr="00A21247">
        <w:trPr>
          <w:trHeight w:val="420"/>
        </w:trPr>
        <w:tc>
          <w:tcPr>
            <w:tcW w:w="1525" w:type="dxa"/>
            <w:gridSpan w:val="2"/>
          </w:tcPr>
          <w:p w14:paraId="5F0503DD" w14:textId="77777777" w:rsidR="002B2F02" w:rsidRPr="00FF07DD" w:rsidRDefault="002B2F02" w:rsidP="00A21247">
            <w:pPr>
              <w:pStyle w:val="TableHeader"/>
              <w:rPr>
                <w:b w:val="0"/>
              </w:rPr>
            </w:pPr>
            <w:r w:rsidRPr="00FF07DD">
              <w:t>Name</w:t>
            </w:r>
          </w:p>
        </w:tc>
        <w:tc>
          <w:tcPr>
            <w:tcW w:w="7555" w:type="dxa"/>
            <w:gridSpan w:val="3"/>
          </w:tcPr>
          <w:p w14:paraId="5E72259A" w14:textId="77777777" w:rsidR="002B2F02" w:rsidRPr="00FF07DD" w:rsidRDefault="002B2F02" w:rsidP="00A21247">
            <w:pPr>
              <w:widowControl w:val="0"/>
              <w:rPr>
                <w:color w:val="000000" w:themeColor="text1"/>
              </w:rPr>
            </w:pPr>
            <w:r>
              <w:t>Delete Seller</w:t>
            </w:r>
          </w:p>
        </w:tc>
      </w:tr>
      <w:tr w:rsidR="002B2F02" w:rsidRPr="00FF07DD" w14:paraId="5804EA85" w14:textId="77777777" w:rsidTr="00A21247">
        <w:trPr>
          <w:trHeight w:val="420"/>
        </w:trPr>
        <w:tc>
          <w:tcPr>
            <w:tcW w:w="1525" w:type="dxa"/>
            <w:gridSpan w:val="2"/>
          </w:tcPr>
          <w:p w14:paraId="55F12432" w14:textId="77777777" w:rsidR="002B2F02" w:rsidRPr="00FF07DD" w:rsidRDefault="002B2F02" w:rsidP="00A21247">
            <w:pPr>
              <w:pStyle w:val="TableHeader"/>
              <w:rPr>
                <w:b w:val="0"/>
                <w:sz w:val="18"/>
              </w:rPr>
            </w:pPr>
            <w:r w:rsidRPr="0089503A">
              <w:t>Actors</w:t>
            </w:r>
          </w:p>
        </w:tc>
        <w:tc>
          <w:tcPr>
            <w:tcW w:w="7555" w:type="dxa"/>
            <w:gridSpan w:val="3"/>
          </w:tcPr>
          <w:p w14:paraId="1F06840F" w14:textId="77777777" w:rsidR="002B2F02" w:rsidRPr="00FF07DD" w:rsidRDefault="002B2F02" w:rsidP="00A21247">
            <w:pPr>
              <w:widowControl w:val="0"/>
              <w:rPr>
                <w:color w:val="000000" w:themeColor="text1"/>
              </w:rPr>
            </w:pPr>
            <w:r>
              <w:t>Admin</w:t>
            </w:r>
          </w:p>
        </w:tc>
      </w:tr>
      <w:tr w:rsidR="002B2F02" w:rsidRPr="00FF07DD" w14:paraId="7254EFF6" w14:textId="77777777" w:rsidTr="00A21247">
        <w:trPr>
          <w:trHeight w:val="420"/>
        </w:trPr>
        <w:tc>
          <w:tcPr>
            <w:tcW w:w="1525" w:type="dxa"/>
            <w:gridSpan w:val="2"/>
          </w:tcPr>
          <w:p w14:paraId="4FA5DD90" w14:textId="77777777" w:rsidR="002B2F02" w:rsidRPr="00FF07DD" w:rsidRDefault="002B2F02" w:rsidP="00A21247">
            <w:pPr>
              <w:pStyle w:val="TableHeader"/>
              <w:rPr>
                <w:b w:val="0"/>
                <w:sz w:val="18"/>
              </w:rPr>
            </w:pPr>
            <w:r w:rsidRPr="0089503A">
              <w:t>Summary</w:t>
            </w:r>
          </w:p>
        </w:tc>
        <w:tc>
          <w:tcPr>
            <w:tcW w:w="7555" w:type="dxa"/>
            <w:gridSpan w:val="3"/>
          </w:tcPr>
          <w:p w14:paraId="2931B0B6" w14:textId="77777777" w:rsidR="002B2F02" w:rsidRPr="00FF07DD" w:rsidRDefault="002B2F02" w:rsidP="00A21247">
            <w:pPr>
              <w:widowControl w:val="0"/>
              <w:rPr>
                <w:color w:val="000000" w:themeColor="text1"/>
              </w:rPr>
            </w:pPr>
            <w:r>
              <w:t>Admin Deletes Sellers.</w:t>
            </w:r>
          </w:p>
        </w:tc>
      </w:tr>
      <w:tr w:rsidR="002B2F02" w:rsidRPr="00FF07DD" w14:paraId="0251180D" w14:textId="77777777" w:rsidTr="00A21247">
        <w:trPr>
          <w:trHeight w:val="420"/>
        </w:trPr>
        <w:tc>
          <w:tcPr>
            <w:tcW w:w="1525" w:type="dxa"/>
            <w:gridSpan w:val="2"/>
          </w:tcPr>
          <w:p w14:paraId="3F8692E6" w14:textId="77777777" w:rsidR="002B2F02" w:rsidRPr="00FF07DD" w:rsidRDefault="002B2F02" w:rsidP="00A21247">
            <w:pPr>
              <w:pStyle w:val="TableHeader"/>
              <w:rPr>
                <w:b w:val="0"/>
                <w:sz w:val="18"/>
              </w:rPr>
            </w:pPr>
            <w:r w:rsidRPr="0089503A">
              <w:t>Pre-Conditions</w:t>
            </w:r>
          </w:p>
        </w:tc>
        <w:tc>
          <w:tcPr>
            <w:tcW w:w="7555" w:type="dxa"/>
            <w:gridSpan w:val="3"/>
          </w:tcPr>
          <w:p w14:paraId="28BE5600" w14:textId="77777777" w:rsidR="002B2F02" w:rsidRDefault="002B2F02" w:rsidP="00A21247">
            <w:r>
              <w:rPr>
                <w:rFonts w:hAnsi="Symbol"/>
              </w:rPr>
              <w:t></w:t>
            </w:r>
            <w:r>
              <w:t xml:space="preserve"> Admin must be logged in.</w:t>
            </w:r>
          </w:p>
          <w:p w14:paraId="28F60CAD" w14:textId="77777777" w:rsidR="002B2F02" w:rsidRPr="00FF07DD" w:rsidRDefault="002B2F02" w:rsidP="00A21247">
            <w:pPr>
              <w:widowControl w:val="0"/>
              <w:rPr>
                <w:color w:val="000000" w:themeColor="text1"/>
              </w:rPr>
            </w:pPr>
            <w:r>
              <w:rPr>
                <w:rFonts w:hAnsi="Symbol"/>
              </w:rPr>
              <w:t></w:t>
            </w:r>
            <w:r>
              <w:t xml:space="preserve"> The seller must be registered in the system.</w:t>
            </w:r>
          </w:p>
        </w:tc>
      </w:tr>
      <w:tr w:rsidR="002B2F02" w:rsidRPr="00FF07DD" w14:paraId="2DC17249" w14:textId="77777777" w:rsidTr="00A21247">
        <w:trPr>
          <w:trHeight w:val="420"/>
        </w:trPr>
        <w:tc>
          <w:tcPr>
            <w:tcW w:w="1525" w:type="dxa"/>
            <w:gridSpan w:val="2"/>
          </w:tcPr>
          <w:p w14:paraId="7C145DF8" w14:textId="77777777" w:rsidR="002B2F02" w:rsidRPr="00FF07DD" w:rsidRDefault="002B2F02" w:rsidP="00A21247">
            <w:pPr>
              <w:pStyle w:val="TableHeader"/>
              <w:rPr>
                <w:b w:val="0"/>
                <w:sz w:val="18"/>
              </w:rPr>
            </w:pPr>
            <w:r w:rsidRPr="0089503A">
              <w:t>Post-Conditions</w:t>
            </w:r>
          </w:p>
        </w:tc>
        <w:tc>
          <w:tcPr>
            <w:tcW w:w="7555" w:type="dxa"/>
            <w:gridSpan w:val="3"/>
          </w:tcPr>
          <w:p w14:paraId="3465FC97" w14:textId="77777777" w:rsidR="002B2F02" w:rsidRDefault="002B2F02" w:rsidP="00A21247">
            <w:r>
              <w:rPr>
                <w:rFonts w:hAnsi="Symbol"/>
              </w:rPr>
              <w:t></w:t>
            </w:r>
            <w:r>
              <w:t xml:space="preserve"> The seller’s account is deleted from the database.</w:t>
            </w:r>
          </w:p>
          <w:p w14:paraId="4798033F" w14:textId="77777777" w:rsidR="002B2F02" w:rsidRPr="00FF07DD" w:rsidRDefault="002B2F02" w:rsidP="00A21247">
            <w:pPr>
              <w:widowControl w:val="0"/>
              <w:rPr>
                <w:color w:val="000000" w:themeColor="text1"/>
              </w:rPr>
            </w:pPr>
            <w:r>
              <w:rPr>
                <w:rFonts w:hAnsi="Symbol"/>
              </w:rPr>
              <w:t></w:t>
            </w:r>
            <w:r>
              <w:t xml:space="preserve"> The seller's products and associated data are either archived or removed based on platform policies.</w:t>
            </w:r>
          </w:p>
        </w:tc>
      </w:tr>
      <w:tr w:rsidR="002B2F02" w:rsidRPr="00FF07DD" w14:paraId="40689C74" w14:textId="77777777" w:rsidTr="00A21247">
        <w:trPr>
          <w:trHeight w:val="420"/>
        </w:trPr>
        <w:tc>
          <w:tcPr>
            <w:tcW w:w="1525" w:type="dxa"/>
            <w:gridSpan w:val="2"/>
          </w:tcPr>
          <w:p w14:paraId="714A31A9" w14:textId="77777777" w:rsidR="002B2F02" w:rsidRPr="0089503A" w:rsidRDefault="002B2F02" w:rsidP="00A21247">
            <w:pPr>
              <w:pStyle w:val="TableHeader"/>
            </w:pPr>
            <w:r>
              <w:t>Special Requirements</w:t>
            </w:r>
          </w:p>
        </w:tc>
        <w:tc>
          <w:tcPr>
            <w:tcW w:w="7555" w:type="dxa"/>
            <w:gridSpan w:val="3"/>
          </w:tcPr>
          <w:p w14:paraId="466003C0" w14:textId="77777777" w:rsidR="002B2F02" w:rsidRDefault="002B2F02" w:rsidP="00A21247">
            <w:r>
              <w:rPr>
                <w:rFonts w:hAnsi="Symbol"/>
              </w:rPr>
              <w:t></w:t>
            </w:r>
            <w:r>
              <w:t xml:space="preserve"> Admin must confirm deletion to prevent accidental removals.</w:t>
            </w:r>
          </w:p>
          <w:p w14:paraId="6C7CB131" w14:textId="77777777" w:rsidR="002B2F02" w:rsidRDefault="002B2F02" w:rsidP="00A21247">
            <w:r>
              <w:rPr>
                <w:rFonts w:hAnsi="Symbol"/>
              </w:rPr>
              <w:t></w:t>
            </w:r>
            <w:r>
              <w:t xml:space="preserve"> The system should notify the seller of their account deletion via email or notification.</w:t>
            </w:r>
          </w:p>
          <w:p w14:paraId="06A699D8" w14:textId="77777777" w:rsidR="002B2F02" w:rsidRPr="00FF07DD" w:rsidRDefault="002B2F02" w:rsidP="00A21247">
            <w:pPr>
              <w:widowControl w:val="0"/>
              <w:rPr>
                <w:color w:val="000000" w:themeColor="text1"/>
              </w:rPr>
            </w:pPr>
            <w:r>
              <w:rPr>
                <w:rFonts w:hAnsi="Symbol"/>
              </w:rPr>
              <w:t></w:t>
            </w:r>
            <w:r>
              <w:t xml:space="preserve"> Compliant with data retention and privacy laws (e.g., GDPR).</w:t>
            </w:r>
          </w:p>
        </w:tc>
      </w:tr>
      <w:tr w:rsidR="002B2F02" w:rsidRPr="00FF07DD" w14:paraId="254C6231" w14:textId="77777777" w:rsidTr="00A21247">
        <w:trPr>
          <w:trHeight w:val="420"/>
        </w:trPr>
        <w:tc>
          <w:tcPr>
            <w:tcW w:w="9080" w:type="dxa"/>
            <w:gridSpan w:val="5"/>
          </w:tcPr>
          <w:p w14:paraId="0846F5B2" w14:textId="77777777" w:rsidR="002B2F02" w:rsidRPr="00FF07DD" w:rsidRDefault="002B2F02" w:rsidP="00A21247">
            <w:pPr>
              <w:pStyle w:val="TableHeader"/>
              <w:jc w:val="center"/>
              <w:rPr>
                <w:b w:val="0"/>
              </w:rPr>
            </w:pPr>
            <w:r>
              <w:t>Basic Flow</w:t>
            </w:r>
          </w:p>
        </w:tc>
      </w:tr>
      <w:tr w:rsidR="002B2F02" w:rsidRPr="0089503A" w14:paraId="2B67A438" w14:textId="77777777" w:rsidTr="00A21247">
        <w:trPr>
          <w:trHeight w:val="420"/>
        </w:trPr>
        <w:tc>
          <w:tcPr>
            <w:tcW w:w="4405" w:type="dxa"/>
            <w:gridSpan w:val="3"/>
          </w:tcPr>
          <w:p w14:paraId="7E5FB1F0" w14:textId="77777777" w:rsidR="002B2F02" w:rsidRPr="0089503A" w:rsidRDefault="002B2F02" w:rsidP="00A21247">
            <w:pPr>
              <w:pStyle w:val="TableHeader"/>
              <w:jc w:val="center"/>
            </w:pPr>
            <w:r w:rsidRPr="0089503A">
              <w:t>Actor Action</w:t>
            </w:r>
          </w:p>
        </w:tc>
        <w:tc>
          <w:tcPr>
            <w:tcW w:w="4675" w:type="dxa"/>
            <w:gridSpan w:val="2"/>
          </w:tcPr>
          <w:p w14:paraId="383A309C" w14:textId="77777777" w:rsidR="002B2F02" w:rsidRPr="0089503A" w:rsidRDefault="002B2F02" w:rsidP="00A21247">
            <w:pPr>
              <w:widowControl w:val="0"/>
              <w:jc w:val="center"/>
              <w:rPr>
                <w:b/>
                <w:color w:val="000000" w:themeColor="text1"/>
                <w:szCs w:val="18"/>
              </w:rPr>
            </w:pPr>
            <w:r w:rsidRPr="0089503A">
              <w:rPr>
                <w:b/>
                <w:color w:val="000000" w:themeColor="text1"/>
                <w:szCs w:val="18"/>
              </w:rPr>
              <w:t>System Response</w:t>
            </w:r>
          </w:p>
        </w:tc>
      </w:tr>
      <w:tr w:rsidR="002B2F02" w:rsidRPr="00FF07DD" w14:paraId="14091025" w14:textId="77777777" w:rsidTr="00A21247">
        <w:trPr>
          <w:trHeight w:val="420"/>
        </w:trPr>
        <w:tc>
          <w:tcPr>
            <w:tcW w:w="535" w:type="dxa"/>
          </w:tcPr>
          <w:p w14:paraId="4213C020" w14:textId="77777777" w:rsidR="002B2F02" w:rsidRPr="00FF07DD" w:rsidRDefault="002B2F02" w:rsidP="00A21247">
            <w:pPr>
              <w:widowControl w:val="0"/>
              <w:jc w:val="center"/>
              <w:rPr>
                <w:color w:val="000000" w:themeColor="text1"/>
              </w:rPr>
            </w:pPr>
            <w:r w:rsidRPr="00FF07DD">
              <w:rPr>
                <w:color w:val="000000" w:themeColor="text1"/>
              </w:rPr>
              <w:t>1</w:t>
            </w:r>
          </w:p>
        </w:tc>
        <w:tc>
          <w:tcPr>
            <w:tcW w:w="3870" w:type="dxa"/>
            <w:gridSpan w:val="2"/>
          </w:tcPr>
          <w:p w14:paraId="0ABE65EB" w14:textId="77777777" w:rsidR="002B2F02" w:rsidRPr="00FF07DD" w:rsidRDefault="002B2F02" w:rsidP="00A21247">
            <w:pPr>
              <w:widowControl w:val="0"/>
              <w:rPr>
                <w:color w:val="000000" w:themeColor="text1"/>
              </w:rPr>
            </w:pPr>
            <w:r>
              <w:t>The admin navigates to "Manage Sellers."</w:t>
            </w:r>
          </w:p>
        </w:tc>
        <w:tc>
          <w:tcPr>
            <w:tcW w:w="450" w:type="dxa"/>
          </w:tcPr>
          <w:p w14:paraId="45589720" w14:textId="77777777" w:rsidR="002B2F02" w:rsidRPr="00FF07DD" w:rsidRDefault="002B2F02" w:rsidP="00A21247">
            <w:pPr>
              <w:widowControl w:val="0"/>
              <w:jc w:val="center"/>
              <w:rPr>
                <w:color w:val="000000" w:themeColor="text1"/>
              </w:rPr>
            </w:pPr>
            <w:r w:rsidRPr="00FF07DD">
              <w:rPr>
                <w:color w:val="000000" w:themeColor="text1"/>
              </w:rPr>
              <w:t>2</w:t>
            </w:r>
          </w:p>
        </w:tc>
        <w:tc>
          <w:tcPr>
            <w:tcW w:w="4225" w:type="dxa"/>
          </w:tcPr>
          <w:p w14:paraId="72AA8DA6" w14:textId="77777777" w:rsidR="002B2F02" w:rsidRPr="00FF07DD" w:rsidRDefault="002B2F02" w:rsidP="00A21247">
            <w:pPr>
              <w:widowControl w:val="0"/>
              <w:rPr>
                <w:color w:val="000000" w:themeColor="text1"/>
              </w:rPr>
            </w:pPr>
            <w:r>
              <w:t>The system displays a list of registered Sellers.</w:t>
            </w:r>
          </w:p>
        </w:tc>
      </w:tr>
      <w:tr w:rsidR="002B2F02" w:rsidRPr="00FF07DD" w14:paraId="243324CB" w14:textId="77777777" w:rsidTr="00A21247">
        <w:trPr>
          <w:trHeight w:val="420"/>
        </w:trPr>
        <w:tc>
          <w:tcPr>
            <w:tcW w:w="535" w:type="dxa"/>
          </w:tcPr>
          <w:p w14:paraId="3ABD1237" w14:textId="77777777" w:rsidR="002B2F02" w:rsidRPr="00FF07DD" w:rsidRDefault="002B2F02" w:rsidP="00A21247">
            <w:pPr>
              <w:widowControl w:val="0"/>
              <w:jc w:val="center"/>
              <w:rPr>
                <w:color w:val="000000" w:themeColor="text1"/>
              </w:rPr>
            </w:pPr>
            <w:r w:rsidRPr="00FF07DD">
              <w:rPr>
                <w:color w:val="000000" w:themeColor="text1"/>
              </w:rPr>
              <w:t>3</w:t>
            </w:r>
          </w:p>
        </w:tc>
        <w:tc>
          <w:tcPr>
            <w:tcW w:w="3870" w:type="dxa"/>
            <w:gridSpan w:val="2"/>
          </w:tcPr>
          <w:p w14:paraId="0270995B" w14:textId="77777777" w:rsidR="002B2F02" w:rsidRPr="00FF07DD" w:rsidRDefault="002B2F02" w:rsidP="00A21247">
            <w:pPr>
              <w:widowControl w:val="0"/>
              <w:rPr>
                <w:color w:val="000000" w:themeColor="text1"/>
              </w:rPr>
            </w:pPr>
            <w:r>
              <w:t>The admin selects a buyer to Delete.</w:t>
            </w:r>
          </w:p>
        </w:tc>
        <w:tc>
          <w:tcPr>
            <w:tcW w:w="450" w:type="dxa"/>
          </w:tcPr>
          <w:p w14:paraId="34B7F593" w14:textId="77777777" w:rsidR="002B2F02" w:rsidRPr="00FF07DD" w:rsidRDefault="002B2F02" w:rsidP="00A21247">
            <w:pPr>
              <w:widowControl w:val="0"/>
              <w:jc w:val="center"/>
              <w:rPr>
                <w:color w:val="000000" w:themeColor="text1"/>
              </w:rPr>
            </w:pPr>
            <w:r w:rsidRPr="00FF07DD">
              <w:rPr>
                <w:color w:val="000000" w:themeColor="text1"/>
              </w:rPr>
              <w:t>4</w:t>
            </w:r>
          </w:p>
        </w:tc>
        <w:tc>
          <w:tcPr>
            <w:tcW w:w="4225" w:type="dxa"/>
          </w:tcPr>
          <w:p w14:paraId="1054E71E" w14:textId="77777777" w:rsidR="002B2F02" w:rsidRPr="00FF07DD" w:rsidRDefault="002B2F02" w:rsidP="00A21247">
            <w:pPr>
              <w:widowControl w:val="0"/>
              <w:rPr>
                <w:color w:val="000000" w:themeColor="text1"/>
              </w:rPr>
            </w:pPr>
            <w:r>
              <w:t>The system performs the action and confirms the changes.</w:t>
            </w:r>
          </w:p>
        </w:tc>
      </w:tr>
      <w:tr w:rsidR="002B2F02" w:rsidRPr="00FF07DD" w14:paraId="6E81706C" w14:textId="77777777" w:rsidTr="00A21247">
        <w:trPr>
          <w:trHeight w:val="420"/>
        </w:trPr>
        <w:tc>
          <w:tcPr>
            <w:tcW w:w="9080" w:type="dxa"/>
            <w:gridSpan w:val="5"/>
          </w:tcPr>
          <w:p w14:paraId="591750BE" w14:textId="77777777" w:rsidR="002B2F02" w:rsidRPr="00FF07DD" w:rsidRDefault="002B2F02"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B2F02" w:rsidRPr="00FF07DD" w14:paraId="20D4CFC4" w14:textId="77777777" w:rsidTr="00A21247">
        <w:trPr>
          <w:trHeight w:val="420"/>
        </w:trPr>
        <w:tc>
          <w:tcPr>
            <w:tcW w:w="535" w:type="dxa"/>
          </w:tcPr>
          <w:p w14:paraId="76C2D28C" w14:textId="77777777" w:rsidR="002B2F02" w:rsidRPr="00FF07DD" w:rsidRDefault="002B2F02" w:rsidP="00A21247">
            <w:pPr>
              <w:widowControl w:val="0"/>
              <w:jc w:val="center"/>
              <w:rPr>
                <w:color w:val="000000" w:themeColor="text1"/>
              </w:rPr>
            </w:pPr>
            <w:r w:rsidRPr="00FF07DD">
              <w:rPr>
                <w:color w:val="000000" w:themeColor="text1"/>
              </w:rPr>
              <w:t>3</w:t>
            </w:r>
          </w:p>
        </w:tc>
        <w:tc>
          <w:tcPr>
            <w:tcW w:w="3870" w:type="dxa"/>
            <w:gridSpan w:val="2"/>
          </w:tcPr>
          <w:p w14:paraId="2B1433AE" w14:textId="77777777" w:rsidR="002B2F02" w:rsidRPr="00FF07DD" w:rsidRDefault="002B2F02" w:rsidP="00A21247">
            <w:pPr>
              <w:widowControl w:val="0"/>
              <w:rPr>
                <w:color w:val="000000" w:themeColor="text1"/>
              </w:rPr>
            </w:pPr>
            <w:r>
              <w:t>The admin attempts to delete a non-existent Seller.</w:t>
            </w:r>
          </w:p>
        </w:tc>
        <w:tc>
          <w:tcPr>
            <w:tcW w:w="450" w:type="dxa"/>
          </w:tcPr>
          <w:p w14:paraId="410F6690" w14:textId="77777777" w:rsidR="002B2F02" w:rsidRPr="00FF07DD" w:rsidRDefault="002B2F02" w:rsidP="00A21247">
            <w:pPr>
              <w:widowControl w:val="0"/>
              <w:jc w:val="center"/>
              <w:rPr>
                <w:b/>
                <w:color w:val="000000" w:themeColor="text1"/>
              </w:rPr>
            </w:pPr>
            <w:r w:rsidRPr="00FD1CBA">
              <w:rPr>
                <w:color w:val="000000" w:themeColor="text1"/>
              </w:rPr>
              <w:t>4-A</w:t>
            </w:r>
          </w:p>
        </w:tc>
        <w:tc>
          <w:tcPr>
            <w:tcW w:w="4225" w:type="dxa"/>
          </w:tcPr>
          <w:p w14:paraId="06DE7FAD" w14:textId="77777777" w:rsidR="002B2F02" w:rsidRPr="00FF07DD" w:rsidRDefault="002B2F02" w:rsidP="00A21247">
            <w:pPr>
              <w:keepNext/>
              <w:widowControl w:val="0"/>
              <w:rPr>
                <w:i/>
                <w:color w:val="000000" w:themeColor="text1"/>
              </w:rPr>
            </w:pPr>
            <w:r>
              <w:t>The system displays an error message: "Seller not found."</w:t>
            </w:r>
          </w:p>
        </w:tc>
      </w:tr>
    </w:tbl>
    <w:p w14:paraId="2A2539AD" w14:textId="4306F436" w:rsidR="002B2F02" w:rsidRDefault="002B2F02" w:rsidP="005D379E"/>
    <w:p w14:paraId="76545849" w14:textId="16289B07" w:rsidR="005345C0" w:rsidRDefault="005345C0" w:rsidP="005345C0">
      <w:pPr>
        <w:pStyle w:val="Heading3"/>
      </w:pPr>
      <w:r>
        <w:t>: Add Buyer</w:t>
      </w:r>
    </w:p>
    <w:p w14:paraId="7CD38B43" w14:textId="77777777" w:rsidR="005345C0" w:rsidRDefault="005345C0" w:rsidP="005D379E"/>
    <w:p w14:paraId="7B72E431" w14:textId="7DEFD8FF" w:rsidR="005345C0" w:rsidRDefault="005345C0"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2665C607" w14:textId="77777777" w:rsidTr="00A21247">
        <w:trPr>
          <w:trHeight w:val="420"/>
        </w:trPr>
        <w:tc>
          <w:tcPr>
            <w:tcW w:w="1525" w:type="dxa"/>
            <w:gridSpan w:val="2"/>
          </w:tcPr>
          <w:p w14:paraId="0E3BBABF" w14:textId="77777777" w:rsidR="005345C0" w:rsidRPr="00FF07DD" w:rsidRDefault="005345C0" w:rsidP="00A21247">
            <w:pPr>
              <w:pStyle w:val="TableHeader"/>
              <w:rPr>
                <w:b w:val="0"/>
              </w:rPr>
            </w:pPr>
            <w:r w:rsidRPr="00FF07DD">
              <w:t>Name</w:t>
            </w:r>
          </w:p>
        </w:tc>
        <w:tc>
          <w:tcPr>
            <w:tcW w:w="7555" w:type="dxa"/>
            <w:gridSpan w:val="3"/>
          </w:tcPr>
          <w:p w14:paraId="2477E3AA" w14:textId="77777777" w:rsidR="005345C0" w:rsidRPr="00FF07DD" w:rsidRDefault="005345C0" w:rsidP="00A21247">
            <w:pPr>
              <w:widowControl w:val="0"/>
              <w:rPr>
                <w:color w:val="000000" w:themeColor="text1"/>
              </w:rPr>
            </w:pPr>
            <w:r>
              <w:t>Add Buyer</w:t>
            </w:r>
          </w:p>
        </w:tc>
      </w:tr>
      <w:tr w:rsidR="005345C0" w:rsidRPr="00FF07DD" w14:paraId="7B5D9C37" w14:textId="77777777" w:rsidTr="00A21247">
        <w:trPr>
          <w:trHeight w:val="420"/>
        </w:trPr>
        <w:tc>
          <w:tcPr>
            <w:tcW w:w="1525" w:type="dxa"/>
            <w:gridSpan w:val="2"/>
          </w:tcPr>
          <w:p w14:paraId="296AC925" w14:textId="77777777" w:rsidR="005345C0" w:rsidRPr="00FF07DD" w:rsidRDefault="005345C0" w:rsidP="00A21247">
            <w:pPr>
              <w:pStyle w:val="TableHeader"/>
              <w:rPr>
                <w:b w:val="0"/>
                <w:sz w:val="18"/>
              </w:rPr>
            </w:pPr>
            <w:r w:rsidRPr="0089503A">
              <w:t>Actors</w:t>
            </w:r>
          </w:p>
        </w:tc>
        <w:tc>
          <w:tcPr>
            <w:tcW w:w="7555" w:type="dxa"/>
            <w:gridSpan w:val="3"/>
          </w:tcPr>
          <w:p w14:paraId="00B358AD" w14:textId="77777777" w:rsidR="005345C0" w:rsidRPr="00FF07DD" w:rsidRDefault="005345C0" w:rsidP="00A21247">
            <w:pPr>
              <w:widowControl w:val="0"/>
              <w:rPr>
                <w:color w:val="000000" w:themeColor="text1"/>
              </w:rPr>
            </w:pPr>
            <w:r>
              <w:t>Admin</w:t>
            </w:r>
          </w:p>
        </w:tc>
      </w:tr>
      <w:tr w:rsidR="005345C0" w:rsidRPr="00FF07DD" w14:paraId="7BA603D8" w14:textId="77777777" w:rsidTr="00A21247">
        <w:trPr>
          <w:trHeight w:val="420"/>
        </w:trPr>
        <w:tc>
          <w:tcPr>
            <w:tcW w:w="1525" w:type="dxa"/>
            <w:gridSpan w:val="2"/>
          </w:tcPr>
          <w:p w14:paraId="513EF31A" w14:textId="77777777" w:rsidR="005345C0" w:rsidRPr="00FF07DD" w:rsidRDefault="005345C0" w:rsidP="00A21247">
            <w:pPr>
              <w:pStyle w:val="TableHeader"/>
              <w:rPr>
                <w:b w:val="0"/>
                <w:sz w:val="18"/>
              </w:rPr>
            </w:pPr>
            <w:r w:rsidRPr="0089503A">
              <w:t>Summary</w:t>
            </w:r>
          </w:p>
        </w:tc>
        <w:tc>
          <w:tcPr>
            <w:tcW w:w="7555" w:type="dxa"/>
            <w:gridSpan w:val="3"/>
          </w:tcPr>
          <w:p w14:paraId="7700FAE4" w14:textId="77777777" w:rsidR="005345C0" w:rsidRPr="00FF07DD" w:rsidRDefault="005345C0" w:rsidP="00A21247">
            <w:pPr>
              <w:widowControl w:val="0"/>
              <w:rPr>
                <w:color w:val="000000" w:themeColor="text1"/>
              </w:rPr>
            </w:pPr>
            <w:r>
              <w:t>The admin manually adds a new buyer to the system, providing their account details and profile information</w:t>
            </w:r>
          </w:p>
        </w:tc>
      </w:tr>
      <w:tr w:rsidR="005345C0" w:rsidRPr="00FF07DD" w14:paraId="10B1B31B" w14:textId="77777777" w:rsidTr="00A21247">
        <w:trPr>
          <w:trHeight w:val="420"/>
        </w:trPr>
        <w:tc>
          <w:tcPr>
            <w:tcW w:w="1525" w:type="dxa"/>
            <w:gridSpan w:val="2"/>
          </w:tcPr>
          <w:p w14:paraId="2AEE81F6" w14:textId="77777777" w:rsidR="005345C0" w:rsidRPr="00FF07DD" w:rsidRDefault="005345C0" w:rsidP="00A21247">
            <w:pPr>
              <w:pStyle w:val="TableHeader"/>
              <w:rPr>
                <w:b w:val="0"/>
                <w:sz w:val="18"/>
              </w:rPr>
            </w:pPr>
            <w:r w:rsidRPr="0089503A">
              <w:t>Pre-Conditions</w:t>
            </w:r>
          </w:p>
        </w:tc>
        <w:tc>
          <w:tcPr>
            <w:tcW w:w="7555" w:type="dxa"/>
            <w:gridSpan w:val="3"/>
          </w:tcPr>
          <w:p w14:paraId="1AFC8406" w14:textId="473C7D90" w:rsidR="005345C0" w:rsidRDefault="005345C0" w:rsidP="00A21247">
            <w:r>
              <w:rPr>
                <w:rFonts w:hAnsi="Symbol"/>
              </w:rPr>
              <w:t></w:t>
            </w:r>
            <w:r>
              <w:t xml:space="preserve"> The admin must be logged into the system with appropriate permissions.</w:t>
            </w:r>
          </w:p>
          <w:p w14:paraId="6461A2DC" w14:textId="77777777" w:rsidR="005345C0" w:rsidRPr="00FF07DD" w:rsidRDefault="005345C0" w:rsidP="00A21247">
            <w:pPr>
              <w:widowControl w:val="0"/>
              <w:rPr>
                <w:color w:val="000000" w:themeColor="text1"/>
              </w:rPr>
            </w:pPr>
            <w:r>
              <w:rPr>
                <w:rFonts w:hAnsi="Symbol"/>
              </w:rPr>
              <w:t></w:t>
            </w:r>
            <w:r>
              <w:t xml:space="preserve">  The required buyer details (e.g., name, email, and password) must be available.</w:t>
            </w:r>
          </w:p>
        </w:tc>
      </w:tr>
      <w:tr w:rsidR="005345C0" w:rsidRPr="00FF07DD" w14:paraId="68EF700E" w14:textId="77777777" w:rsidTr="00A21247">
        <w:trPr>
          <w:trHeight w:val="420"/>
        </w:trPr>
        <w:tc>
          <w:tcPr>
            <w:tcW w:w="1525" w:type="dxa"/>
            <w:gridSpan w:val="2"/>
          </w:tcPr>
          <w:p w14:paraId="0C30DCD7" w14:textId="77777777" w:rsidR="005345C0" w:rsidRPr="00FF07DD" w:rsidRDefault="005345C0" w:rsidP="00A21247">
            <w:pPr>
              <w:pStyle w:val="TableHeader"/>
              <w:rPr>
                <w:b w:val="0"/>
                <w:sz w:val="18"/>
              </w:rPr>
            </w:pPr>
            <w:r w:rsidRPr="0089503A">
              <w:t>Post-Conditions</w:t>
            </w:r>
          </w:p>
        </w:tc>
        <w:tc>
          <w:tcPr>
            <w:tcW w:w="7555" w:type="dxa"/>
            <w:gridSpan w:val="3"/>
          </w:tcPr>
          <w:p w14:paraId="4994E944" w14:textId="77777777" w:rsidR="005345C0" w:rsidRDefault="005345C0" w:rsidP="00A21247">
            <w:r>
              <w:rPr>
                <w:rFonts w:hAnsi="Symbol"/>
              </w:rPr>
              <w:t></w:t>
            </w:r>
            <w:r>
              <w:t xml:space="preserve">   The buyer is successfully added to the system.</w:t>
            </w:r>
          </w:p>
          <w:p w14:paraId="70C5A247" w14:textId="77777777" w:rsidR="005345C0" w:rsidRPr="00FF07DD" w:rsidRDefault="005345C0" w:rsidP="00A21247">
            <w:pPr>
              <w:widowControl w:val="0"/>
              <w:rPr>
                <w:color w:val="000000" w:themeColor="text1"/>
              </w:rPr>
            </w:pPr>
            <w:r>
              <w:rPr>
                <w:rFonts w:hAnsi="Symbol"/>
              </w:rPr>
              <w:t></w:t>
            </w:r>
            <w:r>
              <w:t xml:space="preserve">  The buyer receives a notification or email with their account credentials and login instructions.</w:t>
            </w:r>
          </w:p>
        </w:tc>
      </w:tr>
      <w:tr w:rsidR="005345C0" w:rsidRPr="00FF07DD" w14:paraId="324118DA" w14:textId="77777777" w:rsidTr="00A21247">
        <w:trPr>
          <w:trHeight w:val="420"/>
        </w:trPr>
        <w:tc>
          <w:tcPr>
            <w:tcW w:w="1525" w:type="dxa"/>
            <w:gridSpan w:val="2"/>
          </w:tcPr>
          <w:p w14:paraId="44AAC970" w14:textId="77777777" w:rsidR="005345C0" w:rsidRPr="0089503A" w:rsidRDefault="005345C0" w:rsidP="00A21247">
            <w:pPr>
              <w:pStyle w:val="TableHeader"/>
            </w:pPr>
            <w:r>
              <w:t>Special Requirements</w:t>
            </w:r>
          </w:p>
        </w:tc>
        <w:tc>
          <w:tcPr>
            <w:tcW w:w="7555" w:type="dxa"/>
            <w:gridSpan w:val="3"/>
          </w:tcPr>
          <w:p w14:paraId="66FEAD4B" w14:textId="2B333FED" w:rsidR="005345C0" w:rsidRDefault="005345C0" w:rsidP="00A21247">
            <w:r>
              <w:rPr>
                <w:rFonts w:hAnsi="Symbol"/>
              </w:rPr>
              <w:t></w:t>
            </w:r>
            <w:r>
              <w:t xml:space="preserve"> The system must validate the buyer’s email for uniqueness.</w:t>
            </w:r>
          </w:p>
          <w:p w14:paraId="534B0DC2" w14:textId="1952B3A2" w:rsidR="005345C0" w:rsidRDefault="005345C0" w:rsidP="00A21247">
            <w:r>
              <w:rPr>
                <w:rFonts w:hAnsi="Symbol"/>
              </w:rPr>
              <w:t></w:t>
            </w:r>
            <w:r>
              <w:t xml:space="preserve"> The system must securely encrypt the buyer’s password.</w:t>
            </w:r>
          </w:p>
          <w:p w14:paraId="015B9A75" w14:textId="77777777" w:rsidR="005345C0" w:rsidRPr="00FF07DD" w:rsidRDefault="005345C0" w:rsidP="00A21247">
            <w:pPr>
              <w:widowControl w:val="0"/>
              <w:rPr>
                <w:color w:val="000000" w:themeColor="text1"/>
              </w:rPr>
            </w:pPr>
            <w:r>
              <w:rPr>
                <w:rFonts w:hAnsi="Symbol"/>
              </w:rPr>
              <w:t></w:t>
            </w:r>
            <w:r>
              <w:t xml:space="preserve">  The system should provide feedback to the admin on the success or failure of the operation.</w:t>
            </w:r>
          </w:p>
        </w:tc>
      </w:tr>
      <w:tr w:rsidR="005345C0" w:rsidRPr="00FF07DD" w14:paraId="25A85C49" w14:textId="77777777" w:rsidTr="00A21247">
        <w:trPr>
          <w:trHeight w:val="420"/>
        </w:trPr>
        <w:tc>
          <w:tcPr>
            <w:tcW w:w="9080" w:type="dxa"/>
            <w:gridSpan w:val="5"/>
          </w:tcPr>
          <w:p w14:paraId="06632C55" w14:textId="77777777" w:rsidR="005345C0" w:rsidRPr="00FF07DD" w:rsidRDefault="005345C0" w:rsidP="00A21247">
            <w:pPr>
              <w:pStyle w:val="TableHeader"/>
              <w:jc w:val="center"/>
              <w:rPr>
                <w:b w:val="0"/>
              </w:rPr>
            </w:pPr>
            <w:r>
              <w:lastRenderedPageBreak/>
              <w:t>Basic Flow</w:t>
            </w:r>
          </w:p>
        </w:tc>
      </w:tr>
      <w:tr w:rsidR="005345C0" w:rsidRPr="00FF07DD" w14:paraId="36AE3DEC" w14:textId="77777777" w:rsidTr="00A21247">
        <w:trPr>
          <w:trHeight w:val="420"/>
        </w:trPr>
        <w:tc>
          <w:tcPr>
            <w:tcW w:w="4405" w:type="dxa"/>
            <w:gridSpan w:val="3"/>
          </w:tcPr>
          <w:p w14:paraId="46E91C79" w14:textId="77777777" w:rsidR="005345C0" w:rsidRPr="0089503A" w:rsidRDefault="005345C0" w:rsidP="00A21247">
            <w:pPr>
              <w:pStyle w:val="TableHeader"/>
              <w:jc w:val="center"/>
            </w:pPr>
            <w:r w:rsidRPr="0089503A">
              <w:t>Actor Action</w:t>
            </w:r>
          </w:p>
        </w:tc>
        <w:tc>
          <w:tcPr>
            <w:tcW w:w="4675" w:type="dxa"/>
            <w:gridSpan w:val="2"/>
          </w:tcPr>
          <w:p w14:paraId="77F615C6"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363477A" w14:textId="77777777" w:rsidTr="00A21247">
        <w:trPr>
          <w:trHeight w:val="420"/>
        </w:trPr>
        <w:tc>
          <w:tcPr>
            <w:tcW w:w="535" w:type="dxa"/>
          </w:tcPr>
          <w:p w14:paraId="558A5D47"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38293EC4" w14:textId="77777777" w:rsidR="005345C0" w:rsidRPr="00FF07DD" w:rsidRDefault="005345C0" w:rsidP="00A21247">
            <w:pPr>
              <w:widowControl w:val="0"/>
              <w:rPr>
                <w:color w:val="000000" w:themeColor="text1"/>
              </w:rPr>
            </w:pPr>
            <w:r>
              <w:t>The admin navigates to the "Manage Buyers" section in the admin dashboard</w:t>
            </w:r>
          </w:p>
        </w:tc>
        <w:tc>
          <w:tcPr>
            <w:tcW w:w="450" w:type="dxa"/>
          </w:tcPr>
          <w:p w14:paraId="2159B41B"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095F2D8E" w14:textId="77777777" w:rsidR="005345C0" w:rsidRPr="00FF07DD" w:rsidRDefault="005345C0" w:rsidP="00A21247">
            <w:pPr>
              <w:widowControl w:val="0"/>
              <w:rPr>
                <w:color w:val="000000" w:themeColor="text1"/>
              </w:rPr>
            </w:pPr>
            <w:r>
              <w:t>The system displays an option to add a new buyer.</w:t>
            </w:r>
          </w:p>
        </w:tc>
      </w:tr>
      <w:tr w:rsidR="005345C0" w:rsidRPr="00FF07DD" w14:paraId="41D09F9C" w14:textId="77777777" w:rsidTr="00A21247">
        <w:trPr>
          <w:trHeight w:val="420"/>
        </w:trPr>
        <w:tc>
          <w:tcPr>
            <w:tcW w:w="535" w:type="dxa"/>
          </w:tcPr>
          <w:p w14:paraId="32B9D136" w14:textId="77777777" w:rsidR="005345C0" w:rsidRPr="00FF07DD" w:rsidRDefault="005345C0" w:rsidP="00A21247">
            <w:pPr>
              <w:widowControl w:val="0"/>
              <w:jc w:val="center"/>
              <w:rPr>
                <w:color w:val="000000" w:themeColor="text1"/>
              </w:rPr>
            </w:pPr>
          </w:p>
        </w:tc>
        <w:tc>
          <w:tcPr>
            <w:tcW w:w="3870" w:type="dxa"/>
            <w:gridSpan w:val="2"/>
          </w:tcPr>
          <w:p w14:paraId="1D9BDFCF" w14:textId="77777777" w:rsidR="005345C0" w:rsidRDefault="005345C0" w:rsidP="00A21247">
            <w:pPr>
              <w:widowControl w:val="0"/>
            </w:pPr>
            <w:r>
              <w:t>The admin selects "Add Buyer" and fills in the required details (e.g., name, email, contact number, and password).</w:t>
            </w:r>
          </w:p>
        </w:tc>
        <w:tc>
          <w:tcPr>
            <w:tcW w:w="450" w:type="dxa"/>
          </w:tcPr>
          <w:p w14:paraId="7FE5BDD8" w14:textId="77777777" w:rsidR="005345C0" w:rsidRPr="00FF07DD" w:rsidRDefault="005345C0" w:rsidP="00A21247">
            <w:pPr>
              <w:widowControl w:val="0"/>
              <w:jc w:val="center"/>
              <w:rPr>
                <w:color w:val="000000" w:themeColor="text1"/>
              </w:rPr>
            </w:pPr>
          </w:p>
        </w:tc>
        <w:tc>
          <w:tcPr>
            <w:tcW w:w="4225" w:type="dxa"/>
          </w:tcPr>
          <w:p w14:paraId="2BB109C5" w14:textId="77777777" w:rsidR="005345C0" w:rsidRDefault="005345C0" w:rsidP="00A21247">
            <w:pPr>
              <w:widowControl w:val="0"/>
            </w:pPr>
            <w:r>
              <w:t>The system validates the entered details for completeness and uniqueness (e.g., checks if the email is already in use).</w:t>
            </w:r>
          </w:p>
        </w:tc>
      </w:tr>
      <w:tr w:rsidR="005345C0" w:rsidRPr="00FF07DD" w14:paraId="7FA63929" w14:textId="77777777" w:rsidTr="00A21247">
        <w:trPr>
          <w:trHeight w:val="420"/>
        </w:trPr>
        <w:tc>
          <w:tcPr>
            <w:tcW w:w="535" w:type="dxa"/>
          </w:tcPr>
          <w:p w14:paraId="7B8803BA" w14:textId="77777777" w:rsidR="005345C0" w:rsidRPr="00FF07DD" w:rsidRDefault="005345C0" w:rsidP="00A21247">
            <w:pPr>
              <w:widowControl w:val="0"/>
              <w:jc w:val="center"/>
              <w:rPr>
                <w:color w:val="000000" w:themeColor="text1"/>
              </w:rPr>
            </w:pPr>
          </w:p>
        </w:tc>
        <w:tc>
          <w:tcPr>
            <w:tcW w:w="3870" w:type="dxa"/>
            <w:gridSpan w:val="2"/>
          </w:tcPr>
          <w:p w14:paraId="2C03F187" w14:textId="77777777" w:rsidR="005345C0" w:rsidRDefault="005345C0" w:rsidP="00A21247">
            <w:pPr>
              <w:widowControl w:val="0"/>
            </w:pPr>
            <w:r>
              <w:t>The admin confirms the addition of the buyer.</w:t>
            </w:r>
          </w:p>
        </w:tc>
        <w:tc>
          <w:tcPr>
            <w:tcW w:w="450" w:type="dxa"/>
          </w:tcPr>
          <w:p w14:paraId="2E55A4BB" w14:textId="77777777" w:rsidR="005345C0" w:rsidRPr="00FF07DD" w:rsidRDefault="005345C0" w:rsidP="00A21247">
            <w:pPr>
              <w:widowControl w:val="0"/>
              <w:jc w:val="center"/>
              <w:rPr>
                <w:color w:val="000000" w:themeColor="text1"/>
              </w:rPr>
            </w:pPr>
          </w:p>
        </w:tc>
        <w:tc>
          <w:tcPr>
            <w:tcW w:w="4225" w:type="dxa"/>
          </w:tcPr>
          <w:p w14:paraId="269D67DC" w14:textId="77777777" w:rsidR="005345C0" w:rsidRDefault="005345C0" w:rsidP="00A21247">
            <w:pPr>
              <w:widowControl w:val="0"/>
            </w:pPr>
            <w:r>
              <w:t>The system creates the buyer account, stores the details in the database, and generates a notification or email to send to the buyer.</w:t>
            </w:r>
          </w:p>
        </w:tc>
      </w:tr>
      <w:tr w:rsidR="005345C0" w:rsidRPr="00FF07DD" w14:paraId="61D77E6D" w14:textId="77777777" w:rsidTr="00A21247">
        <w:trPr>
          <w:trHeight w:val="420"/>
        </w:trPr>
        <w:tc>
          <w:tcPr>
            <w:tcW w:w="535" w:type="dxa"/>
          </w:tcPr>
          <w:p w14:paraId="26EBDCB9" w14:textId="77777777" w:rsidR="005345C0" w:rsidRPr="00FF07DD" w:rsidRDefault="005345C0" w:rsidP="00A21247">
            <w:pPr>
              <w:widowControl w:val="0"/>
              <w:jc w:val="center"/>
              <w:rPr>
                <w:color w:val="000000" w:themeColor="text1"/>
              </w:rPr>
            </w:pPr>
          </w:p>
        </w:tc>
        <w:tc>
          <w:tcPr>
            <w:tcW w:w="3870" w:type="dxa"/>
            <w:gridSpan w:val="2"/>
          </w:tcPr>
          <w:p w14:paraId="417F5E61" w14:textId="77777777" w:rsidR="005345C0" w:rsidRDefault="005345C0" w:rsidP="00A21247">
            <w:pPr>
              <w:widowControl w:val="0"/>
            </w:pPr>
          </w:p>
        </w:tc>
        <w:tc>
          <w:tcPr>
            <w:tcW w:w="450" w:type="dxa"/>
          </w:tcPr>
          <w:p w14:paraId="4E54796B" w14:textId="77777777" w:rsidR="005345C0" w:rsidRPr="00FF07DD" w:rsidRDefault="005345C0" w:rsidP="00A21247">
            <w:pPr>
              <w:widowControl w:val="0"/>
              <w:jc w:val="center"/>
              <w:rPr>
                <w:color w:val="000000" w:themeColor="text1"/>
              </w:rPr>
            </w:pPr>
          </w:p>
        </w:tc>
        <w:tc>
          <w:tcPr>
            <w:tcW w:w="4225" w:type="dxa"/>
          </w:tcPr>
          <w:p w14:paraId="19C2D0F8" w14:textId="77777777" w:rsidR="005345C0" w:rsidRDefault="005345C0" w:rsidP="00A21247">
            <w:pPr>
              <w:widowControl w:val="0"/>
            </w:pPr>
            <w:r>
              <w:t>The system displays a success message to the admin.</w:t>
            </w:r>
          </w:p>
        </w:tc>
      </w:tr>
      <w:tr w:rsidR="005345C0" w:rsidRPr="00FF07DD" w14:paraId="39AF6FE8" w14:textId="77777777" w:rsidTr="00A21247">
        <w:trPr>
          <w:trHeight w:val="420"/>
        </w:trPr>
        <w:tc>
          <w:tcPr>
            <w:tcW w:w="9080" w:type="dxa"/>
            <w:gridSpan w:val="5"/>
          </w:tcPr>
          <w:p w14:paraId="231A0E9D"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F333414" w14:textId="77777777" w:rsidTr="00A21247">
        <w:trPr>
          <w:trHeight w:val="420"/>
        </w:trPr>
        <w:tc>
          <w:tcPr>
            <w:tcW w:w="535" w:type="dxa"/>
          </w:tcPr>
          <w:p w14:paraId="1A64ED14"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2CE7CAEB" w14:textId="77777777" w:rsidR="005345C0" w:rsidRPr="00FF07DD" w:rsidRDefault="005345C0" w:rsidP="00A21247">
            <w:pPr>
              <w:widowControl w:val="0"/>
              <w:rPr>
                <w:color w:val="000000" w:themeColor="text1"/>
              </w:rPr>
            </w:pPr>
            <w:r>
              <w:t>If the admin enters invalid data (e.g., email format errors, duplicate email), the system displays an error message and prompts the admin to correct the input.</w:t>
            </w:r>
          </w:p>
        </w:tc>
        <w:tc>
          <w:tcPr>
            <w:tcW w:w="450" w:type="dxa"/>
          </w:tcPr>
          <w:p w14:paraId="53606B1E"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34FA3E42" w14:textId="77777777" w:rsidR="005345C0" w:rsidRPr="00FF07DD" w:rsidRDefault="005345C0" w:rsidP="00A21247">
            <w:pPr>
              <w:keepNext/>
              <w:widowControl w:val="0"/>
              <w:rPr>
                <w:i/>
                <w:color w:val="000000" w:themeColor="text1"/>
              </w:rPr>
            </w:pPr>
            <w:r>
              <w:t>If the admin cancels the action at any point, the buyer’s account is not created, and the system returns to the "Manage Buyers" page.</w:t>
            </w:r>
          </w:p>
        </w:tc>
      </w:tr>
    </w:tbl>
    <w:p w14:paraId="6A61D5C1" w14:textId="77777777" w:rsidR="005345C0" w:rsidRDefault="005345C0" w:rsidP="005345C0"/>
    <w:p w14:paraId="46523BEF" w14:textId="77777777" w:rsidR="005345C0" w:rsidRDefault="005345C0" w:rsidP="005345C0"/>
    <w:p w14:paraId="5BD20C1A" w14:textId="77777777" w:rsidR="005345C0" w:rsidRDefault="005345C0" w:rsidP="005345C0">
      <w:pPr>
        <w:pStyle w:val="Heading3"/>
      </w:pPr>
      <w:r>
        <w:t>: Delete Buyers</w:t>
      </w:r>
    </w:p>
    <w:p w14:paraId="242717D7" w14:textId="77777777" w:rsidR="005345C0" w:rsidRDefault="005345C0"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9B662B2" w14:textId="77777777" w:rsidTr="00A21247">
        <w:trPr>
          <w:trHeight w:val="420"/>
        </w:trPr>
        <w:tc>
          <w:tcPr>
            <w:tcW w:w="1525" w:type="dxa"/>
            <w:gridSpan w:val="2"/>
          </w:tcPr>
          <w:p w14:paraId="0ACA5725" w14:textId="77777777" w:rsidR="005345C0" w:rsidRPr="00FF07DD" w:rsidRDefault="005345C0" w:rsidP="00A21247">
            <w:pPr>
              <w:pStyle w:val="TableHeader"/>
              <w:rPr>
                <w:b w:val="0"/>
              </w:rPr>
            </w:pPr>
            <w:r w:rsidRPr="00FF07DD">
              <w:t>Name</w:t>
            </w:r>
          </w:p>
        </w:tc>
        <w:tc>
          <w:tcPr>
            <w:tcW w:w="7555" w:type="dxa"/>
            <w:gridSpan w:val="3"/>
          </w:tcPr>
          <w:p w14:paraId="0F7DD739" w14:textId="77777777" w:rsidR="005345C0" w:rsidRPr="00FF07DD" w:rsidRDefault="005345C0" w:rsidP="00A21247">
            <w:pPr>
              <w:widowControl w:val="0"/>
              <w:rPr>
                <w:color w:val="000000" w:themeColor="text1"/>
              </w:rPr>
            </w:pPr>
            <w:r>
              <w:t>Delete Buyers</w:t>
            </w:r>
          </w:p>
        </w:tc>
      </w:tr>
      <w:tr w:rsidR="005345C0" w:rsidRPr="00FF07DD" w14:paraId="35027B45" w14:textId="77777777" w:rsidTr="00A21247">
        <w:trPr>
          <w:trHeight w:val="420"/>
        </w:trPr>
        <w:tc>
          <w:tcPr>
            <w:tcW w:w="1525" w:type="dxa"/>
            <w:gridSpan w:val="2"/>
          </w:tcPr>
          <w:p w14:paraId="14F54153" w14:textId="77777777" w:rsidR="005345C0" w:rsidRPr="00FF07DD" w:rsidRDefault="005345C0" w:rsidP="00A21247">
            <w:pPr>
              <w:pStyle w:val="TableHeader"/>
              <w:rPr>
                <w:b w:val="0"/>
                <w:sz w:val="18"/>
              </w:rPr>
            </w:pPr>
            <w:r w:rsidRPr="0089503A">
              <w:t>Actors</w:t>
            </w:r>
          </w:p>
        </w:tc>
        <w:tc>
          <w:tcPr>
            <w:tcW w:w="7555" w:type="dxa"/>
            <w:gridSpan w:val="3"/>
          </w:tcPr>
          <w:p w14:paraId="1FD7CDE5" w14:textId="77777777" w:rsidR="005345C0" w:rsidRPr="00FF07DD" w:rsidRDefault="005345C0" w:rsidP="00A21247">
            <w:pPr>
              <w:widowControl w:val="0"/>
              <w:rPr>
                <w:color w:val="000000" w:themeColor="text1"/>
              </w:rPr>
            </w:pPr>
            <w:r>
              <w:t>Admin</w:t>
            </w:r>
          </w:p>
        </w:tc>
      </w:tr>
      <w:tr w:rsidR="005345C0" w:rsidRPr="00FF07DD" w14:paraId="7FCE4173" w14:textId="77777777" w:rsidTr="00A21247">
        <w:trPr>
          <w:trHeight w:val="420"/>
        </w:trPr>
        <w:tc>
          <w:tcPr>
            <w:tcW w:w="1525" w:type="dxa"/>
            <w:gridSpan w:val="2"/>
          </w:tcPr>
          <w:p w14:paraId="3B3FDEEF" w14:textId="77777777" w:rsidR="005345C0" w:rsidRPr="00FF07DD" w:rsidRDefault="005345C0" w:rsidP="00A21247">
            <w:pPr>
              <w:pStyle w:val="TableHeader"/>
              <w:rPr>
                <w:b w:val="0"/>
                <w:sz w:val="18"/>
              </w:rPr>
            </w:pPr>
            <w:r w:rsidRPr="0089503A">
              <w:t>Summary</w:t>
            </w:r>
          </w:p>
        </w:tc>
        <w:tc>
          <w:tcPr>
            <w:tcW w:w="7555" w:type="dxa"/>
            <w:gridSpan w:val="3"/>
          </w:tcPr>
          <w:p w14:paraId="1C583AA3" w14:textId="77777777" w:rsidR="005345C0" w:rsidRPr="00FF07DD" w:rsidRDefault="005345C0" w:rsidP="00A21247">
            <w:pPr>
              <w:widowControl w:val="0"/>
              <w:rPr>
                <w:color w:val="000000" w:themeColor="text1"/>
              </w:rPr>
            </w:pPr>
            <w:r>
              <w:t>Admin Deletes Buyers.</w:t>
            </w:r>
          </w:p>
        </w:tc>
      </w:tr>
      <w:tr w:rsidR="005345C0" w:rsidRPr="00FF07DD" w14:paraId="3CBD0DC9" w14:textId="77777777" w:rsidTr="00A21247">
        <w:trPr>
          <w:trHeight w:val="420"/>
        </w:trPr>
        <w:tc>
          <w:tcPr>
            <w:tcW w:w="1525" w:type="dxa"/>
            <w:gridSpan w:val="2"/>
          </w:tcPr>
          <w:p w14:paraId="26B1C87F" w14:textId="77777777" w:rsidR="005345C0" w:rsidRPr="00FF07DD" w:rsidRDefault="005345C0" w:rsidP="00A21247">
            <w:pPr>
              <w:pStyle w:val="TableHeader"/>
              <w:rPr>
                <w:b w:val="0"/>
                <w:sz w:val="18"/>
              </w:rPr>
            </w:pPr>
            <w:r w:rsidRPr="0089503A">
              <w:t>Pre-Conditions</w:t>
            </w:r>
          </w:p>
        </w:tc>
        <w:tc>
          <w:tcPr>
            <w:tcW w:w="7555" w:type="dxa"/>
            <w:gridSpan w:val="3"/>
          </w:tcPr>
          <w:p w14:paraId="0D658363" w14:textId="77777777" w:rsidR="005345C0" w:rsidRDefault="005345C0" w:rsidP="00A21247">
            <w:r>
              <w:rPr>
                <w:rFonts w:hAnsi="Symbol"/>
              </w:rPr>
              <w:t></w:t>
            </w:r>
            <w:r>
              <w:t xml:space="preserve"> Admin must be logged in.</w:t>
            </w:r>
          </w:p>
          <w:p w14:paraId="0A6E18E0" w14:textId="77777777" w:rsidR="005345C0" w:rsidRPr="00FF07DD" w:rsidRDefault="005345C0" w:rsidP="00A21247">
            <w:pPr>
              <w:widowControl w:val="0"/>
              <w:rPr>
                <w:color w:val="000000" w:themeColor="text1"/>
              </w:rPr>
            </w:pPr>
            <w:r>
              <w:rPr>
                <w:rFonts w:hAnsi="Symbol"/>
              </w:rPr>
              <w:t></w:t>
            </w:r>
            <w:r>
              <w:t xml:space="preserve"> The buyer must be registered in the system.</w:t>
            </w:r>
          </w:p>
        </w:tc>
      </w:tr>
      <w:tr w:rsidR="005345C0" w:rsidRPr="00FF07DD" w14:paraId="12989412" w14:textId="77777777" w:rsidTr="00A21247">
        <w:trPr>
          <w:trHeight w:val="420"/>
        </w:trPr>
        <w:tc>
          <w:tcPr>
            <w:tcW w:w="1525" w:type="dxa"/>
            <w:gridSpan w:val="2"/>
          </w:tcPr>
          <w:p w14:paraId="3BC6ABA4" w14:textId="77777777" w:rsidR="005345C0" w:rsidRPr="00FF07DD" w:rsidRDefault="005345C0" w:rsidP="00A21247">
            <w:pPr>
              <w:pStyle w:val="TableHeader"/>
              <w:rPr>
                <w:b w:val="0"/>
                <w:sz w:val="18"/>
              </w:rPr>
            </w:pPr>
            <w:r w:rsidRPr="0089503A">
              <w:t>Post-Conditions</w:t>
            </w:r>
          </w:p>
        </w:tc>
        <w:tc>
          <w:tcPr>
            <w:tcW w:w="7555" w:type="dxa"/>
            <w:gridSpan w:val="3"/>
          </w:tcPr>
          <w:p w14:paraId="4FB38154" w14:textId="77777777" w:rsidR="005345C0" w:rsidRDefault="005345C0" w:rsidP="00A21247">
            <w:r>
              <w:rPr>
                <w:rFonts w:hAnsi="Symbol"/>
              </w:rPr>
              <w:t></w:t>
            </w:r>
            <w:r>
              <w:t xml:space="preserve"> The buyer’s account is deleted from the database.</w:t>
            </w:r>
          </w:p>
          <w:p w14:paraId="347549AF" w14:textId="77777777" w:rsidR="005345C0" w:rsidRPr="00FF07DD" w:rsidRDefault="005345C0" w:rsidP="00A21247">
            <w:pPr>
              <w:widowControl w:val="0"/>
              <w:rPr>
                <w:color w:val="000000" w:themeColor="text1"/>
              </w:rPr>
            </w:pPr>
            <w:r>
              <w:rPr>
                <w:rFonts w:hAnsi="Symbol"/>
              </w:rPr>
              <w:t></w:t>
            </w:r>
            <w:r>
              <w:t xml:space="preserve"> The buyer’s products and associated data are either archived or removed based on platform policies.</w:t>
            </w:r>
          </w:p>
        </w:tc>
      </w:tr>
      <w:tr w:rsidR="005345C0" w:rsidRPr="00FF07DD" w14:paraId="42E236DC" w14:textId="77777777" w:rsidTr="00A21247">
        <w:trPr>
          <w:trHeight w:val="420"/>
        </w:trPr>
        <w:tc>
          <w:tcPr>
            <w:tcW w:w="1525" w:type="dxa"/>
            <w:gridSpan w:val="2"/>
          </w:tcPr>
          <w:p w14:paraId="027533AF" w14:textId="77777777" w:rsidR="005345C0" w:rsidRPr="0089503A" w:rsidRDefault="005345C0" w:rsidP="00A21247">
            <w:pPr>
              <w:pStyle w:val="TableHeader"/>
            </w:pPr>
            <w:r>
              <w:t>Special Requirements</w:t>
            </w:r>
          </w:p>
        </w:tc>
        <w:tc>
          <w:tcPr>
            <w:tcW w:w="7555" w:type="dxa"/>
            <w:gridSpan w:val="3"/>
          </w:tcPr>
          <w:p w14:paraId="654C7C71" w14:textId="77777777" w:rsidR="005345C0" w:rsidRDefault="005345C0" w:rsidP="00A21247">
            <w:r>
              <w:rPr>
                <w:rFonts w:hAnsi="Symbol"/>
              </w:rPr>
              <w:t></w:t>
            </w:r>
            <w:r>
              <w:t xml:space="preserve"> Admin must confirm deletion to prevent accidental removals.</w:t>
            </w:r>
          </w:p>
          <w:p w14:paraId="424ED9EA" w14:textId="77777777" w:rsidR="005345C0" w:rsidRDefault="005345C0" w:rsidP="00A21247">
            <w:r>
              <w:rPr>
                <w:rFonts w:hAnsi="Symbol"/>
              </w:rPr>
              <w:t></w:t>
            </w:r>
            <w:r>
              <w:t xml:space="preserve"> The system should notify the seller of their account deletion via email or notification.</w:t>
            </w:r>
          </w:p>
          <w:p w14:paraId="660AAED6" w14:textId="77777777" w:rsidR="005345C0" w:rsidRPr="00FF07DD" w:rsidRDefault="005345C0" w:rsidP="00A21247">
            <w:pPr>
              <w:widowControl w:val="0"/>
              <w:rPr>
                <w:color w:val="000000" w:themeColor="text1"/>
              </w:rPr>
            </w:pPr>
            <w:r>
              <w:rPr>
                <w:rFonts w:hAnsi="Symbol"/>
              </w:rPr>
              <w:t></w:t>
            </w:r>
            <w:r>
              <w:t xml:space="preserve"> Compliant with data retention and privacy laws (e.g., GDPR).</w:t>
            </w:r>
          </w:p>
        </w:tc>
      </w:tr>
      <w:tr w:rsidR="005345C0" w:rsidRPr="00FF07DD" w14:paraId="197464D0" w14:textId="77777777" w:rsidTr="00A21247">
        <w:trPr>
          <w:trHeight w:val="420"/>
        </w:trPr>
        <w:tc>
          <w:tcPr>
            <w:tcW w:w="9080" w:type="dxa"/>
            <w:gridSpan w:val="5"/>
          </w:tcPr>
          <w:p w14:paraId="7B5F7E12" w14:textId="77777777" w:rsidR="005345C0" w:rsidRPr="00FF07DD" w:rsidRDefault="005345C0" w:rsidP="00A21247">
            <w:pPr>
              <w:pStyle w:val="TableHeader"/>
              <w:jc w:val="center"/>
              <w:rPr>
                <w:b w:val="0"/>
              </w:rPr>
            </w:pPr>
            <w:r>
              <w:t>Basic Flow</w:t>
            </w:r>
          </w:p>
        </w:tc>
      </w:tr>
      <w:tr w:rsidR="005345C0" w:rsidRPr="00FF07DD" w14:paraId="415D1B44" w14:textId="77777777" w:rsidTr="00A21247">
        <w:trPr>
          <w:trHeight w:val="420"/>
        </w:trPr>
        <w:tc>
          <w:tcPr>
            <w:tcW w:w="4405" w:type="dxa"/>
            <w:gridSpan w:val="3"/>
          </w:tcPr>
          <w:p w14:paraId="214C452C" w14:textId="77777777" w:rsidR="005345C0" w:rsidRPr="0089503A" w:rsidRDefault="005345C0" w:rsidP="00A21247">
            <w:pPr>
              <w:pStyle w:val="TableHeader"/>
              <w:jc w:val="center"/>
            </w:pPr>
            <w:r w:rsidRPr="0089503A">
              <w:t>Actor Action</w:t>
            </w:r>
          </w:p>
        </w:tc>
        <w:tc>
          <w:tcPr>
            <w:tcW w:w="4675" w:type="dxa"/>
            <w:gridSpan w:val="2"/>
          </w:tcPr>
          <w:p w14:paraId="06067903"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CC1EA9E" w14:textId="77777777" w:rsidTr="00A21247">
        <w:trPr>
          <w:trHeight w:val="420"/>
        </w:trPr>
        <w:tc>
          <w:tcPr>
            <w:tcW w:w="535" w:type="dxa"/>
          </w:tcPr>
          <w:p w14:paraId="2BEBDBDE"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125E9729" w14:textId="77777777" w:rsidR="005345C0" w:rsidRPr="00FF07DD" w:rsidRDefault="005345C0" w:rsidP="00A21247">
            <w:pPr>
              <w:widowControl w:val="0"/>
              <w:rPr>
                <w:color w:val="000000" w:themeColor="text1"/>
              </w:rPr>
            </w:pPr>
            <w:r>
              <w:t>The admin navigates to "Manage Buyers."</w:t>
            </w:r>
          </w:p>
        </w:tc>
        <w:tc>
          <w:tcPr>
            <w:tcW w:w="450" w:type="dxa"/>
          </w:tcPr>
          <w:p w14:paraId="51D9CC9F"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2B8BC99A" w14:textId="77777777" w:rsidR="005345C0" w:rsidRPr="00FF07DD" w:rsidRDefault="005345C0" w:rsidP="00A21247">
            <w:pPr>
              <w:widowControl w:val="0"/>
              <w:rPr>
                <w:color w:val="000000" w:themeColor="text1"/>
              </w:rPr>
            </w:pPr>
            <w:r>
              <w:t>The system displays a list of registered Buyers.</w:t>
            </w:r>
          </w:p>
        </w:tc>
      </w:tr>
      <w:tr w:rsidR="005345C0" w:rsidRPr="00FF07DD" w14:paraId="7548D848" w14:textId="77777777" w:rsidTr="00A21247">
        <w:trPr>
          <w:trHeight w:val="420"/>
        </w:trPr>
        <w:tc>
          <w:tcPr>
            <w:tcW w:w="535" w:type="dxa"/>
          </w:tcPr>
          <w:p w14:paraId="265288CA"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47567B9C" w14:textId="77777777" w:rsidR="005345C0" w:rsidRPr="00FF07DD" w:rsidRDefault="005345C0" w:rsidP="00A21247">
            <w:pPr>
              <w:widowControl w:val="0"/>
              <w:rPr>
                <w:color w:val="000000" w:themeColor="text1"/>
              </w:rPr>
            </w:pPr>
            <w:r>
              <w:t>The admin selects a buyer to Delete.</w:t>
            </w:r>
          </w:p>
        </w:tc>
        <w:tc>
          <w:tcPr>
            <w:tcW w:w="450" w:type="dxa"/>
          </w:tcPr>
          <w:p w14:paraId="5BD0DB6C" w14:textId="77777777" w:rsidR="005345C0" w:rsidRPr="00FF07DD" w:rsidRDefault="005345C0" w:rsidP="00A21247">
            <w:pPr>
              <w:widowControl w:val="0"/>
              <w:jc w:val="center"/>
              <w:rPr>
                <w:color w:val="000000" w:themeColor="text1"/>
              </w:rPr>
            </w:pPr>
            <w:r w:rsidRPr="00FF07DD">
              <w:rPr>
                <w:color w:val="000000" w:themeColor="text1"/>
              </w:rPr>
              <w:t>4</w:t>
            </w:r>
          </w:p>
        </w:tc>
        <w:tc>
          <w:tcPr>
            <w:tcW w:w="4225" w:type="dxa"/>
          </w:tcPr>
          <w:p w14:paraId="767EB092" w14:textId="77777777" w:rsidR="005345C0" w:rsidRPr="00FF07DD" w:rsidRDefault="005345C0" w:rsidP="00A21247">
            <w:pPr>
              <w:widowControl w:val="0"/>
              <w:rPr>
                <w:color w:val="000000" w:themeColor="text1"/>
              </w:rPr>
            </w:pPr>
            <w:r>
              <w:t>The system performs the action and confirms the changes.</w:t>
            </w:r>
          </w:p>
        </w:tc>
      </w:tr>
      <w:tr w:rsidR="005345C0" w:rsidRPr="00FF07DD" w14:paraId="7F9B5E38" w14:textId="77777777" w:rsidTr="00A21247">
        <w:trPr>
          <w:trHeight w:val="420"/>
        </w:trPr>
        <w:tc>
          <w:tcPr>
            <w:tcW w:w="9080" w:type="dxa"/>
            <w:gridSpan w:val="5"/>
          </w:tcPr>
          <w:p w14:paraId="069E3D1E"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B7FB53" w14:textId="77777777" w:rsidTr="00A21247">
        <w:trPr>
          <w:trHeight w:val="420"/>
        </w:trPr>
        <w:tc>
          <w:tcPr>
            <w:tcW w:w="535" w:type="dxa"/>
          </w:tcPr>
          <w:p w14:paraId="067A7EA3" w14:textId="77777777" w:rsidR="005345C0" w:rsidRPr="00FF07DD" w:rsidRDefault="005345C0" w:rsidP="00A21247">
            <w:pPr>
              <w:widowControl w:val="0"/>
              <w:jc w:val="center"/>
              <w:rPr>
                <w:color w:val="000000" w:themeColor="text1"/>
              </w:rPr>
            </w:pPr>
            <w:r w:rsidRPr="00FF07DD">
              <w:rPr>
                <w:color w:val="000000" w:themeColor="text1"/>
              </w:rPr>
              <w:lastRenderedPageBreak/>
              <w:t>3</w:t>
            </w:r>
          </w:p>
        </w:tc>
        <w:tc>
          <w:tcPr>
            <w:tcW w:w="3870" w:type="dxa"/>
            <w:gridSpan w:val="2"/>
          </w:tcPr>
          <w:p w14:paraId="2458E319" w14:textId="77777777" w:rsidR="005345C0" w:rsidRPr="00FF07DD" w:rsidRDefault="005345C0" w:rsidP="00A21247">
            <w:pPr>
              <w:widowControl w:val="0"/>
              <w:rPr>
                <w:color w:val="000000" w:themeColor="text1"/>
              </w:rPr>
            </w:pPr>
            <w:r>
              <w:t>The admin attempts to delete a non-existent Buyer.</w:t>
            </w:r>
          </w:p>
        </w:tc>
        <w:tc>
          <w:tcPr>
            <w:tcW w:w="450" w:type="dxa"/>
          </w:tcPr>
          <w:p w14:paraId="010CEC2F"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67CD8018" w14:textId="77777777" w:rsidR="005345C0" w:rsidRPr="00FF07DD" w:rsidRDefault="005345C0" w:rsidP="00A21247">
            <w:pPr>
              <w:keepNext/>
              <w:widowControl w:val="0"/>
              <w:rPr>
                <w:i/>
                <w:color w:val="000000" w:themeColor="text1"/>
              </w:rPr>
            </w:pPr>
            <w:r>
              <w:t>The system displays an error message: "Buyer not found."</w:t>
            </w:r>
          </w:p>
        </w:tc>
      </w:tr>
    </w:tbl>
    <w:p w14:paraId="1A3185F5" w14:textId="77777777" w:rsidR="005345C0" w:rsidRDefault="005345C0" w:rsidP="005345C0">
      <w:pPr>
        <w:pStyle w:val="Heading3"/>
      </w:pPr>
      <w:r>
        <w:t>: View Buyer</w:t>
      </w:r>
    </w:p>
    <w:p w14:paraId="78ECC392" w14:textId="77777777" w:rsidR="005345C0" w:rsidRDefault="005345C0" w:rsidP="005345C0"/>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5345C0" w:rsidRPr="00FF07DD" w14:paraId="53DD92A4" w14:textId="77777777" w:rsidTr="00A21247">
        <w:trPr>
          <w:trHeight w:val="416"/>
        </w:trPr>
        <w:tc>
          <w:tcPr>
            <w:tcW w:w="1468" w:type="dxa"/>
            <w:gridSpan w:val="2"/>
          </w:tcPr>
          <w:p w14:paraId="2E17A164" w14:textId="77777777" w:rsidR="005345C0" w:rsidRPr="00FF07DD" w:rsidRDefault="005345C0" w:rsidP="00A21247">
            <w:pPr>
              <w:pStyle w:val="TableHeader"/>
              <w:rPr>
                <w:b w:val="0"/>
              </w:rPr>
            </w:pPr>
            <w:r w:rsidRPr="00FF07DD">
              <w:t>Name</w:t>
            </w:r>
          </w:p>
        </w:tc>
        <w:tc>
          <w:tcPr>
            <w:tcW w:w="7277" w:type="dxa"/>
            <w:gridSpan w:val="3"/>
          </w:tcPr>
          <w:p w14:paraId="5B973BCA" w14:textId="77777777" w:rsidR="005345C0" w:rsidRPr="00FF07DD" w:rsidRDefault="005345C0" w:rsidP="00A21247">
            <w:pPr>
              <w:widowControl w:val="0"/>
              <w:rPr>
                <w:color w:val="000000" w:themeColor="text1"/>
              </w:rPr>
            </w:pPr>
            <w:r>
              <w:t>View Buyer</w:t>
            </w:r>
          </w:p>
        </w:tc>
      </w:tr>
      <w:tr w:rsidR="005345C0" w:rsidRPr="00FF07DD" w14:paraId="382F06AD" w14:textId="77777777" w:rsidTr="00A21247">
        <w:trPr>
          <w:trHeight w:val="416"/>
        </w:trPr>
        <w:tc>
          <w:tcPr>
            <w:tcW w:w="1468" w:type="dxa"/>
            <w:gridSpan w:val="2"/>
          </w:tcPr>
          <w:p w14:paraId="764F8ABF" w14:textId="77777777" w:rsidR="005345C0" w:rsidRPr="00FF07DD" w:rsidRDefault="005345C0" w:rsidP="00A21247">
            <w:pPr>
              <w:pStyle w:val="TableHeader"/>
              <w:rPr>
                <w:b w:val="0"/>
                <w:sz w:val="18"/>
              </w:rPr>
            </w:pPr>
            <w:r w:rsidRPr="0089503A">
              <w:t>Actors</w:t>
            </w:r>
          </w:p>
        </w:tc>
        <w:tc>
          <w:tcPr>
            <w:tcW w:w="7277" w:type="dxa"/>
            <w:gridSpan w:val="3"/>
          </w:tcPr>
          <w:p w14:paraId="648AB42D" w14:textId="77777777" w:rsidR="005345C0" w:rsidRPr="00FF07DD" w:rsidRDefault="005345C0" w:rsidP="00A21247">
            <w:pPr>
              <w:widowControl w:val="0"/>
              <w:rPr>
                <w:color w:val="000000" w:themeColor="text1"/>
              </w:rPr>
            </w:pPr>
            <w:r>
              <w:t>Admin</w:t>
            </w:r>
          </w:p>
        </w:tc>
      </w:tr>
      <w:tr w:rsidR="005345C0" w:rsidRPr="00FF07DD" w14:paraId="0D698501" w14:textId="77777777" w:rsidTr="00A21247">
        <w:trPr>
          <w:trHeight w:val="416"/>
        </w:trPr>
        <w:tc>
          <w:tcPr>
            <w:tcW w:w="1468" w:type="dxa"/>
            <w:gridSpan w:val="2"/>
          </w:tcPr>
          <w:p w14:paraId="7F1FFD00" w14:textId="77777777" w:rsidR="005345C0" w:rsidRPr="00FF07DD" w:rsidRDefault="005345C0" w:rsidP="00A21247">
            <w:pPr>
              <w:pStyle w:val="TableHeader"/>
              <w:rPr>
                <w:b w:val="0"/>
                <w:sz w:val="18"/>
              </w:rPr>
            </w:pPr>
            <w:r w:rsidRPr="0089503A">
              <w:t>Summary</w:t>
            </w:r>
          </w:p>
        </w:tc>
        <w:tc>
          <w:tcPr>
            <w:tcW w:w="7277" w:type="dxa"/>
            <w:gridSpan w:val="3"/>
          </w:tcPr>
          <w:p w14:paraId="0939E742" w14:textId="77777777" w:rsidR="005345C0" w:rsidRPr="00FF07DD" w:rsidRDefault="005345C0" w:rsidP="00A21247">
            <w:pPr>
              <w:widowControl w:val="0"/>
              <w:rPr>
                <w:color w:val="000000" w:themeColor="text1"/>
              </w:rPr>
            </w:pPr>
            <w:r>
              <w:t>The admin views the details of a registered buyer, including their profile information, order history, and other relevant data.</w:t>
            </w:r>
          </w:p>
        </w:tc>
      </w:tr>
      <w:tr w:rsidR="005345C0" w:rsidRPr="00FF07DD" w14:paraId="50D115F3" w14:textId="77777777" w:rsidTr="00A21247">
        <w:trPr>
          <w:trHeight w:val="416"/>
        </w:trPr>
        <w:tc>
          <w:tcPr>
            <w:tcW w:w="1468" w:type="dxa"/>
            <w:gridSpan w:val="2"/>
          </w:tcPr>
          <w:p w14:paraId="2420296B" w14:textId="77777777" w:rsidR="005345C0" w:rsidRPr="00FF07DD" w:rsidRDefault="005345C0" w:rsidP="00A21247">
            <w:pPr>
              <w:pStyle w:val="TableHeader"/>
              <w:rPr>
                <w:b w:val="0"/>
                <w:sz w:val="18"/>
              </w:rPr>
            </w:pPr>
            <w:r w:rsidRPr="0089503A">
              <w:t>Pre-Conditions</w:t>
            </w:r>
          </w:p>
        </w:tc>
        <w:tc>
          <w:tcPr>
            <w:tcW w:w="7277" w:type="dxa"/>
            <w:gridSpan w:val="3"/>
          </w:tcPr>
          <w:p w14:paraId="00E1AE3D" w14:textId="41391362" w:rsidR="005345C0" w:rsidRDefault="005345C0" w:rsidP="00A21247">
            <w:r>
              <w:rPr>
                <w:rFonts w:hAnsi="Symbol"/>
              </w:rPr>
              <w:t></w:t>
            </w:r>
            <w:r>
              <w:t xml:space="preserve"> The admin must be logged into the system with appropriate permissions.</w:t>
            </w:r>
          </w:p>
          <w:p w14:paraId="6CE60EC2" w14:textId="77777777" w:rsidR="005345C0" w:rsidRPr="00FF07DD" w:rsidRDefault="005345C0" w:rsidP="00A21247">
            <w:pPr>
              <w:widowControl w:val="0"/>
              <w:rPr>
                <w:color w:val="000000" w:themeColor="text1"/>
              </w:rPr>
            </w:pPr>
            <w:r>
              <w:rPr>
                <w:rFonts w:hAnsi="Symbol"/>
              </w:rPr>
              <w:t></w:t>
            </w:r>
            <w:r>
              <w:t xml:space="preserve">  There must be at least one buyer registered in the system.</w:t>
            </w:r>
          </w:p>
        </w:tc>
      </w:tr>
      <w:tr w:rsidR="005345C0" w:rsidRPr="00FF07DD" w14:paraId="0556D253" w14:textId="77777777" w:rsidTr="00A21247">
        <w:trPr>
          <w:trHeight w:val="416"/>
        </w:trPr>
        <w:tc>
          <w:tcPr>
            <w:tcW w:w="1468" w:type="dxa"/>
            <w:gridSpan w:val="2"/>
          </w:tcPr>
          <w:p w14:paraId="0043D8D5" w14:textId="77777777" w:rsidR="005345C0" w:rsidRPr="00FF07DD" w:rsidRDefault="005345C0" w:rsidP="00A21247">
            <w:pPr>
              <w:pStyle w:val="TableHeader"/>
              <w:rPr>
                <w:b w:val="0"/>
                <w:sz w:val="18"/>
              </w:rPr>
            </w:pPr>
            <w:r w:rsidRPr="0089503A">
              <w:t>Post-Conditions</w:t>
            </w:r>
          </w:p>
        </w:tc>
        <w:tc>
          <w:tcPr>
            <w:tcW w:w="7277" w:type="dxa"/>
            <w:gridSpan w:val="3"/>
          </w:tcPr>
          <w:p w14:paraId="45E216C8" w14:textId="13B497A8" w:rsidR="005345C0" w:rsidRDefault="005345C0" w:rsidP="00A21247">
            <w:r>
              <w:rPr>
                <w:rFonts w:hAnsi="Symbol"/>
              </w:rPr>
              <w:t></w:t>
            </w:r>
            <w:r>
              <w:t xml:space="preserve"> The admin successfully views the details of the selected Buyer.</w:t>
            </w:r>
          </w:p>
          <w:p w14:paraId="0D90C15D" w14:textId="77777777" w:rsidR="005345C0" w:rsidRPr="00FF07DD" w:rsidRDefault="005345C0" w:rsidP="00A21247">
            <w:pPr>
              <w:widowControl w:val="0"/>
              <w:rPr>
                <w:color w:val="000000" w:themeColor="text1"/>
              </w:rPr>
            </w:pPr>
            <w:r>
              <w:rPr>
                <w:rFonts w:hAnsi="Symbol"/>
              </w:rPr>
              <w:t></w:t>
            </w:r>
            <w:r>
              <w:t xml:space="preserve">  No data is modified during this process.</w:t>
            </w:r>
          </w:p>
        </w:tc>
      </w:tr>
      <w:tr w:rsidR="005345C0" w:rsidRPr="00FF07DD" w14:paraId="3938F76B" w14:textId="77777777" w:rsidTr="00A21247">
        <w:trPr>
          <w:trHeight w:val="416"/>
        </w:trPr>
        <w:tc>
          <w:tcPr>
            <w:tcW w:w="1468" w:type="dxa"/>
            <w:gridSpan w:val="2"/>
          </w:tcPr>
          <w:p w14:paraId="6ECF5CD7" w14:textId="77777777" w:rsidR="005345C0" w:rsidRPr="0089503A" w:rsidRDefault="005345C0" w:rsidP="00A21247">
            <w:pPr>
              <w:pStyle w:val="TableHeader"/>
            </w:pPr>
            <w:r>
              <w:t>Special Requirements</w:t>
            </w:r>
          </w:p>
        </w:tc>
        <w:tc>
          <w:tcPr>
            <w:tcW w:w="7277" w:type="dxa"/>
            <w:gridSpan w:val="3"/>
          </w:tcPr>
          <w:p w14:paraId="2429A822" w14:textId="4AA28CFE" w:rsidR="005345C0" w:rsidRDefault="005345C0" w:rsidP="00A21247">
            <w:r>
              <w:rPr>
                <w:rFonts w:hAnsi="Symbol"/>
              </w:rPr>
              <w:t></w:t>
            </w:r>
            <w:r>
              <w:t xml:space="preserve"> The system should load Buyer details quickly.</w:t>
            </w:r>
          </w:p>
          <w:p w14:paraId="6D23D5EC" w14:textId="7CCCD9AC" w:rsidR="005345C0" w:rsidRDefault="005345C0" w:rsidP="00A21247">
            <w:r>
              <w:rPr>
                <w:rFonts w:hAnsi="Symbol"/>
              </w:rPr>
              <w:t></w:t>
            </w:r>
            <w:r>
              <w:t xml:space="preserve"> The interface should provide comprehensive details, including buyer profile, products, and performance metrics.</w:t>
            </w:r>
          </w:p>
          <w:p w14:paraId="12D2BA12" w14:textId="77777777" w:rsidR="005345C0" w:rsidRPr="00FF07DD" w:rsidRDefault="005345C0" w:rsidP="00A21247">
            <w:pPr>
              <w:widowControl w:val="0"/>
              <w:rPr>
                <w:color w:val="000000" w:themeColor="text1"/>
              </w:rPr>
            </w:pPr>
            <w:r>
              <w:rPr>
                <w:rFonts w:hAnsi="Symbol"/>
              </w:rPr>
              <w:t></w:t>
            </w:r>
            <w:r>
              <w:t xml:space="preserve">  Only authorized admins should have access to buyer details.</w:t>
            </w:r>
          </w:p>
        </w:tc>
      </w:tr>
      <w:tr w:rsidR="005345C0" w:rsidRPr="00FF07DD" w14:paraId="7F72ECE3" w14:textId="77777777" w:rsidTr="00A21247">
        <w:trPr>
          <w:trHeight w:val="416"/>
        </w:trPr>
        <w:tc>
          <w:tcPr>
            <w:tcW w:w="8745" w:type="dxa"/>
            <w:gridSpan w:val="5"/>
          </w:tcPr>
          <w:p w14:paraId="59788429" w14:textId="77777777" w:rsidR="005345C0" w:rsidRPr="00FF07DD" w:rsidRDefault="005345C0" w:rsidP="00A21247">
            <w:pPr>
              <w:pStyle w:val="TableHeader"/>
              <w:jc w:val="center"/>
              <w:rPr>
                <w:b w:val="0"/>
              </w:rPr>
            </w:pPr>
            <w:r>
              <w:t>Basic Flow</w:t>
            </w:r>
          </w:p>
        </w:tc>
      </w:tr>
      <w:tr w:rsidR="005345C0" w:rsidRPr="00FF07DD" w14:paraId="00C26989" w14:textId="77777777" w:rsidTr="00A21247">
        <w:trPr>
          <w:trHeight w:val="416"/>
        </w:trPr>
        <w:tc>
          <w:tcPr>
            <w:tcW w:w="4242" w:type="dxa"/>
            <w:gridSpan w:val="3"/>
          </w:tcPr>
          <w:p w14:paraId="76F6B20E" w14:textId="77777777" w:rsidR="005345C0" w:rsidRPr="0089503A" w:rsidRDefault="005345C0" w:rsidP="00A21247">
            <w:pPr>
              <w:pStyle w:val="TableHeader"/>
              <w:jc w:val="center"/>
            </w:pPr>
            <w:r w:rsidRPr="0089503A">
              <w:t>Actor Action</w:t>
            </w:r>
          </w:p>
        </w:tc>
        <w:tc>
          <w:tcPr>
            <w:tcW w:w="4503" w:type="dxa"/>
            <w:gridSpan w:val="2"/>
          </w:tcPr>
          <w:p w14:paraId="7119AB02"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044E6BFB" w14:textId="77777777" w:rsidTr="00A21247">
        <w:trPr>
          <w:trHeight w:val="416"/>
        </w:trPr>
        <w:tc>
          <w:tcPr>
            <w:tcW w:w="515" w:type="dxa"/>
          </w:tcPr>
          <w:p w14:paraId="3D575F59" w14:textId="77777777" w:rsidR="005345C0" w:rsidRPr="00FF07DD" w:rsidRDefault="005345C0" w:rsidP="00A21247">
            <w:pPr>
              <w:widowControl w:val="0"/>
              <w:jc w:val="center"/>
              <w:rPr>
                <w:color w:val="000000" w:themeColor="text1"/>
              </w:rPr>
            </w:pPr>
            <w:r w:rsidRPr="00FF07DD">
              <w:rPr>
                <w:color w:val="000000" w:themeColor="text1"/>
              </w:rPr>
              <w:t>1</w:t>
            </w:r>
          </w:p>
        </w:tc>
        <w:tc>
          <w:tcPr>
            <w:tcW w:w="3727" w:type="dxa"/>
            <w:gridSpan w:val="2"/>
          </w:tcPr>
          <w:p w14:paraId="5BF1A41C" w14:textId="14639DB2" w:rsidR="005345C0" w:rsidRPr="00584DED" w:rsidRDefault="005345C0" w:rsidP="00A21247">
            <w:r>
              <w:t>The admin navigates to the "Manage Buyers" section in the admin dashboard.</w:t>
            </w:r>
          </w:p>
        </w:tc>
        <w:tc>
          <w:tcPr>
            <w:tcW w:w="433" w:type="dxa"/>
          </w:tcPr>
          <w:p w14:paraId="6031B61D" w14:textId="77777777" w:rsidR="005345C0" w:rsidRPr="00FF07DD" w:rsidRDefault="005345C0" w:rsidP="00A21247">
            <w:pPr>
              <w:widowControl w:val="0"/>
              <w:jc w:val="center"/>
              <w:rPr>
                <w:color w:val="000000" w:themeColor="text1"/>
              </w:rPr>
            </w:pPr>
            <w:r w:rsidRPr="00FF07DD">
              <w:rPr>
                <w:color w:val="000000" w:themeColor="text1"/>
              </w:rPr>
              <w:t>2</w:t>
            </w:r>
          </w:p>
        </w:tc>
        <w:tc>
          <w:tcPr>
            <w:tcW w:w="4070" w:type="dxa"/>
          </w:tcPr>
          <w:p w14:paraId="6E245E9C" w14:textId="585C467E" w:rsidR="005345C0" w:rsidRPr="00FF07DD" w:rsidRDefault="005345C0" w:rsidP="00A21247">
            <w:pPr>
              <w:widowControl w:val="0"/>
              <w:rPr>
                <w:color w:val="000000" w:themeColor="text1"/>
              </w:rPr>
            </w:pPr>
            <w:r>
              <w:t>The system displays a list of all registered Buyers.</w:t>
            </w:r>
          </w:p>
        </w:tc>
      </w:tr>
      <w:tr w:rsidR="005345C0" w:rsidRPr="00FF07DD" w14:paraId="09F37EF9" w14:textId="77777777" w:rsidTr="00A21247">
        <w:trPr>
          <w:trHeight w:val="416"/>
        </w:trPr>
        <w:tc>
          <w:tcPr>
            <w:tcW w:w="515" w:type="dxa"/>
          </w:tcPr>
          <w:p w14:paraId="4F911F79" w14:textId="77777777" w:rsidR="005345C0" w:rsidRPr="00FF07DD" w:rsidRDefault="005345C0" w:rsidP="00A21247">
            <w:pPr>
              <w:widowControl w:val="0"/>
              <w:jc w:val="center"/>
              <w:rPr>
                <w:color w:val="000000" w:themeColor="text1"/>
              </w:rPr>
            </w:pPr>
            <w:r w:rsidRPr="00FF07DD">
              <w:rPr>
                <w:color w:val="000000" w:themeColor="text1"/>
              </w:rPr>
              <w:t>3</w:t>
            </w:r>
          </w:p>
        </w:tc>
        <w:tc>
          <w:tcPr>
            <w:tcW w:w="3727" w:type="dxa"/>
            <w:gridSpan w:val="2"/>
          </w:tcPr>
          <w:p w14:paraId="0D715401" w14:textId="53F0B82D" w:rsidR="005345C0" w:rsidRPr="00FF07DD" w:rsidRDefault="005345C0" w:rsidP="00A21247">
            <w:pPr>
              <w:widowControl w:val="0"/>
              <w:rPr>
                <w:color w:val="000000" w:themeColor="text1"/>
              </w:rPr>
            </w:pPr>
            <w:r>
              <w:t>The admin selects a specific buyer to view.</w:t>
            </w:r>
          </w:p>
        </w:tc>
        <w:tc>
          <w:tcPr>
            <w:tcW w:w="433" w:type="dxa"/>
          </w:tcPr>
          <w:p w14:paraId="4FB0652E" w14:textId="77777777" w:rsidR="005345C0" w:rsidRPr="00FF07DD" w:rsidRDefault="005345C0" w:rsidP="00A21247">
            <w:pPr>
              <w:widowControl w:val="0"/>
              <w:jc w:val="center"/>
              <w:rPr>
                <w:color w:val="000000" w:themeColor="text1"/>
              </w:rPr>
            </w:pPr>
            <w:r w:rsidRPr="00FF07DD">
              <w:rPr>
                <w:color w:val="000000" w:themeColor="text1"/>
              </w:rPr>
              <w:t>4</w:t>
            </w:r>
          </w:p>
        </w:tc>
        <w:tc>
          <w:tcPr>
            <w:tcW w:w="4070" w:type="dxa"/>
          </w:tcPr>
          <w:p w14:paraId="3D26861B" w14:textId="1B962642" w:rsidR="005345C0" w:rsidRPr="00FF07DD" w:rsidRDefault="005345C0" w:rsidP="005345C0">
            <w:pPr>
              <w:widowControl w:val="0"/>
              <w:rPr>
                <w:color w:val="000000" w:themeColor="text1"/>
              </w:rPr>
            </w:pPr>
            <w:r>
              <w:t>The system retrieves and displays the buyer’s details, including profile information.</w:t>
            </w:r>
          </w:p>
        </w:tc>
      </w:tr>
      <w:tr w:rsidR="005345C0" w:rsidRPr="00FF07DD" w14:paraId="7D04DE62" w14:textId="77777777" w:rsidTr="00A21247">
        <w:trPr>
          <w:trHeight w:val="416"/>
        </w:trPr>
        <w:tc>
          <w:tcPr>
            <w:tcW w:w="8745" w:type="dxa"/>
            <w:gridSpan w:val="5"/>
          </w:tcPr>
          <w:p w14:paraId="5D5ABCAB"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9AD4FD" w14:textId="77777777" w:rsidTr="00A21247">
        <w:trPr>
          <w:trHeight w:val="979"/>
        </w:trPr>
        <w:tc>
          <w:tcPr>
            <w:tcW w:w="515" w:type="dxa"/>
          </w:tcPr>
          <w:p w14:paraId="3ED455E1" w14:textId="77777777" w:rsidR="005345C0" w:rsidRPr="00FF07DD" w:rsidRDefault="005345C0" w:rsidP="00A21247">
            <w:pPr>
              <w:widowControl w:val="0"/>
              <w:jc w:val="center"/>
              <w:rPr>
                <w:color w:val="000000" w:themeColor="text1"/>
              </w:rPr>
            </w:pPr>
            <w:r w:rsidRPr="00FF07DD">
              <w:rPr>
                <w:color w:val="000000" w:themeColor="text1"/>
              </w:rPr>
              <w:t>3</w:t>
            </w:r>
          </w:p>
        </w:tc>
        <w:tc>
          <w:tcPr>
            <w:tcW w:w="3727" w:type="dxa"/>
            <w:gridSpan w:val="2"/>
          </w:tcPr>
          <w:p w14:paraId="72EF7160" w14:textId="7933D38A" w:rsidR="005345C0" w:rsidRPr="00FF07DD" w:rsidRDefault="005345C0" w:rsidP="00A21247">
            <w:pPr>
              <w:widowControl w:val="0"/>
              <w:rPr>
                <w:color w:val="000000" w:themeColor="text1"/>
              </w:rPr>
            </w:pPr>
            <w:r>
              <w:t>If there are no buyer in the system, the system displays a message indicating that no buyer are available to view.</w:t>
            </w:r>
          </w:p>
        </w:tc>
        <w:tc>
          <w:tcPr>
            <w:tcW w:w="433" w:type="dxa"/>
          </w:tcPr>
          <w:p w14:paraId="66DD6B81"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070" w:type="dxa"/>
          </w:tcPr>
          <w:p w14:paraId="577228FA" w14:textId="154F48F4" w:rsidR="005345C0" w:rsidRPr="00FF07DD" w:rsidRDefault="005345C0" w:rsidP="00A21247">
            <w:pPr>
              <w:keepNext/>
              <w:widowControl w:val="0"/>
              <w:rPr>
                <w:i/>
                <w:color w:val="000000" w:themeColor="text1"/>
              </w:rPr>
            </w:pPr>
            <w:r>
              <w:t>If the selected buyer account has been deleted or is inaccessible, the system displays an error message.</w:t>
            </w:r>
          </w:p>
        </w:tc>
      </w:tr>
    </w:tbl>
    <w:p w14:paraId="3BE9C367" w14:textId="1C610444" w:rsidR="005345C0" w:rsidRDefault="005345C0" w:rsidP="005345C0"/>
    <w:p w14:paraId="6C24D5FE" w14:textId="509C4A2B" w:rsidR="00393314" w:rsidRDefault="00393314" w:rsidP="00393314">
      <w:pPr>
        <w:pStyle w:val="Heading3"/>
      </w:pPr>
      <w:r>
        <w:t>: Edit Buyer</w:t>
      </w:r>
    </w:p>
    <w:p w14:paraId="50ED72DA" w14:textId="2B4D91EC" w:rsidR="00393314" w:rsidRDefault="00393314" w:rsidP="005345C0"/>
    <w:p w14:paraId="59E3DF07" w14:textId="77777777" w:rsidR="00393314" w:rsidRDefault="00393314"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DD2F1C0" w14:textId="77777777" w:rsidTr="00A21247">
        <w:trPr>
          <w:trHeight w:val="420"/>
        </w:trPr>
        <w:tc>
          <w:tcPr>
            <w:tcW w:w="1525" w:type="dxa"/>
            <w:gridSpan w:val="2"/>
          </w:tcPr>
          <w:p w14:paraId="374266F9" w14:textId="77777777" w:rsidR="005345C0" w:rsidRPr="00FF07DD" w:rsidRDefault="005345C0" w:rsidP="00A21247">
            <w:pPr>
              <w:pStyle w:val="TableHeader"/>
              <w:rPr>
                <w:b w:val="0"/>
              </w:rPr>
            </w:pPr>
            <w:r w:rsidRPr="00FF07DD">
              <w:t>Name</w:t>
            </w:r>
          </w:p>
        </w:tc>
        <w:tc>
          <w:tcPr>
            <w:tcW w:w="7555" w:type="dxa"/>
            <w:gridSpan w:val="3"/>
          </w:tcPr>
          <w:p w14:paraId="0975232C" w14:textId="60F6BA7C" w:rsidR="005345C0" w:rsidRPr="00FF07DD" w:rsidRDefault="005345C0" w:rsidP="00A21247">
            <w:pPr>
              <w:widowControl w:val="0"/>
              <w:rPr>
                <w:color w:val="000000" w:themeColor="text1"/>
              </w:rPr>
            </w:pPr>
            <w:r>
              <w:t>Edit Buyer</w:t>
            </w:r>
          </w:p>
        </w:tc>
      </w:tr>
      <w:tr w:rsidR="005345C0" w:rsidRPr="00FF07DD" w14:paraId="05037A90" w14:textId="77777777" w:rsidTr="00A21247">
        <w:trPr>
          <w:trHeight w:val="420"/>
        </w:trPr>
        <w:tc>
          <w:tcPr>
            <w:tcW w:w="1525" w:type="dxa"/>
            <w:gridSpan w:val="2"/>
          </w:tcPr>
          <w:p w14:paraId="50913761" w14:textId="77777777" w:rsidR="005345C0" w:rsidRPr="00FF07DD" w:rsidRDefault="005345C0" w:rsidP="00A21247">
            <w:pPr>
              <w:pStyle w:val="TableHeader"/>
              <w:rPr>
                <w:b w:val="0"/>
                <w:sz w:val="18"/>
              </w:rPr>
            </w:pPr>
            <w:r w:rsidRPr="0089503A">
              <w:t>Actors</w:t>
            </w:r>
          </w:p>
        </w:tc>
        <w:tc>
          <w:tcPr>
            <w:tcW w:w="7555" w:type="dxa"/>
            <w:gridSpan w:val="3"/>
          </w:tcPr>
          <w:p w14:paraId="6E065BFA" w14:textId="77777777" w:rsidR="005345C0" w:rsidRPr="00FF07DD" w:rsidRDefault="005345C0" w:rsidP="00A21247">
            <w:pPr>
              <w:widowControl w:val="0"/>
              <w:rPr>
                <w:color w:val="000000" w:themeColor="text1"/>
              </w:rPr>
            </w:pPr>
            <w:r>
              <w:t>Admin</w:t>
            </w:r>
          </w:p>
        </w:tc>
      </w:tr>
      <w:tr w:rsidR="005345C0" w:rsidRPr="00FF07DD" w14:paraId="52D66EA0" w14:textId="77777777" w:rsidTr="00A21247">
        <w:trPr>
          <w:trHeight w:val="420"/>
        </w:trPr>
        <w:tc>
          <w:tcPr>
            <w:tcW w:w="1525" w:type="dxa"/>
            <w:gridSpan w:val="2"/>
          </w:tcPr>
          <w:p w14:paraId="718199C9" w14:textId="77777777" w:rsidR="005345C0" w:rsidRPr="00FF07DD" w:rsidRDefault="005345C0" w:rsidP="00A21247">
            <w:pPr>
              <w:pStyle w:val="TableHeader"/>
              <w:rPr>
                <w:b w:val="0"/>
                <w:sz w:val="18"/>
              </w:rPr>
            </w:pPr>
            <w:r w:rsidRPr="0089503A">
              <w:t>Summary</w:t>
            </w:r>
          </w:p>
        </w:tc>
        <w:tc>
          <w:tcPr>
            <w:tcW w:w="7555" w:type="dxa"/>
            <w:gridSpan w:val="3"/>
          </w:tcPr>
          <w:p w14:paraId="13F5AC0F" w14:textId="7155A28C" w:rsidR="005345C0" w:rsidRPr="00FF07DD" w:rsidRDefault="005345C0" w:rsidP="00A21247">
            <w:pPr>
              <w:widowControl w:val="0"/>
              <w:rPr>
                <w:color w:val="000000" w:themeColor="text1"/>
              </w:rPr>
            </w:pPr>
            <w:r>
              <w:t>The admin updates the details of a registered buyer, such as their profile information, account status, or permissions.</w:t>
            </w:r>
          </w:p>
        </w:tc>
      </w:tr>
      <w:tr w:rsidR="005345C0" w:rsidRPr="00FF07DD" w14:paraId="77D3A6DC" w14:textId="77777777" w:rsidTr="00A21247">
        <w:trPr>
          <w:trHeight w:val="420"/>
        </w:trPr>
        <w:tc>
          <w:tcPr>
            <w:tcW w:w="1525" w:type="dxa"/>
            <w:gridSpan w:val="2"/>
          </w:tcPr>
          <w:p w14:paraId="075ECC4A" w14:textId="77777777" w:rsidR="005345C0" w:rsidRPr="00FF07DD" w:rsidRDefault="005345C0" w:rsidP="00A21247">
            <w:pPr>
              <w:pStyle w:val="TableHeader"/>
              <w:rPr>
                <w:b w:val="0"/>
                <w:sz w:val="18"/>
              </w:rPr>
            </w:pPr>
            <w:r w:rsidRPr="0089503A">
              <w:t>Pre-Conditions</w:t>
            </w:r>
          </w:p>
        </w:tc>
        <w:tc>
          <w:tcPr>
            <w:tcW w:w="7555" w:type="dxa"/>
            <w:gridSpan w:val="3"/>
          </w:tcPr>
          <w:p w14:paraId="5ACFF664" w14:textId="77777777" w:rsidR="005345C0" w:rsidRDefault="005345C0" w:rsidP="00A21247">
            <w:r>
              <w:rPr>
                <w:rFonts w:hAnsi="Symbol"/>
              </w:rPr>
              <w:t></w:t>
            </w:r>
            <w:r>
              <w:t xml:space="preserve"> The admin must be logged into the system with the appropriate permissions.</w:t>
            </w:r>
          </w:p>
          <w:p w14:paraId="772C4D6A" w14:textId="49B35335" w:rsidR="005345C0" w:rsidRDefault="005345C0" w:rsidP="00A21247">
            <w:r>
              <w:rPr>
                <w:rFonts w:hAnsi="Symbol"/>
              </w:rPr>
              <w:t></w:t>
            </w:r>
            <w:r>
              <w:t xml:space="preserve"> The buyer's account exists in the system.</w:t>
            </w:r>
          </w:p>
          <w:p w14:paraId="79A2DBB5" w14:textId="77777777" w:rsidR="005345C0" w:rsidRPr="00FF07DD" w:rsidRDefault="005345C0" w:rsidP="00A21247">
            <w:pPr>
              <w:widowControl w:val="0"/>
              <w:rPr>
                <w:color w:val="000000" w:themeColor="text1"/>
              </w:rPr>
            </w:pPr>
            <w:r>
              <w:rPr>
                <w:rFonts w:hAnsi="Symbol"/>
              </w:rPr>
              <w:t></w:t>
            </w:r>
            <w:r>
              <w:t xml:space="preserve">  The admin must know the details that need to be updated.</w:t>
            </w:r>
          </w:p>
        </w:tc>
      </w:tr>
      <w:tr w:rsidR="005345C0" w:rsidRPr="00FF07DD" w14:paraId="1662961D" w14:textId="77777777" w:rsidTr="00A21247">
        <w:trPr>
          <w:trHeight w:val="420"/>
        </w:trPr>
        <w:tc>
          <w:tcPr>
            <w:tcW w:w="1525" w:type="dxa"/>
            <w:gridSpan w:val="2"/>
          </w:tcPr>
          <w:p w14:paraId="0DB54CB9" w14:textId="77777777" w:rsidR="005345C0" w:rsidRPr="00FF07DD" w:rsidRDefault="005345C0" w:rsidP="00A21247">
            <w:pPr>
              <w:pStyle w:val="TableHeader"/>
              <w:rPr>
                <w:b w:val="0"/>
                <w:sz w:val="18"/>
              </w:rPr>
            </w:pPr>
            <w:r w:rsidRPr="0089503A">
              <w:t>Post-Conditions</w:t>
            </w:r>
          </w:p>
        </w:tc>
        <w:tc>
          <w:tcPr>
            <w:tcW w:w="7555" w:type="dxa"/>
            <w:gridSpan w:val="3"/>
          </w:tcPr>
          <w:p w14:paraId="7F4CFFFD" w14:textId="380FA5B4" w:rsidR="005345C0" w:rsidRDefault="005345C0" w:rsidP="005345C0">
            <w:r>
              <w:rPr>
                <w:rFonts w:hAnsi="Symbol"/>
              </w:rPr>
              <w:t></w:t>
            </w:r>
            <w:r>
              <w:t xml:space="preserve"> The buyer’s information is updated in the database.</w:t>
            </w:r>
          </w:p>
          <w:p w14:paraId="4805823F" w14:textId="4BB31A96" w:rsidR="005345C0" w:rsidRPr="00FF07DD" w:rsidRDefault="005345C0" w:rsidP="005345C0">
            <w:pPr>
              <w:widowControl w:val="0"/>
              <w:rPr>
                <w:color w:val="000000" w:themeColor="text1"/>
              </w:rPr>
            </w:pPr>
          </w:p>
        </w:tc>
      </w:tr>
      <w:tr w:rsidR="005345C0" w:rsidRPr="00FF07DD" w14:paraId="7D220F7E" w14:textId="77777777" w:rsidTr="00A21247">
        <w:trPr>
          <w:trHeight w:val="420"/>
        </w:trPr>
        <w:tc>
          <w:tcPr>
            <w:tcW w:w="1525" w:type="dxa"/>
            <w:gridSpan w:val="2"/>
          </w:tcPr>
          <w:p w14:paraId="5F25873D" w14:textId="77777777" w:rsidR="005345C0" w:rsidRPr="0089503A" w:rsidRDefault="005345C0" w:rsidP="00A21247">
            <w:pPr>
              <w:pStyle w:val="TableHeader"/>
            </w:pPr>
            <w:r>
              <w:lastRenderedPageBreak/>
              <w:t>Special Requirements</w:t>
            </w:r>
          </w:p>
        </w:tc>
        <w:tc>
          <w:tcPr>
            <w:tcW w:w="7555" w:type="dxa"/>
            <w:gridSpan w:val="3"/>
          </w:tcPr>
          <w:p w14:paraId="5841D246" w14:textId="1451947F" w:rsidR="005345C0" w:rsidRDefault="005345C0" w:rsidP="005345C0">
            <w:r>
              <w:rPr>
                <w:rFonts w:hAnsi="Symbol"/>
              </w:rPr>
              <w:t></w:t>
            </w:r>
            <w:r>
              <w:t xml:space="preserve"> Validation for updated information (e.g., valid email format, unique usernames, etc.).</w:t>
            </w:r>
          </w:p>
          <w:p w14:paraId="702CAE27" w14:textId="5070BA49" w:rsidR="005345C0" w:rsidRPr="00FF07DD" w:rsidRDefault="005345C0" w:rsidP="005345C0">
            <w:pPr>
              <w:widowControl w:val="0"/>
              <w:rPr>
                <w:color w:val="000000" w:themeColor="text1"/>
              </w:rPr>
            </w:pPr>
          </w:p>
        </w:tc>
      </w:tr>
      <w:tr w:rsidR="005345C0" w:rsidRPr="00FF07DD" w14:paraId="4434ECA4" w14:textId="77777777" w:rsidTr="00A21247">
        <w:trPr>
          <w:trHeight w:val="420"/>
        </w:trPr>
        <w:tc>
          <w:tcPr>
            <w:tcW w:w="9080" w:type="dxa"/>
            <w:gridSpan w:val="5"/>
          </w:tcPr>
          <w:p w14:paraId="1EB94265" w14:textId="77777777" w:rsidR="005345C0" w:rsidRPr="00FF07DD" w:rsidRDefault="005345C0" w:rsidP="00A21247">
            <w:pPr>
              <w:pStyle w:val="TableHeader"/>
              <w:jc w:val="center"/>
              <w:rPr>
                <w:b w:val="0"/>
              </w:rPr>
            </w:pPr>
            <w:r>
              <w:t>Basic Flow</w:t>
            </w:r>
          </w:p>
        </w:tc>
      </w:tr>
      <w:tr w:rsidR="005345C0" w:rsidRPr="0089503A" w14:paraId="6A8EF17D" w14:textId="77777777" w:rsidTr="00A21247">
        <w:trPr>
          <w:trHeight w:val="420"/>
        </w:trPr>
        <w:tc>
          <w:tcPr>
            <w:tcW w:w="4405" w:type="dxa"/>
            <w:gridSpan w:val="3"/>
          </w:tcPr>
          <w:p w14:paraId="3D672226" w14:textId="77777777" w:rsidR="005345C0" w:rsidRPr="0089503A" w:rsidRDefault="005345C0" w:rsidP="00A21247">
            <w:pPr>
              <w:pStyle w:val="TableHeader"/>
              <w:jc w:val="center"/>
            </w:pPr>
            <w:r w:rsidRPr="0089503A">
              <w:t>Actor Action</w:t>
            </w:r>
          </w:p>
        </w:tc>
        <w:tc>
          <w:tcPr>
            <w:tcW w:w="4675" w:type="dxa"/>
            <w:gridSpan w:val="2"/>
          </w:tcPr>
          <w:p w14:paraId="3895EC17"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0BE12A5" w14:textId="77777777" w:rsidTr="00A21247">
        <w:trPr>
          <w:trHeight w:val="420"/>
        </w:trPr>
        <w:tc>
          <w:tcPr>
            <w:tcW w:w="535" w:type="dxa"/>
          </w:tcPr>
          <w:p w14:paraId="08D33F06"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2B259143" w14:textId="2F30C3B6" w:rsidR="005345C0" w:rsidRPr="00FF07DD" w:rsidRDefault="005345C0" w:rsidP="00A21247">
            <w:pPr>
              <w:widowControl w:val="0"/>
              <w:rPr>
                <w:color w:val="000000" w:themeColor="text1"/>
              </w:rPr>
            </w:pPr>
            <w:r>
              <w:t xml:space="preserve">The admin navigates to the "Manage Buyers" </w:t>
            </w:r>
            <w:r w:rsidR="00BB1CC3">
              <w:t>section in the admin dashboard.</w:t>
            </w:r>
          </w:p>
        </w:tc>
        <w:tc>
          <w:tcPr>
            <w:tcW w:w="450" w:type="dxa"/>
          </w:tcPr>
          <w:p w14:paraId="5B428723"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224734B7" w14:textId="427A1392" w:rsidR="005345C0" w:rsidRPr="00FF07DD" w:rsidRDefault="005345C0" w:rsidP="005345C0">
            <w:pPr>
              <w:widowControl w:val="0"/>
              <w:rPr>
                <w:color w:val="000000" w:themeColor="text1"/>
              </w:rPr>
            </w:pPr>
            <w:r>
              <w:t>The system displays a list of all registered buyers.</w:t>
            </w:r>
          </w:p>
        </w:tc>
      </w:tr>
      <w:tr w:rsidR="005345C0" w:rsidRPr="00FF07DD" w14:paraId="0BFEC47D" w14:textId="77777777" w:rsidTr="00A21247">
        <w:trPr>
          <w:trHeight w:val="420"/>
        </w:trPr>
        <w:tc>
          <w:tcPr>
            <w:tcW w:w="535" w:type="dxa"/>
          </w:tcPr>
          <w:p w14:paraId="36DE0654"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7EA59BCE" w14:textId="5D1E362B" w:rsidR="005345C0" w:rsidRPr="00FF07DD" w:rsidRDefault="005345C0" w:rsidP="00A21247">
            <w:pPr>
              <w:widowControl w:val="0"/>
              <w:rPr>
                <w:color w:val="000000" w:themeColor="text1"/>
              </w:rPr>
            </w:pPr>
            <w:r>
              <w:t>The admin selects a specific buyer to edit.</w:t>
            </w:r>
          </w:p>
        </w:tc>
        <w:tc>
          <w:tcPr>
            <w:tcW w:w="450" w:type="dxa"/>
          </w:tcPr>
          <w:p w14:paraId="32571F21" w14:textId="77777777" w:rsidR="005345C0" w:rsidRPr="00FF07DD" w:rsidRDefault="005345C0" w:rsidP="00A21247">
            <w:pPr>
              <w:widowControl w:val="0"/>
              <w:jc w:val="center"/>
              <w:rPr>
                <w:color w:val="000000" w:themeColor="text1"/>
              </w:rPr>
            </w:pPr>
            <w:r w:rsidRPr="00FF07DD">
              <w:rPr>
                <w:color w:val="000000" w:themeColor="text1"/>
              </w:rPr>
              <w:t>4</w:t>
            </w:r>
          </w:p>
        </w:tc>
        <w:tc>
          <w:tcPr>
            <w:tcW w:w="4225" w:type="dxa"/>
          </w:tcPr>
          <w:p w14:paraId="5352010A" w14:textId="615FBE8F" w:rsidR="005345C0" w:rsidRPr="00FF07DD" w:rsidRDefault="005345C0" w:rsidP="00A21247">
            <w:pPr>
              <w:widowControl w:val="0"/>
              <w:rPr>
                <w:color w:val="000000" w:themeColor="text1"/>
              </w:rPr>
            </w:pPr>
            <w:r>
              <w:t>The system retrieves and displays the current details of the buyer in an editable form.</w:t>
            </w:r>
          </w:p>
        </w:tc>
      </w:tr>
      <w:tr w:rsidR="005345C0" w14:paraId="6CFA86F1" w14:textId="77777777" w:rsidTr="00A21247">
        <w:trPr>
          <w:trHeight w:val="420"/>
        </w:trPr>
        <w:tc>
          <w:tcPr>
            <w:tcW w:w="535" w:type="dxa"/>
          </w:tcPr>
          <w:p w14:paraId="47C49972" w14:textId="77777777" w:rsidR="005345C0" w:rsidRPr="00FF07DD" w:rsidRDefault="005345C0" w:rsidP="00A21247">
            <w:pPr>
              <w:widowControl w:val="0"/>
              <w:jc w:val="center"/>
              <w:rPr>
                <w:color w:val="000000" w:themeColor="text1"/>
              </w:rPr>
            </w:pPr>
            <w:r>
              <w:rPr>
                <w:color w:val="000000" w:themeColor="text1"/>
              </w:rPr>
              <w:t>5</w:t>
            </w:r>
          </w:p>
        </w:tc>
        <w:tc>
          <w:tcPr>
            <w:tcW w:w="3870" w:type="dxa"/>
            <w:gridSpan w:val="2"/>
          </w:tcPr>
          <w:p w14:paraId="5C3F806E" w14:textId="77777777" w:rsidR="005345C0" w:rsidRDefault="005345C0" w:rsidP="00A21247">
            <w:pPr>
              <w:widowControl w:val="0"/>
            </w:pPr>
            <w:r>
              <w:t>The admin modifies the necessary details (e.g., name, email, account status) and submits the changes.</w:t>
            </w:r>
          </w:p>
        </w:tc>
        <w:tc>
          <w:tcPr>
            <w:tcW w:w="450" w:type="dxa"/>
          </w:tcPr>
          <w:p w14:paraId="0B2EE9E2" w14:textId="77777777" w:rsidR="005345C0" w:rsidRPr="00FF07DD" w:rsidRDefault="005345C0" w:rsidP="00A21247">
            <w:pPr>
              <w:widowControl w:val="0"/>
              <w:jc w:val="center"/>
              <w:rPr>
                <w:color w:val="000000" w:themeColor="text1"/>
              </w:rPr>
            </w:pPr>
            <w:r>
              <w:rPr>
                <w:color w:val="000000" w:themeColor="text1"/>
              </w:rPr>
              <w:t>6</w:t>
            </w:r>
          </w:p>
        </w:tc>
        <w:tc>
          <w:tcPr>
            <w:tcW w:w="4225" w:type="dxa"/>
          </w:tcPr>
          <w:p w14:paraId="21CF487D" w14:textId="18F8B78B" w:rsidR="005345C0" w:rsidRDefault="005345C0" w:rsidP="00A21247">
            <w:pPr>
              <w:widowControl w:val="0"/>
            </w:pPr>
            <w:r>
              <w:t>The system validates the entered information and updates the buyer’s details in the database.</w:t>
            </w:r>
          </w:p>
          <w:p w14:paraId="281C9E88" w14:textId="77777777" w:rsidR="005345C0" w:rsidRDefault="005345C0" w:rsidP="00A21247">
            <w:pPr>
              <w:widowControl w:val="0"/>
            </w:pPr>
          </w:p>
        </w:tc>
      </w:tr>
      <w:tr w:rsidR="005345C0" w:rsidRPr="00FF07DD" w14:paraId="36AA0379" w14:textId="77777777" w:rsidTr="00A21247">
        <w:trPr>
          <w:trHeight w:val="420"/>
        </w:trPr>
        <w:tc>
          <w:tcPr>
            <w:tcW w:w="9080" w:type="dxa"/>
            <w:gridSpan w:val="5"/>
          </w:tcPr>
          <w:p w14:paraId="3238588E"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B8CF753" w14:textId="77777777" w:rsidTr="00A21247">
        <w:trPr>
          <w:trHeight w:val="420"/>
        </w:trPr>
        <w:tc>
          <w:tcPr>
            <w:tcW w:w="535" w:type="dxa"/>
          </w:tcPr>
          <w:p w14:paraId="3354022A"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38E3CA7E" w14:textId="77777777" w:rsidR="005345C0" w:rsidRPr="00FF07DD" w:rsidRDefault="005345C0" w:rsidP="00A21247">
            <w:pPr>
              <w:widowControl w:val="0"/>
              <w:rPr>
                <w:color w:val="000000" w:themeColor="text1"/>
              </w:rPr>
            </w:pPr>
            <w:r>
              <w:t>If the admin enters invalid or incomplete data (e.g., invalid email format), the system displays an error message and prompts the admin to correct the information.</w:t>
            </w:r>
          </w:p>
        </w:tc>
        <w:tc>
          <w:tcPr>
            <w:tcW w:w="450" w:type="dxa"/>
          </w:tcPr>
          <w:p w14:paraId="15DC1752"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37776C92" w14:textId="7694B5E0" w:rsidR="005345C0" w:rsidRPr="00FF07DD" w:rsidRDefault="005345C0" w:rsidP="00A21247">
            <w:pPr>
              <w:keepNext/>
              <w:widowControl w:val="0"/>
              <w:rPr>
                <w:i/>
                <w:color w:val="000000" w:themeColor="text1"/>
              </w:rPr>
            </w:pPr>
            <w:r>
              <w:t xml:space="preserve">If the admin decides not to proceed with the changes, they can cancel the action, and no updates are made to the </w:t>
            </w:r>
            <w:r w:rsidR="00C64D84">
              <w:t>buyer’s</w:t>
            </w:r>
            <w:r>
              <w:t xml:space="preserve"> account.</w:t>
            </w:r>
          </w:p>
        </w:tc>
      </w:tr>
    </w:tbl>
    <w:p w14:paraId="69F926A2" w14:textId="77777777" w:rsidR="005345C0" w:rsidRDefault="005345C0" w:rsidP="005345C0"/>
    <w:p w14:paraId="37703A44" w14:textId="22F11328" w:rsidR="00393314" w:rsidRDefault="00393314" w:rsidP="00393314">
      <w:pPr>
        <w:pStyle w:val="Heading3"/>
      </w:pPr>
      <w:r>
        <w:t>: Reply to Buyer or Seller</w:t>
      </w:r>
    </w:p>
    <w:p w14:paraId="0B86D8CA" w14:textId="77777777" w:rsidR="005345C0" w:rsidRDefault="005345C0" w:rsidP="005345C0"/>
    <w:p w14:paraId="4070DC6B" w14:textId="77777777" w:rsidR="005345C0" w:rsidRDefault="005345C0"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09C1F698" w14:textId="77777777" w:rsidTr="00A21247">
        <w:trPr>
          <w:trHeight w:val="420"/>
        </w:trPr>
        <w:tc>
          <w:tcPr>
            <w:tcW w:w="1525" w:type="dxa"/>
            <w:gridSpan w:val="2"/>
          </w:tcPr>
          <w:p w14:paraId="11FA29ED" w14:textId="77777777" w:rsidR="005345C0" w:rsidRPr="00FF07DD" w:rsidRDefault="005345C0" w:rsidP="00A21247">
            <w:pPr>
              <w:pStyle w:val="TableHeader"/>
              <w:rPr>
                <w:b w:val="0"/>
              </w:rPr>
            </w:pPr>
            <w:r w:rsidRPr="00FF07DD">
              <w:t>Name</w:t>
            </w:r>
          </w:p>
        </w:tc>
        <w:tc>
          <w:tcPr>
            <w:tcW w:w="7555" w:type="dxa"/>
            <w:gridSpan w:val="3"/>
          </w:tcPr>
          <w:p w14:paraId="452724F7" w14:textId="6020FE41" w:rsidR="005345C0" w:rsidRPr="00FF07DD" w:rsidRDefault="00393314" w:rsidP="00A21247">
            <w:pPr>
              <w:widowControl w:val="0"/>
              <w:rPr>
                <w:color w:val="000000" w:themeColor="text1"/>
              </w:rPr>
            </w:pPr>
            <w:r>
              <w:t>Reply to Buyer or Seller</w:t>
            </w:r>
          </w:p>
        </w:tc>
      </w:tr>
      <w:tr w:rsidR="005345C0" w:rsidRPr="00FF07DD" w14:paraId="5C000109" w14:textId="77777777" w:rsidTr="00A21247">
        <w:trPr>
          <w:trHeight w:val="420"/>
        </w:trPr>
        <w:tc>
          <w:tcPr>
            <w:tcW w:w="1525" w:type="dxa"/>
            <w:gridSpan w:val="2"/>
          </w:tcPr>
          <w:p w14:paraId="711DD70B" w14:textId="77777777" w:rsidR="005345C0" w:rsidRPr="00FF07DD" w:rsidRDefault="005345C0" w:rsidP="00A21247">
            <w:pPr>
              <w:pStyle w:val="TableHeader"/>
              <w:rPr>
                <w:b w:val="0"/>
                <w:sz w:val="18"/>
              </w:rPr>
            </w:pPr>
            <w:r w:rsidRPr="0089503A">
              <w:t>Actors</w:t>
            </w:r>
          </w:p>
        </w:tc>
        <w:tc>
          <w:tcPr>
            <w:tcW w:w="7555" w:type="dxa"/>
            <w:gridSpan w:val="3"/>
          </w:tcPr>
          <w:p w14:paraId="20CFB92F" w14:textId="66FA4568" w:rsidR="005345C0" w:rsidRPr="00FF07DD" w:rsidRDefault="00393314" w:rsidP="00A21247">
            <w:pPr>
              <w:widowControl w:val="0"/>
              <w:rPr>
                <w:color w:val="000000" w:themeColor="text1"/>
              </w:rPr>
            </w:pPr>
            <w:r>
              <w:t>Admin, Buyer, Seller</w:t>
            </w:r>
          </w:p>
        </w:tc>
      </w:tr>
      <w:tr w:rsidR="005345C0" w:rsidRPr="00FF07DD" w14:paraId="435289DA" w14:textId="77777777" w:rsidTr="00A21247">
        <w:trPr>
          <w:trHeight w:val="420"/>
        </w:trPr>
        <w:tc>
          <w:tcPr>
            <w:tcW w:w="1525" w:type="dxa"/>
            <w:gridSpan w:val="2"/>
          </w:tcPr>
          <w:p w14:paraId="0734A29F" w14:textId="77777777" w:rsidR="005345C0" w:rsidRPr="00FF07DD" w:rsidRDefault="005345C0" w:rsidP="00A21247">
            <w:pPr>
              <w:pStyle w:val="TableHeader"/>
              <w:rPr>
                <w:b w:val="0"/>
                <w:sz w:val="18"/>
              </w:rPr>
            </w:pPr>
            <w:r w:rsidRPr="0089503A">
              <w:t>Summary</w:t>
            </w:r>
          </w:p>
        </w:tc>
        <w:tc>
          <w:tcPr>
            <w:tcW w:w="7555" w:type="dxa"/>
            <w:gridSpan w:val="3"/>
          </w:tcPr>
          <w:p w14:paraId="094F53E7" w14:textId="5137942C" w:rsidR="005345C0" w:rsidRPr="00FF07DD" w:rsidRDefault="00393314" w:rsidP="00A21247">
            <w:pPr>
              <w:widowControl w:val="0"/>
              <w:rPr>
                <w:color w:val="000000" w:themeColor="text1"/>
              </w:rPr>
            </w:pPr>
            <w:r>
              <w:t>The admin responds to messages, queries, or complaints from buyers and sellers via the platform's communication system.</w:t>
            </w:r>
          </w:p>
        </w:tc>
      </w:tr>
      <w:tr w:rsidR="005345C0" w:rsidRPr="00FF07DD" w14:paraId="049D4123" w14:textId="77777777" w:rsidTr="00A21247">
        <w:trPr>
          <w:trHeight w:val="420"/>
        </w:trPr>
        <w:tc>
          <w:tcPr>
            <w:tcW w:w="1525" w:type="dxa"/>
            <w:gridSpan w:val="2"/>
          </w:tcPr>
          <w:p w14:paraId="507F4E3B" w14:textId="77777777" w:rsidR="005345C0" w:rsidRPr="00FF07DD" w:rsidRDefault="005345C0" w:rsidP="00A21247">
            <w:pPr>
              <w:pStyle w:val="TableHeader"/>
              <w:rPr>
                <w:b w:val="0"/>
                <w:sz w:val="18"/>
              </w:rPr>
            </w:pPr>
            <w:r w:rsidRPr="0089503A">
              <w:t>Pre-Conditions</w:t>
            </w:r>
          </w:p>
        </w:tc>
        <w:tc>
          <w:tcPr>
            <w:tcW w:w="7555" w:type="dxa"/>
            <w:gridSpan w:val="3"/>
          </w:tcPr>
          <w:p w14:paraId="59B65F33" w14:textId="7D241A59" w:rsidR="00393314" w:rsidRDefault="00393314" w:rsidP="00393314">
            <w:r>
              <w:rPr>
                <w:rFonts w:hAnsi="Symbol"/>
              </w:rPr>
              <w:t></w:t>
            </w:r>
            <w:r>
              <w:t xml:space="preserve"> The admin must be logged into the system with the appropriate permissions.</w:t>
            </w:r>
          </w:p>
          <w:p w14:paraId="446F1047" w14:textId="65A1A6FC" w:rsidR="00393314" w:rsidRDefault="00393314" w:rsidP="00393314">
            <w:r>
              <w:rPr>
                <w:rFonts w:hAnsi="Symbol"/>
              </w:rPr>
              <w:t></w:t>
            </w:r>
            <w:r>
              <w:t xml:space="preserve"> The buyer or seller must have sent a message or query through the platform.</w:t>
            </w:r>
          </w:p>
          <w:p w14:paraId="0C8C7CD2" w14:textId="73D04B15" w:rsidR="005345C0" w:rsidRPr="00FF07DD" w:rsidRDefault="00393314" w:rsidP="00393314">
            <w:pPr>
              <w:widowControl w:val="0"/>
              <w:rPr>
                <w:color w:val="000000" w:themeColor="text1"/>
              </w:rPr>
            </w:pPr>
            <w:r>
              <w:rPr>
                <w:rFonts w:hAnsi="Symbol"/>
              </w:rPr>
              <w:t></w:t>
            </w:r>
            <w:r>
              <w:t xml:space="preserve">  The communication system must be functional.</w:t>
            </w:r>
          </w:p>
        </w:tc>
      </w:tr>
      <w:tr w:rsidR="005345C0" w:rsidRPr="00FF07DD" w14:paraId="1D27DAD7" w14:textId="77777777" w:rsidTr="00A21247">
        <w:trPr>
          <w:trHeight w:val="420"/>
        </w:trPr>
        <w:tc>
          <w:tcPr>
            <w:tcW w:w="1525" w:type="dxa"/>
            <w:gridSpan w:val="2"/>
          </w:tcPr>
          <w:p w14:paraId="1FD87BB6" w14:textId="77777777" w:rsidR="005345C0" w:rsidRPr="00FF07DD" w:rsidRDefault="005345C0" w:rsidP="00A21247">
            <w:pPr>
              <w:pStyle w:val="TableHeader"/>
              <w:rPr>
                <w:b w:val="0"/>
                <w:sz w:val="18"/>
              </w:rPr>
            </w:pPr>
            <w:r w:rsidRPr="0089503A">
              <w:t>Post-Conditions</w:t>
            </w:r>
          </w:p>
        </w:tc>
        <w:tc>
          <w:tcPr>
            <w:tcW w:w="7555" w:type="dxa"/>
            <w:gridSpan w:val="3"/>
          </w:tcPr>
          <w:p w14:paraId="5E7FFB59" w14:textId="7E0DF0B8" w:rsidR="00393314" w:rsidRDefault="00393314" w:rsidP="00393314">
            <w:r>
              <w:rPr>
                <w:rFonts w:hAnsi="Symbol"/>
              </w:rPr>
              <w:t></w:t>
            </w:r>
            <w:r>
              <w:t xml:space="preserve"> The buyer or seller receives the admin’s reply.</w:t>
            </w:r>
          </w:p>
          <w:p w14:paraId="039F9BC7" w14:textId="6EDA5F3E" w:rsidR="005345C0" w:rsidRPr="00FF07DD" w:rsidRDefault="00393314" w:rsidP="00393314">
            <w:pPr>
              <w:widowControl w:val="0"/>
              <w:rPr>
                <w:color w:val="000000" w:themeColor="text1"/>
              </w:rPr>
            </w:pPr>
            <w:r>
              <w:rPr>
                <w:rFonts w:hAnsi="Symbol"/>
              </w:rPr>
              <w:t></w:t>
            </w:r>
            <w:r>
              <w:t xml:space="preserve">  The conversation thread is updated in the system and stored for future reference.</w:t>
            </w:r>
          </w:p>
        </w:tc>
      </w:tr>
      <w:tr w:rsidR="005345C0" w:rsidRPr="00FF07DD" w14:paraId="2BB2ABE0" w14:textId="77777777" w:rsidTr="00A21247">
        <w:trPr>
          <w:trHeight w:val="420"/>
        </w:trPr>
        <w:tc>
          <w:tcPr>
            <w:tcW w:w="1525" w:type="dxa"/>
            <w:gridSpan w:val="2"/>
          </w:tcPr>
          <w:p w14:paraId="1D0330C4" w14:textId="77777777" w:rsidR="005345C0" w:rsidRPr="0089503A" w:rsidRDefault="005345C0" w:rsidP="00A21247">
            <w:pPr>
              <w:pStyle w:val="TableHeader"/>
            </w:pPr>
            <w:r>
              <w:t>Special Requirements</w:t>
            </w:r>
          </w:p>
        </w:tc>
        <w:tc>
          <w:tcPr>
            <w:tcW w:w="7555" w:type="dxa"/>
            <w:gridSpan w:val="3"/>
          </w:tcPr>
          <w:p w14:paraId="1E728DB2" w14:textId="1052DFB4" w:rsidR="005345C0" w:rsidRPr="00FF07DD" w:rsidRDefault="00393314" w:rsidP="00A21247">
            <w:pPr>
              <w:widowControl w:val="0"/>
              <w:rPr>
                <w:color w:val="000000" w:themeColor="text1"/>
              </w:rPr>
            </w:pPr>
            <w:r>
              <w:t>The system must provide a clear interface for message management.</w:t>
            </w:r>
          </w:p>
        </w:tc>
      </w:tr>
      <w:tr w:rsidR="005345C0" w:rsidRPr="00FF07DD" w14:paraId="26BDC6CF" w14:textId="77777777" w:rsidTr="00A21247">
        <w:trPr>
          <w:trHeight w:val="420"/>
        </w:trPr>
        <w:tc>
          <w:tcPr>
            <w:tcW w:w="9080" w:type="dxa"/>
            <w:gridSpan w:val="5"/>
          </w:tcPr>
          <w:p w14:paraId="00786B6C" w14:textId="77777777" w:rsidR="005345C0" w:rsidRPr="00FF07DD" w:rsidRDefault="005345C0" w:rsidP="00A21247">
            <w:pPr>
              <w:pStyle w:val="TableHeader"/>
              <w:jc w:val="center"/>
              <w:rPr>
                <w:b w:val="0"/>
              </w:rPr>
            </w:pPr>
            <w:r>
              <w:t>Basic Flow</w:t>
            </w:r>
          </w:p>
        </w:tc>
      </w:tr>
      <w:tr w:rsidR="005345C0" w:rsidRPr="0089503A" w14:paraId="6A38BE20" w14:textId="77777777" w:rsidTr="00A21247">
        <w:trPr>
          <w:trHeight w:val="420"/>
        </w:trPr>
        <w:tc>
          <w:tcPr>
            <w:tcW w:w="4405" w:type="dxa"/>
            <w:gridSpan w:val="3"/>
          </w:tcPr>
          <w:p w14:paraId="5980ABFF" w14:textId="77777777" w:rsidR="005345C0" w:rsidRPr="0089503A" w:rsidRDefault="005345C0" w:rsidP="00A21247">
            <w:pPr>
              <w:pStyle w:val="TableHeader"/>
              <w:jc w:val="center"/>
            </w:pPr>
            <w:r w:rsidRPr="0089503A">
              <w:t>Actor Action</w:t>
            </w:r>
          </w:p>
        </w:tc>
        <w:tc>
          <w:tcPr>
            <w:tcW w:w="4675" w:type="dxa"/>
            <w:gridSpan w:val="2"/>
          </w:tcPr>
          <w:p w14:paraId="38532ED7"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32EA8B4D" w14:textId="77777777" w:rsidTr="00A21247">
        <w:trPr>
          <w:trHeight w:val="420"/>
        </w:trPr>
        <w:tc>
          <w:tcPr>
            <w:tcW w:w="535" w:type="dxa"/>
          </w:tcPr>
          <w:p w14:paraId="1DE2D188" w14:textId="77777777" w:rsidR="005345C0" w:rsidRPr="00FF07DD" w:rsidRDefault="005345C0" w:rsidP="00A21247">
            <w:pPr>
              <w:widowControl w:val="0"/>
              <w:jc w:val="center"/>
              <w:rPr>
                <w:color w:val="000000" w:themeColor="text1"/>
              </w:rPr>
            </w:pPr>
            <w:r w:rsidRPr="00FF07DD">
              <w:rPr>
                <w:color w:val="000000" w:themeColor="text1"/>
              </w:rPr>
              <w:lastRenderedPageBreak/>
              <w:t>1</w:t>
            </w:r>
          </w:p>
        </w:tc>
        <w:tc>
          <w:tcPr>
            <w:tcW w:w="3870" w:type="dxa"/>
            <w:gridSpan w:val="2"/>
          </w:tcPr>
          <w:p w14:paraId="218D0435" w14:textId="198E9B06" w:rsidR="005345C0" w:rsidRPr="00FF07DD" w:rsidRDefault="00393314" w:rsidP="00A21247">
            <w:pPr>
              <w:widowControl w:val="0"/>
              <w:rPr>
                <w:color w:val="000000" w:themeColor="text1"/>
              </w:rPr>
            </w:pPr>
            <w:r>
              <w:t>The admin navigates to the "Messages" or "Support Center" section in the admin dashboard.</w:t>
            </w:r>
          </w:p>
        </w:tc>
        <w:tc>
          <w:tcPr>
            <w:tcW w:w="450" w:type="dxa"/>
          </w:tcPr>
          <w:p w14:paraId="39E728C4"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346785C0" w14:textId="15825CFC" w:rsidR="00393314" w:rsidRDefault="00393314" w:rsidP="00393314">
            <w:r>
              <w:t>The system displays a list of incoming messages or queries from buyers and sellers.</w:t>
            </w:r>
          </w:p>
          <w:p w14:paraId="7413B3ED" w14:textId="0014A660" w:rsidR="005345C0" w:rsidRPr="006D690B" w:rsidRDefault="005345C0" w:rsidP="00393314">
            <w:pPr>
              <w:widowControl w:val="0"/>
            </w:pPr>
          </w:p>
        </w:tc>
      </w:tr>
      <w:tr w:rsidR="005345C0" w:rsidRPr="00FF07DD" w14:paraId="5D4F2297" w14:textId="77777777" w:rsidTr="00A21247">
        <w:trPr>
          <w:trHeight w:val="420"/>
        </w:trPr>
        <w:tc>
          <w:tcPr>
            <w:tcW w:w="535" w:type="dxa"/>
          </w:tcPr>
          <w:p w14:paraId="6AEEDAB8" w14:textId="77777777" w:rsidR="005345C0" w:rsidRPr="00FF07DD" w:rsidRDefault="005345C0" w:rsidP="00A21247">
            <w:pPr>
              <w:widowControl w:val="0"/>
              <w:jc w:val="center"/>
              <w:rPr>
                <w:color w:val="000000" w:themeColor="text1"/>
              </w:rPr>
            </w:pPr>
            <w:r>
              <w:rPr>
                <w:color w:val="000000" w:themeColor="text1"/>
              </w:rPr>
              <w:t>3</w:t>
            </w:r>
          </w:p>
        </w:tc>
        <w:tc>
          <w:tcPr>
            <w:tcW w:w="3870" w:type="dxa"/>
            <w:gridSpan w:val="2"/>
          </w:tcPr>
          <w:p w14:paraId="6849A533" w14:textId="6C4881E4" w:rsidR="005345C0" w:rsidRDefault="00393314" w:rsidP="00A21247">
            <w:pPr>
              <w:widowControl w:val="0"/>
            </w:pPr>
            <w:r w:rsidRPr="00393314">
              <w:t>The admin selects a specific message or query to respond to.</w:t>
            </w:r>
          </w:p>
        </w:tc>
        <w:tc>
          <w:tcPr>
            <w:tcW w:w="450" w:type="dxa"/>
          </w:tcPr>
          <w:p w14:paraId="6C538624" w14:textId="77777777" w:rsidR="005345C0" w:rsidRPr="00FF07DD" w:rsidRDefault="005345C0" w:rsidP="00A21247">
            <w:pPr>
              <w:widowControl w:val="0"/>
              <w:jc w:val="center"/>
              <w:rPr>
                <w:color w:val="000000" w:themeColor="text1"/>
              </w:rPr>
            </w:pPr>
            <w:r>
              <w:rPr>
                <w:color w:val="000000" w:themeColor="text1"/>
              </w:rPr>
              <w:t>4</w:t>
            </w:r>
          </w:p>
        </w:tc>
        <w:tc>
          <w:tcPr>
            <w:tcW w:w="4225" w:type="dxa"/>
          </w:tcPr>
          <w:p w14:paraId="5B4E1381" w14:textId="0C70CDBC" w:rsidR="005345C0" w:rsidRDefault="00393314" w:rsidP="00A21247">
            <w:pPr>
              <w:widowControl w:val="0"/>
            </w:pPr>
            <w:r>
              <w:t>The system displays the conversation thread and provides a text input area for the admin to type a reply.</w:t>
            </w:r>
          </w:p>
        </w:tc>
      </w:tr>
      <w:tr w:rsidR="00393314" w:rsidRPr="00FF07DD" w14:paraId="6BC503E9" w14:textId="77777777" w:rsidTr="00A21247">
        <w:trPr>
          <w:trHeight w:val="420"/>
        </w:trPr>
        <w:tc>
          <w:tcPr>
            <w:tcW w:w="535" w:type="dxa"/>
          </w:tcPr>
          <w:p w14:paraId="086591D8" w14:textId="2339EE65" w:rsidR="00393314" w:rsidRDefault="00393314" w:rsidP="00A21247">
            <w:pPr>
              <w:widowControl w:val="0"/>
              <w:jc w:val="center"/>
              <w:rPr>
                <w:color w:val="000000" w:themeColor="text1"/>
              </w:rPr>
            </w:pPr>
            <w:r>
              <w:rPr>
                <w:color w:val="000000" w:themeColor="text1"/>
              </w:rPr>
              <w:t>5</w:t>
            </w:r>
          </w:p>
        </w:tc>
        <w:tc>
          <w:tcPr>
            <w:tcW w:w="3870" w:type="dxa"/>
            <w:gridSpan w:val="2"/>
          </w:tcPr>
          <w:p w14:paraId="3B98C3F7" w14:textId="26912548" w:rsidR="00393314" w:rsidRPr="00393314" w:rsidRDefault="00393314" w:rsidP="00A21247">
            <w:pPr>
              <w:widowControl w:val="0"/>
            </w:pPr>
            <w:r>
              <w:t>The admin types a response and submits it.</w:t>
            </w:r>
          </w:p>
        </w:tc>
        <w:tc>
          <w:tcPr>
            <w:tcW w:w="450" w:type="dxa"/>
          </w:tcPr>
          <w:p w14:paraId="6EA2B2EB" w14:textId="4653C2F6" w:rsidR="00393314" w:rsidRDefault="00393314" w:rsidP="00A21247">
            <w:pPr>
              <w:widowControl w:val="0"/>
              <w:jc w:val="center"/>
              <w:rPr>
                <w:color w:val="000000" w:themeColor="text1"/>
              </w:rPr>
            </w:pPr>
            <w:r>
              <w:rPr>
                <w:color w:val="000000" w:themeColor="text1"/>
              </w:rPr>
              <w:t>6</w:t>
            </w:r>
          </w:p>
        </w:tc>
        <w:tc>
          <w:tcPr>
            <w:tcW w:w="4225" w:type="dxa"/>
          </w:tcPr>
          <w:p w14:paraId="72B6D98E" w14:textId="20991472" w:rsidR="00393314" w:rsidRDefault="00393314" w:rsidP="00A21247">
            <w:pPr>
              <w:widowControl w:val="0"/>
            </w:pPr>
            <w:r>
              <w:t>The system sends the reply to the buyer or seller and updates the conversation thread.</w:t>
            </w:r>
          </w:p>
        </w:tc>
      </w:tr>
      <w:tr w:rsidR="005345C0" w:rsidRPr="00FF07DD" w14:paraId="488DA065" w14:textId="77777777" w:rsidTr="00A21247">
        <w:trPr>
          <w:trHeight w:val="420"/>
        </w:trPr>
        <w:tc>
          <w:tcPr>
            <w:tcW w:w="9080" w:type="dxa"/>
            <w:gridSpan w:val="5"/>
          </w:tcPr>
          <w:p w14:paraId="3FEED5D2"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3EE19FC" w14:textId="77777777" w:rsidTr="00A21247">
        <w:trPr>
          <w:trHeight w:val="420"/>
        </w:trPr>
        <w:tc>
          <w:tcPr>
            <w:tcW w:w="535" w:type="dxa"/>
          </w:tcPr>
          <w:p w14:paraId="7C4F2AFD"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0431261F" w14:textId="47863959" w:rsidR="005345C0" w:rsidRPr="00FF07DD" w:rsidRDefault="005345C0" w:rsidP="00A21247">
            <w:pPr>
              <w:widowControl w:val="0"/>
              <w:rPr>
                <w:color w:val="000000" w:themeColor="text1"/>
              </w:rPr>
            </w:pPr>
          </w:p>
        </w:tc>
        <w:tc>
          <w:tcPr>
            <w:tcW w:w="450" w:type="dxa"/>
          </w:tcPr>
          <w:p w14:paraId="6C9030A0"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72A66142" w14:textId="011798BB" w:rsidR="005345C0" w:rsidRPr="00FF07DD" w:rsidRDefault="005345C0" w:rsidP="00A21247">
            <w:pPr>
              <w:keepNext/>
              <w:widowControl w:val="0"/>
              <w:rPr>
                <w:i/>
                <w:color w:val="000000" w:themeColor="text1"/>
              </w:rPr>
            </w:pPr>
          </w:p>
        </w:tc>
      </w:tr>
    </w:tbl>
    <w:p w14:paraId="1067BFE0" w14:textId="591E3336" w:rsidR="005345C0" w:rsidRDefault="005345C0" w:rsidP="005345C0"/>
    <w:p w14:paraId="769F8ABC" w14:textId="7EC8A272" w:rsidR="00393314" w:rsidRDefault="00393314" w:rsidP="005345C0"/>
    <w:p w14:paraId="57DB89EF" w14:textId="4D39B72D" w:rsidR="00393314" w:rsidRDefault="00393314" w:rsidP="00393314">
      <w:pPr>
        <w:pStyle w:val="Heading3"/>
      </w:pPr>
      <w:r>
        <w:t>: Recover Password</w:t>
      </w:r>
    </w:p>
    <w:p w14:paraId="720CF7B5" w14:textId="77777777" w:rsidR="00393314" w:rsidRDefault="00393314"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1718DE13" w14:textId="77777777" w:rsidTr="00A21247">
        <w:trPr>
          <w:trHeight w:val="420"/>
        </w:trPr>
        <w:tc>
          <w:tcPr>
            <w:tcW w:w="1525" w:type="dxa"/>
            <w:gridSpan w:val="2"/>
          </w:tcPr>
          <w:p w14:paraId="7738BA6E" w14:textId="77777777" w:rsidR="005345C0" w:rsidRPr="00FF07DD" w:rsidRDefault="005345C0" w:rsidP="00A21247">
            <w:pPr>
              <w:pStyle w:val="TableHeader"/>
              <w:rPr>
                <w:b w:val="0"/>
              </w:rPr>
            </w:pPr>
            <w:r w:rsidRPr="00FF07DD">
              <w:t>Name</w:t>
            </w:r>
          </w:p>
        </w:tc>
        <w:tc>
          <w:tcPr>
            <w:tcW w:w="7555" w:type="dxa"/>
            <w:gridSpan w:val="3"/>
          </w:tcPr>
          <w:p w14:paraId="565507CB" w14:textId="18E3F94B" w:rsidR="005345C0" w:rsidRPr="00FF07DD" w:rsidRDefault="00393314" w:rsidP="00A21247">
            <w:pPr>
              <w:widowControl w:val="0"/>
              <w:rPr>
                <w:color w:val="000000" w:themeColor="text1"/>
              </w:rPr>
            </w:pPr>
            <w:r>
              <w:t>Recover Password</w:t>
            </w:r>
          </w:p>
        </w:tc>
      </w:tr>
      <w:tr w:rsidR="005345C0" w:rsidRPr="00FF07DD" w14:paraId="71E8E306" w14:textId="77777777" w:rsidTr="00A21247">
        <w:trPr>
          <w:trHeight w:val="420"/>
        </w:trPr>
        <w:tc>
          <w:tcPr>
            <w:tcW w:w="1525" w:type="dxa"/>
            <w:gridSpan w:val="2"/>
          </w:tcPr>
          <w:p w14:paraId="300C44E3" w14:textId="77777777" w:rsidR="005345C0" w:rsidRPr="00FF07DD" w:rsidRDefault="005345C0" w:rsidP="00A21247">
            <w:pPr>
              <w:pStyle w:val="TableHeader"/>
              <w:rPr>
                <w:b w:val="0"/>
                <w:sz w:val="18"/>
              </w:rPr>
            </w:pPr>
            <w:r w:rsidRPr="0089503A">
              <w:t>Actors</w:t>
            </w:r>
          </w:p>
        </w:tc>
        <w:tc>
          <w:tcPr>
            <w:tcW w:w="7555" w:type="dxa"/>
            <w:gridSpan w:val="3"/>
          </w:tcPr>
          <w:p w14:paraId="61BB84F7" w14:textId="7F558394" w:rsidR="005345C0" w:rsidRPr="00FF07DD" w:rsidRDefault="005345C0" w:rsidP="00A21247">
            <w:pPr>
              <w:widowControl w:val="0"/>
              <w:rPr>
                <w:color w:val="000000" w:themeColor="text1"/>
              </w:rPr>
            </w:pPr>
            <w:r>
              <w:t>Seller</w:t>
            </w:r>
            <w:r w:rsidR="00393314">
              <w:t>, Buyer</w:t>
            </w:r>
          </w:p>
        </w:tc>
      </w:tr>
      <w:tr w:rsidR="005345C0" w:rsidRPr="00FF07DD" w14:paraId="07414292" w14:textId="77777777" w:rsidTr="00A21247">
        <w:trPr>
          <w:trHeight w:val="420"/>
        </w:trPr>
        <w:tc>
          <w:tcPr>
            <w:tcW w:w="1525" w:type="dxa"/>
            <w:gridSpan w:val="2"/>
          </w:tcPr>
          <w:p w14:paraId="0E5A6195" w14:textId="77777777" w:rsidR="005345C0" w:rsidRPr="00FF07DD" w:rsidRDefault="005345C0" w:rsidP="00A21247">
            <w:pPr>
              <w:pStyle w:val="TableHeader"/>
              <w:rPr>
                <w:b w:val="0"/>
                <w:sz w:val="18"/>
              </w:rPr>
            </w:pPr>
            <w:r w:rsidRPr="0089503A">
              <w:t>Summary</w:t>
            </w:r>
          </w:p>
        </w:tc>
        <w:tc>
          <w:tcPr>
            <w:tcW w:w="7555" w:type="dxa"/>
            <w:gridSpan w:val="3"/>
          </w:tcPr>
          <w:p w14:paraId="3C5E431B" w14:textId="090BAC7F" w:rsidR="005345C0" w:rsidRPr="00FF07DD" w:rsidRDefault="00A21247" w:rsidP="00A21247">
            <w:pPr>
              <w:widowControl w:val="0"/>
              <w:rPr>
                <w:color w:val="000000" w:themeColor="text1"/>
              </w:rPr>
            </w:pPr>
            <w:r>
              <w:t>A seller or buyer can recover their password by initiating a password reset process through the platform.</w:t>
            </w:r>
          </w:p>
        </w:tc>
      </w:tr>
      <w:tr w:rsidR="005345C0" w:rsidRPr="00FF07DD" w14:paraId="4F60125F" w14:textId="77777777" w:rsidTr="00A21247">
        <w:trPr>
          <w:trHeight w:val="420"/>
        </w:trPr>
        <w:tc>
          <w:tcPr>
            <w:tcW w:w="1525" w:type="dxa"/>
            <w:gridSpan w:val="2"/>
          </w:tcPr>
          <w:p w14:paraId="6DA393C2" w14:textId="77777777" w:rsidR="005345C0" w:rsidRPr="00FF07DD" w:rsidRDefault="005345C0" w:rsidP="00A21247">
            <w:pPr>
              <w:pStyle w:val="TableHeader"/>
              <w:rPr>
                <w:b w:val="0"/>
                <w:sz w:val="18"/>
              </w:rPr>
            </w:pPr>
            <w:r w:rsidRPr="0089503A">
              <w:t>Pre-Conditions</w:t>
            </w:r>
          </w:p>
        </w:tc>
        <w:tc>
          <w:tcPr>
            <w:tcW w:w="7555" w:type="dxa"/>
            <w:gridSpan w:val="3"/>
          </w:tcPr>
          <w:p w14:paraId="0E1E65BF" w14:textId="4BC0FE24" w:rsidR="00A64E22" w:rsidRDefault="00A64E22" w:rsidP="00A64E22">
            <w:pPr>
              <w:widowControl w:val="0"/>
              <w:jc w:val="both"/>
            </w:pPr>
            <w:r>
              <w:rPr>
                <w:rFonts w:hAnsi="Symbol"/>
              </w:rPr>
              <w:t></w:t>
            </w:r>
            <w:r>
              <w:t xml:space="preserve"> The seller or buyer must have an active account on the platform. </w:t>
            </w:r>
          </w:p>
          <w:p w14:paraId="3B33DADD" w14:textId="507C3D03" w:rsidR="005345C0" w:rsidRPr="00A64E22" w:rsidRDefault="00A64E22" w:rsidP="00A64E22">
            <w:pPr>
              <w:widowControl w:val="0"/>
              <w:jc w:val="both"/>
              <w:rPr>
                <w:color w:val="000000" w:themeColor="text1"/>
              </w:rPr>
            </w:pPr>
            <w:r>
              <w:rPr>
                <w:rFonts w:hAnsi="Symbol"/>
              </w:rPr>
              <w:t></w:t>
            </w:r>
            <w:r>
              <w:t xml:space="preserve"> The user must have access to the registered email or phone number associated with their account.</w:t>
            </w:r>
          </w:p>
        </w:tc>
      </w:tr>
      <w:tr w:rsidR="005345C0" w:rsidRPr="00FF07DD" w14:paraId="3D9EE2DA" w14:textId="77777777" w:rsidTr="00A21247">
        <w:trPr>
          <w:trHeight w:val="420"/>
        </w:trPr>
        <w:tc>
          <w:tcPr>
            <w:tcW w:w="1525" w:type="dxa"/>
            <w:gridSpan w:val="2"/>
          </w:tcPr>
          <w:p w14:paraId="33ADA84B" w14:textId="77777777" w:rsidR="005345C0" w:rsidRPr="00FF07DD" w:rsidRDefault="005345C0" w:rsidP="00A21247">
            <w:pPr>
              <w:pStyle w:val="TableHeader"/>
              <w:rPr>
                <w:b w:val="0"/>
                <w:sz w:val="18"/>
              </w:rPr>
            </w:pPr>
            <w:r w:rsidRPr="0089503A">
              <w:t>Post-Conditions</w:t>
            </w:r>
          </w:p>
        </w:tc>
        <w:tc>
          <w:tcPr>
            <w:tcW w:w="7555" w:type="dxa"/>
            <w:gridSpan w:val="3"/>
          </w:tcPr>
          <w:p w14:paraId="26D7BDF3" w14:textId="07ECCDDB" w:rsidR="005345C0" w:rsidRPr="00FF07DD" w:rsidRDefault="005345C0" w:rsidP="00A21247">
            <w:pPr>
              <w:widowControl w:val="0"/>
              <w:rPr>
                <w:color w:val="000000" w:themeColor="text1"/>
              </w:rPr>
            </w:pPr>
            <w:r>
              <w:rPr>
                <w:rFonts w:hAnsi="Symbol"/>
              </w:rPr>
              <w:t></w:t>
            </w:r>
            <w:r>
              <w:t xml:space="preserve"> </w:t>
            </w:r>
            <w:r w:rsidR="00A64E22">
              <w:t xml:space="preserve">The system sends a password reset link or code to the registered email or phone number. </w:t>
            </w:r>
            <w:r w:rsidR="00A64E22">
              <w:br/>
            </w:r>
            <w:r w:rsidR="00A64E22">
              <w:rPr>
                <w:rFonts w:hAnsi="Symbol"/>
              </w:rPr>
              <w:t></w:t>
            </w:r>
            <w:r w:rsidR="00A64E22">
              <w:t xml:space="preserve"> The user successfully resets their password and regains access to their account.</w:t>
            </w:r>
          </w:p>
        </w:tc>
      </w:tr>
      <w:tr w:rsidR="005345C0" w:rsidRPr="00FF07DD" w14:paraId="5727B4A3" w14:textId="77777777" w:rsidTr="00A21247">
        <w:trPr>
          <w:trHeight w:val="420"/>
        </w:trPr>
        <w:tc>
          <w:tcPr>
            <w:tcW w:w="1525" w:type="dxa"/>
            <w:gridSpan w:val="2"/>
          </w:tcPr>
          <w:p w14:paraId="13719B4A" w14:textId="77777777" w:rsidR="005345C0" w:rsidRPr="0089503A" w:rsidRDefault="005345C0" w:rsidP="00A21247">
            <w:pPr>
              <w:pStyle w:val="TableHeader"/>
            </w:pPr>
            <w:r>
              <w:t>Special Requirements</w:t>
            </w:r>
          </w:p>
        </w:tc>
        <w:tc>
          <w:tcPr>
            <w:tcW w:w="7555" w:type="dxa"/>
            <w:gridSpan w:val="3"/>
          </w:tcPr>
          <w:p w14:paraId="68126301" w14:textId="77777777" w:rsidR="00A64E22" w:rsidRDefault="00A64E22" w:rsidP="00A21247">
            <w:pPr>
              <w:widowControl w:val="0"/>
            </w:pPr>
            <w:r>
              <w:rPr>
                <w:rFonts w:hAnsi="Symbol"/>
              </w:rPr>
              <w:t></w:t>
            </w:r>
            <w:r>
              <w:t xml:space="preserve"> The reset process must be secure to prevent unauthorized access. </w:t>
            </w:r>
          </w:p>
          <w:p w14:paraId="476A6168" w14:textId="2E6E0473" w:rsidR="005345C0" w:rsidRPr="00FF07DD" w:rsidRDefault="00A64E22" w:rsidP="00A21247">
            <w:pPr>
              <w:widowControl w:val="0"/>
              <w:rPr>
                <w:color w:val="000000" w:themeColor="text1"/>
              </w:rPr>
            </w:pPr>
            <w:r>
              <w:rPr>
                <w:rFonts w:hAnsi="Symbol"/>
              </w:rPr>
              <w:t></w:t>
            </w:r>
            <w:r>
              <w:t xml:space="preserve"> Password reset links or codes must have an expiration time (e.g., 15 minutes).</w:t>
            </w:r>
          </w:p>
        </w:tc>
      </w:tr>
      <w:tr w:rsidR="005345C0" w:rsidRPr="00FF07DD" w14:paraId="0B7BBB05" w14:textId="77777777" w:rsidTr="00A21247">
        <w:trPr>
          <w:trHeight w:val="420"/>
        </w:trPr>
        <w:tc>
          <w:tcPr>
            <w:tcW w:w="9080" w:type="dxa"/>
            <w:gridSpan w:val="5"/>
          </w:tcPr>
          <w:p w14:paraId="2949B399" w14:textId="77777777" w:rsidR="005345C0" w:rsidRPr="00FF07DD" w:rsidRDefault="005345C0" w:rsidP="00A21247">
            <w:pPr>
              <w:pStyle w:val="TableHeader"/>
              <w:jc w:val="center"/>
              <w:rPr>
                <w:b w:val="0"/>
              </w:rPr>
            </w:pPr>
            <w:r>
              <w:t>Basic Flow</w:t>
            </w:r>
          </w:p>
        </w:tc>
      </w:tr>
      <w:tr w:rsidR="005345C0" w:rsidRPr="0089503A" w14:paraId="25AB7F32" w14:textId="77777777" w:rsidTr="00A21247">
        <w:trPr>
          <w:trHeight w:val="420"/>
        </w:trPr>
        <w:tc>
          <w:tcPr>
            <w:tcW w:w="4405" w:type="dxa"/>
            <w:gridSpan w:val="3"/>
          </w:tcPr>
          <w:p w14:paraId="24C25867" w14:textId="77777777" w:rsidR="005345C0" w:rsidRPr="0089503A" w:rsidRDefault="005345C0" w:rsidP="00A21247">
            <w:pPr>
              <w:pStyle w:val="TableHeader"/>
              <w:jc w:val="center"/>
            </w:pPr>
            <w:r w:rsidRPr="0089503A">
              <w:t>Actor Action</w:t>
            </w:r>
          </w:p>
        </w:tc>
        <w:tc>
          <w:tcPr>
            <w:tcW w:w="4675" w:type="dxa"/>
            <w:gridSpan w:val="2"/>
          </w:tcPr>
          <w:p w14:paraId="4EC639FD"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4EA238B5" w14:textId="77777777" w:rsidTr="00A21247">
        <w:trPr>
          <w:trHeight w:val="420"/>
        </w:trPr>
        <w:tc>
          <w:tcPr>
            <w:tcW w:w="535" w:type="dxa"/>
          </w:tcPr>
          <w:p w14:paraId="3F3B644D"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6483AE38" w14:textId="7F8E3130" w:rsidR="005345C0" w:rsidRPr="00FF07DD" w:rsidRDefault="00A64E22" w:rsidP="00A21247">
            <w:pPr>
              <w:widowControl w:val="0"/>
              <w:rPr>
                <w:color w:val="000000" w:themeColor="text1"/>
              </w:rPr>
            </w:pPr>
            <w:r>
              <w:t>The user navigates to the login page and clicks "Forgot Password."</w:t>
            </w:r>
          </w:p>
        </w:tc>
        <w:tc>
          <w:tcPr>
            <w:tcW w:w="450" w:type="dxa"/>
          </w:tcPr>
          <w:p w14:paraId="2ABF88CA"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10EF7D2F" w14:textId="03507152" w:rsidR="005345C0" w:rsidRPr="006D690B" w:rsidRDefault="00A64E22" w:rsidP="00A21247">
            <w:pPr>
              <w:widowControl w:val="0"/>
            </w:pPr>
            <w:r>
              <w:t>The system prompts the user to enter their registered email.</w:t>
            </w:r>
          </w:p>
        </w:tc>
      </w:tr>
      <w:tr w:rsidR="005345C0" w:rsidRPr="00FF07DD" w14:paraId="30D5F81E" w14:textId="77777777" w:rsidTr="00A21247">
        <w:trPr>
          <w:trHeight w:val="420"/>
        </w:trPr>
        <w:tc>
          <w:tcPr>
            <w:tcW w:w="535" w:type="dxa"/>
          </w:tcPr>
          <w:p w14:paraId="40666047" w14:textId="77777777" w:rsidR="005345C0" w:rsidRPr="00FF07DD" w:rsidRDefault="005345C0" w:rsidP="00A21247">
            <w:pPr>
              <w:widowControl w:val="0"/>
              <w:jc w:val="center"/>
              <w:rPr>
                <w:color w:val="000000" w:themeColor="text1"/>
              </w:rPr>
            </w:pPr>
            <w:r>
              <w:rPr>
                <w:color w:val="000000" w:themeColor="text1"/>
              </w:rPr>
              <w:t>3</w:t>
            </w:r>
          </w:p>
        </w:tc>
        <w:tc>
          <w:tcPr>
            <w:tcW w:w="3870" w:type="dxa"/>
            <w:gridSpan w:val="2"/>
          </w:tcPr>
          <w:p w14:paraId="32886C8B" w14:textId="3A23D1DA" w:rsidR="005345C0" w:rsidRDefault="00A64E22" w:rsidP="00A64E22">
            <w:pPr>
              <w:widowControl w:val="0"/>
            </w:pPr>
            <w:r>
              <w:t>The user enters their registered email and submits the request.</w:t>
            </w:r>
          </w:p>
        </w:tc>
        <w:tc>
          <w:tcPr>
            <w:tcW w:w="450" w:type="dxa"/>
          </w:tcPr>
          <w:p w14:paraId="36B8E7CA" w14:textId="77777777" w:rsidR="005345C0" w:rsidRPr="00FF07DD" w:rsidRDefault="005345C0" w:rsidP="00A21247">
            <w:pPr>
              <w:widowControl w:val="0"/>
              <w:jc w:val="center"/>
              <w:rPr>
                <w:color w:val="000000" w:themeColor="text1"/>
              </w:rPr>
            </w:pPr>
            <w:r>
              <w:rPr>
                <w:color w:val="000000" w:themeColor="text1"/>
              </w:rPr>
              <w:t>4</w:t>
            </w:r>
          </w:p>
        </w:tc>
        <w:tc>
          <w:tcPr>
            <w:tcW w:w="4225" w:type="dxa"/>
          </w:tcPr>
          <w:p w14:paraId="6EA0FB4F" w14:textId="151403E6" w:rsidR="005345C0" w:rsidRDefault="00A64E22" w:rsidP="00A64E22">
            <w:pPr>
              <w:widowControl w:val="0"/>
            </w:pPr>
            <w:r>
              <w:t>The system validates the input and sends a password reset link or code to the provided email.</w:t>
            </w:r>
          </w:p>
        </w:tc>
      </w:tr>
      <w:tr w:rsidR="00A64E22" w:rsidRPr="00FF07DD" w14:paraId="552C488C" w14:textId="77777777" w:rsidTr="00A21247">
        <w:trPr>
          <w:trHeight w:val="420"/>
        </w:trPr>
        <w:tc>
          <w:tcPr>
            <w:tcW w:w="535" w:type="dxa"/>
          </w:tcPr>
          <w:p w14:paraId="43BE3756" w14:textId="08A75D2F" w:rsidR="00A64E22" w:rsidRDefault="00A64E22" w:rsidP="00A21247">
            <w:pPr>
              <w:widowControl w:val="0"/>
              <w:jc w:val="center"/>
              <w:rPr>
                <w:color w:val="000000" w:themeColor="text1"/>
              </w:rPr>
            </w:pPr>
            <w:r>
              <w:rPr>
                <w:color w:val="000000" w:themeColor="text1"/>
              </w:rPr>
              <w:t>5</w:t>
            </w:r>
          </w:p>
        </w:tc>
        <w:tc>
          <w:tcPr>
            <w:tcW w:w="3870" w:type="dxa"/>
            <w:gridSpan w:val="2"/>
          </w:tcPr>
          <w:p w14:paraId="735DC2A5" w14:textId="763F8668" w:rsidR="00A64E22" w:rsidRDefault="00A64E22" w:rsidP="00A64E22">
            <w:pPr>
              <w:widowControl w:val="0"/>
            </w:pPr>
            <w:r>
              <w:t>The user clicks the link or enters the code and navigates to the password reset page.</w:t>
            </w:r>
          </w:p>
        </w:tc>
        <w:tc>
          <w:tcPr>
            <w:tcW w:w="450" w:type="dxa"/>
          </w:tcPr>
          <w:p w14:paraId="6F011D10" w14:textId="4E35D383" w:rsidR="00A64E22" w:rsidRDefault="00A64E22" w:rsidP="00A21247">
            <w:pPr>
              <w:widowControl w:val="0"/>
              <w:jc w:val="center"/>
              <w:rPr>
                <w:color w:val="000000" w:themeColor="text1"/>
              </w:rPr>
            </w:pPr>
            <w:r>
              <w:rPr>
                <w:color w:val="000000" w:themeColor="text1"/>
              </w:rPr>
              <w:t>6</w:t>
            </w:r>
          </w:p>
        </w:tc>
        <w:tc>
          <w:tcPr>
            <w:tcW w:w="4225" w:type="dxa"/>
          </w:tcPr>
          <w:p w14:paraId="18C4E906" w14:textId="27F64669" w:rsidR="00A64E22" w:rsidRDefault="00A64E22" w:rsidP="00A64E22">
            <w:pPr>
              <w:widowControl w:val="0"/>
            </w:pPr>
            <w:r>
              <w:t>The system prompts the user to enter a new password.</w:t>
            </w:r>
          </w:p>
        </w:tc>
      </w:tr>
      <w:tr w:rsidR="00A64E22" w:rsidRPr="00FF07DD" w14:paraId="55BEA1AB" w14:textId="77777777" w:rsidTr="00A21247">
        <w:trPr>
          <w:trHeight w:val="420"/>
        </w:trPr>
        <w:tc>
          <w:tcPr>
            <w:tcW w:w="535" w:type="dxa"/>
          </w:tcPr>
          <w:p w14:paraId="33B2D3EE" w14:textId="2C29A8AA" w:rsidR="00A64E22" w:rsidRDefault="00A64E22" w:rsidP="00A21247">
            <w:pPr>
              <w:widowControl w:val="0"/>
              <w:jc w:val="center"/>
              <w:rPr>
                <w:color w:val="000000" w:themeColor="text1"/>
              </w:rPr>
            </w:pPr>
            <w:r>
              <w:rPr>
                <w:color w:val="000000" w:themeColor="text1"/>
              </w:rPr>
              <w:t>7</w:t>
            </w:r>
          </w:p>
        </w:tc>
        <w:tc>
          <w:tcPr>
            <w:tcW w:w="3870" w:type="dxa"/>
            <w:gridSpan w:val="2"/>
          </w:tcPr>
          <w:p w14:paraId="6E793351" w14:textId="546EB1E5" w:rsidR="00A64E22" w:rsidRDefault="00A64E22" w:rsidP="00A64E22">
            <w:pPr>
              <w:widowControl w:val="0"/>
            </w:pPr>
            <w:r>
              <w:t>The user enters and confirms the new password, then submits the form.</w:t>
            </w:r>
          </w:p>
        </w:tc>
        <w:tc>
          <w:tcPr>
            <w:tcW w:w="450" w:type="dxa"/>
          </w:tcPr>
          <w:p w14:paraId="3AB28CCF" w14:textId="4084C468" w:rsidR="00A64E22" w:rsidRDefault="00A64E22" w:rsidP="00A21247">
            <w:pPr>
              <w:widowControl w:val="0"/>
              <w:jc w:val="center"/>
              <w:rPr>
                <w:color w:val="000000" w:themeColor="text1"/>
              </w:rPr>
            </w:pPr>
            <w:r>
              <w:rPr>
                <w:color w:val="000000" w:themeColor="text1"/>
              </w:rPr>
              <w:t>8</w:t>
            </w:r>
          </w:p>
        </w:tc>
        <w:tc>
          <w:tcPr>
            <w:tcW w:w="4225" w:type="dxa"/>
          </w:tcPr>
          <w:p w14:paraId="6ED0A7B4" w14:textId="1C94F347" w:rsidR="00A64E22" w:rsidRDefault="00A64E22" w:rsidP="00A64E22">
            <w:pPr>
              <w:widowControl w:val="0"/>
            </w:pPr>
            <w:r>
              <w:t>The system validates the new password, updates the user's credentials in the database, and confirms the reset.</w:t>
            </w:r>
          </w:p>
        </w:tc>
      </w:tr>
      <w:tr w:rsidR="005345C0" w:rsidRPr="00FF07DD" w14:paraId="57FA7E3C" w14:textId="77777777" w:rsidTr="00A21247">
        <w:trPr>
          <w:trHeight w:val="420"/>
        </w:trPr>
        <w:tc>
          <w:tcPr>
            <w:tcW w:w="9080" w:type="dxa"/>
            <w:gridSpan w:val="5"/>
          </w:tcPr>
          <w:p w14:paraId="1B9C5877"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61A168A8" w14:textId="77777777" w:rsidTr="00A21247">
        <w:trPr>
          <w:trHeight w:val="420"/>
        </w:trPr>
        <w:tc>
          <w:tcPr>
            <w:tcW w:w="535" w:type="dxa"/>
          </w:tcPr>
          <w:p w14:paraId="3FC995B2" w14:textId="77777777" w:rsidR="005345C0" w:rsidRPr="00FF07DD" w:rsidRDefault="005345C0" w:rsidP="00A21247">
            <w:pPr>
              <w:widowControl w:val="0"/>
              <w:jc w:val="center"/>
              <w:rPr>
                <w:color w:val="000000" w:themeColor="text1"/>
              </w:rPr>
            </w:pPr>
            <w:r w:rsidRPr="00FF07DD">
              <w:rPr>
                <w:color w:val="000000" w:themeColor="text1"/>
              </w:rPr>
              <w:lastRenderedPageBreak/>
              <w:t>3</w:t>
            </w:r>
          </w:p>
        </w:tc>
        <w:tc>
          <w:tcPr>
            <w:tcW w:w="3870" w:type="dxa"/>
            <w:gridSpan w:val="2"/>
          </w:tcPr>
          <w:p w14:paraId="33809599" w14:textId="1B44C87A" w:rsidR="005345C0" w:rsidRPr="00FF07DD" w:rsidRDefault="00A64E22" w:rsidP="00A64E22">
            <w:pPr>
              <w:widowControl w:val="0"/>
              <w:rPr>
                <w:color w:val="000000" w:themeColor="text1"/>
              </w:rPr>
            </w:pPr>
            <w:r>
              <w:t xml:space="preserve">If the user enters an unregistered email. </w:t>
            </w:r>
          </w:p>
        </w:tc>
        <w:tc>
          <w:tcPr>
            <w:tcW w:w="450" w:type="dxa"/>
          </w:tcPr>
          <w:p w14:paraId="66F7D071"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4C04724A" w14:textId="5CB53629" w:rsidR="005345C0" w:rsidRPr="00FF07DD" w:rsidRDefault="00A64E22" w:rsidP="00A21247">
            <w:pPr>
              <w:keepNext/>
              <w:widowControl w:val="0"/>
              <w:rPr>
                <w:i/>
                <w:color w:val="000000" w:themeColor="text1"/>
              </w:rPr>
            </w:pPr>
            <w:r>
              <w:t>The system displays an error message and prompts for a valid input.</w:t>
            </w:r>
          </w:p>
        </w:tc>
      </w:tr>
      <w:tr w:rsidR="00A64E22" w:rsidRPr="00FF07DD" w14:paraId="556F773F" w14:textId="77777777" w:rsidTr="00A21247">
        <w:trPr>
          <w:trHeight w:val="420"/>
        </w:trPr>
        <w:tc>
          <w:tcPr>
            <w:tcW w:w="535" w:type="dxa"/>
          </w:tcPr>
          <w:p w14:paraId="0B681E84" w14:textId="6DAEBF75" w:rsidR="00A64E22" w:rsidRPr="00FF07DD" w:rsidRDefault="00A64E22" w:rsidP="00A64E22">
            <w:pPr>
              <w:widowControl w:val="0"/>
              <w:rPr>
                <w:color w:val="000000" w:themeColor="text1"/>
              </w:rPr>
            </w:pPr>
          </w:p>
        </w:tc>
        <w:tc>
          <w:tcPr>
            <w:tcW w:w="3870" w:type="dxa"/>
            <w:gridSpan w:val="2"/>
          </w:tcPr>
          <w:p w14:paraId="3467573D" w14:textId="7C1E555E" w:rsidR="00A64E22" w:rsidRDefault="00A64E22" w:rsidP="00A64E22">
            <w:pPr>
              <w:widowControl w:val="0"/>
            </w:pPr>
            <w:r>
              <w:t>If the user attempts to use an expired reset link or code</w:t>
            </w:r>
          </w:p>
        </w:tc>
        <w:tc>
          <w:tcPr>
            <w:tcW w:w="450" w:type="dxa"/>
          </w:tcPr>
          <w:p w14:paraId="7B8A9C38" w14:textId="77777777" w:rsidR="00A64E22" w:rsidRPr="00FD1CBA" w:rsidRDefault="00A64E22" w:rsidP="00A21247">
            <w:pPr>
              <w:widowControl w:val="0"/>
              <w:jc w:val="center"/>
              <w:rPr>
                <w:color w:val="000000" w:themeColor="text1"/>
              </w:rPr>
            </w:pPr>
          </w:p>
        </w:tc>
        <w:tc>
          <w:tcPr>
            <w:tcW w:w="4225" w:type="dxa"/>
          </w:tcPr>
          <w:p w14:paraId="0F98011D" w14:textId="1E98783F" w:rsidR="00A64E22" w:rsidRDefault="00A64E22" w:rsidP="00A21247">
            <w:pPr>
              <w:keepNext/>
              <w:widowControl w:val="0"/>
            </w:pPr>
            <w:r>
              <w:t>The system notifies the user and prompts them to request a new one</w:t>
            </w:r>
          </w:p>
        </w:tc>
      </w:tr>
    </w:tbl>
    <w:p w14:paraId="7564ADF0" w14:textId="77777777" w:rsidR="005345C0" w:rsidRDefault="005345C0" w:rsidP="005D379E"/>
    <w:p w14:paraId="30977569" w14:textId="4A4FD79C" w:rsidR="008D0CFB" w:rsidRDefault="008D0CFB" w:rsidP="005D379E"/>
    <w:p w14:paraId="0AB14416" w14:textId="53B401E6" w:rsidR="00F90B2E" w:rsidRDefault="00F90B2E" w:rsidP="00F90B2E">
      <w:pPr>
        <w:pStyle w:val="Heading3"/>
      </w:pPr>
      <w:r>
        <w:t>: Add Products to cart</w:t>
      </w:r>
    </w:p>
    <w:p w14:paraId="740F61B9" w14:textId="7DCFD569" w:rsidR="008D0CFB" w:rsidRDefault="00F90B2E" w:rsidP="005D379E">
      <w:r>
        <w:t xml:space="preserve"> </w:t>
      </w:r>
    </w:p>
    <w:p w14:paraId="408569EB" w14:textId="6DE9A687" w:rsidR="00024EB0" w:rsidRDefault="00024EB0"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90B2E" w:rsidRPr="00FF07DD" w14:paraId="7D146669" w14:textId="77777777" w:rsidTr="001E04EC">
        <w:trPr>
          <w:trHeight w:val="420"/>
        </w:trPr>
        <w:tc>
          <w:tcPr>
            <w:tcW w:w="1525" w:type="dxa"/>
            <w:gridSpan w:val="2"/>
          </w:tcPr>
          <w:p w14:paraId="21E82DCB" w14:textId="77777777" w:rsidR="00F90B2E" w:rsidRPr="00FF07DD" w:rsidRDefault="00F90B2E" w:rsidP="001E04EC">
            <w:pPr>
              <w:pStyle w:val="TableHeader"/>
              <w:rPr>
                <w:b w:val="0"/>
              </w:rPr>
            </w:pPr>
            <w:r w:rsidRPr="00FF07DD">
              <w:t>Name</w:t>
            </w:r>
          </w:p>
        </w:tc>
        <w:tc>
          <w:tcPr>
            <w:tcW w:w="7555" w:type="dxa"/>
            <w:gridSpan w:val="3"/>
          </w:tcPr>
          <w:p w14:paraId="63318050" w14:textId="77777777" w:rsidR="00F90B2E" w:rsidRPr="00FF07DD" w:rsidRDefault="00F90B2E" w:rsidP="001E04EC">
            <w:pPr>
              <w:widowControl w:val="0"/>
              <w:rPr>
                <w:color w:val="000000" w:themeColor="text1"/>
              </w:rPr>
            </w:pPr>
            <w:r>
              <w:t>Add Products to Cart</w:t>
            </w:r>
          </w:p>
        </w:tc>
      </w:tr>
      <w:tr w:rsidR="00F90B2E" w:rsidRPr="00FF07DD" w14:paraId="4A941FF4" w14:textId="77777777" w:rsidTr="001E04EC">
        <w:trPr>
          <w:trHeight w:val="420"/>
        </w:trPr>
        <w:tc>
          <w:tcPr>
            <w:tcW w:w="1525" w:type="dxa"/>
            <w:gridSpan w:val="2"/>
          </w:tcPr>
          <w:p w14:paraId="12A9B2D3" w14:textId="77777777" w:rsidR="00F90B2E" w:rsidRPr="00FF07DD" w:rsidRDefault="00F90B2E" w:rsidP="001E04EC">
            <w:pPr>
              <w:pStyle w:val="TableHeader"/>
              <w:rPr>
                <w:b w:val="0"/>
                <w:sz w:val="18"/>
              </w:rPr>
            </w:pPr>
            <w:r w:rsidRPr="0089503A">
              <w:t>Actors</w:t>
            </w:r>
          </w:p>
        </w:tc>
        <w:tc>
          <w:tcPr>
            <w:tcW w:w="7555" w:type="dxa"/>
            <w:gridSpan w:val="3"/>
          </w:tcPr>
          <w:p w14:paraId="133DF2B1" w14:textId="77777777" w:rsidR="00F90B2E" w:rsidRPr="00FF07DD" w:rsidRDefault="00F90B2E" w:rsidP="001E04EC">
            <w:pPr>
              <w:widowControl w:val="0"/>
              <w:rPr>
                <w:color w:val="000000" w:themeColor="text1"/>
              </w:rPr>
            </w:pPr>
            <w:r>
              <w:t>Buyer</w:t>
            </w:r>
          </w:p>
        </w:tc>
      </w:tr>
      <w:tr w:rsidR="00F90B2E" w:rsidRPr="00FF07DD" w14:paraId="2FD66C26" w14:textId="77777777" w:rsidTr="001E04EC">
        <w:trPr>
          <w:trHeight w:val="420"/>
        </w:trPr>
        <w:tc>
          <w:tcPr>
            <w:tcW w:w="1525" w:type="dxa"/>
            <w:gridSpan w:val="2"/>
          </w:tcPr>
          <w:p w14:paraId="2F9AC190" w14:textId="77777777" w:rsidR="00F90B2E" w:rsidRPr="00FF07DD" w:rsidRDefault="00F90B2E" w:rsidP="001E04EC">
            <w:pPr>
              <w:pStyle w:val="TableHeader"/>
              <w:rPr>
                <w:b w:val="0"/>
                <w:sz w:val="18"/>
              </w:rPr>
            </w:pPr>
            <w:r w:rsidRPr="0089503A">
              <w:t>Summary</w:t>
            </w:r>
          </w:p>
        </w:tc>
        <w:tc>
          <w:tcPr>
            <w:tcW w:w="7555" w:type="dxa"/>
            <w:gridSpan w:val="3"/>
          </w:tcPr>
          <w:p w14:paraId="5F0076B2" w14:textId="77777777" w:rsidR="00F90B2E" w:rsidRPr="00FF07DD" w:rsidRDefault="00F90B2E" w:rsidP="001E04EC">
            <w:pPr>
              <w:widowControl w:val="0"/>
              <w:rPr>
                <w:color w:val="000000" w:themeColor="text1"/>
              </w:rPr>
            </w:pPr>
            <w:r>
              <w:t>The buyer adds selected products to their shopping cart.</w:t>
            </w:r>
          </w:p>
        </w:tc>
      </w:tr>
      <w:tr w:rsidR="00F90B2E" w:rsidRPr="00FF07DD" w14:paraId="769CEECD" w14:textId="77777777" w:rsidTr="001E04EC">
        <w:trPr>
          <w:trHeight w:val="420"/>
        </w:trPr>
        <w:tc>
          <w:tcPr>
            <w:tcW w:w="1525" w:type="dxa"/>
            <w:gridSpan w:val="2"/>
          </w:tcPr>
          <w:p w14:paraId="4FFFAD58" w14:textId="77777777" w:rsidR="00F90B2E" w:rsidRPr="00FF07DD" w:rsidRDefault="00F90B2E" w:rsidP="001E04EC">
            <w:pPr>
              <w:pStyle w:val="TableHeader"/>
              <w:rPr>
                <w:b w:val="0"/>
                <w:sz w:val="18"/>
              </w:rPr>
            </w:pPr>
            <w:r w:rsidRPr="0089503A">
              <w:t>Pre-Conditions</w:t>
            </w:r>
          </w:p>
        </w:tc>
        <w:tc>
          <w:tcPr>
            <w:tcW w:w="7555" w:type="dxa"/>
            <w:gridSpan w:val="3"/>
          </w:tcPr>
          <w:p w14:paraId="1EA9E402" w14:textId="77777777" w:rsidR="00F90B2E" w:rsidRPr="00FF07DD" w:rsidRDefault="00F90B2E" w:rsidP="001E04EC">
            <w:pPr>
              <w:widowControl w:val="0"/>
              <w:rPr>
                <w:color w:val="000000" w:themeColor="text1"/>
              </w:rPr>
            </w:pPr>
            <w:r>
              <w:t>The buyer must be logged in.</w:t>
            </w:r>
          </w:p>
        </w:tc>
      </w:tr>
      <w:tr w:rsidR="00F90B2E" w:rsidRPr="00FF07DD" w14:paraId="2F926AE9" w14:textId="77777777" w:rsidTr="001E04EC">
        <w:trPr>
          <w:trHeight w:val="420"/>
        </w:trPr>
        <w:tc>
          <w:tcPr>
            <w:tcW w:w="1525" w:type="dxa"/>
            <w:gridSpan w:val="2"/>
          </w:tcPr>
          <w:p w14:paraId="7D8212A6" w14:textId="77777777" w:rsidR="00F90B2E" w:rsidRPr="00FF07DD" w:rsidRDefault="00F90B2E" w:rsidP="001E04EC">
            <w:pPr>
              <w:pStyle w:val="TableHeader"/>
              <w:rPr>
                <w:b w:val="0"/>
                <w:sz w:val="18"/>
              </w:rPr>
            </w:pPr>
            <w:r w:rsidRPr="0089503A">
              <w:t>Post-Conditions</w:t>
            </w:r>
          </w:p>
        </w:tc>
        <w:tc>
          <w:tcPr>
            <w:tcW w:w="7555" w:type="dxa"/>
            <w:gridSpan w:val="3"/>
          </w:tcPr>
          <w:p w14:paraId="021264F7" w14:textId="77777777" w:rsidR="00F90B2E" w:rsidRDefault="00F90B2E" w:rsidP="001E04EC">
            <w:r>
              <w:rPr>
                <w:rFonts w:hAnsi="Symbol"/>
              </w:rPr>
              <w:t></w:t>
            </w:r>
            <w:r>
              <w:t xml:space="preserve"> The selected product is added to the cart.</w:t>
            </w:r>
          </w:p>
          <w:p w14:paraId="16B8188C" w14:textId="77777777" w:rsidR="00F90B2E" w:rsidRPr="00FF07DD" w:rsidRDefault="00F90B2E" w:rsidP="001E04EC">
            <w:pPr>
              <w:widowControl w:val="0"/>
              <w:rPr>
                <w:color w:val="000000" w:themeColor="text1"/>
              </w:rPr>
            </w:pPr>
            <w:r>
              <w:rPr>
                <w:rFonts w:hAnsi="Symbol"/>
              </w:rPr>
              <w:t></w:t>
            </w:r>
            <w:r>
              <w:t xml:space="preserve">  The buyer’s cart is updated in real time.</w:t>
            </w:r>
          </w:p>
        </w:tc>
      </w:tr>
      <w:tr w:rsidR="00F90B2E" w:rsidRPr="00FF07DD" w14:paraId="0C7E8416" w14:textId="77777777" w:rsidTr="001E04EC">
        <w:trPr>
          <w:trHeight w:val="420"/>
        </w:trPr>
        <w:tc>
          <w:tcPr>
            <w:tcW w:w="1525" w:type="dxa"/>
            <w:gridSpan w:val="2"/>
          </w:tcPr>
          <w:p w14:paraId="1F1C3208" w14:textId="77777777" w:rsidR="00F90B2E" w:rsidRPr="0089503A" w:rsidRDefault="00F90B2E" w:rsidP="001E04EC">
            <w:pPr>
              <w:pStyle w:val="TableHeader"/>
            </w:pPr>
            <w:r>
              <w:t>Special Requirements</w:t>
            </w:r>
          </w:p>
        </w:tc>
        <w:tc>
          <w:tcPr>
            <w:tcW w:w="7555" w:type="dxa"/>
            <w:gridSpan w:val="3"/>
          </w:tcPr>
          <w:p w14:paraId="17B81807" w14:textId="77777777" w:rsidR="00F90B2E" w:rsidRPr="00FF07DD" w:rsidRDefault="00F90B2E" w:rsidP="001E04EC">
            <w:pPr>
              <w:widowControl w:val="0"/>
              <w:rPr>
                <w:color w:val="000000" w:themeColor="text1"/>
              </w:rPr>
            </w:pPr>
            <w:r>
              <w:t>Allow the buyer to specify quantity before adding to the cart.</w:t>
            </w:r>
          </w:p>
        </w:tc>
      </w:tr>
      <w:tr w:rsidR="00F90B2E" w:rsidRPr="00FF07DD" w14:paraId="02C01233" w14:textId="77777777" w:rsidTr="001E04EC">
        <w:trPr>
          <w:trHeight w:val="420"/>
        </w:trPr>
        <w:tc>
          <w:tcPr>
            <w:tcW w:w="9080" w:type="dxa"/>
            <w:gridSpan w:val="5"/>
          </w:tcPr>
          <w:p w14:paraId="6C9DF4AA" w14:textId="77777777" w:rsidR="00F90B2E" w:rsidRPr="00FF07DD" w:rsidRDefault="00F90B2E" w:rsidP="001E04EC">
            <w:pPr>
              <w:pStyle w:val="TableHeader"/>
              <w:jc w:val="center"/>
              <w:rPr>
                <w:b w:val="0"/>
              </w:rPr>
            </w:pPr>
            <w:r>
              <w:t>Basic Flow</w:t>
            </w:r>
          </w:p>
        </w:tc>
      </w:tr>
      <w:tr w:rsidR="00F90B2E" w:rsidRPr="0089503A" w14:paraId="0BD7BC5C" w14:textId="77777777" w:rsidTr="001E04EC">
        <w:trPr>
          <w:trHeight w:val="420"/>
        </w:trPr>
        <w:tc>
          <w:tcPr>
            <w:tcW w:w="4405" w:type="dxa"/>
            <w:gridSpan w:val="3"/>
          </w:tcPr>
          <w:p w14:paraId="1D86EC7F" w14:textId="77777777" w:rsidR="00F90B2E" w:rsidRPr="0089503A" w:rsidRDefault="00F90B2E" w:rsidP="001E04EC">
            <w:pPr>
              <w:pStyle w:val="TableHeader"/>
              <w:jc w:val="center"/>
            </w:pPr>
            <w:r w:rsidRPr="0089503A">
              <w:t>Actor Action</w:t>
            </w:r>
          </w:p>
        </w:tc>
        <w:tc>
          <w:tcPr>
            <w:tcW w:w="4675" w:type="dxa"/>
            <w:gridSpan w:val="2"/>
          </w:tcPr>
          <w:p w14:paraId="5C2B7FEE" w14:textId="77777777" w:rsidR="00F90B2E" w:rsidRPr="0089503A" w:rsidRDefault="00F90B2E" w:rsidP="001E04EC">
            <w:pPr>
              <w:widowControl w:val="0"/>
              <w:jc w:val="center"/>
              <w:rPr>
                <w:b/>
                <w:color w:val="000000" w:themeColor="text1"/>
                <w:szCs w:val="18"/>
              </w:rPr>
            </w:pPr>
            <w:r w:rsidRPr="0089503A">
              <w:rPr>
                <w:b/>
                <w:color w:val="000000" w:themeColor="text1"/>
                <w:szCs w:val="18"/>
              </w:rPr>
              <w:t>System Response</w:t>
            </w:r>
          </w:p>
        </w:tc>
      </w:tr>
      <w:tr w:rsidR="00F90B2E" w:rsidRPr="00FF07DD" w14:paraId="4B00A7C8" w14:textId="77777777" w:rsidTr="001E04EC">
        <w:trPr>
          <w:trHeight w:val="420"/>
        </w:trPr>
        <w:tc>
          <w:tcPr>
            <w:tcW w:w="535" w:type="dxa"/>
          </w:tcPr>
          <w:p w14:paraId="6E61C24D" w14:textId="77777777" w:rsidR="00F90B2E" w:rsidRPr="00FF07DD" w:rsidRDefault="00F90B2E" w:rsidP="001E04EC">
            <w:pPr>
              <w:widowControl w:val="0"/>
              <w:jc w:val="center"/>
              <w:rPr>
                <w:color w:val="000000" w:themeColor="text1"/>
              </w:rPr>
            </w:pPr>
            <w:r w:rsidRPr="00FF07DD">
              <w:rPr>
                <w:color w:val="000000" w:themeColor="text1"/>
              </w:rPr>
              <w:t>1</w:t>
            </w:r>
          </w:p>
        </w:tc>
        <w:tc>
          <w:tcPr>
            <w:tcW w:w="3870" w:type="dxa"/>
            <w:gridSpan w:val="2"/>
          </w:tcPr>
          <w:p w14:paraId="3767FC9C" w14:textId="77777777" w:rsidR="00F90B2E" w:rsidRPr="00FF07DD" w:rsidRDefault="00F90B2E" w:rsidP="001E04EC">
            <w:pPr>
              <w:widowControl w:val="0"/>
              <w:rPr>
                <w:color w:val="000000" w:themeColor="text1"/>
              </w:rPr>
            </w:pPr>
            <w:r>
              <w:t>The buyer clicks "Add to Cart" for a product.</w:t>
            </w:r>
          </w:p>
        </w:tc>
        <w:tc>
          <w:tcPr>
            <w:tcW w:w="450" w:type="dxa"/>
          </w:tcPr>
          <w:p w14:paraId="2B52B13C" w14:textId="77777777" w:rsidR="00F90B2E" w:rsidRPr="00FF07DD" w:rsidRDefault="00F90B2E" w:rsidP="001E04EC">
            <w:pPr>
              <w:widowControl w:val="0"/>
              <w:jc w:val="center"/>
              <w:rPr>
                <w:color w:val="000000" w:themeColor="text1"/>
              </w:rPr>
            </w:pPr>
            <w:r w:rsidRPr="00FF07DD">
              <w:rPr>
                <w:color w:val="000000" w:themeColor="text1"/>
              </w:rPr>
              <w:t>2</w:t>
            </w:r>
          </w:p>
        </w:tc>
        <w:tc>
          <w:tcPr>
            <w:tcW w:w="4225" w:type="dxa"/>
          </w:tcPr>
          <w:p w14:paraId="1E6605FE" w14:textId="77777777" w:rsidR="00F90B2E" w:rsidRPr="00FF07DD" w:rsidRDefault="00F90B2E" w:rsidP="001E04EC">
            <w:pPr>
              <w:widowControl w:val="0"/>
              <w:rPr>
                <w:color w:val="000000" w:themeColor="text1"/>
              </w:rPr>
            </w:pPr>
            <w:r>
              <w:t>The system adds the product to the cart and updates the cart’s total.</w:t>
            </w:r>
          </w:p>
        </w:tc>
      </w:tr>
      <w:tr w:rsidR="00F90B2E" w:rsidRPr="00FF07DD" w14:paraId="4C3827DA" w14:textId="77777777" w:rsidTr="001E04EC">
        <w:trPr>
          <w:trHeight w:val="420"/>
        </w:trPr>
        <w:tc>
          <w:tcPr>
            <w:tcW w:w="9080" w:type="dxa"/>
            <w:gridSpan w:val="5"/>
          </w:tcPr>
          <w:p w14:paraId="73317A92" w14:textId="77777777" w:rsidR="00F90B2E" w:rsidRPr="00FF07DD" w:rsidRDefault="00F90B2E" w:rsidP="001E04EC">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F90B2E" w:rsidRPr="00FF07DD" w14:paraId="4F120AFE" w14:textId="77777777" w:rsidTr="001E04EC">
        <w:trPr>
          <w:trHeight w:val="420"/>
        </w:trPr>
        <w:tc>
          <w:tcPr>
            <w:tcW w:w="535" w:type="dxa"/>
          </w:tcPr>
          <w:p w14:paraId="215DB6EE" w14:textId="77777777" w:rsidR="00F90B2E" w:rsidRPr="00FF07DD" w:rsidRDefault="00F90B2E" w:rsidP="001E04EC">
            <w:pPr>
              <w:widowControl w:val="0"/>
              <w:jc w:val="center"/>
              <w:rPr>
                <w:color w:val="000000" w:themeColor="text1"/>
              </w:rPr>
            </w:pPr>
            <w:r w:rsidRPr="00FF07DD">
              <w:rPr>
                <w:color w:val="000000" w:themeColor="text1"/>
              </w:rPr>
              <w:t>3</w:t>
            </w:r>
          </w:p>
        </w:tc>
        <w:tc>
          <w:tcPr>
            <w:tcW w:w="3870" w:type="dxa"/>
            <w:gridSpan w:val="2"/>
          </w:tcPr>
          <w:p w14:paraId="233F8F0C" w14:textId="77777777" w:rsidR="00F90B2E" w:rsidRPr="00FF07DD" w:rsidRDefault="00F90B2E" w:rsidP="001E04EC">
            <w:pPr>
              <w:widowControl w:val="0"/>
              <w:rPr>
                <w:color w:val="000000" w:themeColor="text1"/>
              </w:rPr>
            </w:pPr>
            <w:r>
              <w:t>The buyer tries to add an out-of-stock product</w:t>
            </w:r>
          </w:p>
        </w:tc>
        <w:tc>
          <w:tcPr>
            <w:tcW w:w="450" w:type="dxa"/>
          </w:tcPr>
          <w:p w14:paraId="585F76E1" w14:textId="77777777" w:rsidR="00F90B2E" w:rsidRPr="00FF07DD" w:rsidRDefault="00F90B2E" w:rsidP="001E04EC">
            <w:pPr>
              <w:widowControl w:val="0"/>
              <w:jc w:val="center"/>
              <w:rPr>
                <w:b/>
                <w:color w:val="000000" w:themeColor="text1"/>
              </w:rPr>
            </w:pPr>
            <w:r w:rsidRPr="00FD1CBA">
              <w:rPr>
                <w:color w:val="000000" w:themeColor="text1"/>
              </w:rPr>
              <w:t>4-A</w:t>
            </w:r>
          </w:p>
        </w:tc>
        <w:tc>
          <w:tcPr>
            <w:tcW w:w="4225" w:type="dxa"/>
          </w:tcPr>
          <w:p w14:paraId="6160866E" w14:textId="77777777" w:rsidR="00F90B2E" w:rsidRPr="00FF07DD" w:rsidRDefault="00F90B2E" w:rsidP="001E04EC">
            <w:pPr>
              <w:keepNext/>
              <w:widowControl w:val="0"/>
              <w:rPr>
                <w:i/>
                <w:color w:val="000000" w:themeColor="text1"/>
              </w:rPr>
            </w:pPr>
            <w:r>
              <w:t>The system displays a message: "This product is currently out of stock."</w:t>
            </w:r>
          </w:p>
        </w:tc>
      </w:tr>
    </w:tbl>
    <w:p w14:paraId="37A680A1" w14:textId="68F93D57" w:rsidR="006D690B" w:rsidRDefault="006D690B" w:rsidP="005D379E"/>
    <w:p w14:paraId="555AF7BF" w14:textId="262474D5" w:rsidR="00F90B2E" w:rsidRDefault="00F90B2E" w:rsidP="00F90B2E">
      <w:pPr>
        <w:pStyle w:val="Heading3"/>
      </w:pPr>
      <w:r>
        <w:t>: Complete Checkout</w:t>
      </w:r>
    </w:p>
    <w:p w14:paraId="3CB31BE1" w14:textId="01FBB099" w:rsidR="006D690B" w:rsidRDefault="006D690B" w:rsidP="005D379E"/>
    <w:p w14:paraId="2FB286B8" w14:textId="77777777" w:rsidR="006D690B" w:rsidRDefault="006D690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1C12F25C" w14:textId="77777777" w:rsidTr="00337308">
        <w:trPr>
          <w:trHeight w:val="420"/>
        </w:trPr>
        <w:tc>
          <w:tcPr>
            <w:tcW w:w="1525" w:type="dxa"/>
            <w:gridSpan w:val="2"/>
          </w:tcPr>
          <w:p w14:paraId="506C7443" w14:textId="77777777" w:rsidR="006D690B" w:rsidRPr="00FF07DD" w:rsidRDefault="006D690B" w:rsidP="00337308">
            <w:pPr>
              <w:pStyle w:val="TableHeader"/>
              <w:rPr>
                <w:b w:val="0"/>
              </w:rPr>
            </w:pPr>
            <w:r w:rsidRPr="00FF07DD">
              <w:t>Name</w:t>
            </w:r>
          </w:p>
        </w:tc>
        <w:tc>
          <w:tcPr>
            <w:tcW w:w="7555" w:type="dxa"/>
            <w:gridSpan w:val="3"/>
          </w:tcPr>
          <w:p w14:paraId="6BB50F25" w14:textId="5758CF25" w:rsidR="006D690B" w:rsidRPr="00FF07DD" w:rsidRDefault="006D690B" w:rsidP="006D690B">
            <w:pPr>
              <w:widowControl w:val="0"/>
              <w:rPr>
                <w:color w:val="000000" w:themeColor="text1"/>
              </w:rPr>
            </w:pPr>
            <w:r>
              <w:t>Complete Checkout</w:t>
            </w:r>
          </w:p>
        </w:tc>
      </w:tr>
      <w:tr w:rsidR="006D690B" w:rsidRPr="00FF07DD" w14:paraId="28DF2576" w14:textId="77777777" w:rsidTr="00337308">
        <w:trPr>
          <w:trHeight w:val="420"/>
        </w:trPr>
        <w:tc>
          <w:tcPr>
            <w:tcW w:w="1525" w:type="dxa"/>
            <w:gridSpan w:val="2"/>
          </w:tcPr>
          <w:p w14:paraId="1DE866E6" w14:textId="77777777" w:rsidR="006D690B" w:rsidRPr="00FF07DD" w:rsidRDefault="006D690B" w:rsidP="00337308">
            <w:pPr>
              <w:pStyle w:val="TableHeader"/>
              <w:rPr>
                <w:b w:val="0"/>
                <w:sz w:val="18"/>
              </w:rPr>
            </w:pPr>
            <w:r w:rsidRPr="0089503A">
              <w:t>Actors</w:t>
            </w:r>
          </w:p>
        </w:tc>
        <w:tc>
          <w:tcPr>
            <w:tcW w:w="7555" w:type="dxa"/>
            <w:gridSpan w:val="3"/>
          </w:tcPr>
          <w:p w14:paraId="77C05739" w14:textId="77777777" w:rsidR="006D690B" w:rsidRPr="00FF07DD" w:rsidRDefault="006D690B" w:rsidP="00337308">
            <w:pPr>
              <w:widowControl w:val="0"/>
              <w:rPr>
                <w:color w:val="000000" w:themeColor="text1"/>
              </w:rPr>
            </w:pPr>
            <w:r>
              <w:t>Buyer</w:t>
            </w:r>
          </w:p>
        </w:tc>
      </w:tr>
      <w:tr w:rsidR="006D690B" w:rsidRPr="00FF07DD" w14:paraId="7DAE89D2" w14:textId="77777777" w:rsidTr="00337308">
        <w:trPr>
          <w:trHeight w:val="420"/>
        </w:trPr>
        <w:tc>
          <w:tcPr>
            <w:tcW w:w="1525" w:type="dxa"/>
            <w:gridSpan w:val="2"/>
          </w:tcPr>
          <w:p w14:paraId="13ACEE2C" w14:textId="77777777" w:rsidR="006D690B" w:rsidRPr="00FF07DD" w:rsidRDefault="006D690B" w:rsidP="00337308">
            <w:pPr>
              <w:pStyle w:val="TableHeader"/>
              <w:rPr>
                <w:b w:val="0"/>
                <w:sz w:val="18"/>
              </w:rPr>
            </w:pPr>
            <w:r w:rsidRPr="0089503A">
              <w:t>Summary</w:t>
            </w:r>
          </w:p>
        </w:tc>
        <w:tc>
          <w:tcPr>
            <w:tcW w:w="7555" w:type="dxa"/>
            <w:gridSpan w:val="3"/>
          </w:tcPr>
          <w:p w14:paraId="6C39BA57" w14:textId="699F2310" w:rsidR="006D690B" w:rsidRPr="00FF07DD" w:rsidRDefault="006D690B" w:rsidP="00337308">
            <w:pPr>
              <w:widowControl w:val="0"/>
              <w:rPr>
                <w:color w:val="000000" w:themeColor="text1"/>
              </w:rPr>
            </w:pPr>
            <w:r>
              <w:t>The buyer finalizes their order by providing payment and shipping details.</w:t>
            </w:r>
          </w:p>
        </w:tc>
      </w:tr>
      <w:tr w:rsidR="006D690B" w:rsidRPr="00FF07DD" w14:paraId="2AAB17BE" w14:textId="77777777" w:rsidTr="00337308">
        <w:trPr>
          <w:trHeight w:val="420"/>
        </w:trPr>
        <w:tc>
          <w:tcPr>
            <w:tcW w:w="1525" w:type="dxa"/>
            <w:gridSpan w:val="2"/>
          </w:tcPr>
          <w:p w14:paraId="2BEA44FC" w14:textId="77777777" w:rsidR="006D690B" w:rsidRPr="00FF07DD" w:rsidRDefault="006D690B" w:rsidP="00337308">
            <w:pPr>
              <w:pStyle w:val="TableHeader"/>
              <w:rPr>
                <w:b w:val="0"/>
                <w:sz w:val="18"/>
              </w:rPr>
            </w:pPr>
            <w:r w:rsidRPr="0089503A">
              <w:t>Pre-Conditions</w:t>
            </w:r>
          </w:p>
        </w:tc>
        <w:tc>
          <w:tcPr>
            <w:tcW w:w="7555" w:type="dxa"/>
            <w:gridSpan w:val="3"/>
          </w:tcPr>
          <w:p w14:paraId="61CF6D06" w14:textId="1E2C2F4A" w:rsidR="006D690B" w:rsidRDefault="006D690B" w:rsidP="006D690B">
            <w:r>
              <w:rPr>
                <w:rFonts w:hAnsi="Symbol"/>
              </w:rPr>
              <w:t></w:t>
            </w:r>
            <w:r>
              <w:t xml:space="preserve"> The buyer must be logged in.</w:t>
            </w:r>
          </w:p>
          <w:p w14:paraId="55654F96" w14:textId="6D967ABC" w:rsidR="006D690B" w:rsidRPr="00FF07DD" w:rsidRDefault="006D690B" w:rsidP="006D690B">
            <w:pPr>
              <w:widowControl w:val="0"/>
              <w:rPr>
                <w:color w:val="000000" w:themeColor="text1"/>
              </w:rPr>
            </w:pPr>
            <w:r>
              <w:rPr>
                <w:rFonts w:hAnsi="Symbol"/>
              </w:rPr>
              <w:t></w:t>
            </w:r>
            <w:r>
              <w:t xml:space="preserve">  The buyer must have items in their cart.</w:t>
            </w:r>
          </w:p>
        </w:tc>
      </w:tr>
      <w:tr w:rsidR="006D690B" w:rsidRPr="00FF07DD" w14:paraId="7EA0C767" w14:textId="77777777" w:rsidTr="00337308">
        <w:trPr>
          <w:trHeight w:val="420"/>
        </w:trPr>
        <w:tc>
          <w:tcPr>
            <w:tcW w:w="1525" w:type="dxa"/>
            <w:gridSpan w:val="2"/>
          </w:tcPr>
          <w:p w14:paraId="00BA9D3C" w14:textId="77777777" w:rsidR="006D690B" w:rsidRPr="00FF07DD" w:rsidRDefault="006D690B" w:rsidP="00337308">
            <w:pPr>
              <w:pStyle w:val="TableHeader"/>
              <w:rPr>
                <w:b w:val="0"/>
                <w:sz w:val="18"/>
              </w:rPr>
            </w:pPr>
            <w:r w:rsidRPr="0089503A">
              <w:t>Post-Conditions</w:t>
            </w:r>
          </w:p>
        </w:tc>
        <w:tc>
          <w:tcPr>
            <w:tcW w:w="7555" w:type="dxa"/>
            <w:gridSpan w:val="3"/>
          </w:tcPr>
          <w:p w14:paraId="412FAF90" w14:textId="2209B7CC" w:rsidR="006D690B" w:rsidRDefault="006D690B" w:rsidP="006D690B">
            <w:r>
              <w:rPr>
                <w:rFonts w:hAnsi="Symbol"/>
              </w:rPr>
              <w:t></w:t>
            </w:r>
            <w:r>
              <w:t xml:space="preserve"> The order is placed successfully.</w:t>
            </w:r>
          </w:p>
          <w:p w14:paraId="229664AB" w14:textId="5D6EF0F7" w:rsidR="006D690B" w:rsidRPr="00FF07DD" w:rsidRDefault="006D690B" w:rsidP="006D690B">
            <w:pPr>
              <w:widowControl w:val="0"/>
              <w:rPr>
                <w:color w:val="000000" w:themeColor="text1"/>
              </w:rPr>
            </w:pPr>
            <w:r>
              <w:rPr>
                <w:rFonts w:hAnsi="Symbol"/>
              </w:rPr>
              <w:t></w:t>
            </w:r>
            <w:r>
              <w:t xml:space="preserve">  Payment is processed and confirmation is sent to the buyer.</w:t>
            </w:r>
          </w:p>
        </w:tc>
      </w:tr>
      <w:tr w:rsidR="006D690B" w:rsidRPr="00FF07DD" w14:paraId="596A578B" w14:textId="77777777" w:rsidTr="00337308">
        <w:trPr>
          <w:trHeight w:val="420"/>
        </w:trPr>
        <w:tc>
          <w:tcPr>
            <w:tcW w:w="1525" w:type="dxa"/>
            <w:gridSpan w:val="2"/>
          </w:tcPr>
          <w:p w14:paraId="790EA35A" w14:textId="77777777" w:rsidR="006D690B" w:rsidRPr="0089503A" w:rsidRDefault="006D690B" w:rsidP="00337308">
            <w:pPr>
              <w:pStyle w:val="TableHeader"/>
            </w:pPr>
            <w:r>
              <w:t>Special Requirements</w:t>
            </w:r>
          </w:p>
        </w:tc>
        <w:tc>
          <w:tcPr>
            <w:tcW w:w="7555" w:type="dxa"/>
            <w:gridSpan w:val="3"/>
          </w:tcPr>
          <w:p w14:paraId="419DAFB4" w14:textId="3533DD8D" w:rsidR="006D690B" w:rsidRPr="00FF07DD" w:rsidRDefault="006D690B" w:rsidP="00337308">
            <w:pPr>
              <w:widowControl w:val="0"/>
              <w:rPr>
                <w:color w:val="000000" w:themeColor="text1"/>
              </w:rPr>
            </w:pPr>
            <w:r>
              <w:t>Allow buyers to review and modify their order before confirming.</w:t>
            </w:r>
          </w:p>
        </w:tc>
      </w:tr>
      <w:tr w:rsidR="006D690B" w:rsidRPr="00FF07DD" w14:paraId="16F44DA2" w14:textId="77777777" w:rsidTr="00337308">
        <w:trPr>
          <w:trHeight w:val="420"/>
        </w:trPr>
        <w:tc>
          <w:tcPr>
            <w:tcW w:w="9080" w:type="dxa"/>
            <w:gridSpan w:val="5"/>
          </w:tcPr>
          <w:p w14:paraId="5FAD5074" w14:textId="77777777" w:rsidR="006D690B" w:rsidRPr="00FF07DD" w:rsidRDefault="006D690B" w:rsidP="00337308">
            <w:pPr>
              <w:pStyle w:val="TableHeader"/>
              <w:jc w:val="center"/>
              <w:rPr>
                <w:b w:val="0"/>
              </w:rPr>
            </w:pPr>
            <w:r>
              <w:t>Basic Flow</w:t>
            </w:r>
          </w:p>
        </w:tc>
      </w:tr>
      <w:tr w:rsidR="006D690B" w:rsidRPr="0089503A" w14:paraId="50BEB3F6" w14:textId="77777777" w:rsidTr="00337308">
        <w:trPr>
          <w:trHeight w:val="420"/>
        </w:trPr>
        <w:tc>
          <w:tcPr>
            <w:tcW w:w="4405" w:type="dxa"/>
            <w:gridSpan w:val="3"/>
          </w:tcPr>
          <w:p w14:paraId="3552EB03" w14:textId="77777777" w:rsidR="006D690B" w:rsidRPr="0089503A" w:rsidRDefault="006D690B" w:rsidP="00337308">
            <w:pPr>
              <w:pStyle w:val="TableHeader"/>
              <w:jc w:val="center"/>
            </w:pPr>
            <w:r w:rsidRPr="0089503A">
              <w:t>Actor Action</w:t>
            </w:r>
          </w:p>
        </w:tc>
        <w:tc>
          <w:tcPr>
            <w:tcW w:w="4675" w:type="dxa"/>
            <w:gridSpan w:val="2"/>
          </w:tcPr>
          <w:p w14:paraId="490E9D8B"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50914FB" w14:textId="77777777" w:rsidTr="00337308">
        <w:trPr>
          <w:trHeight w:val="420"/>
        </w:trPr>
        <w:tc>
          <w:tcPr>
            <w:tcW w:w="535" w:type="dxa"/>
          </w:tcPr>
          <w:p w14:paraId="3F0AD5BC" w14:textId="77777777" w:rsidR="006D690B" w:rsidRPr="00FF07DD" w:rsidRDefault="006D690B" w:rsidP="00337308">
            <w:pPr>
              <w:widowControl w:val="0"/>
              <w:jc w:val="center"/>
              <w:rPr>
                <w:color w:val="000000" w:themeColor="text1"/>
              </w:rPr>
            </w:pPr>
            <w:r w:rsidRPr="00FF07DD">
              <w:rPr>
                <w:color w:val="000000" w:themeColor="text1"/>
              </w:rPr>
              <w:lastRenderedPageBreak/>
              <w:t>1</w:t>
            </w:r>
          </w:p>
        </w:tc>
        <w:tc>
          <w:tcPr>
            <w:tcW w:w="3870" w:type="dxa"/>
            <w:gridSpan w:val="2"/>
          </w:tcPr>
          <w:p w14:paraId="1DB66052" w14:textId="17D8CC8D" w:rsidR="006D690B" w:rsidRPr="00FF07DD" w:rsidRDefault="006D690B" w:rsidP="00337308">
            <w:pPr>
              <w:widowControl w:val="0"/>
              <w:rPr>
                <w:color w:val="000000" w:themeColor="text1"/>
              </w:rPr>
            </w:pPr>
            <w:r>
              <w:t>The buyer clicks "Checkout" in the cart.</w:t>
            </w:r>
          </w:p>
        </w:tc>
        <w:tc>
          <w:tcPr>
            <w:tcW w:w="450" w:type="dxa"/>
          </w:tcPr>
          <w:p w14:paraId="7899E727"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4345BA4E" w14:textId="05AA9B71" w:rsidR="006D690B" w:rsidRPr="006D690B" w:rsidRDefault="006D690B" w:rsidP="006D690B">
            <w:pPr>
              <w:widowControl w:val="0"/>
            </w:pPr>
            <w:r>
              <w:t>The system displays a summary of the cart items and the total price.</w:t>
            </w:r>
          </w:p>
        </w:tc>
      </w:tr>
      <w:tr w:rsidR="006D690B" w:rsidRPr="00FF07DD" w14:paraId="1631E2AE" w14:textId="77777777" w:rsidTr="00337308">
        <w:trPr>
          <w:trHeight w:val="420"/>
        </w:trPr>
        <w:tc>
          <w:tcPr>
            <w:tcW w:w="535" w:type="dxa"/>
          </w:tcPr>
          <w:p w14:paraId="7899DD0D" w14:textId="38DD7C69" w:rsidR="006D690B" w:rsidRPr="00FF07DD" w:rsidRDefault="006D690B" w:rsidP="00337308">
            <w:pPr>
              <w:widowControl w:val="0"/>
              <w:jc w:val="center"/>
              <w:rPr>
                <w:color w:val="000000" w:themeColor="text1"/>
              </w:rPr>
            </w:pPr>
            <w:r>
              <w:rPr>
                <w:color w:val="000000" w:themeColor="text1"/>
              </w:rPr>
              <w:t>3</w:t>
            </w:r>
          </w:p>
        </w:tc>
        <w:tc>
          <w:tcPr>
            <w:tcW w:w="3870" w:type="dxa"/>
            <w:gridSpan w:val="2"/>
          </w:tcPr>
          <w:p w14:paraId="41C23D33" w14:textId="6651C6D8" w:rsidR="006D690B" w:rsidRDefault="006D690B" w:rsidP="00337308">
            <w:pPr>
              <w:widowControl w:val="0"/>
            </w:pPr>
            <w:r>
              <w:t>The buyer provides payment and shipping details.</w:t>
            </w:r>
          </w:p>
        </w:tc>
        <w:tc>
          <w:tcPr>
            <w:tcW w:w="450" w:type="dxa"/>
          </w:tcPr>
          <w:p w14:paraId="53B2A292" w14:textId="36751D66" w:rsidR="006D690B" w:rsidRPr="00FF07DD" w:rsidRDefault="006D690B" w:rsidP="00337308">
            <w:pPr>
              <w:widowControl w:val="0"/>
              <w:jc w:val="center"/>
              <w:rPr>
                <w:color w:val="000000" w:themeColor="text1"/>
              </w:rPr>
            </w:pPr>
            <w:r>
              <w:rPr>
                <w:color w:val="000000" w:themeColor="text1"/>
              </w:rPr>
              <w:t>4</w:t>
            </w:r>
          </w:p>
        </w:tc>
        <w:tc>
          <w:tcPr>
            <w:tcW w:w="4225" w:type="dxa"/>
          </w:tcPr>
          <w:p w14:paraId="07139B1A" w14:textId="4EE26F0E" w:rsidR="006D690B" w:rsidRDefault="006D690B" w:rsidP="006D690B">
            <w:pPr>
              <w:widowControl w:val="0"/>
            </w:pPr>
            <w:r>
              <w:t>The system validates the input, processes the payment, and displays an order confirmation.</w:t>
            </w:r>
          </w:p>
        </w:tc>
      </w:tr>
      <w:tr w:rsidR="006D690B" w:rsidRPr="00FF07DD" w14:paraId="6FF42FB3" w14:textId="77777777" w:rsidTr="00337308">
        <w:trPr>
          <w:trHeight w:val="420"/>
        </w:trPr>
        <w:tc>
          <w:tcPr>
            <w:tcW w:w="9080" w:type="dxa"/>
            <w:gridSpan w:val="5"/>
          </w:tcPr>
          <w:p w14:paraId="2876C870"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1900877B" w14:textId="77777777" w:rsidTr="00337308">
        <w:trPr>
          <w:trHeight w:val="420"/>
        </w:trPr>
        <w:tc>
          <w:tcPr>
            <w:tcW w:w="535" w:type="dxa"/>
          </w:tcPr>
          <w:p w14:paraId="05D6DD04"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1EE9A704" w14:textId="730CB7D7" w:rsidR="006D690B" w:rsidRPr="00FF07DD" w:rsidRDefault="006D690B" w:rsidP="00337308">
            <w:pPr>
              <w:widowControl w:val="0"/>
              <w:rPr>
                <w:color w:val="000000" w:themeColor="text1"/>
              </w:rPr>
            </w:pPr>
            <w:r>
              <w:t>The buyer provides invalid shipping details</w:t>
            </w:r>
          </w:p>
        </w:tc>
        <w:tc>
          <w:tcPr>
            <w:tcW w:w="450" w:type="dxa"/>
          </w:tcPr>
          <w:p w14:paraId="04B8FFA7"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483449D0" w14:textId="1CA3FFC7" w:rsidR="006D690B" w:rsidRPr="00FF07DD" w:rsidRDefault="006D690B" w:rsidP="00337308">
            <w:pPr>
              <w:keepNext/>
              <w:widowControl w:val="0"/>
              <w:rPr>
                <w:i/>
                <w:color w:val="000000" w:themeColor="text1"/>
              </w:rPr>
            </w:pPr>
            <w:r>
              <w:t>The system highlights the errors and prompts the buyer to correct them.</w:t>
            </w:r>
          </w:p>
        </w:tc>
      </w:tr>
    </w:tbl>
    <w:p w14:paraId="7F4B223C" w14:textId="197FBF2B" w:rsidR="006D690B" w:rsidRDefault="006D690B" w:rsidP="005D379E"/>
    <w:p w14:paraId="64F869F9" w14:textId="5FA328F6" w:rsidR="00F90B2E" w:rsidRDefault="00F90B2E" w:rsidP="00F90B2E">
      <w:pPr>
        <w:pStyle w:val="Heading3"/>
      </w:pPr>
      <w:r>
        <w:t>: Add New Product</w:t>
      </w:r>
    </w:p>
    <w:p w14:paraId="54D5A205" w14:textId="4010FE8E" w:rsidR="00F90B2E" w:rsidRDefault="00F90B2E" w:rsidP="005D379E"/>
    <w:p w14:paraId="67027296"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4996FB9E" w14:textId="77777777" w:rsidTr="00337308">
        <w:trPr>
          <w:trHeight w:val="420"/>
        </w:trPr>
        <w:tc>
          <w:tcPr>
            <w:tcW w:w="1525" w:type="dxa"/>
            <w:gridSpan w:val="2"/>
          </w:tcPr>
          <w:p w14:paraId="0D7331D6" w14:textId="77777777" w:rsidR="002F562D" w:rsidRPr="00FF07DD" w:rsidRDefault="002F562D" w:rsidP="00337308">
            <w:pPr>
              <w:pStyle w:val="TableHeader"/>
              <w:rPr>
                <w:b w:val="0"/>
              </w:rPr>
            </w:pPr>
            <w:r w:rsidRPr="00FF07DD">
              <w:t>Name</w:t>
            </w:r>
          </w:p>
        </w:tc>
        <w:tc>
          <w:tcPr>
            <w:tcW w:w="7555" w:type="dxa"/>
            <w:gridSpan w:val="3"/>
          </w:tcPr>
          <w:p w14:paraId="174B94C5" w14:textId="5799F514" w:rsidR="002F562D" w:rsidRPr="00FF07DD" w:rsidRDefault="002F562D" w:rsidP="00337308">
            <w:pPr>
              <w:widowControl w:val="0"/>
              <w:rPr>
                <w:color w:val="000000" w:themeColor="text1"/>
              </w:rPr>
            </w:pPr>
            <w:r>
              <w:t>Add New Products</w:t>
            </w:r>
          </w:p>
        </w:tc>
      </w:tr>
      <w:tr w:rsidR="002F562D" w:rsidRPr="00FF07DD" w14:paraId="1137D0F7" w14:textId="77777777" w:rsidTr="00337308">
        <w:trPr>
          <w:trHeight w:val="420"/>
        </w:trPr>
        <w:tc>
          <w:tcPr>
            <w:tcW w:w="1525" w:type="dxa"/>
            <w:gridSpan w:val="2"/>
          </w:tcPr>
          <w:p w14:paraId="403FC320" w14:textId="77777777" w:rsidR="002F562D" w:rsidRPr="00FF07DD" w:rsidRDefault="002F562D" w:rsidP="00337308">
            <w:pPr>
              <w:pStyle w:val="TableHeader"/>
              <w:rPr>
                <w:b w:val="0"/>
                <w:sz w:val="18"/>
              </w:rPr>
            </w:pPr>
            <w:r w:rsidRPr="0089503A">
              <w:t>Actors</w:t>
            </w:r>
          </w:p>
        </w:tc>
        <w:tc>
          <w:tcPr>
            <w:tcW w:w="7555" w:type="dxa"/>
            <w:gridSpan w:val="3"/>
          </w:tcPr>
          <w:p w14:paraId="692D7D96" w14:textId="6B25A20B" w:rsidR="002F562D" w:rsidRPr="00FF07DD" w:rsidRDefault="002F562D" w:rsidP="002F562D">
            <w:pPr>
              <w:widowControl w:val="0"/>
              <w:rPr>
                <w:color w:val="000000" w:themeColor="text1"/>
              </w:rPr>
            </w:pPr>
            <w:r>
              <w:t>Seller</w:t>
            </w:r>
          </w:p>
        </w:tc>
      </w:tr>
      <w:tr w:rsidR="002F562D" w:rsidRPr="00FF07DD" w14:paraId="21576B63" w14:textId="77777777" w:rsidTr="00337308">
        <w:trPr>
          <w:trHeight w:val="420"/>
        </w:trPr>
        <w:tc>
          <w:tcPr>
            <w:tcW w:w="1525" w:type="dxa"/>
            <w:gridSpan w:val="2"/>
          </w:tcPr>
          <w:p w14:paraId="255855AB" w14:textId="77777777" w:rsidR="002F562D" w:rsidRPr="00FF07DD" w:rsidRDefault="002F562D" w:rsidP="00337308">
            <w:pPr>
              <w:pStyle w:val="TableHeader"/>
              <w:rPr>
                <w:b w:val="0"/>
                <w:sz w:val="18"/>
              </w:rPr>
            </w:pPr>
            <w:r w:rsidRPr="0089503A">
              <w:t>Summary</w:t>
            </w:r>
          </w:p>
        </w:tc>
        <w:tc>
          <w:tcPr>
            <w:tcW w:w="7555" w:type="dxa"/>
            <w:gridSpan w:val="3"/>
          </w:tcPr>
          <w:p w14:paraId="48DB54F7" w14:textId="247C68A6" w:rsidR="002F562D" w:rsidRPr="00FF07DD" w:rsidRDefault="002F562D" w:rsidP="00337308">
            <w:pPr>
              <w:widowControl w:val="0"/>
              <w:rPr>
                <w:color w:val="000000" w:themeColor="text1"/>
              </w:rPr>
            </w:pPr>
            <w:r>
              <w:t>The seller adds new products to the platform by providing details such as name, price, description, and images.</w:t>
            </w:r>
          </w:p>
        </w:tc>
      </w:tr>
      <w:tr w:rsidR="002F562D" w:rsidRPr="00FF07DD" w14:paraId="107AEA3C" w14:textId="77777777" w:rsidTr="00337308">
        <w:trPr>
          <w:trHeight w:val="420"/>
        </w:trPr>
        <w:tc>
          <w:tcPr>
            <w:tcW w:w="1525" w:type="dxa"/>
            <w:gridSpan w:val="2"/>
          </w:tcPr>
          <w:p w14:paraId="31BF7EC5" w14:textId="77777777" w:rsidR="002F562D" w:rsidRPr="00FF07DD" w:rsidRDefault="002F562D" w:rsidP="00337308">
            <w:pPr>
              <w:pStyle w:val="TableHeader"/>
              <w:rPr>
                <w:b w:val="0"/>
                <w:sz w:val="18"/>
              </w:rPr>
            </w:pPr>
            <w:r w:rsidRPr="0089503A">
              <w:t>Pre-Conditions</w:t>
            </w:r>
          </w:p>
        </w:tc>
        <w:tc>
          <w:tcPr>
            <w:tcW w:w="7555" w:type="dxa"/>
            <w:gridSpan w:val="3"/>
          </w:tcPr>
          <w:p w14:paraId="2857F93C" w14:textId="323DE8A0" w:rsidR="002F562D" w:rsidRDefault="002F562D" w:rsidP="002F562D">
            <w:r>
              <w:rPr>
                <w:rFonts w:hAnsi="Symbol"/>
              </w:rPr>
              <w:t></w:t>
            </w:r>
            <w:r>
              <w:t xml:space="preserve"> The seller must be logged in.</w:t>
            </w:r>
          </w:p>
          <w:p w14:paraId="347F3E04" w14:textId="52014A8A" w:rsidR="002F562D" w:rsidRPr="00FF07DD" w:rsidRDefault="002F562D" w:rsidP="002F562D">
            <w:pPr>
              <w:widowControl w:val="0"/>
              <w:rPr>
                <w:color w:val="000000" w:themeColor="text1"/>
              </w:rPr>
            </w:pPr>
            <w:r>
              <w:rPr>
                <w:rFonts w:hAnsi="Symbol"/>
              </w:rPr>
              <w:t></w:t>
            </w:r>
            <w:r>
              <w:t xml:space="preserve">  Required product details must be available.</w:t>
            </w:r>
          </w:p>
        </w:tc>
      </w:tr>
      <w:tr w:rsidR="002F562D" w:rsidRPr="00FF07DD" w14:paraId="319DE8D6" w14:textId="77777777" w:rsidTr="00337308">
        <w:trPr>
          <w:trHeight w:val="420"/>
        </w:trPr>
        <w:tc>
          <w:tcPr>
            <w:tcW w:w="1525" w:type="dxa"/>
            <w:gridSpan w:val="2"/>
          </w:tcPr>
          <w:p w14:paraId="5678BDE9" w14:textId="77777777" w:rsidR="002F562D" w:rsidRPr="00FF07DD" w:rsidRDefault="002F562D" w:rsidP="00337308">
            <w:pPr>
              <w:pStyle w:val="TableHeader"/>
              <w:rPr>
                <w:b w:val="0"/>
                <w:sz w:val="18"/>
              </w:rPr>
            </w:pPr>
            <w:r w:rsidRPr="0089503A">
              <w:t>Post-Conditions</w:t>
            </w:r>
          </w:p>
        </w:tc>
        <w:tc>
          <w:tcPr>
            <w:tcW w:w="7555" w:type="dxa"/>
            <w:gridSpan w:val="3"/>
          </w:tcPr>
          <w:p w14:paraId="442E325C" w14:textId="1C91DB2C" w:rsidR="002F562D" w:rsidRDefault="002F562D" w:rsidP="002F562D">
            <w:r>
              <w:rPr>
                <w:rFonts w:hAnsi="Symbol"/>
              </w:rPr>
              <w:t></w:t>
            </w:r>
            <w:r>
              <w:t xml:space="preserve"> The product is successfully added to the system.</w:t>
            </w:r>
          </w:p>
          <w:p w14:paraId="213CB950" w14:textId="3B4EBBF4" w:rsidR="002F562D" w:rsidRPr="00FF07DD" w:rsidRDefault="002F562D" w:rsidP="002F562D">
            <w:pPr>
              <w:widowControl w:val="0"/>
              <w:rPr>
                <w:color w:val="000000" w:themeColor="text1"/>
              </w:rPr>
            </w:pPr>
            <w:r>
              <w:rPr>
                <w:rFonts w:hAnsi="Symbol"/>
              </w:rPr>
              <w:t></w:t>
            </w:r>
            <w:r>
              <w:t xml:space="preserve">  The product becomes available for buyers to view and purchase.</w:t>
            </w:r>
          </w:p>
        </w:tc>
      </w:tr>
      <w:tr w:rsidR="002F562D" w:rsidRPr="00FF07DD" w14:paraId="63725037" w14:textId="77777777" w:rsidTr="00337308">
        <w:trPr>
          <w:trHeight w:val="420"/>
        </w:trPr>
        <w:tc>
          <w:tcPr>
            <w:tcW w:w="1525" w:type="dxa"/>
            <w:gridSpan w:val="2"/>
          </w:tcPr>
          <w:p w14:paraId="11FA2B1E" w14:textId="77777777" w:rsidR="002F562D" w:rsidRPr="0089503A" w:rsidRDefault="002F562D" w:rsidP="00337308">
            <w:pPr>
              <w:pStyle w:val="TableHeader"/>
            </w:pPr>
            <w:r>
              <w:t>Special Requirements</w:t>
            </w:r>
          </w:p>
        </w:tc>
        <w:tc>
          <w:tcPr>
            <w:tcW w:w="7555" w:type="dxa"/>
            <w:gridSpan w:val="3"/>
          </w:tcPr>
          <w:p w14:paraId="2B07FD41" w14:textId="4B9A7F25" w:rsidR="002F562D" w:rsidRDefault="002F562D" w:rsidP="002F562D">
            <w:r>
              <w:rPr>
                <w:rFonts w:hAnsi="Symbol"/>
              </w:rPr>
              <w:t></w:t>
            </w:r>
            <w:r>
              <w:t xml:space="preserve"> Validate input fields (e.g., price, name, and description length).</w:t>
            </w:r>
          </w:p>
          <w:p w14:paraId="4554DB6A" w14:textId="6C8B7E21" w:rsidR="002F562D" w:rsidRPr="00FF07DD" w:rsidRDefault="002F562D" w:rsidP="002F562D">
            <w:pPr>
              <w:widowControl w:val="0"/>
              <w:rPr>
                <w:color w:val="000000" w:themeColor="text1"/>
              </w:rPr>
            </w:pPr>
            <w:r>
              <w:rPr>
                <w:rFonts w:hAnsi="Symbol"/>
              </w:rPr>
              <w:t></w:t>
            </w:r>
            <w:r>
              <w:t xml:space="preserve">  Allow multiple images to be uploaded.</w:t>
            </w:r>
          </w:p>
        </w:tc>
      </w:tr>
      <w:tr w:rsidR="002F562D" w:rsidRPr="00FF07DD" w14:paraId="407A4DA5" w14:textId="77777777" w:rsidTr="00337308">
        <w:trPr>
          <w:trHeight w:val="420"/>
        </w:trPr>
        <w:tc>
          <w:tcPr>
            <w:tcW w:w="9080" w:type="dxa"/>
            <w:gridSpan w:val="5"/>
          </w:tcPr>
          <w:p w14:paraId="337C3E99" w14:textId="77777777" w:rsidR="002F562D" w:rsidRPr="00FF07DD" w:rsidRDefault="002F562D" w:rsidP="00337308">
            <w:pPr>
              <w:pStyle w:val="TableHeader"/>
              <w:jc w:val="center"/>
              <w:rPr>
                <w:b w:val="0"/>
              </w:rPr>
            </w:pPr>
            <w:r>
              <w:t>Basic Flow</w:t>
            </w:r>
          </w:p>
        </w:tc>
      </w:tr>
      <w:tr w:rsidR="002F562D" w:rsidRPr="0089503A" w14:paraId="0EF60F52" w14:textId="77777777" w:rsidTr="00337308">
        <w:trPr>
          <w:trHeight w:val="420"/>
        </w:trPr>
        <w:tc>
          <w:tcPr>
            <w:tcW w:w="4405" w:type="dxa"/>
            <w:gridSpan w:val="3"/>
          </w:tcPr>
          <w:p w14:paraId="2F019985" w14:textId="77777777" w:rsidR="002F562D" w:rsidRPr="0089503A" w:rsidRDefault="002F562D" w:rsidP="00337308">
            <w:pPr>
              <w:pStyle w:val="TableHeader"/>
              <w:jc w:val="center"/>
            </w:pPr>
            <w:r w:rsidRPr="0089503A">
              <w:t>Actor Action</w:t>
            </w:r>
          </w:p>
        </w:tc>
        <w:tc>
          <w:tcPr>
            <w:tcW w:w="4675" w:type="dxa"/>
            <w:gridSpan w:val="2"/>
          </w:tcPr>
          <w:p w14:paraId="6B6B5057"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A8C1E1B" w14:textId="77777777" w:rsidTr="00337308">
        <w:trPr>
          <w:trHeight w:val="420"/>
        </w:trPr>
        <w:tc>
          <w:tcPr>
            <w:tcW w:w="535" w:type="dxa"/>
          </w:tcPr>
          <w:p w14:paraId="10B67E0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440E9A94" w14:textId="015EF21C" w:rsidR="002F562D" w:rsidRPr="00FF07DD" w:rsidRDefault="002F562D" w:rsidP="00337308">
            <w:pPr>
              <w:widowControl w:val="0"/>
              <w:rPr>
                <w:color w:val="000000" w:themeColor="text1"/>
              </w:rPr>
            </w:pPr>
            <w:r>
              <w:t>The seller navigates to the "Add Products" page.</w:t>
            </w:r>
          </w:p>
        </w:tc>
        <w:tc>
          <w:tcPr>
            <w:tcW w:w="450" w:type="dxa"/>
          </w:tcPr>
          <w:p w14:paraId="7F4D0225"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4858323D" w14:textId="7F029E54" w:rsidR="002F562D" w:rsidRPr="006D690B" w:rsidRDefault="002F562D" w:rsidP="00337308">
            <w:pPr>
              <w:widowControl w:val="0"/>
            </w:pPr>
            <w:r>
              <w:t>The system displays a form for entering product details (name, price, description, and images)</w:t>
            </w:r>
          </w:p>
        </w:tc>
      </w:tr>
      <w:tr w:rsidR="002F562D" w:rsidRPr="00FF07DD" w14:paraId="0EA19EBB" w14:textId="77777777" w:rsidTr="00337308">
        <w:trPr>
          <w:trHeight w:val="420"/>
        </w:trPr>
        <w:tc>
          <w:tcPr>
            <w:tcW w:w="535" w:type="dxa"/>
          </w:tcPr>
          <w:p w14:paraId="6C6BEABE"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03195B76" w14:textId="4D5139DF" w:rsidR="002F562D" w:rsidRDefault="002F562D" w:rsidP="00337308">
            <w:pPr>
              <w:widowControl w:val="0"/>
            </w:pPr>
            <w:r>
              <w:t>The seller fills out the form and uploads images.</w:t>
            </w:r>
          </w:p>
        </w:tc>
        <w:tc>
          <w:tcPr>
            <w:tcW w:w="450" w:type="dxa"/>
          </w:tcPr>
          <w:p w14:paraId="7ED668A6"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02799DA6" w14:textId="147CBB0B" w:rsidR="002F562D" w:rsidRDefault="002F562D" w:rsidP="00337308">
            <w:pPr>
              <w:widowControl w:val="0"/>
            </w:pPr>
            <w:r>
              <w:t>The system validates the input, saves the product, and displays a success message.</w:t>
            </w:r>
          </w:p>
        </w:tc>
      </w:tr>
      <w:tr w:rsidR="002F562D" w:rsidRPr="00FF07DD" w14:paraId="37D72611" w14:textId="77777777" w:rsidTr="00337308">
        <w:trPr>
          <w:trHeight w:val="420"/>
        </w:trPr>
        <w:tc>
          <w:tcPr>
            <w:tcW w:w="9080" w:type="dxa"/>
            <w:gridSpan w:val="5"/>
          </w:tcPr>
          <w:p w14:paraId="695332F7"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ACD8E17" w14:textId="77777777" w:rsidTr="00337308">
        <w:trPr>
          <w:trHeight w:val="420"/>
        </w:trPr>
        <w:tc>
          <w:tcPr>
            <w:tcW w:w="535" w:type="dxa"/>
          </w:tcPr>
          <w:p w14:paraId="53DC2913" w14:textId="77777777" w:rsidR="002F562D" w:rsidRPr="00FF07DD" w:rsidRDefault="002F562D" w:rsidP="00337308">
            <w:pPr>
              <w:widowControl w:val="0"/>
              <w:jc w:val="center"/>
              <w:rPr>
                <w:color w:val="000000" w:themeColor="text1"/>
              </w:rPr>
            </w:pPr>
            <w:r w:rsidRPr="00FF07DD">
              <w:rPr>
                <w:color w:val="000000" w:themeColor="text1"/>
              </w:rPr>
              <w:t>3</w:t>
            </w:r>
          </w:p>
        </w:tc>
        <w:tc>
          <w:tcPr>
            <w:tcW w:w="3870" w:type="dxa"/>
            <w:gridSpan w:val="2"/>
          </w:tcPr>
          <w:p w14:paraId="4020A202" w14:textId="4C2222A8" w:rsidR="002F562D" w:rsidRPr="00FF07DD" w:rsidRDefault="002F562D" w:rsidP="00337308">
            <w:pPr>
              <w:widowControl w:val="0"/>
              <w:rPr>
                <w:color w:val="000000" w:themeColor="text1"/>
              </w:rPr>
            </w:pPr>
            <w:r>
              <w:t>The seller provides incomplete or invalid details.</w:t>
            </w:r>
          </w:p>
        </w:tc>
        <w:tc>
          <w:tcPr>
            <w:tcW w:w="450" w:type="dxa"/>
          </w:tcPr>
          <w:p w14:paraId="3EF3F3FA" w14:textId="77777777" w:rsidR="002F562D" w:rsidRPr="00FF07DD" w:rsidRDefault="002F562D" w:rsidP="00337308">
            <w:pPr>
              <w:widowControl w:val="0"/>
              <w:jc w:val="center"/>
              <w:rPr>
                <w:b/>
                <w:color w:val="000000" w:themeColor="text1"/>
              </w:rPr>
            </w:pPr>
            <w:r w:rsidRPr="00FD1CBA">
              <w:rPr>
                <w:color w:val="000000" w:themeColor="text1"/>
              </w:rPr>
              <w:t>4-A</w:t>
            </w:r>
          </w:p>
        </w:tc>
        <w:tc>
          <w:tcPr>
            <w:tcW w:w="4225" w:type="dxa"/>
          </w:tcPr>
          <w:p w14:paraId="2FE3A213" w14:textId="540AA84B" w:rsidR="002F562D" w:rsidRPr="00FF07DD" w:rsidRDefault="002F562D" w:rsidP="00337308">
            <w:pPr>
              <w:keepNext/>
              <w:widowControl w:val="0"/>
              <w:rPr>
                <w:i/>
                <w:color w:val="000000" w:themeColor="text1"/>
              </w:rPr>
            </w:pPr>
            <w:r>
              <w:t>The system highlights the errors and prompts the seller to correct them.</w:t>
            </w:r>
          </w:p>
        </w:tc>
      </w:tr>
    </w:tbl>
    <w:p w14:paraId="1245CBFE" w14:textId="3281FA4F" w:rsidR="00BB1CC3" w:rsidRDefault="00BB1CC3" w:rsidP="00BB1CC3">
      <w:pPr>
        <w:pStyle w:val="Heading3"/>
      </w:pPr>
      <w:r>
        <w:t xml:space="preserve">: </w:t>
      </w:r>
      <w:r>
        <w:t>View</w:t>
      </w:r>
      <w:r>
        <w:t xml:space="preserve"> Product</w:t>
      </w:r>
    </w:p>
    <w:p w14:paraId="20256FE7" w14:textId="582377BB" w:rsidR="002F562D" w:rsidRDefault="002F562D" w:rsidP="005D379E"/>
    <w:p w14:paraId="63B532F9" w14:textId="397165D4" w:rsidR="00F14AD6" w:rsidRDefault="00F14AD6"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14AD6" w:rsidRPr="00FF07DD" w14:paraId="74C6F4E9" w14:textId="77777777" w:rsidTr="001E04EC">
        <w:trPr>
          <w:trHeight w:val="420"/>
        </w:trPr>
        <w:tc>
          <w:tcPr>
            <w:tcW w:w="1525" w:type="dxa"/>
            <w:gridSpan w:val="2"/>
          </w:tcPr>
          <w:p w14:paraId="38D5A7D0" w14:textId="77777777" w:rsidR="00F14AD6" w:rsidRPr="00FF07DD" w:rsidRDefault="00F14AD6" w:rsidP="001E04EC">
            <w:pPr>
              <w:pStyle w:val="TableHeader"/>
              <w:rPr>
                <w:b w:val="0"/>
              </w:rPr>
            </w:pPr>
            <w:r w:rsidRPr="00FF07DD">
              <w:t>Name</w:t>
            </w:r>
          </w:p>
        </w:tc>
        <w:tc>
          <w:tcPr>
            <w:tcW w:w="7555" w:type="dxa"/>
            <w:gridSpan w:val="3"/>
          </w:tcPr>
          <w:p w14:paraId="77939BA5" w14:textId="7CD0D935" w:rsidR="00F14AD6" w:rsidRPr="00FF07DD" w:rsidRDefault="00F14AD6" w:rsidP="00BB1CC3">
            <w:pPr>
              <w:widowControl w:val="0"/>
              <w:rPr>
                <w:color w:val="000000" w:themeColor="text1"/>
              </w:rPr>
            </w:pPr>
            <w:r>
              <w:t>View Products</w:t>
            </w:r>
          </w:p>
        </w:tc>
      </w:tr>
      <w:tr w:rsidR="00F14AD6" w:rsidRPr="00FF07DD" w14:paraId="56810456" w14:textId="77777777" w:rsidTr="001E04EC">
        <w:trPr>
          <w:trHeight w:val="420"/>
        </w:trPr>
        <w:tc>
          <w:tcPr>
            <w:tcW w:w="1525" w:type="dxa"/>
            <w:gridSpan w:val="2"/>
          </w:tcPr>
          <w:p w14:paraId="0FAE851C" w14:textId="77777777" w:rsidR="00F14AD6" w:rsidRPr="00FF07DD" w:rsidRDefault="00F14AD6" w:rsidP="001E04EC">
            <w:pPr>
              <w:pStyle w:val="TableHeader"/>
              <w:rPr>
                <w:b w:val="0"/>
                <w:sz w:val="18"/>
              </w:rPr>
            </w:pPr>
            <w:r w:rsidRPr="0089503A">
              <w:t>Actors</w:t>
            </w:r>
          </w:p>
        </w:tc>
        <w:tc>
          <w:tcPr>
            <w:tcW w:w="7555" w:type="dxa"/>
            <w:gridSpan w:val="3"/>
          </w:tcPr>
          <w:p w14:paraId="35353D64" w14:textId="77777777" w:rsidR="00F14AD6" w:rsidRPr="00FF07DD" w:rsidRDefault="00F14AD6" w:rsidP="001E04EC">
            <w:pPr>
              <w:widowControl w:val="0"/>
              <w:rPr>
                <w:color w:val="000000" w:themeColor="text1"/>
              </w:rPr>
            </w:pPr>
            <w:r>
              <w:t>Seller</w:t>
            </w:r>
          </w:p>
        </w:tc>
      </w:tr>
      <w:tr w:rsidR="00F14AD6" w:rsidRPr="00FF07DD" w14:paraId="060E6D6F" w14:textId="77777777" w:rsidTr="001E04EC">
        <w:trPr>
          <w:trHeight w:val="420"/>
        </w:trPr>
        <w:tc>
          <w:tcPr>
            <w:tcW w:w="1525" w:type="dxa"/>
            <w:gridSpan w:val="2"/>
          </w:tcPr>
          <w:p w14:paraId="2E903D5F" w14:textId="77777777" w:rsidR="00F14AD6" w:rsidRPr="00FF07DD" w:rsidRDefault="00F14AD6" w:rsidP="001E04EC">
            <w:pPr>
              <w:pStyle w:val="TableHeader"/>
              <w:rPr>
                <w:b w:val="0"/>
                <w:sz w:val="18"/>
              </w:rPr>
            </w:pPr>
            <w:r w:rsidRPr="0089503A">
              <w:t>Summary</w:t>
            </w:r>
          </w:p>
        </w:tc>
        <w:tc>
          <w:tcPr>
            <w:tcW w:w="7555" w:type="dxa"/>
            <w:gridSpan w:val="3"/>
          </w:tcPr>
          <w:p w14:paraId="6E8F2F17" w14:textId="305D7A12" w:rsidR="00F14AD6" w:rsidRPr="00FF07DD" w:rsidRDefault="00F14AD6" w:rsidP="001E04EC">
            <w:pPr>
              <w:widowControl w:val="0"/>
              <w:rPr>
                <w:color w:val="000000" w:themeColor="text1"/>
              </w:rPr>
            </w:pPr>
            <w:r>
              <w:t>A seller views the detailed information of their own products, including product status, inventory, price, and product performance (e.g., views and orders).</w:t>
            </w:r>
          </w:p>
        </w:tc>
      </w:tr>
      <w:tr w:rsidR="00F14AD6" w:rsidRPr="00FF07DD" w14:paraId="78494CD4" w14:textId="77777777" w:rsidTr="001E04EC">
        <w:trPr>
          <w:trHeight w:val="420"/>
        </w:trPr>
        <w:tc>
          <w:tcPr>
            <w:tcW w:w="1525" w:type="dxa"/>
            <w:gridSpan w:val="2"/>
          </w:tcPr>
          <w:p w14:paraId="7288FA56" w14:textId="77777777" w:rsidR="00F14AD6" w:rsidRPr="00FF07DD" w:rsidRDefault="00F14AD6" w:rsidP="001E04EC">
            <w:pPr>
              <w:pStyle w:val="TableHeader"/>
              <w:rPr>
                <w:b w:val="0"/>
                <w:sz w:val="18"/>
              </w:rPr>
            </w:pPr>
            <w:r w:rsidRPr="0089503A">
              <w:t>Pre-Conditions</w:t>
            </w:r>
          </w:p>
        </w:tc>
        <w:tc>
          <w:tcPr>
            <w:tcW w:w="7555" w:type="dxa"/>
            <w:gridSpan w:val="3"/>
          </w:tcPr>
          <w:p w14:paraId="5DF417FE" w14:textId="71AD16D4" w:rsidR="00F14AD6" w:rsidRPr="00FF07DD" w:rsidRDefault="00F14AD6" w:rsidP="001E04EC">
            <w:pPr>
              <w:widowControl w:val="0"/>
              <w:rPr>
                <w:color w:val="000000" w:themeColor="text1"/>
              </w:rPr>
            </w:pPr>
            <w:r>
              <w:t xml:space="preserve">The seller must be logged into their account. </w:t>
            </w:r>
            <w:r>
              <w:br/>
              <w:t>- The product must exist in the seller's inventory.</w:t>
            </w:r>
          </w:p>
        </w:tc>
      </w:tr>
      <w:tr w:rsidR="00F14AD6" w:rsidRPr="00FF07DD" w14:paraId="52117745" w14:textId="77777777" w:rsidTr="001E04EC">
        <w:trPr>
          <w:trHeight w:val="420"/>
        </w:trPr>
        <w:tc>
          <w:tcPr>
            <w:tcW w:w="1525" w:type="dxa"/>
            <w:gridSpan w:val="2"/>
          </w:tcPr>
          <w:p w14:paraId="2F154DE3" w14:textId="77777777" w:rsidR="00F14AD6" w:rsidRPr="00FF07DD" w:rsidRDefault="00F14AD6" w:rsidP="001E04EC">
            <w:pPr>
              <w:pStyle w:val="TableHeader"/>
              <w:rPr>
                <w:b w:val="0"/>
                <w:sz w:val="18"/>
              </w:rPr>
            </w:pPr>
            <w:r w:rsidRPr="0089503A">
              <w:lastRenderedPageBreak/>
              <w:t>Post-Conditions</w:t>
            </w:r>
          </w:p>
        </w:tc>
        <w:tc>
          <w:tcPr>
            <w:tcW w:w="7555" w:type="dxa"/>
            <w:gridSpan w:val="3"/>
          </w:tcPr>
          <w:p w14:paraId="143861ED" w14:textId="77DD8A6E" w:rsidR="00F14AD6" w:rsidRPr="00FF07DD" w:rsidRDefault="00F14AD6" w:rsidP="001E04EC">
            <w:pPr>
              <w:widowControl w:val="0"/>
              <w:rPr>
                <w:color w:val="000000" w:themeColor="text1"/>
              </w:rPr>
            </w:pPr>
            <w:r>
              <w:t xml:space="preserve">- The product details are displayed successfully. </w:t>
            </w:r>
            <w:r>
              <w:br/>
              <w:t>- The seller can make further actions like editing or managing inventory.</w:t>
            </w:r>
          </w:p>
        </w:tc>
      </w:tr>
      <w:tr w:rsidR="00F14AD6" w:rsidRPr="00FF07DD" w14:paraId="38F9FFFE" w14:textId="77777777" w:rsidTr="001E04EC">
        <w:trPr>
          <w:trHeight w:val="420"/>
        </w:trPr>
        <w:tc>
          <w:tcPr>
            <w:tcW w:w="1525" w:type="dxa"/>
            <w:gridSpan w:val="2"/>
          </w:tcPr>
          <w:p w14:paraId="0319786C" w14:textId="77777777" w:rsidR="00F14AD6" w:rsidRPr="0089503A" w:rsidRDefault="00F14AD6" w:rsidP="001E04EC">
            <w:pPr>
              <w:pStyle w:val="TableHeader"/>
            </w:pPr>
            <w:r>
              <w:t>Special Requirements</w:t>
            </w:r>
          </w:p>
        </w:tc>
        <w:tc>
          <w:tcPr>
            <w:tcW w:w="7555" w:type="dxa"/>
            <w:gridSpan w:val="3"/>
          </w:tcPr>
          <w:p w14:paraId="037BA1C7" w14:textId="4C42E1D4" w:rsidR="00F14AD6" w:rsidRPr="00FF07DD" w:rsidRDefault="00F14AD6" w:rsidP="001E04EC">
            <w:pPr>
              <w:widowControl w:val="0"/>
              <w:rPr>
                <w:color w:val="000000" w:themeColor="text1"/>
              </w:rPr>
            </w:pPr>
            <w:r>
              <w:t>The system must ensure that the seller can only view products they own.</w:t>
            </w:r>
          </w:p>
        </w:tc>
      </w:tr>
      <w:tr w:rsidR="00F14AD6" w:rsidRPr="00FF07DD" w14:paraId="191575F2" w14:textId="77777777" w:rsidTr="001E04EC">
        <w:trPr>
          <w:trHeight w:val="420"/>
        </w:trPr>
        <w:tc>
          <w:tcPr>
            <w:tcW w:w="9080" w:type="dxa"/>
            <w:gridSpan w:val="5"/>
          </w:tcPr>
          <w:p w14:paraId="69DE8807" w14:textId="77777777" w:rsidR="00F14AD6" w:rsidRPr="00FF07DD" w:rsidRDefault="00F14AD6" w:rsidP="001E04EC">
            <w:pPr>
              <w:pStyle w:val="TableHeader"/>
              <w:jc w:val="center"/>
              <w:rPr>
                <w:b w:val="0"/>
              </w:rPr>
            </w:pPr>
            <w:r>
              <w:t>Basic Flow</w:t>
            </w:r>
          </w:p>
        </w:tc>
      </w:tr>
      <w:tr w:rsidR="00F14AD6" w:rsidRPr="0089503A" w14:paraId="78FFBE92" w14:textId="77777777" w:rsidTr="001E04EC">
        <w:trPr>
          <w:trHeight w:val="420"/>
        </w:trPr>
        <w:tc>
          <w:tcPr>
            <w:tcW w:w="4405" w:type="dxa"/>
            <w:gridSpan w:val="3"/>
          </w:tcPr>
          <w:p w14:paraId="675A92FD" w14:textId="77777777" w:rsidR="00F14AD6" w:rsidRPr="0089503A" w:rsidRDefault="00F14AD6" w:rsidP="001E04EC">
            <w:pPr>
              <w:pStyle w:val="TableHeader"/>
              <w:jc w:val="center"/>
            </w:pPr>
            <w:r w:rsidRPr="0089503A">
              <w:t>Actor Action</w:t>
            </w:r>
          </w:p>
        </w:tc>
        <w:tc>
          <w:tcPr>
            <w:tcW w:w="4675" w:type="dxa"/>
            <w:gridSpan w:val="2"/>
          </w:tcPr>
          <w:p w14:paraId="18C5D818" w14:textId="77777777" w:rsidR="00F14AD6" w:rsidRPr="0089503A" w:rsidRDefault="00F14AD6" w:rsidP="001E04EC">
            <w:pPr>
              <w:widowControl w:val="0"/>
              <w:jc w:val="center"/>
              <w:rPr>
                <w:b/>
                <w:color w:val="000000" w:themeColor="text1"/>
                <w:szCs w:val="18"/>
              </w:rPr>
            </w:pPr>
            <w:r w:rsidRPr="0089503A">
              <w:rPr>
                <w:b/>
                <w:color w:val="000000" w:themeColor="text1"/>
                <w:szCs w:val="18"/>
              </w:rPr>
              <w:t>System Response</w:t>
            </w:r>
          </w:p>
        </w:tc>
      </w:tr>
      <w:tr w:rsidR="00F14AD6" w:rsidRPr="00FF07DD" w14:paraId="0F8C0584" w14:textId="77777777" w:rsidTr="001E04EC">
        <w:trPr>
          <w:trHeight w:val="420"/>
        </w:trPr>
        <w:tc>
          <w:tcPr>
            <w:tcW w:w="535" w:type="dxa"/>
          </w:tcPr>
          <w:p w14:paraId="063EED8A" w14:textId="77777777" w:rsidR="00F14AD6" w:rsidRPr="00FF07DD" w:rsidRDefault="00F14AD6" w:rsidP="001E04EC">
            <w:pPr>
              <w:widowControl w:val="0"/>
              <w:jc w:val="center"/>
              <w:rPr>
                <w:color w:val="000000" w:themeColor="text1"/>
              </w:rPr>
            </w:pPr>
            <w:r w:rsidRPr="00FF07DD">
              <w:rPr>
                <w:color w:val="000000" w:themeColor="text1"/>
              </w:rPr>
              <w:t>1</w:t>
            </w:r>
          </w:p>
        </w:tc>
        <w:tc>
          <w:tcPr>
            <w:tcW w:w="3870" w:type="dxa"/>
            <w:gridSpan w:val="2"/>
          </w:tcPr>
          <w:p w14:paraId="372B7C68" w14:textId="7BDC8BD1" w:rsidR="00F14AD6" w:rsidRPr="00FF07DD" w:rsidRDefault="00F14AD6" w:rsidP="001E04EC">
            <w:pPr>
              <w:widowControl w:val="0"/>
              <w:rPr>
                <w:color w:val="000000" w:themeColor="text1"/>
              </w:rPr>
            </w:pPr>
            <w:r>
              <w:t>The seller logs in and navigates to the "Manage Products" section in their dashboard.</w:t>
            </w:r>
          </w:p>
        </w:tc>
        <w:tc>
          <w:tcPr>
            <w:tcW w:w="450" w:type="dxa"/>
          </w:tcPr>
          <w:p w14:paraId="1A50813E" w14:textId="77777777" w:rsidR="00F14AD6" w:rsidRPr="00FF07DD" w:rsidRDefault="00F14AD6" w:rsidP="001E04EC">
            <w:pPr>
              <w:widowControl w:val="0"/>
              <w:jc w:val="center"/>
              <w:rPr>
                <w:color w:val="000000" w:themeColor="text1"/>
              </w:rPr>
            </w:pPr>
            <w:r w:rsidRPr="00FF07DD">
              <w:rPr>
                <w:color w:val="000000" w:themeColor="text1"/>
              </w:rPr>
              <w:t>2</w:t>
            </w:r>
          </w:p>
        </w:tc>
        <w:tc>
          <w:tcPr>
            <w:tcW w:w="4225" w:type="dxa"/>
          </w:tcPr>
          <w:p w14:paraId="1D7AEABD" w14:textId="0F38AFE9" w:rsidR="00F14AD6" w:rsidRPr="006D690B" w:rsidRDefault="00F14AD6" w:rsidP="001E04EC">
            <w:pPr>
              <w:widowControl w:val="0"/>
            </w:pPr>
            <w:r>
              <w:t>The system displays a list of all products the seller has listed, including summary information such as name, price, and stock status.</w:t>
            </w:r>
          </w:p>
        </w:tc>
      </w:tr>
      <w:tr w:rsidR="00F14AD6" w:rsidRPr="00FF07DD" w14:paraId="1CC80BAF" w14:textId="77777777" w:rsidTr="001E04EC">
        <w:trPr>
          <w:trHeight w:val="420"/>
        </w:trPr>
        <w:tc>
          <w:tcPr>
            <w:tcW w:w="535" w:type="dxa"/>
          </w:tcPr>
          <w:p w14:paraId="09BC5CEB" w14:textId="77777777" w:rsidR="00F14AD6" w:rsidRPr="00FF07DD" w:rsidRDefault="00F14AD6" w:rsidP="001E04EC">
            <w:pPr>
              <w:widowControl w:val="0"/>
              <w:jc w:val="center"/>
              <w:rPr>
                <w:color w:val="000000" w:themeColor="text1"/>
              </w:rPr>
            </w:pPr>
            <w:r>
              <w:rPr>
                <w:color w:val="000000" w:themeColor="text1"/>
              </w:rPr>
              <w:t>3</w:t>
            </w:r>
          </w:p>
        </w:tc>
        <w:tc>
          <w:tcPr>
            <w:tcW w:w="3870" w:type="dxa"/>
            <w:gridSpan w:val="2"/>
          </w:tcPr>
          <w:p w14:paraId="1A454D2F" w14:textId="05188058" w:rsidR="00F14AD6" w:rsidRDefault="00F14AD6" w:rsidP="001E04EC">
            <w:pPr>
              <w:widowControl w:val="0"/>
            </w:pPr>
            <w:r>
              <w:t>The seller selects a specific product to view more details.</w:t>
            </w:r>
          </w:p>
        </w:tc>
        <w:tc>
          <w:tcPr>
            <w:tcW w:w="450" w:type="dxa"/>
          </w:tcPr>
          <w:p w14:paraId="6FAEC52F" w14:textId="77777777" w:rsidR="00F14AD6" w:rsidRPr="00FF07DD" w:rsidRDefault="00F14AD6" w:rsidP="001E04EC">
            <w:pPr>
              <w:widowControl w:val="0"/>
              <w:jc w:val="center"/>
              <w:rPr>
                <w:color w:val="000000" w:themeColor="text1"/>
              </w:rPr>
            </w:pPr>
            <w:r>
              <w:rPr>
                <w:color w:val="000000" w:themeColor="text1"/>
              </w:rPr>
              <w:t>4</w:t>
            </w:r>
          </w:p>
        </w:tc>
        <w:tc>
          <w:tcPr>
            <w:tcW w:w="4225" w:type="dxa"/>
          </w:tcPr>
          <w:p w14:paraId="1ECF965C" w14:textId="2888AC93" w:rsidR="00F14AD6" w:rsidRDefault="00F14AD6" w:rsidP="001E04EC">
            <w:pPr>
              <w:widowControl w:val="0"/>
            </w:pPr>
            <w:r>
              <w:t>The system retrieves and displays detailed information about the selected product, such as product description, price, stock levels, product status (e.g., active, inactive),</w:t>
            </w:r>
          </w:p>
        </w:tc>
      </w:tr>
      <w:tr w:rsidR="00F14AD6" w:rsidRPr="00FF07DD" w14:paraId="404B00F8" w14:textId="77777777" w:rsidTr="001E04EC">
        <w:trPr>
          <w:trHeight w:val="420"/>
        </w:trPr>
        <w:tc>
          <w:tcPr>
            <w:tcW w:w="9080" w:type="dxa"/>
            <w:gridSpan w:val="5"/>
          </w:tcPr>
          <w:p w14:paraId="4174FE42" w14:textId="77777777" w:rsidR="00F14AD6" w:rsidRPr="00FF07DD" w:rsidRDefault="00F14AD6" w:rsidP="001E04EC">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F14AD6" w:rsidRPr="00FF07DD" w14:paraId="637C0B0C" w14:textId="77777777" w:rsidTr="001E04EC">
        <w:trPr>
          <w:trHeight w:val="420"/>
        </w:trPr>
        <w:tc>
          <w:tcPr>
            <w:tcW w:w="535" w:type="dxa"/>
          </w:tcPr>
          <w:p w14:paraId="1870FF84" w14:textId="77777777" w:rsidR="00F14AD6" w:rsidRPr="00FF07DD" w:rsidRDefault="00F14AD6" w:rsidP="001E04EC">
            <w:pPr>
              <w:widowControl w:val="0"/>
              <w:jc w:val="center"/>
              <w:rPr>
                <w:color w:val="000000" w:themeColor="text1"/>
              </w:rPr>
            </w:pPr>
            <w:r w:rsidRPr="00FF07DD">
              <w:rPr>
                <w:color w:val="000000" w:themeColor="text1"/>
              </w:rPr>
              <w:t>3</w:t>
            </w:r>
          </w:p>
        </w:tc>
        <w:tc>
          <w:tcPr>
            <w:tcW w:w="3870" w:type="dxa"/>
            <w:gridSpan w:val="2"/>
          </w:tcPr>
          <w:p w14:paraId="42072120" w14:textId="04BA6793" w:rsidR="00F14AD6" w:rsidRPr="00FF07DD" w:rsidRDefault="00F14AD6" w:rsidP="001E04EC">
            <w:pPr>
              <w:widowControl w:val="0"/>
              <w:rPr>
                <w:color w:val="000000" w:themeColor="text1"/>
              </w:rPr>
            </w:pPr>
            <w:r>
              <w:t>If the seller has not listed any products</w:t>
            </w:r>
          </w:p>
        </w:tc>
        <w:tc>
          <w:tcPr>
            <w:tcW w:w="450" w:type="dxa"/>
          </w:tcPr>
          <w:p w14:paraId="268EAEFB" w14:textId="77777777" w:rsidR="00F14AD6" w:rsidRPr="00FF07DD" w:rsidRDefault="00F14AD6" w:rsidP="001E04EC">
            <w:pPr>
              <w:widowControl w:val="0"/>
              <w:jc w:val="center"/>
              <w:rPr>
                <w:b/>
                <w:color w:val="000000" w:themeColor="text1"/>
              </w:rPr>
            </w:pPr>
            <w:r w:rsidRPr="00FD1CBA">
              <w:rPr>
                <w:color w:val="000000" w:themeColor="text1"/>
              </w:rPr>
              <w:t>4-A</w:t>
            </w:r>
          </w:p>
        </w:tc>
        <w:tc>
          <w:tcPr>
            <w:tcW w:w="4225" w:type="dxa"/>
          </w:tcPr>
          <w:p w14:paraId="4ADB8B4E" w14:textId="4C60707D" w:rsidR="00F14AD6" w:rsidRPr="00FF07DD" w:rsidRDefault="00F14AD6" w:rsidP="001E04EC">
            <w:pPr>
              <w:keepNext/>
              <w:widowControl w:val="0"/>
              <w:rPr>
                <w:i/>
                <w:color w:val="000000" w:themeColor="text1"/>
              </w:rPr>
            </w:pPr>
            <w:r>
              <w:t>The system displays a message indicating that no products are available and suggests adding a new product.</w:t>
            </w:r>
          </w:p>
        </w:tc>
      </w:tr>
    </w:tbl>
    <w:p w14:paraId="4E5C5B05" w14:textId="77777777" w:rsidR="00F14AD6" w:rsidRDefault="00F14AD6" w:rsidP="005D379E"/>
    <w:p w14:paraId="74D1A070" w14:textId="6419C7DD" w:rsidR="00F90B2E" w:rsidRDefault="00F90B2E" w:rsidP="00F90B2E">
      <w:pPr>
        <w:pStyle w:val="Heading3"/>
      </w:pPr>
      <w:r>
        <w:t>: View and Manage Buyer Orders</w:t>
      </w:r>
    </w:p>
    <w:p w14:paraId="13D361D8" w14:textId="08C02CC7" w:rsidR="00F90B2E" w:rsidRDefault="00F90B2E" w:rsidP="005D379E"/>
    <w:p w14:paraId="4F82927A"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6C5B2F3E" w14:textId="77777777" w:rsidTr="00337308">
        <w:trPr>
          <w:trHeight w:val="420"/>
        </w:trPr>
        <w:tc>
          <w:tcPr>
            <w:tcW w:w="1525" w:type="dxa"/>
            <w:gridSpan w:val="2"/>
          </w:tcPr>
          <w:p w14:paraId="37154776" w14:textId="77777777" w:rsidR="002F562D" w:rsidRPr="00FF07DD" w:rsidRDefault="002F562D" w:rsidP="00337308">
            <w:pPr>
              <w:pStyle w:val="TableHeader"/>
              <w:rPr>
                <w:b w:val="0"/>
              </w:rPr>
            </w:pPr>
            <w:r w:rsidRPr="00FF07DD">
              <w:t>Name</w:t>
            </w:r>
          </w:p>
        </w:tc>
        <w:tc>
          <w:tcPr>
            <w:tcW w:w="7555" w:type="dxa"/>
            <w:gridSpan w:val="3"/>
          </w:tcPr>
          <w:p w14:paraId="46635907" w14:textId="61621997" w:rsidR="002F562D" w:rsidRPr="00FF07DD" w:rsidRDefault="002F562D" w:rsidP="00337308">
            <w:pPr>
              <w:widowControl w:val="0"/>
              <w:rPr>
                <w:color w:val="000000" w:themeColor="text1"/>
              </w:rPr>
            </w:pPr>
            <w:r>
              <w:t>View and Manage Buyer Orders</w:t>
            </w:r>
          </w:p>
        </w:tc>
      </w:tr>
      <w:tr w:rsidR="002F562D" w:rsidRPr="00FF07DD" w14:paraId="2DD533AB" w14:textId="77777777" w:rsidTr="00337308">
        <w:trPr>
          <w:trHeight w:val="420"/>
        </w:trPr>
        <w:tc>
          <w:tcPr>
            <w:tcW w:w="1525" w:type="dxa"/>
            <w:gridSpan w:val="2"/>
          </w:tcPr>
          <w:p w14:paraId="0130453A" w14:textId="77777777" w:rsidR="002F562D" w:rsidRPr="00FF07DD" w:rsidRDefault="002F562D" w:rsidP="00337308">
            <w:pPr>
              <w:pStyle w:val="TableHeader"/>
              <w:rPr>
                <w:b w:val="0"/>
                <w:sz w:val="18"/>
              </w:rPr>
            </w:pPr>
            <w:r w:rsidRPr="0089503A">
              <w:t>Actors</w:t>
            </w:r>
          </w:p>
        </w:tc>
        <w:tc>
          <w:tcPr>
            <w:tcW w:w="7555" w:type="dxa"/>
            <w:gridSpan w:val="3"/>
          </w:tcPr>
          <w:p w14:paraId="33DC8488" w14:textId="49021957" w:rsidR="002F562D" w:rsidRPr="00FF07DD" w:rsidRDefault="002F562D" w:rsidP="00337308">
            <w:pPr>
              <w:widowControl w:val="0"/>
              <w:rPr>
                <w:color w:val="000000" w:themeColor="text1"/>
              </w:rPr>
            </w:pPr>
            <w:r>
              <w:t>Seller</w:t>
            </w:r>
          </w:p>
        </w:tc>
      </w:tr>
      <w:tr w:rsidR="002F562D" w:rsidRPr="00FF07DD" w14:paraId="0EFC59FA" w14:textId="77777777" w:rsidTr="00337308">
        <w:trPr>
          <w:trHeight w:val="420"/>
        </w:trPr>
        <w:tc>
          <w:tcPr>
            <w:tcW w:w="1525" w:type="dxa"/>
            <w:gridSpan w:val="2"/>
          </w:tcPr>
          <w:p w14:paraId="672BF96E" w14:textId="77777777" w:rsidR="002F562D" w:rsidRPr="00FF07DD" w:rsidRDefault="002F562D" w:rsidP="00337308">
            <w:pPr>
              <w:pStyle w:val="TableHeader"/>
              <w:rPr>
                <w:b w:val="0"/>
                <w:sz w:val="18"/>
              </w:rPr>
            </w:pPr>
            <w:r w:rsidRPr="0089503A">
              <w:t>Summary</w:t>
            </w:r>
          </w:p>
        </w:tc>
        <w:tc>
          <w:tcPr>
            <w:tcW w:w="7555" w:type="dxa"/>
            <w:gridSpan w:val="3"/>
          </w:tcPr>
          <w:p w14:paraId="1D0CCC0A" w14:textId="1813EDFD" w:rsidR="002F562D" w:rsidRPr="00FF07DD" w:rsidRDefault="002F562D" w:rsidP="00337308">
            <w:pPr>
              <w:widowControl w:val="0"/>
              <w:rPr>
                <w:color w:val="000000" w:themeColor="text1"/>
              </w:rPr>
            </w:pPr>
            <w:r>
              <w:t>The seller reviews and manages orders placed by buyers for their products.</w:t>
            </w:r>
          </w:p>
        </w:tc>
      </w:tr>
      <w:tr w:rsidR="002F562D" w:rsidRPr="00FF07DD" w14:paraId="32BF3C11" w14:textId="77777777" w:rsidTr="00337308">
        <w:trPr>
          <w:trHeight w:val="420"/>
        </w:trPr>
        <w:tc>
          <w:tcPr>
            <w:tcW w:w="1525" w:type="dxa"/>
            <w:gridSpan w:val="2"/>
          </w:tcPr>
          <w:p w14:paraId="02148418" w14:textId="77777777" w:rsidR="002F562D" w:rsidRPr="00FF07DD" w:rsidRDefault="002F562D" w:rsidP="00337308">
            <w:pPr>
              <w:pStyle w:val="TableHeader"/>
              <w:rPr>
                <w:b w:val="0"/>
                <w:sz w:val="18"/>
              </w:rPr>
            </w:pPr>
            <w:r w:rsidRPr="0089503A">
              <w:t>Pre-Conditions</w:t>
            </w:r>
          </w:p>
        </w:tc>
        <w:tc>
          <w:tcPr>
            <w:tcW w:w="7555" w:type="dxa"/>
            <w:gridSpan w:val="3"/>
          </w:tcPr>
          <w:p w14:paraId="797B0BB2" w14:textId="4A754D9E" w:rsidR="002F562D" w:rsidRDefault="002F562D" w:rsidP="002F562D">
            <w:r>
              <w:rPr>
                <w:rFonts w:hAnsi="Symbol"/>
              </w:rPr>
              <w:t></w:t>
            </w:r>
            <w:r>
              <w:t xml:space="preserve"> The seller must be logged in.</w:t>
            </w:r>
          </w:p>
          <w:p w14:paraId="2136148D" w14:textId="007CAD98" w:rsidR="002F562D" w:rsidRPr="00FF07DD" w:rsidRDefault="002F562D" w:rsidP="002F562D">
            <w:pPr>
              <w:widowControl w:val="0"/>
              <w:rPr>
                <w:color w:val="000000" w:themeColor="text1"/>
              </w:rPr>
            </w:pPr>
            <w:r>
              <w:rPr>
                <w:rFonts w:hAnsi="Symbol"/>
              </w:rPr>
              <w:t></w:t>
            </w:r>
            <w:r>
              <w:t xml:space="preserve">  Orders for the seller's products must exist in the system.</w:t>
            </w:r>
          </w:p>
        </w:tc>
      </w:tr>
      <w:tr w:rsidR="002F562D" w:rsidRPr="00FF07DD" w14:paraId="61B773DF" w14:textId="77777777" w:rsidTr="00337308">
        <w:trPr>
          <w:trHeight w:val="420"/>
        </w:trPr>
        <w:tc>
          <w:tcPr>
            <w:tcW w:w="1525" w:type="dxa"/>
            <w:gridSpan w:val="2"/>
          </w:tcPr>
          <w:p w14:paraId="6D701FA8" w14:textId="77777777" w:rsidR="002F562D" w:rsidRPr="00FF07DD" w:rsidRDefault="002F562D" w:rsidP="00337308">
            <w:pPr>
              <w:pStyle w:val="TableHeader"/>
              <w:rPr>
                <w:b w:val="0"/>
                <w:sz w:val="18"/>
              </w:rPr>
            </w:pPr>
            <w:r w:rsidRPr="0089503A">
              <w:t>Post-Conditions</w:t>
            </w:r>
          </w:p>
        </w:tc>
        <w:tc>
          <w:tcPr>
            <w:tcW w:w="7555" w:type="dxa"/>
            <w:gridSpan w:val="3"/>
          </w:tcPr>
          <w:p w14:paraId="0A8FB90C" w14:textId="77B3F25F" w:rsidR="002F562D" w:rsidRDefault="002F562D" w:rsidP="002F562D">
            <w:r>
              <w:rPr>
                <w:rFonts w:hAnsi="Symbol"/>
              </w:rPr>
              <w:t></w:t>
            </w:r>
            <w:r>
              <w:t xml:space="preserve"> The seller updates the status of orders (e.g., confirmed, shipped).</w:t>
            </w:r>
          </w:p>
          <w:p w14:paraId="73716EE0" w14:textId="46BAB85B" w:rsidR="002F562D" w:rsidRPr="00FF07DD" w:rsidRDefault="002F562D" w:rsidP="002F562D">
            <w:pPr>
              <w:widowControl w:val="0"/>
              <w:rPr>
                <w:color w:val="000000" w:themeColor="text1"/>
              </w:rPr>
            </w:pPr>
            <w:r>
              <w:rPr>
                <w:rFonts w:hAnsi="Symbol"/>
              </w:rPr>
              <w:t></w:t>
            </w:r>
            <w:r>
              <w:t xml:space="preserve">  Buyers are notified of order status changes.</w:t>
            </w:r>
          </w:p>
        </w:tc>
      </w:tr>
      <w:tr w:rsidR="002F562D" w:rsidRPr="00FF07DD" w14:paraId="429FCF53" w14:textId="77777777" w:rsidTr="00337308">
        <w:trPr>
          <w:trHeight w:val="420"/>
        </w:trPr>
        <w:tc>
          <w:tcPr>
            <w:tcW w:w="1525" w:type="dxa"/>
            <w:gridSpan w:val="2"/>
          </w:tcPr>
          <w:p w14:paraId="55E517FD" w14:textId="77777777" w:rsidR="002F562D" w:rsidRPr="0089503A" w:rsidRDefault="002F562D" w:rsidP="00337308">
            <w:pPr>
              <w:pStyle w:val="TableHeader"/>
            </w:pPr>
            <w:r>
              <w:t>Special Requirements</w:t>
            </w:r>
          </w:p>
        </w:tc>
        <w:tc>
          <w:tcPr>
            <w:tcW w:w="7555" w:type="dxa"/>
            <w:gridSpan w:val="3"/>
          </w:tcPr>
          <w:p w14:paraId="2715985F" w14:textId="35797A02" w:rsidR="002F562D" w:rsidRDefault="002F562D" w:rsidP="002F562D">
            <w:r>
              <w:rPr>
                <w:rFonts w:hAnsi="Symbol"/>
              </w:rPr>
              <w:t></w:t>
            </w:r>
            <w:r>
              <w:t xml:space="preserve"> Display order details clearly, including buyer information.</w:t>
            </w:r>
          </w:p>
          <w:p w14:paraId="50D626EA" w14:textId="03D614B8" w:rsidR="002F562D" w:rsidRPr="00FF07DD" w:rsidRDefault="002F562D" w:rsidP="002F562D">
            <w:pPr>
              <w:widowControl w:val="0"/>
              <w:rPr>
                <w:color w:val="000000" w:themeColor="text1"/>
              </w:rPr>
            </w:pPr>
            <w:r>
              <w:rPr>
                <w:rFonts w:hAnsi="Symbol"/>
              </w:rPr>
              <w:t></w:t>
            </w:r>
            <w:r>
              <w:t xml:space="preserve">  Allow filtering orders by name </w:t>
            </w:r>
          </w:p>
        </w:tc>
      </w:tr>
      <w:tr w:rsidR="002F562D" w:rsidRPr="00FF07DD" w14:paraId="721FFB73" w14:textId="77777777" w:rsidTr="00337308">
        <w:trPr>
          <w:trHeight w:val="420"/>
        </w:trPr>
        <w:tc>
          <w:tcPr>
            <w:tcW w:w="9080" w:type="dxa"/>
            <w:gridSpan w:val="5"/>
          </w:tcPr>
          <w:p w14:paraId="07E187B6" w14:textId="77777777" w:rsidR="002F562D" w:rsidRPr="00FF07DD" w:rsidRDefault="002F562D" w:rsidP="00337308">
            <w:pPr>
              <w:pStyle w:val="TableHeader"/>
              <w:jc w:val="center"/>
              <w:rPr>
                <w:b w:val="0"/>
              </w:rPr>
            </w:pPr>
            <w:r>
              <w:t>Basic Flow</w:t>
            </w:r>
          </w:p>
        </w:tc>
      </w:tr>
      <w:tr w:rsidR="002F562D" w:rsidRPr="0089503A" w14:paraId="6B4DD9D4" w14:textId="77777777" w:rsidTr="00337308">
        <w:trPr>
          <w:trHeight w:val="420"/>
        </w:trPr>
        <w:tc>
          <w:tcPr>
            <w:tcW w:w="4405" w:type="dxa"/>
            <w:gridSpan w:val="3"/>
          </w:tcPr>
          <w:p w14:paraId="4FFE5CAB" w14:textId="77777777" w:rsidR="002F562D" w:rsidRPr="0089503A" w:rsidRDefault="002F562D" w:rsidP="00337308">
            <w:pPr>
              <w:pStyle w:val="TableHeader"/>
              <w:jc w:val="center"/>
            </w:pPr>
            <w:r w:rsidRPr="0089503A">
              <w:t>Actor Action</w:t>
            </w:r>
          </w:p>
        </w:tc>
        <w:tc>
          <w:tcPr>
            <w:tcW w:w="4675" w:type="dxa"/>
            <w:gridSpan w:val="2"/>
          </w:tcPr>
          <w:p w14:paraId="6C35E98E"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2D2E63A0" w14:textId="77777777" w:rsidTr="00337308">
        <w:trPr>
          <w:trHeight w:val="420"/>
        </w:trPr>
        <w:tc>
          <w:tcPr>
            <w:tcW w:w="535" w:type="dxa"/>
          </w:tcPr>
          <w:p w14:paraId="24AA93ED" w14:textId="18E68A6C" w:rsidR="002F562D" w:rsidRPr="00FF07DD" w:rsidRDefault="002F562D" w:rsidP="002F562D">
            <w:pPr>
              <w:widowControl w:val="0"/>
              <w:jc w:val="center"/>
              <w:rPr>
                <w:color w:val="000000" w:themeColor="text1"/>
              </w:rPr>
            </w:pPr>
            <w:r w:rsidRPr="00FF07DD">
              <w:rPr>
                <w:color w:val="000000" w:themeColor="text1"/>
              </w:rPr>
              <w:t>1</w:t>
            </w:r>
          </w:p>
        </w:tc>
        <w:tc>
          <w:tcPr>
            <w:tcW w:w="3870" w:type="dxa"/>
            <w:gridSpan w:val="2"/>
          </w:tcPr>
          <w:p w14:paraId="3EF9B2F4" w14:textId="78412751" w:rsidR="002F562D" w:rsidRPr="00FF07DD" w:rsidRDefault="002F562D" w:rsidP="002F562D">
            <w:pPr>
              <w:widowControl w:val="0"/>
              <w:rPr>
                <w:color w:val="000000" w:themeColor="text1"/>
              </w:rPr>
            </w:pPr>
            <w:r>
              <w:t>The seller navigates to the "Manage Orders" page.</w:t>
            </w:r>
          </w:p>
        </w:tc>
        <w:tc>
          <w:tcPr>
            <w:tcW w:w="450" w:type="dxa"/>
          </w:tcPr>
          <w:p w14:paraId="0C531BE7" w14:textId="4AAADC69" w:rsidR="002F562D" w:rsidRPr="00FF07DD" w:rsidRDefault="002F562D" w:rsidP="002F562D">
            <w:pPr>
              <w:widowControl w:val="0"/>
              <w:jc w:val="center"/>
              <w:rPr>
                <w:color w:val="000000" w:themeColor="text1"/>
              </w:rPr>
            </w:pPr>
            <w:r w:rsidRPr="00FF07DD">
              <w:rPr>
                <w:color w:val="000000" w:themeColor="text1"/>
              </w:rPr>
              <w:t>2</w:t>
            </w:r>
          </w:p>
        </w:tc>
        <w:tc>
          <w:tcPr>
            <w:tcW w:w="4225" w:type="dxa"/>
          </w:tcPr>
          <w:p w14:paraId="6B62178D" w14:textId="1ADDF6E1" w:rsidR="002F562D" w:rsidRPr="006D690B" w:rsidRDefault="002F562D" w:rsidP="002F562D">
            <w:pPr>
              <w:widowControl w:val="0"/>
            </w:pPr>
            <w:r>
              <w:t>The system displays a list of orders for the seller's products.</w:t>
            </w:r>
          </w:p>
        </w:tc>
      </w:tr>
      <w:tr w:rsidR="002F562D" w:rsidRPr="00FF07DD" w14:paraId="77A2C6F5" w14:textId="77777777" w:rsidTr="00337308">
        <w:trPr>
          <w:trHeight w:val="420"/>
        </w:trPr>
        <w:tc>
          <w:tcPr>
            <w:tcW w:w="535" w:type="dxa"/>
          </w:tcPr>
          <w:p w14:paraId="67B0BE13" w14:textId="5EE35E39" w:rsidR="002F562D" w:rsidRPr="00FF07DD" w:rsidRDefault="002F562D" w:rsidP="002F562D">
            <w:pPr>
              <w:widowControl w:val="0"/>
              <w:jc w:val="center"/>
              <w:rPr>
                <w:color w:val="000000" w:themeColor="text1"/>
              </w:rPr>
            </w:pPr>
            <w:r>
              <w:rPr>
                <w:color w:val="000000" w:themeColor="text1"/>
              </w:rPr>
              <w:t>3</w:t>
            </w:r>
          </w:p>
        </w:tc>
        <w:tc>
          <w:tcPr>
            <w:tcW w:w="3870" w:type="dxa"/>
            <w:gridSpan w:val="2"/>
          </w:tcPr>
          <w:p w14:paraId="0278CDA7" w14:textId="1D4DF2AC" w:rsidR="002F562D" w:rsidRDefault="002F562D" w:rsidP="002F562D">
            <w:pPr>
              <w:widowControl w:val="0"/>
            </w:pPr>
            <w:r>
              <w:t>The seller selects an order and updates its status.</w:t>
            </w:r>
          </w:p>
        </w:tc>
        <w:tc>
          <w:tcPr>
            <w:tcW w:w="450" w:type="dxa"/>
          </w:tcPr>
          <w:p w14:paraId="6F761E9C" w14:textId="4C7149D8" w:rsidR="002F562D" w:rsidRPr="00FF07DD" w:rsidRDefault="002F562D" w:rsidP="002F562D">
            <w:pPr>
              <w:widowControl w:val="0"/>
              <w:jc w:val="center"/>
              <w:rPr>
                <w:color w:val="000000" w:themeColor="text1"/>
              </w:rPr>
            </w:pPr>
            <w:r>
              <w:rPr>
                <w:color w:val="000000" w:themeColor="text1"/>
              </w:rPr>
              <w:t>4</w:t>
            </w:r>
          </w:p>
        </w:tc>
        <w:tc>
          <w:tcPr>
            <w:tcW w:w="4225" w:type="dxa"/>
          </w:tcPr>
          <w:p w14:paraId="2181478E" w14:textId="52F4AB9B" w:rsidR="002F562D" w:rsidRDefault="002F562D" w:rsidP="002F562D">
            <w:pPr>
              <w:widowControl w:val="0"/>
            </w:pPr>
            <w:r>
              <w:t>The system updates the order status and notifies the buyer of the changes.</w:t>
            </w:r>
          </w:p>
        </w:tc>
      </w:tr>
      <w:tr w:rsidR="002F562D" w:rsidRPr="00FF07DD" w14:paraId="3218D646" w14:textId="77777777" w:rsidTr="00337308">
        <w:trPr>
          <w:trHeight w:val="420"/>
        </w:trPr>
        <w:tc>
          <w:tcPr>
            <w:tcW w:w="9080" w:type="dxa"/>
            <w:gridSpan w:val="5"/>
          </w:tcPr>
          <w:p w14:paraId="3AB7A3EF" w14:textId="2F11215A" w:rsidR="002F562D" w:rsidRPr="00FF07DD" w:rsidRDefault="002F562D" w:rsidP="002F562D">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01386781" w14:textId="77777777" w:rsidTr="00337308">
        <w:trPr>
          <w:trHeight w:val="420"/>
        </w:trPr>
        <w:tc>
          <w:tcPr>
            <w:tcW w:w="535" w:type="dxa"/>
          </w:tcPr>
          <w:p w14:paraId="7DE11C15" w14:textId="14498BD3" w:rsidR="002F562D" w:rsidRPr="00FF07DD" w:rsidRDefault="002F562D" w:rsidP="002F562D">
            <w:pPr>
              <w:widowControl w:val="0"/>
              <w:jc w:val="center"/>
              <w:rPr>
                <w:color w:val="000000" w:themeColor="text1"/>
              </w:rPr>
            </w:pPr>
            <w:r w:rsidRPr="00FF07DD">
              <w:rPr>
                <w:color w:val="000000" w:themeColor="text1"/>
              </w:rPr>
              <w:t>3</w:t>
            </w:r>
          </w:p>
        </w:tc>
        <w:tc>
          <w:tcPr>
            <w:tcW w:w="3870" w:type="dxa"/>
            <w:gridSpan w:val="2"/>
          </w:tcPr>
          <w:p w14:paraId="3FFF5DF8" w14:textId="7F3E536E" w:rsidR="002F562D" w:rsidRPr="00FF07DD" w:rsidRDefault="002F562D" w:rsidP="002F562D">
            <w:pPr>
              <w:widowControl w:val="0"/>
              <w:rPr>
                <w:color w:val="000000" w:themeColor="text1"/>
              </w:rPr>
            </w:pPr>
            <w:r>
              <w:t>The seller attempts to update an invalid order.</w:t>
            </w:r>
          </w:p>
        </w:tc>
        <w:tc>
          <w:tcPr>
            <w:tcW w:w="450" w:type="dxa"/>
          </w:tcPr>
          <w:p w14:paraId="42C4D52D" w14:textId="2BBDE725" w:rsidR="002F562D" w:rsidRPr="00FF07DD" w:rsidRDefault="002F562D" w:rsidP="002F562D">
            <w:pPr>
              <w:widowControl w:val="0"/>
              <w:jc w:val="center"/>
              <w:rPr>
                <w:b/>
                <w:color w:val="000000" w:themeColor="text1"/>
              </w:rPr>
            </w:pPr>
            <w:r w:rsidRPr="00FD1CBA">
              <w:rPr>
                <w:color w:val="000000" w:themeColor="text1"/>
              </w:rPr>
              <w:t>4-A</w:t>
            </w:r>
          </w:p>
        </w:tc>
        <w:tc>
          <w:tcPr>
            <w:tcW w:w="4225" w:type="dxa"/>
          </w:tcPr>
          <w:p w14:paraId="1432F046" w14:textId="10CE474E" w:rsidR="002F562D" w:rsidRPr="00FF07DD" w:rsidRDefault="002F562D" w:rsidP="002F562D">
            <w:pPr>
              <w:keepNext/>
              <w:widowControl w:val="0"/>
              <w:rPr>
                <w:i/>
                <w:color w:val="000000" w:themeColor="text1"/>
              </w:rPr>
            </w:pPr>
            <w:r>
              <w:t>The system displays an error message: "Unable to update order. Please try again."</w:t>
            </w:r>
          </w:p>
        </w:tc>
      </w:tr>
    </w:tbl>
    <w:p w14:paraId="34D7897C" w14:textId="51C9909C" w:rsidR="002F562D" w:rsidRDefault="002F562D" w:rsidP="005D379E"/>
    <w:p w14:paraId="2E1132DB" w14:textId="3F6C71D4" w:rsidR="00F90B2E" w:rsidRDefault="00F90B2E" w:rsidP="00F90B2E">
      <w:pPr>
        <w:pStyle w:val="Heading3"/>
      </w:pPr>
      <w:r>
        <w:lastRenderedPageBreak/>
        <w:t>: Edit Products</w:t>
      </w:r>
    </w:p>
    <w:p w14:paraId="3CBD9108" w14:textId="4D582124" w:rsidR="00F90B2E" w:rsidRDefault="00F90B2E" w:rsidP="005D379E"/>
    <w:p w14:paraId="48FC4C7A"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0B2551C7" w14:textId="77777777" w:rsidTr="00337308">
        <w:trPr>
          <w:trHeight w:val="420"/>
        </w:trPr>
        <w:tc>
          <w:tcPr>
            <w:tcW w:w="1525" w:type="dxa"/>
            <w:gridSpan w:val="2"/>
          </w:tcPr>
          <w:p w14:paraId="679AAA51" w14:textId="77777777" w:rsidR="002F562D" w:rsidRPr="00FF07DD" w:rsidRDefault="002F562D" w:rsidP="00337308">
            <w:pPr>
              <w:pStyle w:val="TableHeader"/>
              <w:rPr>
                <w:b w:val="0"/>
              </w:rPr>
            </w:pPr>
            <w:r w:rsidRPr="00FF07DD">
              <w:t>Name</w:t>
            </w:r>
          </w:p>
        </w:tc>
        <w:tc>
          <w:tcPr>
            <w:tcW w:w="7555" w:type="dxa"/>
            <w:gridSpan w:val="3"/>
          </w:tcPr>
          <w:p w14:paraId="3384DD2A" w14:textId="3E57B6A5" w:rsidR="002F562D" w:rsidRPr="00FF07DD" w:rsidRDefault="002F562D" w:rsidP="00BB1CC3">
            <w:pPr>
              <w:widowControl w:val="0"/>
              <w:rPr>
                <w:color w:val="000000" w:themeColor="text1"/>
              </w:rPr>
            </w:pPr>
            <w:r>
              <w:t xml:space="preserve">Edit </w:t>
            </w:r>
            <w:bookmarkStart w:id="65" w:name="_GoBack"/>
            <w:bookmarkEnd w:id="65"/>
            <w:r>
              <w:t>Products</w:t>
            </w:r>
          </w:p>
        </w:tc>
      </w:tr>
      <w:tr w:rsidR="002F562D" w:rsidRPr="00FF07DD" w14:paraId="57D87D71" w14:textId="77777777" w:rsidTr="00337308">
        <w:trPr>
          <w:trHeight w:val="420"/>
        </w:trPr>
        <w:tc>
          <w:tcPr>
            <w:tcW w:w="1525" w:type="dxa"/>
            <w:gridSpan w:val="2"/>
          </w:tcPr>
          <w:p w14:paraId="31BEF7A4" w14:textId="77777777" w:rsidR="002F562D" w:rsidRPr="00FF07DD" w:rsidRDefault="002F562D" w:rsidP="00337308">
            <w:pPr>
              <w:pStyle w:val="TableHeader"/>
              <w:rPr>
                <w:b w:val="0"/>
                <w:sz w:val="18"/>
              </w:rPr>
            </w:pPr>
            <w:r w:rsidRPr="0089503A">
              <w:t>Actors</w:t>
            </w:r>
          </w:p>
        </w:tc>
        <w:tc>
          <w:tcPr>
            <w:tcW w:w="7555" w:type="dxa"/>
            <w:gridSpan w:val="3"/>
          </w:tcPr>
          <w:p w14:paraId="062F18D6" w14:textId="103CCB49" w:rsidR="002F562D" w:rsidRPr="00FF07DD" w:rsidRDefault="002F562D" w:rsidP="00337308">
            <w:pPr>
              <w:widowControl w:val="0"/>
              <w:rPr>
                <w:color w:val="000000" w:themeColor="text1"/>
              </w:rPr>
            </w:pPr>
            <w:r>
              <w:t>Seller</w:t>
            </w:r>
          </w:p>
        </w:tc>
      </w:tr>
      <w:tr w:rsidR="002F562D" w:rsidRPr="00FF07DD" w14:paraId="0E485E4E" w14:textId="77777777" w:rsidTr="00337308">
        <w:trPr>
          <w:trHeight w:val="420"/>
        </w:trPr>
        <w:tc>
          <w:tcPr>
            <w:tcW w:w="1525" w:type="dxa"/>
            <w:gridSpan w:val="2"/>
          </w:tcPr>
          <w:p w14:paraId="27513EA1" w14:textId="77777777" w:rsidR="002F562D" w:rsidRPr="00FF07DD" w:rsidRDefault="002F562D" w:rsidP="00337308">
            <w:pPr>
              <w:pStyle w:val="TableHeader"/>
              <w:rPr>
                <w:b w:val="0"/>
                <w:sz w:val="18"/>
              </w:rPr>
            </w:pPr>
            <w:r w:rsidRPr="0089503A">
              <w:t>Summary</w:t>
            </w:r>
          </w:p>
        </w:tc>
        <w:tc>
          <w:tcPr>
            <w:tcW w:w="7555" w:type="dxa"/>
            <w:gridSpan w:val="3"/>
          </w:tcPr>
          <w:p w14:paraId="72DC7383" w14:textId="2474C4F3" w:rsidR="002F562D" w:rsidRPr="00FF07DD" w:rsidRDefault="002F562D" w:rsidP="00337308">
            <w:pPr>
              <w:widowControl w:val="0"/>
              <w:rPr>
                <w:color w:val="000000" w:themeColor="text1"/>
              </w:rPr>
            </w:pPr>
            <w:r>
              <w:t>The seller modifies details of their existing products.</w:t>
            </w:r>
          </w:p>
        </w:tc>
      </w:tr>
      <w:tr w:rsidR="002F562D" w:rsidRPr="00FF07DD" w14:paraId="55D211F8" w14:textId="77777777" w:rsidTr="00337308">
        <w:trPr>
          <w:trHeight w:val="420"/>
        </w:trPr>
        <w:tc>
          <w:tcPr>
            <w:tcW w:w="1525" w:type="dxa"/>
            <w:gridSpan w:val="2"/>
          </w:tcPr>
          <w:p w14:paraId="0956979A" w14:textId="77777777" w:rsidR="002F562D" w:rsidRPr="00FF07DD" w:rsidRDefault="002F562D" w:rsidP="00337308">
            <w:pPr>
              <w:pStyle w:val="TableHeader"/>
              <w:rPr>
                <w:b w:val="0"/>
                <w:sz w:val="18"/>
              </w:rPr>
            </w:pPr>
            <w:r w:rsidRPr="0089503A">
              <w:t>Pre-Conditions</w:t>
            </w:r>
          </w:p>
        </w:tc>
        <w:tc>
          <w:tcPr>
            <w:tcW w:w="7555" w:type="dxa"/>
            <w:gridSpan w:val="3"/>
          </w:tcPr>
          <w:p w14:paraId="0A070111" w14:textId="5205A548" w:rsidR="002F562D" w:rsidRDefault="002F562D" w:rsidP="002F562D">
            <w:r>
              <w:rPr>
                <w:rFonts w:hAnsi="Symbol"/>
              </w:rPr>
              <w:t></w:t>
            </w:r>
            <w:r>
              <w:t xml:space="preserve"> The seller must be logged in.</w:t>
            </w:r>
          </w:p>
          <w:p w14:paraId="33516D12" w14:textId="49C0B05B" w:rsidR="002F562D" w:rsidRPr="00FF07DD" w:rsidRDefault="002F562D" w:rsidP="002F562D">
            <w:pPr>
              <w:widowControl w:val="0"/>
              <w:rPr>
                <w:color w:val="000000" w:themeColor="text1"/>
              </w:rPr>
            </w:pPr>
            <w:r>
              <w:rPr>
                <w:rFonts w:hAnsi="Symbol"/>
              </w:rPr>
              <w:t></w:t>
            </w:r>
            <w:r>
              <w:t xml:space="preserve">  The product to be edited must exist in the system and belong to the seller.</w:t>
            </w:r>
          </w:p>
        </w:tc>
      </w:tr>
      <w:tr w:rsidR="002F562D" w:rsidRPr="00FF07DD" w14:paraId="7DDAB50F" w14:textId="77777777" w:rsidTr="00337308">
        <w:trPr>
          <w:trHeight w:val="420"/>
        </w:trPr>
        <w:tc>
          <w:tcPr>
            <w:tcW w:w="1525" w:type="dxa"/>
            <w:gridSpan w:val="2"/>
          </w:tcPr>
          <w:p w14:paraId="77084D67" w14:textId="77777777" w:rsidR="002F562D" w:rsidRPr="00FF07DD" w:rsidRDefault="002F562D" w:rsidP="00337308">
            <w:pPr>
              <w:pStyle w:val="TableHeader"/>
              <w:rPr>
                <w:b w:val="0"/>
                <w:sz w:val="18"/>
              </w:rPr>
            </w:pPr>
            <w:r w:rsidRPr="0089503A">
              <w:t>Post-Conditions</w:t>
            </w:r>
          </w:p>
        </w:tc>
        <w:tc>
          <w:tcPr>
            <w:tcW w:w="7555" w:type="dxa"/>
            <w:gridSpan w:val="3"/>
          </w:tcPr>
          <w:p w14:paraId="677C4076" w14:textId="2FE018EC" w:rsidR="002F562D" w:rsidRDefault="002F562D" w:rsidP="002F562D">
            <w:r>
              <w:rPr>
                <w:rFonts w:hAnsi="Symbol"/>
              </w:rPr>
              <w:t></w:t>
            </w:r>
            <w:r>
              <w:t xml:space="preserve"> The updated product details are saved in the system.</w:t>
            </w:r>
          </w:p>
          <w:p w14:paraId="35399A21" w14:textId="24C1DA8B" w:rsidR="002F562D" w:rsidRPr="00FF07DD" w:rsidRDefault="002F562D" w:rsidP="002F562D">
            <w:pPr>
              <w:widowControl w:val="0"/>
              <w:rPr>
                <w:color w:val="000000" w:themeColor="text1"/>
              </w:rPr>
            </w:pPr>
            <w:r>
              <w:rPr>
                <w:rFonts w:hAnsi="Symbol"/>
              </w:rPr>
              <w:t></w:t>
            </w:r>
            <w:r>
              <w:t xml:space="preserve">  Buyers see the updated product details immediately.</w:t>
            </w:r>
          </w:p>
        </w:tc>
      </w:tr>
      <w:tr w:rsidR="002F562D" w:rsidRPr="00FF07DD" w14:paraId="139EC8E4" w14:textId="77777777" w:rsidTr="00337308">
        <w:trPr>
          <w:trHeight w:val="420"/>
        </w:trPr>
        <w:tc>
          <w:tcPr>
            <w:tcW w:w="1525" w:type="dxa"/>
            <w:gridSpan w:val="2"/>
          </w:tcPr>
          <w:p w14:paraId="4A60EED1" w14:textId="77777777" w:rsidR="002F562D" w:rsidRPr="0089503A" w:rsidRDefault="002F562D" w:rsidP="00337308">
            <w:pPr>
              <w:pStyle w:val="TableHeader"/>
            </w:pPr>
            <w:r>
              <w:t>Special Requirements</w:t>
            </w:r>
          </w:p>
        </w:tc>
        <w:tc>
          <w:tcPr>
            <w:tcW w:w="7555" w:type="dxa"/>
            <w:gridSpan w:val="3"/>
          </w:tcPr>
          <w:p w14:paraId="10B20948" w14:textId="14E96E41" w:rsidR="002F562D" w:rsidRDefault="002F562D" w:rsidP="002F562D">
            <w:r>
              <w:rPr>
                <w:rFonts w:hAnsi="Symbol"/>
              </w:rPr>
              <w:t></w:t>
            </w:r>
            <w:r>
              <w:t xml:space="preserve"> Validate all updated fields (e.g., price must be numeric, description must meet length criteria).</w:t>
            </w:r>
          </w:p>
          <w:p w14:paraId="03B6B733" w14:textId="191ABDFD" w:rsidR="002F562D" w:rsidRPr="00FF07DD" w:rsidRDefault="002F562D" w:rsidP="002F562D">
            <w:pPr>
              <w:widowControl w:val="0"/>
              <w:rPr>
                <w:color w:val="000000" w:themeColor="text1"/>
              </w:rPr>
            </w:pPr>
            <w:r>
              <w:rPr>
                <w:rFonts w:hAnsi="Symbol"/>
              </w:rPr>
              <w:t></w:t>
            </w:r>
            <w:r>
              <w:t xml:space="preserve">  Ensure no duplicate product names within the seller's product list.</w:t>
            </w:r>
          </w:p>
        </w:tc>
      </w:tr>
      <w:tr w:rsidR="002F562D" w:rsidRPr="00FF07DD" w14:paraId="4AED1E6B" w14:textId="77777777" w:rsidTr="00337308">
        <w:trPr>
          <w:trHeight w:val="420"/>
        </w:trPr>
        <w:tc>
          <w:tcPr>
            <w:tcW w:w="9080" w:type="dxa"/>
            <w:gridSpan w:val="5"/>
          </w:tcPr>
          <w:p w14:paraId="4D8D907E" w14:textId="77777777" w:rsidR="002F562D" w:rsidRPr="00FF07DD" w:rsidRDefault="002F562D" w:rsidP="00337308">
            <w:pPr>
              <w:pStyle w:val="TableHeader"/>
              <w:jc w:val="center"/>
              <w:rPr>
                <w:b w:val="0"/>
              </w:rPr>
            </w:pPr>
            <w:r>
              <w:t>Basic Flow</w:t>
            </w:r>
          </w:p>
        </w:tc>
      </w:tr>
      <w:tr w:rsidR="002F562D" w:rsidRPr="0089503A" w14:paraId="281AC090" w14:textId="77777777" w:rsidTr="00337308">
        <w:trPr>
          <w:trHeight w:val="420"/>
        </w:trPr>
        <w:tc>
          <w:tcPr>
            <w:tcW w:w="4405" w:type="dxa"/>
            <w:gridSpan w:val="3"/>
          </w:tcPr>
          <w:p w14:paraId="05B4D740" w14:textId="77777777" w:rsidR="002F562D" w:rsidRPr="0089503A" w:rsidRDefault="002F562D" w:rsidP="00337308">
            <w:pPr>
              <w:pStyle w:val="TableHeader"/>
              <w:jc w:val="center"/>
            </w:pPr>
            <w:r w:rsidRPr="0089503A">
              <w:t>Actor Action</w:t>
            </w:r>
          </w:p>
        </w:tc>
        <w:tc>
          <w:tcPr>
            <w:tcW w:w="4675" w:type="dxa"/>
            <w:gridSpan w:val="2"/>
          </w:tcPr>
          <w:p w14:paraId="05B266B4"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E95D96A" w14:textId="77777777" w:rsidTr="00337308">
        <w:trPr>
          <w:trHeight w:val="420"/>
        </w:trPr>
        <w:tc>
          <w:tcPr>
            <w:tcW w:w="535" w:type="dxa"/>
          </w:tcPr>
          <w:p w14:paraId="255A1E7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0D509ADF" w14:textId="57204205" w:rsidR="002F562D" w:rsidRPr="00FF07DD" w:rsidRDefault="002F562D" w:rsidP="00337308">
            <w:pPr>
              <w:widowControl w:val="0"/>
              <w:rPr>
                <w:color w:val="000000" w:themeColor="text1"/>
              </w:rPr>
            </w:pPr>
            <w:r>
              <w:t>The seller navigates to the "Edit Products" page.</w:t>
            </w:r>
          </w:p>
        </w:tc>
        <w:tc>
          <w:tcPr>
            <w:tcW w:w="450" w:type="dxa"/>
          </w:tcPr>
          <w:p w14:paraId="68522158"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31D61FFC" w14:textId="1A4A9029" w:rsidR="002F562D" w:rsidRPr="006D690B" w:rsidRDefault="002F562D" w:rsidP="00337308">
            <w:pPr>
              <w:widowControl w:val="0"/>
            </w:pPr>
            <w:r>
              <w:t>The system displays a list of products added by the seller.</w:t>
            </w:r>
          </w:p>
        </w:tc>
      </w:tr>
      <w:tr w:rsidR="002F562D" w:rsidRPr="00FF07DD" w14:paraId="7B55668F" w14:textId="77777777" w:rsidTr="00337308">
        <w:trPr>
          <w:trHeight w:val="420"/>
        </w:trPr>
        <w:tc>
          <w:tcPr>
            <w:tcW w:w="535" w:type="dxa"/>
          </w:tcPr>
          <w:p w14:paraId="55C2B3AA"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297359D9" w14:textId="24CFD087" w:rsidR="002F562D" w:rsidRDefault="002F562D" w:rsidP="00337308">
            <w:pPr>
              <w:widowControl w:val="0"/>
            </w:pPr>
            <w:r>
              <w:t>The seller selects a product to edit.</w:t>
            </w:r>
          </w:p>
        </w:tc>
        <w:tc>
          <w:tcPr>
            <w:tcW w:w="450" w:type="dxa"/>
          </w:tcPr>
          <w:p w14:paraId="494AB28C"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51B08118" w14:textId="5B32490C" w:rsidR="002F562D" w:rsidRDefault="002F562D" w:rsidP="00337308">
            <w:pPr>
              <w:widowControl w:val="0"/>
            </w:pPr>
            <w:r>
              <w:t>The system displays the product details in an editable form.</w:t>
            </w:r>
          </w:p>
        </w:tc>
      </w:tr>
      <w:tr w:rsidR="002F562D" w:rsidRPr="00FF07DD" w14:paraId="59B6DAED" w14:textId="77777777" w:rsidTr="00337308">
        <w:trPr>
          <w:trHeight w:val="420"/>
        </w:trPr>
        <w:tc>
          <w:tcPr>
            <w:tcW w:w="535" w:type="dxa"/>
          </w:tcPr>
          <w:p w14:paraId="0799724A" w14:textId="424CC44A" w:rsidR="002F562D" w:rsidRDefault="002F562D" w:rsidP="00337308">
            <w:pPr>
              <w:widowControl w:val="0"/>
              <w:jc w:val="center"/>
              <w:rPr>
                <w:color w:val="000000" w:themeColor="text1"/>
              </w:rPr>
            </w:pPr>
            <w:r>
              <w:rPr>
                <w:color w:val="000000" w:themeColor="text1"/>
              </w:rPr>
              <w:t>5</w:t>
            </w:r>
          </w:p>
        </w:tc>
        <w:tc>
          <w:tcPr>
            <w:tcW w:w="3870" w:type="dxa"/>
            <w:gridSpan w:val="2"/>
          </w:tcPr>
          <w:p w14:paraId="24C237E2" w14:textId="3EB26F70" w:rsidR="002F562D" w:rsidRDefault="002F562D" w:rsidP="00337308">
            <w:pPr>
              <w:widowControl w:val="0"/>
            </w:pPr>
            <w:r>
              <w:t>The seller updates the details and submits the form.</w:t>
            </w:r>
          </w:p>
        </w:tc>
        <w:tc>
          <w:tcPr>
            <w:tcW w:w="450" w:type="dxa"/>
          </w:tcPr>
          <w:p w14:paraId="49E69904" w14:textId="6EE12876" w:rsidR="002F562D" w:rsidRDefault="002F562D" w:rsidP="00337308">
            <w:pPr>
              <w:widowControl w:val="0"/>
              <w:jc w:val="center"/>
              <w:rPr>
                <w:color w:val="000000" w:themeColor="text1"/>
              </w:rPr>
            </w:pPr>
            <w:r>
              <w:rPr>
                <w:color w:val="000000" w:themeColor="text1"/>
              </w:rPr>
              <w:t>6</w:t>
            </w:r>
          </w:p>
        </w:tc>
        <w:tc>
          <w:tcPr>
            <w:tcW w:w="4225" w:type="dxa"/>
          </w:tcPr>
          <w:p w14:paraId="2E8905F9" w14:textId="1B69AA28" w:rsidR="002F562D" w:rsidRDefault="002F562D" w:rsidP="00337308">
            <w:pPr>
              <w:widowControl w:val="0"/>
            </w:pPr>
            <w:r>
              <w:t>The system validates the input, saves the changes, and displays a success message.</w:t>
            </w:r>
          </w:p>
        </w:tc>
      </w:tr>
      <w:tr w:rsidR="002F562D" w:rsidRPr="00FF07DD" w14:paraId="0CAE93AA" w14:textId="77777777" w:rsidTr="00337308">
        <w:trPr>
          <w:trHeight w:val="420"/>
        </w:trPr>
        <w:tc>
          <w:tcPr>
            <w:tcW w:w="9080" w:type="dxa"/>
            <w:gridSpan w:val="5"/>
          </w:tcPr>
          <w:p w14:paraId="164C6AEC"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62F776F" w14:textId="77777777" w:rsidTr="00337308">
        <w:trPr>
          <w:trHeight w:val="420"/>
        </w:trPr>
        <w:tc>
          <w:tcPr>
            <w:tcW w:w="535" w:type="dxa"/>
          </w:tcPr>
          <w:p w14:paraId="20638F84" w14:textId="05A68CF7" w:rsidR="002F562D" w:rsidRPr="00FF07DD" w:rsidRDefault="002F562D" w:rsidP="00337308">
            <w:pPr>
              <w:widowControl w:val="0"/>
              <w:jc w:val="center"/>
              <w:rPr>
                <w:color w:val="000000" w:themeColor="text1"/>
              </w:rPr>
            </w:pPr>
            <w:r>
              <w:rPr>
                <w:color w:val="000000" w:themeColor="text1"/>
              </w:rPr>
              <w:t>5</w:t>
            </w:r>
          </w:p>
        </w:tc>
        <w:tc>
          <w:tcPr>
            <w:tcW w:w="3870" w:type="dxa"/>
            <w:gridSpan w:val="2"/>
          </w:tcPr>
          <w:p w14:paraId="26857B9E" w14:textId="4302478C" w:rsidR="002F562D" w:rsidRPr="00FF07DD" w:rsidRDefault="002F562D" w:rsidP="00337308">
            <w:pPr>
              <w:widowControl w:val="0"/>
              <w:rPr>
                <w:color w:val="000000" w:themeColor="text1"/>
              </w:rPr>
            </w:pPr>
            <w:r>
              <w:t>The seller enters invalid or duplicate product details.</w:t>
            </w:r>
          </w:p>
        </w:tc>
        <w:tc>
          <w:tcPr>
            <w:tcW w:w="450" w:type="dxa"/>
          </w:tcPr>
          <w:p w14:paraId="69E42CDF" w14:textId="487D2A13" w:rsidR="002F562D" w:rsidRPr="00FF07DD" w:rsidRDefault="002F562D" w:rsidP="00337308">
            <w:pPr>
              <w:widowControl w:val="0"/>
              <w:jc w:val="center"/>
              <w:rPr>
                <w:b/>
                <w:color w:val="000000" w:themeColor="text1"/>
              </w:rPr>
            </w:pPr>
            <w:r>
              <w:rPr>
                <w:color w:val="000000" w:themeColor="text1"/>
              </w:rPr>
              <w:t>6</w:t>
            </w:r>
            <w:r w:rsidRPr="00FD1CBA">
              <w:rPr>
                <w:color w:val="000000" w:themeColor="text1"/>
              </w:rPr>
              <w:t>-A</w:t>
            </w:r>
          </w:p>
        </w:tc>
        <w:tc>
          <w:tcPr>
            <w:tcW w:w="4225" w:type="dxa"/>
          </w:tcPr>
          <w:p w14:paraId="719A43FF" w14:textId="612A6ECE" w:rsidR="002F562D" w:rsidRPr="00FF07DD" w:rsidRDefault="002F562D" w:rsidP="00337308">
            <w:pPr>
              <w:keepNext/>
              <w:widowControl w:val="0"/>
              <w:rPr>
                <w:i/>
                <w:color w:val="000000" w:themeColor="text1"/>
              </w:rPr>
            </w:pPr>
            <w:r>
              <w:t>6-A. The system highlights errors and prompts the seller to fix them.</w:t>
            </w:r>
          </w:p>
        </w:tc>
      </w:tr>
    </w:tbl>
    <w:p w14:paraId="0890FEEE" w14:textId="77777777" w:rsidR="002F562D" w:rsidRPr="0089503A" w:rsidRDefault="002F562D" w:rsidP="005D379E"/>
    <w:p w14:paraId="42BB9ED7" w14:textId="1937201E" w:rsidR="00F777F3" w:rsidRDefault="00F777F3" w:rsidP="0055155B">
      <w:pPr>
        <w:pStyle w:val="Heading2"/>
      </w:pPr>
      <w:bookmarkStart w:id="66" w:name="_Toc532812925"/>
      <w:bookmarkStart w:id="67" w:name="_Toc113957304"/>
      <w:r>
        <w:t>Database Design</w:t>
      </w:r>
      <w:bookmarkEnd w:id="66"/>
      <w:r w:rsidR="005D379E">
        <w:t xml:space="preserve"> </w:t>
      </w:r>
      <w:r w:rsidR="005D379E" w:rsidRPr="005D379E">
        <w:rPr>
          <w:i/>
        </w:rPr>
        <w:t>(Optional)</w:t>
      </w:r>
      <w:bookmarkEnd w:id="67"/>
    </w:p>
    <w:p w14:paraId="7F90A4FC" w14:textId="2C68C6C9" w:rsidR="00F777F3" w:rsidRDefault="00F777F3" w:rsidP="0055155B">
      <w:pPr>
        <w:pStyle w:val="Heading2"/>
      </w:pPr>
      <w:bookmarkStart w:id="68" w:name="_Toc532812929"/>
      <w:bookmarkStart w:id="69" w:name="_Toc113957305"/>
      <w:r>
        <w:t xml:space="preserve">Class </w:t>
      </w:r>
      <w:bookmarkEnd w:id="68"/>
      <w:r w:rsidR="00F54642">
        <w:t>D</w:t>
      </w:r>
      <w:r w:rsidR="00B718B1">
        <w:t>iagram (</w:t>
      </w:r>
      <w:r w:rsidR="00CD6F1B" w:rsidRPr="005D379E">
        <w:rPr>
          <w:i/>
        </w:rPr>
        <w:t>Optional)</w:t>
      </w:r>
      <w:bookmarkEnd w:id="69"/>
    </w:p>
    <w:p w14:paraId="59D8D5C6" w14:textId="77777777" w:rsidR="00CD6F1B" w:rsidRDefault="00F777F3" w:rsidP="0055155B">
      <w:pPr>
        <w:pStyle w:val="Heading2"/>
      </w:pPr>
      <w:bookmarkStart w:id="70" w:name="_Toc532812930"/>
      <w:bookmarkStart w:id="71" w:name="_Toc113957306"/>
      <w:r>
        <w:t>Sequence diagram</w:t>
      </w:r>
      <w:bookmarkStart w:id="72" w:name="_Toc5527844"/>
      <w:bookmarkStart w:id="73" w:name="_Toc975479"/>
      <w:bookmarkEnd w:id="40"/>
      <w:bookmarkEnd w:id="70"/>
      <w:r w:rsidR="00CD6F1B">
        <w:t xml:space="preserve"> </w:t>
      </w:r>
      <w:r w:rsidR="00CD6F1B" w:rsidRPr="005D379E">
        <w:rPr>
          <w:i/>
        </w:rPr>
        <w:t>(Optional)</w:t>
      </w:r>
      <w:bookmarkEnd w:id="71"/>
    </w:p>
    <w:p w14:paraId="466738F1" w14:textId="53CF8B44" w:rsidR="00CD6F1B" w:rsidRDefault="00CD6F1B" w:rsidP="0055155B">
      <w:pPr>
        <w:pStyle w:val="Heading2"/>
      </w:pPr>
      <w:bookmarkStart w:id="74" w:name="_Toc113957307"/>
      <w:r>
        <w:t>Any Other Artifact…</w:t>
      </w:r>
      <w:bookmarkEnd w:id="74"/>
    </w:p>
    <w:p w14:paraId="112E2A9B" w14:textId="77777777" w:rsidR="00CD6F1B" w:rsidRPr="008B57AF" w:rsidRDefault="00CD6F1B" w:rsidP="00CD6F1B">
      <w:pPr>
        <w:pStyle w:val="Heading2"/>
      </w:pPr>
      <w:bookmarkStart w:id="75" w:name="_Toc532812924"/>
      <w:bookmarkStart w:id="76" w:name="_Toc113957308"/>
      <w:r>
        <w:t>GUI</w:t>
      </w:r>
      <w:bookmarkStart w:id="77" w:name="_Toc19544173"/>
      <w:bookmarkStart w:id="78" w:name="_Toc19544217"/>
      <w:bookmarkStart w:id="79" w:name="_Toc23500820"/>
      <w:bookmarkEnd w:id="75"/>
      <w:r w:rsidRPr="005D379E">
        <w:t xml:space="preserve"> </w:t>
      </w:r>
      <w:r w:rsidRPr="008B57AF">
        <w:t>Graphical User Interfaces</w:t>
      </w:r>
      <w:bookmarkEnd w:id="77"/>
      <w:bookmarkEnd w:id="78"/>
      <w:r>
        <w:t xml:space="preserve"> (</w:t>
      </w:r>
      <w:r w:rsidRPr="004D4433">
        <w:rPr>
          <w:i/>
        </w:rPr>
        <w:t>Optional)</w:t>
      </w:r>
      <w:bookmarkEnd w:id="76"/>
      <w:bookmarkEnd w:id="79"/>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C277D2">
          <w:pgSz w:w="11909" w:h="16834" w:code="9"/>
          <w:pgMar w:top="1440" w:right="1440" w:bottom="1440" w:left="2160" w:header="720" w:footer="720" w:gutter="0"/>
          <w:cols w:space="720"/>
          <w:docGrid w:linePitch="360"/>
        </w:sectPr>
      </w:pPr>
    </w:p>
    <w:p w14:paraId="537BEAD0" w14:textId="77777777" w:rsidR="003F7083" w:rsidRDefault="003F7083" w:rsidP="00A21858">
      <w:pPr>
        <w:pStyle w:val="Heading1"/>
      </w:pPr>
      <w:bookmarkStart w:id="80" w:name="_Toc532812932"/>
      <w:bookmarkStart w:id="81" w:name="_Toc113957309"/>
      <w:bookmarkStart w:id="82" w:name="_Toc19544171"/>
      <w:bookmarkStart w:id="83" w:name="_Toc19544206"/>
      <w:r>
        <w:lastRenderedPageBreak/>
        <w:t>Implementation</w:t>
      </w:r>
      <w:bookmarkEnd w:id="80"/>
      <w:r w:rsidR="001F3E25">
        <w:t xml:space="preserve"> and Test Cases</w:t>
      </w:r>
      <w:bookmarkEnd w:id="81"/>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84" w:name="_Toc113957310"/>
      <w:r>
        <w:t>Implementation</w:t>
      </w:r>
      <w:bookmarkEnd w:id="84"/>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85" w:name="_Toc113957311"/>
      <w:r>
        <w:t xml:space="preserve">Implementation of </w:t>
      </w:r>
      <w:r w:rsidR="000047D5">
        <w:t>F</w:t>
      </w:r>
      <w:r w:rsidR="00E33C79">
        <w:t xml:space="preserve">irst </w:t>
      </w:r>
      <w:r w:rsidR="00196B97">
        <w:t>Component/Algorithm</w:t>
      </w:r>
      <w:bookmarkEnd w:id="85"/>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86" w:name="_Toc113957312"/>
      <w:r w:rsidRPr="006B6459">
        <w:rPr>
          <w:rStyle w:val="Heading2Char"/>
          <w:b/>
          <w:bCs/>
          <w:iCs/>
        </w:rPr>
        <w:t>Test case Design and description</w:t>
      </w:r>
      <w:bookmarkEnd w:id="86"/>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87" w:name="_Toc21608379"/>
      <w:bookmarkStart w:id="88" w:name="_Toc113957313"/>
      <w:r>
        <w:t xml:space="preserve">Sample Test case </w:t>
      </w:r>
      <w:bookmarkEnd w:id="87"/>
      <w:r>
        <w:t>No.1</w:t>
      </w:r>
      <w:bookmarkEnd w:id="8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9" w:name="Passed"/>
            <w:r w:rsidRPr="00A9218A">
              <w:rPr>
                <w:i/>
                <w:sz w:val="20"/>
              </w:rPr>
              <w:instrText xml:space="preserve"> FORMCHECKBOX </w:instrText>
            </w:r>
            <w:r w:rsidR="001E04EC">
              <w:rPr>
                <w:i/>
                <w:sz w:val="20"/>
              </w:rPr>
            </w:r>
            <w:r w:rsidR="001E04EC">
              <w:rPr>
                <w:i/>
                <w:sz w:val="20"/>
              </w:rPr>
              <w:fldChar w:fldCharType="separate"/>
            </w:r>
            <w:r w:rsidRPr="00A9218A">
              <w:rPr>
                <w:i/>
                <w:sz w:val="20"/>
              </w:rPr>
              <w:fldChar w:fldCharType="end"/>
            </w:r>
            <w:bookmarkEnd w:id="8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90" w:name="Failed"/>
            <w:r w:rsidRPr="001F3E25">
              <w:rPr>
                <w:i/>
                <w:sz w:val="22"/>
                <w:szCs w:val="28"/>
              </w:rPr>
              <w:instrText xml:space="preserve"> FORMCHECKBOX </w:instrText>
            </w:r>
            <w:r w:rsidR="001E04EC">
              <w:rPr>
                <w:i/>
                <w:sz w:val="22"/>
                <w:szCs w:val="28"/>
              </w:rPr>
            </w:r>
            <w:r w:rsidR="001E04EC">
              <w:rPr>
                <w:i/>
                <w:sz w:val="22"/>
                <w:szCs w:val="28"/>
              </w:rPr>
              <w:fldChar w:fldCharType="separate"/>
            </w:r>
            <w:r w:rsidRPr="001F3E25">
              <w:rPr>
                <w:i/>
                <w:sz w:val="22"/>
                <w:szCs w:val="28"/>
              </w:rPr>
              <w:fldChar w:fldCharType="end"/>
            </w:r>
            <w:bookmarkEnd w:id="90"/>
            <w:r w:rsidRPr="001F3E25">
              <w:rPr>
                <w:i/>
                <w:sz w:val="22"/>
                <w:szCs w:val="28"/>
              </w:rPr>
              <w:t xml:space="preserve">Failed </w:t>
            </w:r>
            <w:bookmarkStart w:id="9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1E04EC">
              <w:rPr>
                <w:i/>
                <w:sz w:val="22"/>
                <w:szCs w:val="28"/>
              </w:rPr>
            </w:r>
            <w:r w:rsidR="001E04EC">
              <w:rPr>
                <w:i/>
                <w:sz w:val="22"/>
                <w:szCs w:val="28"/>
              </w:rPr>
              <w:fldChar w:fldCharType="separate"/>
            </w:r>
            <w:r w:rsidRPr="001F3E25">
              <w:rPr>
                <w:i/>
                <w:sz w:val="22"/>
                <w:szCs w:val="28"/>
              </w:rPr>
              <w:fldChar w:fldCharType="end"/>
            </w:r>
            <w:bookmarkEnd w:id="91"/>
            <w:r w:rsidRPr="001F3E25">
              <w:rPr>
                <w:i/>
                <w:sz w:val="22"/>
                <w:szCs w:val="28"/>
              </w:rPr>
              <w:t>Not Executed</w:t>
            </w:r>
          </w:p>
        </w:tc>
      </w:tr>
    </w:tbl>
    <w:p w14:paraId="24229170" w14:textId="77777777" w:rsidR="00EA5556" w:rsidRPr="001F3E25" w:rsidRDefault="00EA5556" w:rsidP="00EA5556">
      <w:pPr>
        <w:pStyle w:val="Heading3"/>
      </w:pPr>
      <w:bookmarkStart w:id="92" w:name="_Toc113957314"/>
      <w:r>
        <w:t>Sample Test case No.2</w:t>
      </w:r>
      <w:bookmarkEnd w:id="92"/>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93" w:name="_Toc113957315"/>
      <w:r>
        <w:lastRenderedPageBreak/>
        <w:t>Test Metrics</w:t>
      </w:r>
      <w:bookmarkEnd w:id="93"/>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94" w:name="_Toc113957316"/>
      <w:r>
        <w:t>Sample Test case Matric.No.1</w:t>
      </w:r>
      <w:bookmarkEnd w:id="9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95" w:name="_Toc113957317"/>
      <w:r>
        <w:t xml:space="preserve">Sample Test case </w:t>
      </w:r>
      <w:r w:rsidR="00EA5556">
        <w:t>Me</w:t>
      </w:r>
      <w:r>
        <w:t>tric.No.2</w:t>
      </w:r>
      <w:bookmarkEnd w:id="95"/>
    </w:p>
    <w:p w14:paraId="02A68D16" w14:textId="77777777" w:rsidR="00560284" w:rsidRDefault="00560284" w:rsidP="00560284">
      <w:pPr>
        <w:pStyle w:val="Heading3"/>
      </w:pPr>
      <w:bookmarkStart w:id="96" w:name="_Toc113957318"/>
      <w:r>
        <w:t xml:space="preserve">Sample Test case </w:t>
      </w:r>
      <w:r w:rsidR="00EA5556">
        <w:t>Me</w:t>
      </w:r>
      <w:r>
        <w:t>tric.No.3</w:t>
      </w:r>
      <w:bookmarkEnd w:id="96"/>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97" w:name="_Toc113957319"/>
      <w:bookmarkStart w:id="98" w:name="_Toc5527845"/>
      <w:bookmarkEnd w:id="72"/>
      <w:bookmarkEnd w:id="82"/>
      <w:bookmarkEnd w:id="83"/>
      <w:r>
        <w:lastRenderedPageBreak/>
        <w:t>Experimental Results and Analysis</w:t>
      </w:r>
      <w:bookmarkEnd w:id="97"/>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99" w:name="_Toc532812933"/>
      <w:bookmarkStart w:id="100" w:name="_Toc113957320"/>
      <w:bookmarkStart w:id="101" w:name="_Toc19544172"/>
      <w:bookmarkStart w:id="102" w:name="_Toc19544207"/>
      <w:r>
        <w:lastRenderedPageBreak/>
        <w:t>Conclusion</w:t>
      </w:r>
      <w:bookmarkEnd w:id="99"/>
      <w:r w:rsidR="00D71319">
        <w:t xml:space="preserve"> and Future Directions</w:t>
      </w:r>
      <w:bookmarkEnd w:id="100"/>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3" w:name="_Toc19544177"/>
      <w:bookmarkStart w:id="104" w:name="_Toc19544225"/>
      <w:bookmarkEnd w:id="11"/>
      <w:bookmarkEnd w:id="73"/>
      <w:bookmarkEnd w:id="98"/>
      <w:bookmarkEnd w:id="101"/>
      <w:bookmarkEnd w:id="102"/>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38CE4625" w:rsidR="007A0BDA" w:rsidRPr="00070126" w:rsidRDefault="007A0BDA" w:rsidP="00A21858">
      <w:pPr>
        <w:pStyle w:val="Heading1"/>
        <w:numPr>
          <w:ilvl w:val="0"/>
          <w:numId w:val="0"/>
        </w:numPr>
      </w:pPr>
      <w:bookmarkStart w:id="105" w:name="_Toc113957321"/>
      <w:r w:rsidRPr="00070126">
        <w:lastRenderedPageBreak/>
        <w:t>References</w:t>
      </w:r>
      <w:bookmarkEnd w:id="103"/>
      <w:bookmarkEnd w:id="104"/>
      <w:bookmarkEnd w:id="105"/>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6" w:name="_Toc19544178"/>
      <w:bookmarkStart w:id="107" w:name="_Toc19544226"/>
      <w:bookmarkStart w:id="108" w:name="_Toc113957322"/>
      <w:r w:rsidRPr="008B57AF">
        <w:lastRenderedPageBreak/>
        <w:t>Appendix</w:t>
      </w:r>
      <w:bookmarkEnd w:id="106"/>
      <w:bookmarkEnd w:id="107"/>
      <w:bookmarkEnd w:id="108"/>
    </w:p>
    <w:p w14:paraId="28A8C607" w14:textId="77777777" w:rsidR="00DA613E" w:rsidRPr="00B777DD" w:rsidRDefault="00543F7C" w:rsidP="00E347B5">
      <w:pPr>
        <w:pStyle w:val="Heading2"/>
        <w:numPr>
          <w:ilvl w:val="0"/>
          <w:numId w:val="0"/>
        </w:numPr>
      </w:pPr>
      <w:bookmarkStart w:id="109" w:name="_Toc23494337"/>
      <w:bookmarkStart w:id="110" w:name="_Toc113957323"/>
      <w:r>
        <w:t xml:space="preserve">Appendix A: </w:t>
      </w:r>
      <w:r w:rsidR="00DA613E">
        <w:t>Guidelines</w:t>
      </w:r>
      <w:bookmarkEnd w:id="109"/>
      <w:bookmarkEnd w:id="110"/>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11" w:name="_Toc23494338"/>
      <w:bookmarkStart w:id="112" w:name="_Toc113957324"/>
      <w:r>
        <w:t>Appendix B: Heading of Sample Appendix B</w:t>
      </w:r>
      <w:bookmarkEnd w:id="111"/>
      <w:bookmarkEnd w:id="112"/>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3" w:name="_Toc55560440"/>
      <w:bookmarkStart w:id="114" w:name="_Toc55561110"/>
      <w:bookmarkStart w:id="115" w:name="_Toc113957325"/>
      <w:bookmarkStart w:id="116" w:name="_Toc19544179"/>
      <w:bookmarkStart w:id="117" w:name="_Toc19544227"/>
      <w:r w:rsidR="00C921AB">
        <w:lastRenderedPageBreak/>
        <w:t xml:space="preserve">Formatting </w:t>
      </w:r>
      <w:r w:rsidR="00C921AB" w:rsidRPr="00C921AB">
        <w:t>Guidelines</w:t>
      </w:r>
      <w:bookmarkEnd w:id="113"/>
      <w:bookmarkEnd w:id="114"/>
      <w:bookmarkEnd w:id="115"/>
    </w:p>
    <w:bookmarkEnd w:id="116"/>
    <w:bookmarkEnd w:id="117"/>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8" w:name="_Toc55559527"/>
      <w:bookmarkStart w:id="119" w:name="_Toc55560441"/>
      <w:bookmarkStart w:id="120" w:name="_Toc55561111"/>
      <w:bookmarkStart w:id="121" w:name="_Toc113957326"/>
      <w:r>
        <w:t>Heading 1</w:t>
      </w:r>
      <w:bookmarkEnd w:id="118"/>
      <w:bookmarkEnd w:id="119"/>
      <w:bookmarkEnd w:id="120"/>
      <w:bookmarkEnd w:id="121"/>
    </w:p>
    <w:p w14:paraId="181D4C18" w14:textId="77777777" w:rsidR="00035BA7" w:rsidRPr="00035BA7" w:rsidRDefault="00035BA7" w:rsidP="00035BA7">
      <w:pPr>
        <w:pStyle w:val="Heading2"/>
      </w:pPr>
      <w:bookmarkStart w:id="122" w:name="_Toc55559528"/>
      <w:bookmarkStart w:id="123" w:name="_Toc55560442"/>
      <w:bookmarkStart w:id="124" w:name="_Toc55561112"/>
      <w:bookmarkStart w:id="125" w:name="_Toc113957327"/>
      <w:r w:rsidRPr="00035BA7">
        <w:t xml:space="preserve">Heading </w:t>
      </w:r>
      <w:r>
        <w:t>2</w:t>
      </w:r>
      <w:bookmarkEnd w:id="122"/>
      <w:bookmarkEnd w:id="123"/>
      <w:bookmarkEnd w:id="124"/>
      <w:bookmarkEnd w:id="125"/>
    </w:p>
    <w:p w14:paraId="36FCFD40" w14:textId="72AA5E87" w:rsidR="00035BA7" w:rsidRPr="00035BA7" w:rsidRDefault="00035BA7" w:rsidP="00035BA7">
      <w:pPr>
        <w:pStyle w:val="Heading3"/>
      </w:pPr>
      <w:bookmarkStart w:id="126" w:name="_Toc55559529"/>
      <w:bookmarkStart w:id="127" w:name="_Toc55560443"/>
      <w:bookmarkStart w:id="128" w:name="_Toc55561113"/>
      <w:bookmarkStart w:id="129" w:name="_Toc113957328"/>
      <w:r w:rsidRPr="00035BA7">
        <w:t xml:space="preserve">Heading </w:t>
      </w:r>
      <w:r>
        <w:t>3</w:t>
      </w:r>
      <w:bookmarkEnd w:id="126"/>
      <w:bookmarkEnd w:id="127"/>
      <w:bookmarkEnd w:id="128"/>
      <w:bookmarkEnd w:id="129"/>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30" w:name="_Toc55560444"/>
      <w:bookmarkStart w:id="131" w:name="_Toc55561114"/>
      <w:bookmarkStart w:id="132" w:name="_Toc113957329"/>
      <w:bookmarkStart w:id="133" w:name="_Toc19544228"/>
      <w:bookmarkStart w:id="134" w:name="_Toc19644471"/>
      <w:bookmarkStart w:id="135" w:name="_Toc19696987"/>
      <w:bookmarkStart w:id="136" w:name="_Toc55559530"/>
      <w:r w:rsidRPr="00C921AB">
        <w:lastRenderedPageBreak/>
        <w:t>Tables and Figure</w:t>
      </w:r>
      <w:r>
        <w:t>s</w:t>
      </w:r>
      <w:bookmarkEnd w:id="130"/>
      <w:bookmarkEnd w:id="131"/>
      <w:bookmarkEnd w:id="132"/>
    </w:p>
    <w:bookmarkEnd w:id="133"/>
    <w:bookmarkEnd w:id="134"/>
    <w:bookmarkEnd w:id="135"/>
    <w:bookmarkEnd w:id="136"/>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1E04EC" w:rsidRPr="002B3DBF" w:rsidRDefault="001E04EC" w:rsidP="00D7233E">
                            <w:pPr>
                              <w:pStyle w:val="Caption"/>
                              <w:rPr>
                                <w:sz w:val="24"/>
                                <w:szCs w:val="24"/>
                              </w:rPr>
                            </w:pPr>
                            <w:bookmarkStart w:id="137" w:name="_Toc19544930"/>
                            <w:bookmarkStart w:id="138" w:name="_Toc19699616"/>
                            <w:bookmarkStart w:id="139" w:name="_Toc19700200"/>
                            <w:bookmarkStart w:id="140"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77777777" w:rsidR="001E04EC" w:rsidRPr="002B3DBF" w:rsidRDefault="001E04EC" w:rsidP="00D7233E">
                      <w:pPr>
                        <w:pStyle w:val="Caption"/>
                        <w:rPr>
                          <w:sz w:val="24"/>
                          <w:szCs w:val="24"/>
                        </w:rPr>
                      </w:pPr>
                      <w:bookmarkStart w:id="141" w:name="_Toc19544930"/>
                      <w:bookmarkStart w:id="142" w:name="_Toc19699616"/>
                      <w:bookmarkStart w:id="143" w:name="_Toc19700200"/>
                      <w:bookmarkStart w:id="144"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41"/>
                      <w:bookmarkEnd w:id="142"/>
                      <w:bookmarkEnd w:id="143"/>
                      <w:bookmarkEnd w:id="144"/>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45"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45"/>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46" w:name="_Toc19699615"/>
      <w:bookmarkStart w:id="147"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46"/>
      <w:bookmarkEnd w:id="147"/>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8" w:name="_Toc19544229"/>
      <w:bookmarkStart w:id="149" w:name="_Toc19644472"/>
      <w:bookmarkStart w:id="150" w:name="_Toc19696988"/>
      <w:bookmarkStart w:id="151" w:name="_Toc55559531"/>
      <w:bookmarkStart w:id="152" w:name="_Toc55560445"/>
      <w:bookmarkStart w:id="153" w:name="_Toc55561115"/>
      <w:bookmarkStart w:id="154" w:name="_Toc113957330"/>
      <w:r>
        <w:lastRenderedPageBreak/>
        <w:t>Equations</w:t>
      </w:r>
      <w:bookmarkEnd w:id="148"/>
      <w:bookmarkEnd w:id="149"/>
      <w:bookmarkEnd w:id="150"/>
      <w:bookmarkEnd w:id="151"/>
      <w:bookmarkEnd w:id="152"/>
      <w:bookmarkEnd w:id="153"/>
      <w:bookmarkEnd w:id="154"/>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 id="_x0000_i1028" type="#_x0000_t75" style="width:104.85pt;height:28.8pt" o:ole="">
            <v:imagedata r:id="rId21" o:title=""/>
          </v:shape>
          <o:OLEObject Type="Embed" ProgID="Equation.3" ShapeID="_x0000_i1028" DrawAspect="Content" ObjectID="_1794989696" r:id="rId22"/>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5" w:name="_Toc19544230"/>
      <w:bookmarkStart w:id="156" w:name="_Toc19644473"/>
      <w:bookmarkStart w:id="157" w:name="_Toc19696989"/>
      <w:bookmarkStart w:id="158" w:name="_Toc55559532"/>
      <w:bookmarkStart w:id="159" w:name="_Toc55560446"/>
      <w:bookmarkStart w:id="160" w:name="_Toc55561116"/>
      <w:bookmarkStart w:id="161" w:name="_Toc113957331"/>
      <w:r>
        <w:t>Header</w:t>
      </w:r>
      <w:bookmarkEnd w:id="155"/>
      <w:bookmarkEnd w:id="156"/>
      <w:r>
        <w:t>/Footer</w:t>
      </w:r>
      <w:bookmarkEnd w:id="157"/>
      <w:bookmarkEnd w:id="158"/>
      <w:bookmarkEnd w:id="159"/>
      <w:bookmarkEnd w:id="160"/>
      <w:bookmarkEnd w:id="161"/>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62" w:name="_Toc23494343"/>
      <w:bookmarkStart w:id="163" w:name="_Toc55559533"/>
      <w:bookmarkStart w:id="164" w:name="_Toc55560447"/>
      <w:bookmarkStart w:id="165" w:name="_Toc55561117"/>
      <w:bookmarkStart w:id="166" w:name="_Toc113957332"/>
      <w:bookmarkStart w:id="167" w:name="_Toc19544231"/>
      <w:bookmarkStart w:id="168" w:name="_Toc19644474"/>
      <w:bookmarkStart w:id="169" w:name="_Toc19696990"/>
      <w:r>
        <w:t>Other Formatting Guidelines</w:t>
      </w:r>
      <w:bookmarkEnd w:id="162"/>
      <w:bookmarkEnd w:id="163"/>
      <w:bookmarkEnd w:id="164"/>
      <w:bookmarkEnd w:id="165"/>
      <w:bookmarkEnd w:id="166"/>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1D68AE09" w:rsidR="0052222B" w:rsidRDefault="0052222B" w:rsidP="00C804E9">
      <w:pPr>
        <w:pStyle w:val="Heading2"/>
        <w:numPr>
          <w:ilvl w:val="0"/>
          <w:numId w:val="0"/>
        </w:numPr>
      </w:pPr>
      <w:bookmarkStart w:id="170" w:name="_Toc55559534"/>
      <w:bookmarkStart w:id="171" w:name="_Toc55560448"/>
      <w:bookmarkStart w:id="172" w:name="_Toc55561118"/>
      <w:bookmarkStart w:id="173" w:name="_Toc113957333"/>
      <w:r w:rsidRPr="001202BF">
        <w:t>References</w:t>
      </w:r>
      <w:bookmarkEnd w:id="167"/>
      <w:bookmarkEnd w:id="168"/>
      <w:bookmarkEnd w:id="169"/>
      <w:bookmarkEnd w:id="170"/>
      <w:bookmarkEnd w:id="171"/>
      <w:bookmarkEnd w:id="172"/>
      <w:bookmarkEnd w:id="173"/>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BEBA8EAE-BF5A-486C-A8C5-ECC9F3942E4B}">
                          <a14:imgProps xmlns:a14="http://schemas.microsoft.com/office/drawing/2010/main">
                            <a14:imgLayer r:embed="rId24">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cx1="http://schemas.microsoft.com/office/drawing/2015/9/8/chartex" xmlns:cx="http://schemas.microsoft.com/office/drawing/2014/chartex"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74"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74"/>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E7E81" w14:textId="77777777" w:rsidR="001A0677" w:rsidRDefault="001A0677">
      <w:r>
        <w:separator/>
      </w:r>
    </w:p>
  </w:endnote>
  <w:endnote w:type="continuationSeparator" w:id="0">
    <w:p w14:paraId="7463C614" w14:textId="77777777" w:rsidR="001A0677" w:rsidRDefault="001A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0E00A" w14:textId="77777777" w:rsidR="001A0677" w:rsidRDefault="001A0677">
      <w:r>
        <w:separator/>
      </w:r>
    </w:p>
  </w:footnote>
  <w:footnote w:type="continuationSeparator" w:id="0">
    <w:p w14:paraId="68DBEB79" w14:textId="77777777" w:rsidR="001A0677" w:rsidRDefault="001A0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AD35A" w14:textId="77777777" w:rsidR="001E04EC" w:rsidRDefault="001E04EC" w:rsidP="00AC297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9552" w14:textId="4FCC4180" w:rsidR="001E04EC" w:rsidRDefault="001E04EC" w:rsidP="004C3191">
    <w:pPr>
      <w:pStyle w:val="Header"/>
    </w:pPr>
    <w:r>
      <w:rPr>
        <w:noProof/>
      </w:rPr>
      <w:fldChar w:fldCharType="begin"/>
    </w:r>
    <w:r>
      <w:rPr>
        <w:noProof/>
      </w:rPr>
      <w:instrText xml:space="preserve"> STYLEREF  Subtitle  \* MERGEFORMAT </w:instrText>
    </w:r>
    <w:r>
      <w:rPr>
        <w:noProof/>
      </w:rPr>
      <w:fldChar w:fldCharType="separate"/>
    </w:r>
    <w:r w:rsidR="00BB1CC3">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BB1CC3">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C79BF" w14:textId="461FAA06" w:rsidR="001E04EC" w:rsidRDefault="001E04EC" w:rsidP="004C3191">
    <w:pPr>
      <w:pStyle w:val="Header"/>
    </w:pPr>
    <w:r>
      <w:rPr>
        <w:noProof/>
      </w:rPr>
      <w:fldChar w:fldCharType="begin"/>
    </w:r>
    <w:r>
      <w:rPr>
        <w:noProof/>
      </w:rPr>
      <w:instrText xml:space="preserve"> STYLEREF  Subtitle  \* MERGEFORMAT </w:instrText>
    </w:r>
    <w:r>
      <w:rPr>
        <w:noProof/>
      </w:rPr>
      <w:fldChar w:fldCharType="separate"/>
    </w:r>
    <w:r w:rsidR="00BB1CC3">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BB1CC3">
      <w:rPr>
        <w:noProof/>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B8A63" w14:textId="315C22BF" w:rsidR="001E04EC" w:rsidRDefault="001E04EC" w:rsidP="004C3191">
    <w:pPr>
      <w:pStyle w:val="Header"/>
    </w:pPr>
    <w:r>
      <w:rPr>
        <w:noProof/>
      </w:rPr>
      <w:fldChar w:fldCharType="begin"/>
    </w:r>
    <w:r>
      <w:rPr>
        <w:noProof/>
      </w:rPr>
      <w:instrText xml:space="preserve"> STYLEREF  Subtitle  \* MERGEFORMAT </w:instrText>
    </w:r>
    <w:r>
      <w:rPr>
        <w:noProof/>
      </w:rPr>
      <w:fldChar w:fldCharType="separate"/>
    </w:r>
    <w:r w:rsidR="00BB1CC3">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BB1CC3">
      <w:rPr>
        <w:noProof/>
      </w:rPr>
      <w:t>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7F243" w14:textId="69F279BE" w:rsidR="001E04EC" w:rsidRDefault="001E04EC"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1CC3">
      <w:rPr>
        <w:rStyle w:val="PageNumber"/>
        <w:noProof/>
      </w:rPr>
      <w:t>29</w:t>
    </w:r>
    <w:r>
      <w:rPr>
        <w:rStyle w:val="PageNumber"/>
      </w:rPr>
      <w:fldChar w:fldCharType="end"/>
    </w:r>
  </w:p>
  <w:p w14:paraId="69F5B560" w14:textId="77777777" w:rsidR="001E04EC" w:rsidRDefault="001E04EC" w:rsidP="00AC2975">
    <w:pPr>
      <w:pStyle w:val="Header"/>
      <w:ind w:right="360"/>
    </w:pPr>
    <w:r>
      <w:t>Your Project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5EA48C8"/>
    <w:multiLevelType w:val="hybridMultilevel"/>
    <w:tmpl w:val="E1A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1507B90"/>
    <w:multiLevelType w:val="hybridMultilevel"/>
    <w:tmpl w:val="2346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091398"/>
    <w:multiLevelType w:val="hybridMultilevel"/>
    <w:tmpl w:val="0D94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83018"/>
    <w:multiLevelType w:val="hybridMultilevel"/>
    <w:tmpl w:val="97F2C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1F6131"/>
    <w:multiLevelType w:val="hybridMultilevel"/>
    <w:tmpl w:val="AE349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12321D"/>
    <w:multiLevelType w:val="hybridMultilevel"/>
    <w:tmpl w:val="5AC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3E67EC"/>
    <w:multiLevelType w:val="multilevel"/>
    <w:tmpl w:val="30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376B0"/>
    <w:multiLevelType w:val="hybridMultilevel"/>
    <w:tmpl w:val="39642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31770"/>
    <w:multiLevelType w:val="multilevel"/>
    <w:tmpl w:val="A7D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15"/>
  </w:num>
  <w:num w:numId="15">
    <w:abstractNumId w:val="13"/>
  </w:num>
  <w:num w:numId="16">
    <w:abstractNumId w:val="14"/>
  </w:num>
  <w:num w:numId="17">
    <w:abstractNumId w:val="11"/>
  </w:num>
  <w:num w:numId="18">
    <w:abstractNumId w:val="2"/>
  </w:num>
  <w:num w:numId="19">
    <w:abstractNumId w:val="9"/>
  </w:num>
  <w:num w:numId="20">
    <w:abstractNumId w:val="8"/>
  </w:num>
  <w:num w:numId="21">
    <w:abstractNumId w:val="5"/>
  </w:num>
  <w:num w:numId="2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24EB0"/>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D6859"/>
    <w:rsid w:val="000D7D90"/>
    <w:rsid w:val="000E59B9"/>
    <w:rsid w:val="000E61E1"/>
    <w:rsid w:val="000E6F88"/>
    <w:rsid w:val="000F2083"/>
    <w:rsid w:val="000F2E4C"/>
    <w:rsid w:val="000F5E9C"/>
    <w:rsid w:val="000F61AA"/>
    <w:rsid w:val="000F6CD4"/>
    <w:rsid w:val="000F7C5F"/>
    <w:rsid w:val="0010545E"/>
    <w:rsid w:val="0010752B"/>
    <w:rsid w:val="0010780B"/>
    <w:rsid w:val="00111E3C"/>
    <w:rsid w:val="0011269D"/>
    <w:rsid w:val="00114A04"/>
    <w:rsid w:val="00116B39"/>
    <w:rsid w:val="00116C73"/>
    <w:rsid w:val="001202BF"/>
    <w:rsid w:val="001224B7"/>
    <w:rsid w:val="00131129"/>
    <w:rsid w:val="00131A45"/>
    <w:rsid w:val="00141299"/>
    <w:rsid w:val="00153EBF"/>
    <w:rsid w:val="0017168C"/>
    <w:rsid w:val="00176FB0"/>
    <w:rsid w:val="00191B25"/>
    <w:rsid w:val="0019310B"/>
    <w:rsid w:val="00195730"/>
    <w:rsid w:val="00196B97"/>
    <w:rsid w:val="001A0677"/>
    <w:rsid w:val="001A1560"/>
    <w:rsid w:val="001B4561"/>
    <w:rsid w:val="001C009C"/>
    <w:rsid w:val="001C214C"/>
    <w:rsid w:val="001C4C75"/>
    <w:rsid w:val="001C4E3F"/>
    <w:rsid w:val="001D7AAE"/>
    <w:rsid w:val="001E04EC"/>
    <w:rsid w:val="001E3C78"/>
    <w:rsid w:val="001F095F"/>
    <w:rsid w:val="001F3E25"/>
    <w:rsid w:val="001F4A51"/>
    <w:rsid w:val="001F515D"/>
    <w:rsid w:val="00200226"/>
    <w:rsid w:val="0020123F"/>
    <w:rsid w:val="002019F7"/>
    <w:rsid w:val="00204622"/>
    <w:rsid w:val="00206263"/>
    <w:rsid w:val="00227B3F"/>
    <w:rsid w:val="00227C33"/>
    <w:rsid w:val="0023679A"/>
    <w:rsid w:val="0024195A"/>
    <w:rsid w:val="00242A9C"/>
    <w:rsid w:val="00245971"/>
    <w:rsid w:val="0024757C"/>
    <w:rsid w:val="00255EB0"/>
    <w:rsid w:val="00262028"/>
    <w:rsid w:val="00265780"/>
    <w:rsid w:val="002754C8"/>
    <w:rsid w:val="0027744C"/>
    <w:rsid w:val="00291486"/>
    <w:rsid w:val="002A1EBD"/>
    <w:rsid w:val="002A4BA7"/>
    <w:rsid w:val="002A7A1A"/>
    <w:rsid w:val="002B27F3"/>
    <w:rsid w:val="002B2F02"/>
    <w:rsid w:val="002B651A"/>
    <w:rsid w:val="002C5EDD"/>
    <w:rsid w:val="002C6C7E"/>
    <w:rsid w:val="002D6545"/>
    <w:rsid w:val="002D713C"/>
    <w:rsid w:val="002E146A"/>
    <w:rsid w:val="002E2A59"/>
    <w:rsid w:val="002E4BC7"/>
    <w:rsid w:val="002E5A46"/>
    <w:rsid w:val="002E780A"/>
    <w:rsid w:val="002F3A89"/>
    <w:rsid w:val="002F562D"/>
    <w:rsid w:val="002F6C6F"/>
    <w:rsid w:val="0030068D"/>
    <w:rsid w:val="00310CE1"/>
    <w:rsid w:val="003119AC"/>
    <w:rsid w:val="00315225"/>
    <w:rsid w:val="00323156"/>
    <w:rsid w:val="00324F92"/>
    <w:rsid w:val="003266FF"/>
    <w:rsid w:val="00326FEA"/>
    <w:rsid w:val="00327104"/>
    <w:rsid w:val="00333515"/>
    <w:rsid w:val="00333830"/>
    <w:rsid w:val="0033585A"/>
    <w:rsid w:val="0033613A"/>
    <w:rsid w:val="00337308"/>
    <w:rsid w:val="00342F3B"/>
    <w:rsid w:val="003434B2"/>
    <w:rsid w:val="0034476D"/>
    <w:rsid w:val="00344D3B"/>
    <w:rsid w:val="003463B7"/>
    <w:rsid w:val="00351F74"/>
    <w:rsid w:val="00355661"/>
    <w:rsid w:val="00367AA1"/>
    <w:rsid w:val="00384070"/>
    <w:rsid w:val="00387734"/>
    <w:rsid w:val="00390A6B"/>
    <w:rsid w:val="003924D7"/>
    <w:rsid w:val="00393314"/>
    <w:rsid w:val="003A48D8"/>
    <w:rsid w:val="003B1E8A"/>
    <w:rsid w:val="003B58EB"/>
    <w:rsid w:val="003B6E2D"/>
    <w:rsid w:val="003B7948"/>
    <w:rsid w:val="003C00CA"/>
    <w:rsid w:val="003C5FB8"/>
    <w:rsid w:val="003C7918"/>
    <w:rsid w:val="003D1FBC"/>
    <w:rsid w:val="003D48EB"/>
    <w:rsid w:val="003D692E"/>
    <w:rsid w:val="003E3763"/>
    <w:rsid w:val="003E4003"/>
    <w:rsid w:val="003E41DD"/>
    <w:rsid w:val="003E5DD7"/>
    <w:rsid w:val="003F7083"/>
    <w:rsid w:val="00405A80"/>
    <w:rsid w:val="004064FD"/>
    <w:rsid w:val="0041499F"/>
    <w:rsid w:val="00425488"/>
    <w:rsid w:val="00426937"/>
    <w:rsid w:val="00432A04"/>
    <w:rsid w:val="0043432F"/>
    <w:rsid w:val="004409A9"/>
    <w:rsid w:val="00442A4F"/>
    <w:rsid w:val="00446331"/>
    <w:rsid w:val="0045373F"/>
    <w:rsid w:val="00456988"/>
    <w:rsid w:val="00462664"/>
    <w:rsid w:val="00465E36"/>
    <w:rsid w:val="0047112F"/>
    <w:rsid w:val="00482E9A"/>
    <w:rsid w:val="004835B2"/>
    <w:rsid w:val="00490E64"/>
    <w:rsid w:val="004A57E1"/>
    <w:rsid w:val="004B48AD"/>
    <w:rsid w:val="004B73B0"/>
    <w:rsid w:val="004B75FA"/>
    <w:rsid w:val="004C3191"/>
    <w:rsid w:val="004D2F7B"/>
    <w:rsid w:val="004D4433"/>
    <w:rsid w:val="004E166E"/>
    <w:rsid w:val="004E3046"/>
    <w:rsid w:val="004E5FC8"/>
    <w:rsid w:val="004F67C7"/>
    <w:rsid w:val="005007AB"/>
    <w:rsid w:val="005034E2"/>
    <w:rsid w:val="005064B1"/>
    <w:rsid w:val="00507C52"/>
    <w:rsid w:val="0051048A"/>
    <w:rsid w:val="00511B7D"/>
    <w:rsid w:val="005153C1"/>
    <w:rsid w:val="0051773C"/>
    <w:rsid w:val="0052222B"/>
    <w:rsid w:val="00526AC8"/>
    <w:rsid w:val="00527EA8"/>
    <w:rsid w:val="00531271"/>
    <w:rsid w:val="0053171F"/>
    <w:rsid w:val="005332CC"/>
    <w:rsid w:val="005345C0"/>
    <w:rsid w:val="00536F82"/>
    <w:rsid w:val="00543F7C"/>
    <w:rsid w:val="00545F72"/>
    <w:rsid w:val="0055155B"/>
    <w:rsid w:val="005544B9"/>
    <w:rsid w:val="00557508"/>
    <w:rsid w:val="00560284"/>
    <w:rsid w:val="00561DF6"/>
    <w:rsid w:val="00572331"/>
    <w:rsid w:val="00577C93"/>
    <w:rsid w:val="0058657B"/>
    <w:rsid w:val="00587DDA"/>
    <w:rsid w:val="00590E6F"/>
    <w:rsid w:val="005914F3"/>
    <w:rsid w:val="00596A99"/>
    <w:rsid w:val="005A03C9"/>
    <w:rsid w:val="005A161E"/>
    <w:rsid w:val="005A4180"/>
    <w:rsid w:val="005B14C2"/>
    <w:rsid w:val="005B2D4B"/>
    <w:rsid w:val="005B6BA6"/>
    <w:rsid w:val="005D2627"/>
    <w:rsid w:val="005D379E"/>
    <w:rsid w:val="005D6288"/>
    <w:rsid w:val="005F0077"/>
    <w:rsid w:val="005F2E00"/>
    <w:rsid w:val="00616C6D"/>
    <w:rsid w:val="00626F9E"/>
    <w:rsid w:val="00627A2C"/>
    <w:rsid w:val="0063084D"/>
    <w:rsid w:val="00644C0D"/>
    <w:rsid w:val="00646107"/>
    <w:rsid w:val="00652B79"/>
    <w:rsid w:val="00657558"/>
    <w:rsid w:val="00661554"/>
    <w:rsid w:val="00663046"/>
    <w:rsid w:val="006704B8"/>
    <w:rsid w:val="00673C06"/>
    <w:rsid w:val="00681BC3"/>
    <w:rsid w:val="00693665"/>
    <w:rsid w:val="00696C6E"/>
    <w:rsid w:val="006B07A6"/>
    <w:rsid w:val="006B0B48"/>
    <w:rsid w:val="006B3B6B"/>
    <w:rsid w:val="006B6459"/>
    <w:rsid w:val="006C00C6"/>
    <w:rsid w:val="006D690B"/>
    <w:rsid w:val="006E1EF1"/>
    <w:rsid w:val="006E3E8D"/>
    <w:rsid w:val="006E5F6E"/>
    <w:rsid w:val="006E62D5"/>
    <w:rsid w:val="006F1841"/>
    <w:rsid w:val="006F7BC1"/>
    <w:rsid w:val="0070059D"/>
    <w:rsid w:val="00706AAC"/>
    <w:rsid w:val="007112E9"/>
    <w:rsid w:val="00714A84"/>
    <w:rsid w:val="00717E3A"/>
    <w:rsid w:val="007218AF"/>
    <w:rsid w:val="00723D89"/>
    <w:rsid w:val="00732026"/>
    <w:rsid w:val="00733565"/>
    <w:rsid w:val="0075462C"/>
    <w:rsid w:val="00754684"/>
    <w:rsid w:val="00763551"/>
    <w:rsid w:val="0077171C"/>
    <w:rsid w:val="00772C5D"/>
    <w:rsid w:val="007732D1"/>
    <w:rsid w:val="0077363B"/>
    <w:rsid w:val="00776AA4"/>
    <w:rsid w:val="00780C62"/>
    <w:rsid w:val="007865DB"/>
    <w:rsid w:val="007865E8"/>
    <w:rsid w:val="007877B4"/>
    <w:rsid w:val="007941D3"/>
    <w:rsid w:val="007A0869"/>
    <w:rsid w:val="007A0BDA"/>
    <w:rsid w:val="007A674B"/>
    <w:rsid w:val="007A762C"/>
    <w:rsid w:val="007C24E1"/>
    <w:rsid w:val="007C4B72"/>
    <w:rsid w:val="007C7B5D"/>
    <w:rsid w:val="007D0570"/>
    <w:rsid w:val="007D34CA"/>
    <w:rsid w:val="007E20B5"/>
    <w:rsid w:val="007E3A6B"/>
    <w:rsid w:val="007E55C9"/>
    <w:rsid w:val="007E6522"/>
    <w:rsid w:val="007E71BF"/>
    <w:rsid w:val="007F09B2"/>
    <w:rsid w:val="007F4A00"/>
    <w:rsid w:val="007F553A"/>
    <w:rsid w:val="007F5557"/>
    <w:rsid w:val="008007F5"/>
    <w:rsid w:val="00804A0B"/>
    <w:rsid w:val="0080553D"/>
    <w:rsid w:val="00820648"/>
    <w:rsid w:val="00821C63"/>
    <w:rsid w:val="00827CF8"/>
    <w:rsid w:val="0083660C"/>
    <w:rsid w:val="00850A3A"/>
    <w:rsid w:val="008529AA"/>
    <w:rsid w:val="008552FC"/>
    <w:rsid w:val="00856562"/>
    <w:rsid w:val="00862200"/>
    <w:rsid w:val="008672BD"/>
    <w:rsid w:val="008719AF"/>
    <w:rsid w:val="00872E68"/>
    <w:rsid w:val="00873795"/>
    <w:rsid w:val="008743D2"/>
    <w:rsid w:val="00875A93"/>
    <w:rsid w:val="00875EAB"/>
    <w:rsid w:val="00884C85"/>
    <w:rsid w:val="00885886"/>
    <w:rsid w:val="008A1D0F"/>
    <w:rsid w:val="008A20C6"/>
    <w:rsid w:val="008A7926"/>
    <w:rsid w:val="008A7DAA"/>
    <w:rsid w:val="008B29B5"/>
    <w:rsid w:val="008B57AF"/>
    <w:rsid w:val="008C0688"/>
    <w:rsid w:val="008C5C88"/>
    <w:rsid w:val="008C6CC8"/>
    <w:rsid w:val="008D0CFB"/>
    <w:rsid w:val="008D413B"/>
    <w:rsid w:val="008E57BE"/>
    <w:rsid w:val="008F4642"/>
    <w:rsid w:val="00905FCF"/>
    <w:rsid w:val="0090761B"/>
    <w:rsid w:val="00920E85"/>
    <w:rsid w:val="00920EBF"/>
    <w:rsid w:val="00923495"/>
    <w:rsid w:val="009235AA"/>
    <w:rsid w:val="00925D00"/>
    <w:rsid w:val="00936F50"/>
    <w:rsid w:val="0094042C"/>
    <w:rsid w:val="009414ED"/>
    <w:rsid w:val="00943395"/>
    <w:rsid w:val="00956F15"/>
    <w:rsid w:val="00962562"/>
    <w:rsid w:val="00964F51"/>
    <w:rsid w:val="00966830"/>
    <w:rsid w:val="009671D9"/>
    <w:rsid w:val="00967C9D"/>
    <w:rsid w:val="00975ED3"/>
    <w:rsid w:val="009802B8"/>
    <w:rsid w:val="00982BDF"/>
    <w:rsid w:val="00984320"/>
    <w:rsid w:val="00985E0D"/>
    <w:rsid w:val="0099091A"/>
    <w:rsid w:val="00991738"/>
    <w:rsid w:val="009B593B"/>
    <w:rsid w:val="009C0868"/>
    <w:rsid w:val="009C447C"/>
    <w:rsid w:val="009C7FD7"/>
    <w:rsid w:val="009D3E64"/>
    <w:rsid w:val="009D5048"/>
    <w:rsid w:val="009D6B84"/>
    <w:rsid w:val="009E6E06"/>
    <w:rsid w:val="009F0161"/>
    <w:rsid w:val="009F4572"/>
    <w:rsid w:val="00A01044"/>
    <w:rsid w:val="00A04249"/>
    <w:rsid w:val="00A11546"/>
    <w:rsid w:val="00A11B83"/>
    <w:rsid w:val="00A12229"/>
    <w:rsid w:val="00A21247"/>
    <w:rsid w:val="00A21858"/>
    <w:rsid w:val="00A26E97"/>
    <w:rsid w:val="00A31617"/>
    <w:rsid w:val="00A4084A"/>
    <w:rsid w:val="00A40D67"/>
    <w:rsid w:val="00A44128"/>
    <w:rsid w:val="00A53A83"/>
    <w:rsid w:val="00A5622F"/>
    <w:rsid w:val="00A64E22"/>
    <w:rsid w:val="00A65724"/>
    <w:rsid w:val="00A74022"/>
    <w:rsid w:val="00A76B3A"/>
    <w:rsid w:val="00A8316F"/>
    <w:rsid w:val="00A93A3C"/>
    <w:rsid w:val="00A97387"/>
    <w:rsid w:val="00AA1506"/>
    <w:rsid w:val="00AA1824"/>
    <w:rsid w:val="00AA2E3F"/>
    <w:rsid w:val="00AA728B"/>
    <w:rsid w:val="00AC2211"/>
    <w:rsid w:val="00AC2975"/>
    <w:rsid w:val="00AC697D"/>
    <w:rsid w:val="00AD2448"/>
    <w:rsid w:val="00AD396F"/>
    <w:rsid w:val="00AD649C"/>
    <w:rsid w:val="00AD6AD6"/>
    <w:rsid w:val="00AE0BAE"/>
    <w:rsid w:val="00AE4E4D"/>
    <w:rsid w:val="00AF0038"/>
    <w:rsid w:val="00AF7737"/>
    <w:rsid w:val="00B02AF8"/>
    <w:rsid w:val="00B108F6"/>
    <w:rsid w:val="00B10FBD"/>
    <w:rsid w:val="00B1123E"/>
    <w:rsid w:val="00B1213E"/>
    <w:rsid w:val="00B12F09"/>
    <w:rsid w:val="00B132D0"/>
    <w:rsid w:val="00B1440C"/>
    <w:rsid w:val="00B14C6D"/>
    <w:rsid w:val="00B17408"/>
    <w:rsid w:val="00B17CBA"/>
    <w:rsid w:val="00B17FFE"/>
    <w:rsid w:val="00B27110"/>
    <w:rsid w:val="00B31E54"/>
    <w:rsid w:val="00B327A2"/>
    <w:rsid w:val="00B34215"/>
    <w:rsid w:val="00B37D8A"/>
    <w:rsid w:val="00B45900"/>
    <w:rsid w:val="00B51339"/>
    <w:rsid w:val="00B55118"/>
    <w:rsid w:val="00B610CE"/>
    <w:rsid w:val="00B636BB"/>
    <w:rsid w:val="00B63CBA"/>
    <w:rsid w:val="00B65444"/>
    <w:rsid w:val="00B659E0"/>
    <w:rsid w:val="00B718B1"/>
    <w:rsid w:val="00B75D56"/>
    <w:rsid w:val="00B802FB"/>
    <w:rsid w:val="00B8210F"/>
    <w:rsid w:val="00B8706E"/>
    <w:rsid w:val="00B91F22"/>
    <w:rsid w:val="00BA6F7B"/>
    <w:rsid w:val="00BA7BA4"/>
    <w:rsid w:val="00BB03C1"/>
    <w:rsid w:val="00BB1CC3"/>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277D2"/>
    <w:rsid w:val="00C27992"/>
    <w:rsid w:val="00C37CEA"/>
    <w:rsid w:val="00C37F1A"/>
    <w:rsid w:val="00C46F0D"/>
    <w:rsid w:val="00C51239"/>
    <w:rsid w:val="00C60724"/>
    <w:rsid w:val="00C618D9"/>
    <w:rsid w:val="00C630B0"/>
    <w:rsid w:val="00C64D84"/>
    <w:rsid w:val="00C665EE"/>
    <w:rsid w:val="00C74EB6"/>
    <w:rsid w:val="00C77A08"/>
    <w:rsid w:val="00C804E9"/>
    <w:rsid w:val="00C82013"/>
    <w:rsid w:val="00C8338A"/>
    <w:rsid w:val="00C85FA7"/>
    <w:rsid w:val="00C86C0F"/>
    <w:rsid w:val="00C921AB"/>
    <w:rsid w:val="00C96492"/>
    <w:rsid w:val="00CA0F66"/>
    <w:rsid w:val="00CB1CE3"/>
    <w:rsid w:val="00CB22CB"/>
    <w:rsid w:val="00CB3F8E"/>
    <w:rsid w:val="00CB68F0"/>
    <w:rsid w:val="00CC2D93"/>
    <w:rsid w:val="00CC4462"/>
    <w:rsid w:val="00CC70A0"/>
    <w:rsid w:val="00CD2147"/>
    <w:rsid w:val="00CD58B6"/>
    <w:rsid w:val="00CD6E94"/>
    <w:rsid w:val="00CD6F1B"/>
    <w:rsid w:val="00CE2203"/>
    <w:rsid w:val="00CF01E7"/>
    <w:rsid w:val="00CF73CC"/>
    <w:rsid w:val="00D0410C"/>
    <w:rsid w:val="00D1422F"/>
    <w:rsid w:val="00D142A1"/>
    <w:rsid w:val="00D15452"/>
    <w:rsid w:val="00D206D7"/>
    <w:rsid w:val="00D26A3E"/>
    <w:rsid w:val="00D3171C"/>
    <w:rsid w:val="00D3393F"/>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E5595"/>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70821"/>
    <w:rsid w:val="00E85C72"/>
    <w:rsid w:val="00E977BD"/>
    <w:rsid w:val="00EA4B76"/>
    <w:rsid w:val="00EA5556"/>
    <w:rsid w:val="00EB08E7"/>
    <w:rsid w:val="00EB7747"/>
    <w:rsid w:val="00ED402F"/>
    <w:rsid w:val="00EE13D9"/>
    <w:rsid w:val="00EE1EB7"/>
    <w:rsid w:val="00EE1EFE"/>
    <w:rsid w:val="00EE61F6"/>
    <w:rsid w:val="00EF1BFB"/>
    <w:rsid w:val="00F0307B"/>
    <w:rsid w:val="00F0564E"/>
    <w:rsid w:val="00F12446"/>
    <w:rsid w:val="00F14AD6"/>
    <w:rsid w:val="00F15695"/>
    <w:rsid w:val="00F17883"/>
    <w:rsid w:val="00F2547D"/>
    <w:rsid w:val="00F34400"/>
    <w:rsid w:val="00F401BF"/>
    <w:rsid w:val="00F534A2"/>
    <w:rsid w:val="00F54642"/>
    <w:rsid w:val="00F71268"/>
    <w:rsid w:val="00F74636"/>
    <w:rsid w:val="00F76F53"/>
    <w:rsid w:val="00F777F3"/>
    <w:rsid w:val="00F83FE0"/>
    <w:rsid w:val="00F8631D"/>
    <w:rsid w:val="00F90B2E"/>
    <w:rsid w:val="00F91428"/>
    <w:rsid w:val="00F91D68"/>
    <w:rsid w:val="00F94EED"/>
    <w:rsid w:val="00FA3FDD"/>
    <w:rsid w:val="00FA4818"/>
    <w:rsid w:val="00FB0148"/>
    <w:rsid w:val="00FB172D"/>
    <w:rsid w:val="00FB714F"/>
    <w:rsid w:val="00FB7D05"/>
    <w:rsid w:val="00FC20BE"/>
    <w:rsid w:val="00FC67D0"/>
    <w:rsid w:val="00FC6F6C"/>
    <w:rsid w:val="00FD63D7"/>
    <w:rsid w:val="00FE1F25"/>
    <w:rsid w:val="00FE6518"/>
    <w:rsid w:val="00FE793F"/>
    <w:rsid w:val="00FF1271"/>
    <w:rsid w:val="00FF3370"/>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5C0"/>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5661"/>
    <w:pPr>
      <w:spacing w:before="100" w:beforeAutospacing="1" w:after="100" w:afterAutospacing="1"/>
    </w:pPr>
  </w:style>
  <w:style w:type="character" w:styleId="Emphasis">
    <w:name w:val="Emphasis"/>
    <w:basedOn w:val="DefaultParagraphFont"/>
    <w:uiPriority w:val="20"/>
    <w:qFormat/>
    <w:rsid w:val="00355661"/>
    <w:rPr>
      <w:i/>
      <w:iCs/>
    </w:rPr>
  </w:style>
  <w:style w:type="character" w:customStyle="1" w:styleId="Heading3Char">
    <w:name w:val="Heading 3 Char"/>
    <w:basedOn w:val="DefaultParagraphFont"/>
    <w:link w:val="Heading3"/>
    <w:rsid w:val="00C277D2"/>
    <w:rPr>
      <w:rFonts w:asciiTheme="majorBidi"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783">
      <w:bodyDiv w:val="1"/>
      <w:marLeft w:val="0"/>
      <w:marRight w:val="0"/>
      <w:marTop w:val="0"/>
      <w:marBottom w:val="0"/>
      <w:divBdr>
        <w:top w:val="none" w:sz="0" w:space="0" w:color="auto"/>
        <w:left w:val="none" w:sz="0" w:space="0" w:color="auto"/>
        <w:bottom w:val="none" w:sz="0" w:space="0" w:color="auto"/>
        <w:right w:val="none" w:sz="0" w:space="0" w:color="auto"/>
      </w:divBdr>
    </w:div>
    <w:div w:id="18287700">
      <w:bodyDiv w:val="1"/>
      <w:marLeft w:val="0"/>
      <w:marRight w:val="0"/>
      <w:marTop w:val="0"/>
      <w:marBottom w:val="0"/>
      <w:divBdr>
        <w:top w:val="none" w:sz="0" w:space="0" w:color="auto"/>
        <w:left w:val="none" w:sz="0" w:space="0" w:color="auto"/>
        <w:bottom w:val="none" w:sz="0" w:space="0" w:color="auto"/>
        <w:right w:val="none" w:sz="0" w:space="0" w:color="auto"/>
      </w:divBdr>
    </w:div>
    <w:div w:id="185949498">
      <w:bodyDiv w:val="1"/>
      <w:marLeft w:val="0"/>
      <w:marRight w:val="0"/>
      <w:marTop w:val="0"/>
      <w:marBottom w:val="0"/>
      <w:divBdr>
        <w:top w:val="none" w:sz="0" w:space="0" w:color="auto"/>
        <w:left w:val="none" w:sz="0" w:space="0" w:color="auto"/>
        <w:bottom w:val="none" w:sz="0" w:space="0" w:color="auto"/>
        <w:right w:val="none" w:sz="0" w:space="0" w:color="auto"/>
      </w:divBdr>
    </w:div>
    <w:div w:id="199978022">
      <w:bodyDiv w:val="1"/>
      <w:marLeft w:val="0"/>
      <w:marRight w:val="0"/>
      <w:marTop w:val="0"/>
      <w:marBottom w:val="0"/>
      <w:divBdr>
        <w:top w:val="none" w:sz="0" w:space="0" w:color="auto"/>
        <w:left w:val="none" w:sz="0" w:space="0" w:color="auto"/>
        <w:bottom w:val="none" w:sz="0" w:space="0" w:color="auto"/>
        <w:right w:val="none" w:sz="0" w:space="0" w:color="auto"/>
      </w:divBdr>
    </w:div>
    <w:div w:id="288975026">
      <w:bodyDiv w:val="1"/>
      <w:marLeft w:val="0"/>
      <w:marRight w:val="0"/>
      <w:marTop w:val="0"/>
      <w:marBottom w:val="0"/>
      <w:divBdr>
        <w:top w:val="none" w:sz="0" w:space="0" w:color="auto"/>
        <w:left w:val="none" w:sz="0" w:space="0" w:color="auto"/>
        <w:bottom w:val="none" w:sz="0" w:space="0" w:color="auto"/>
        <w:right w:val="none" w:sz="0" w:space="0" w:color="auto"/>
      </w:divBdr>
    </w:div>
    <w:div w:id="326135592">
      <w:bodyDiv w:val="1"/>
      <w:marLeft w:val="0"/>
      <w:marRight w:val="0"/>
      <w:marTop w:val="0"/>
      <w:marBottom w:val="0"/>
      <w:divBdr>
        <w:top w:val="none" w:sz="0" w:space="0" w:color="auto"/>
        <w:left w:val="none" w:sz="0" w:space="0" w:color="auto"/>
        <w:bottom w:val="none" w:sz="0" w:space="0" w:color="auto"/>
        <w:right w:val="none" w:sz="0" w:space="0" w:color="auto"/>
      </w:divBdr>
    </w:div>
    <w:div w:id="342780587">
      <w:bodyDiv w:val="1"/>
      <w:marLeft w:val="0"/>
      <w:marRight w:val="0"/>
      <w:marTop w:val="0"/>
      <w:marBottom w:val="0"/>
      <w:divBdr>
        <w:top w:val="none" w:sz="0" w:space="0" w:color="auto"/>
        <w:left w:val="none" w:sz="0" w:space="0" w:color="auto"/>
        <w:bottom w:val="none" w:sz="0" w:space="0" w:color="auto"/>
        <w:right w:val="none" w:sz="0" w:space="0" w:color="auto"/>
      </w:divBdr>
    </w:div>
    <w:div w:id="364133549">
      <w:bodyDiv w:val="1"/>
      <w:marLeft w:val="0"/>
      <w:marRight w:val="0"/>
      <w:marTop w:val="0"/>
      <w:marBottom w:val="0"/>
      <w:divBdr>
        <w:top w:val="none" w:sz="0" w:space="0" w:color="auto"/>
        <w:left w:val="none" w:sz="0" w:space="0" w:color="auto"/>
        <w:bottom w:val="none" w:sz="0" w:space="0" w:color="auto"/>
        <w:right w:val="none" w:sz="0" w:space="0" w:color="auto"/>
      </w:divBdr>
    </w:div>
    <w:div w:id="429396366">
      <w:bodyDiv w:val="1"/>
      <w:marLeft w:val="0"/>
      <w:marRight w:val="0"/>
      <w:marTop w:val="0"/>
      <w:marBottom w:val="0"/>
      <w:divBdr>
        <w:top w:val="none" w:sz="0" w:space="0" w:color="auto"/>
        <w:left w:val="none" w:sz="0" w:space="0" w:color="auto"/>
        <w:bottom w:val="none" w:sz="0" w:space="0" w:color="auto"/>
        <w:right w:val="none" w:sz="0" w:space="0" w:color="auto"/>
      </w:divBdr>
    </w:div>
    <w:div w:id="483666700">
      <w:bodyDiv w:val="1"/>
      <w:marLeft w:val="0"/>
      <w:marRight w:val="0"/>
      <w:marTop w:val="0"/>
      <w:marBottom w:val="0"/>
      <w:divBdr>
        <w:top w:val="none" w:sz="0" w:space="0" w:color="auto"/>
        <w:left w:val="none" w:sz="0" w:space="0" w:color="auto"/>
        <w:bottom w:val="none" w:sz="0" w:space="0" w:color="auto"/>
        <w:right w:val="none" w:sz="0" w:space="0" w:color="auto"/>
      </w:divBdr>
    </w:div>
    <w:div w:id="497421941">
      <w:bodyDiv w:val="1"/>
      <w:marLeft w:val="0"/>
      <w:marRight w:val="0"/>
      <w:marTop w:val="0"/>
      <w:marBottom w:val="0"/>
      <w:divBdr>
        <w:top w:val="none" w:sz="0" w:space="0" w:color="auto"/>
        <w:left w:val="none" w:sz="0" w:space="0" w:color="auto"/>
        <w:bottom w:val="none" w:sz="0" w:space="0" w:color="auto"/>
        <w:right w:val="none" w:sz="0" w:space="0" w:color="auto"/>
      </w:divBdr>
    </w:div>
    <w:div w:id="504900823">
      <w:bodyDiv w:val="1"/>
      <w:marLeft w:val="0"/>
      <w:marRight w:val="0"/>
      <w:marTop w:val="0"/>
      <w:marBottom w:val="0"/>
      <w:divBdr>
        <w:top w:val="none" w:sz="0" w:space="0" w:color="auto"/>
        <w:left w:val="none" w:sz="0" w:space="0" w:color="auto"/>
        <w:bottom w:val="none" w:sz="0" w:space="0" w:color="auto"/>
        <w:right w:val="none" w:sz="0" w:space="0" w:color="auto"/>
      </w:divBdr>
    </w:div>
    <w:div w:id="571624846">
      <w:bodyDiv w:val="1"/>
      <w:marLeft w:val="0"/>
      <w:marRight w:val="0"/>
      <w:marTop w:val="0"/>
      <w:marBottom w:val="0"/>
      <w:divBdr>
        <w:top w:val="none" w:sz="0" w:space="0" w:color="auto"/>
        <w:left w:val="none" w:sz="0" w:space="0" w:color="auto"/>
        <w:bottom w:val="none" w:sz="0" w:space="0" w:color="auto"/>
        <w:right w:val="none" w:sz="0" w:space="0" w:color="auto"/>
      </w:divBdr>
    </w:div>
    <w:div w:id="712389766">
      <w:bodyDiv w:val="1"/>
      <w:marLeft w:val="0"/>
      <w:marRight w:val="0"/>
      <w:marTop w:val="0"/>
      <w:marBottom w:val="0"/>
      <w:divBdr>
        <w:top w:val="none" w:sz="0" w:space="0" w:color="auto"/>
        <w:left w:val="none" w:sz="0" w:space="0" w:color="auto"/>
        <w:bottom w:val="none" w:sz="0" w:space="0" w:color="auto"/>
        <w:right w:val="none" w:sz="0" w:space="0" w:color="auto"/>
      </w:divBdr>
    </w:div>
    <w:div w:id="748160449">
      <w:bodyDiv w:val="1"/>
      <w:marLeft w:val="0"/>
      <w:marRight w:val="0"/>
      <w:marTop w:val="0"/>
      <w:marBottom w:val="0"/>
      <w:divBdr>
        <w:top w:val="none" w:sz="0" w:space="0" w:color="auto"/>
        <w:left w:val="none" w:sz="0" w:space="0" w:color="auto"/>
        <w:bottom w:val="none" w:sz="0" w:space="0" w:color="auto"/>
        <w:right w:val="none" w:sz="0" w:space="0" w:color="auto"/>
      </w:divBdr>
    </w:div>
    <w:div w:id="769811020">
      <w:bodyDiv w:val="1"/>
      <w:marLeft w:val="0"/>
      <w:marRight w:val="0"/>
      <w:marTop w:val="0"/>
      <w:marBottom w:val="0"/>
      <w:divBdr>
        <w:top w:val="none" w:sz="0" w:space="0" w:color="auto"/>
        <w:left w:val="none" w:sz="0" w:space="0" w:color="auto"/>
        <w:bottom w:val="none" w:sz="0" w:space="0" w:color="auto"/>
        <w:right w:val="none" w:sz="0" w:space="0" w:color="auto"/>
      </w:divBdr>
    </w:div>
    <w:div w:id="787431598">
      <w:bodyDiv w:val="1"/>
      <w:marLeft w:val="0"/>
      <w:marRight w:val="0"/>
      <w:marTop w:val="0"/>
      <w:marBottom w:val="0"/>
      <w:divBdr>
        <w:top w:val="none" w:sz="0" w:space="0" w:color="auto"/>
        <w:left w:val="none" w:sz="0" w:space="0" w:color="auto"/>
        <w:bottom w:val="none" w:sz="0" w:space="0" w:color="auto"/>
        <w:right w:val="none" w:sz="0" w:space="0" w:color="auto"/>
      </w:divBdr>
    </w:div>
    <w:div w:id="853147695">
      <w:bodyDiv w:val="1"/>
      <w:marLeft w:val="0"/>
      <w:marRight w:val="0"/>
      <w:marTop w:val="0"/>
      <w:marBottom w:val="0"/>
      <w:divBdr>
        <w:top w:val="none" w:sz="0" w:space="0" w:color="auto"/>
        <w:left w:val="none" w:sz="0" w:space="0" w:color="auto"/>
        <w:bottom w:val="none" w:sz="0" w:space="0" w:color="auto"/>
        <w:right w:val="none" w:sz="0" w:space="0" w:color="auto"/>
      </w:divBdr>
    </w:div>
    <w:div w:id="866992277">
      <w:bodyDiv w:val="1"/>
      <w:marLeft w:val="0"/>
      <w:marRight w:val="0"/>
      <w:marTop w:val="0"/>
      <w:marBottom w:val="0"/>
      <w:divBdr>
        <w:top w:val="none" w:sz="0" w:space="0" w:color="auto"/>
        <w:left w:val="none" w:sz="0" w:space="0" w:color="auto"/>
        <w:bottom w:val="none" w:sz="0" w:space="0" w:color="auto"/>
        <w:right w:val="none" w:sz="0" w:space="0" w:color="auto"/>
      </w:divBdr>
    </w:div>
    <w:div w:id="884491613">
      <w:bodyDiv w:val="1"/>
      <w:marLeft w:val="0"/>
      <w:marRight w:val="0"/>
      <w:marTop w:val="0"/>
      <w:marBottom w:val="0"/>
      <w:divBdr>
        <w:top w:val="none" w:sz="0" w:space="0" w:color="auto"/>
        <w:left w:val="none" w:sz="0" w:space="0" w:color="auto"/>
        <w:bottom w:val="none" w:sz="0" w:space="0" w:color="auto"/>
        <w:right w:val="none" w:sz="0" w:space="0" w:color="auto"/>
      </w:divBdr>
    </w:div>
    <w:div w:id="990599714">
      <w:bodyDiv w:val="1"/>
      <w:marLeft w:val="0"/>
      <w:marRight w:val="0"/>
      <w:marTop w:val="0"/>
      <w:marBottom w:val="0"/>
      <w:divBdr>
        <w:top w:val="none" w:sz="0" w:space="0" w:color="auto"/>
        <w:left w:val="none" w:sz="0" w:space="0" w:color="auto"/>
        <w:bottom w:val="none" w:sz="0" w:space="0" w:color="auto"/>
        <w:right w:val="none" w:sz="0" w:space="0" w:color="auto"/>
      </w:divBdr>
    </w:div>
    <w:div w:id="1040861718">
      <w:bodyDiv w:val="1"/>
      <w:marLeft w:val="0"/>
      <w:marRight w:val="0"/>
      <w:marTop w:val="0"/>
      <w:marBottom w:val="0"/>
      <w:divBdr>
        <w:top w:val="none" w:sz="0" w:space="0" w:color="auto"/>
        <w:left w:val="none" w:sz="0" w:space="0" w:color="auto"/>
        <w:bottom w:val="none" w:sz="0" w:space="0" w:color="auto"/>
        <w:right w:val="none" w:sz="0" w:space="0" w:color="auto"/>
      </w:divBdr>
    </w:div>
    <w:div w:id="1078095560">
      <w:bodyDiv w:val="1"/>
      <w:marLeft w:val="0"/>
      <w:marRight w:val="0"/>
      <w:marTop w:val="0"/>
      <w:marBottom w:val="0"/>
      <w:divBdr>
        <w:top w:val="none" w:sz="0" w:space="0" w:color="auto"/>
        <w:left w:val="none" w:sz="0" w:space="0" w:color="auto"/>
        <w:bottom w:val="none" w:sz="0" w:space="0" w:color="auto"/>
        <w:right w:val="none" w:sz="0" w:space="0" w:color="auto"/>
      </w:divBdr>
    </w:div>
    <w:div w:id="1132209673">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179612564">
      <w:bodyDiv w:val="1"/>
      <w:marLeft w:val="0"/>
      <w:marRight w:val="0"/>
      <w:marTop w:val="0"/>
      <w:marBottom w:val="0"/>
      <w:divBdr>
        <w:top w:val="none" w:sz="0" w:space="0" w:color="auto"/>
        <w:left w:val="none" w:sz="0" w:space="0" w:color="auto"/>
        <w:bottom w:val="none" w:sz="0" w:space="0" w:color="auto"/>
        <w:right w:val="none" w:sz="0" w:space="0" w:color="auto"/>
      </w:divBdr>
    </w:div>
    <w:div w:id="1284071618">
      <w:bodyDiv w:val="1"/>
      <w:marLeft w:val="0"/>
      <w:marRight w:val="0"/>
      <w:marTop w:val="0"/>
      <w:marBottom w:val="0"/>
      <w:divBdr>
        <w:top w:val="none" w:sz="0" w:space="0" w:color="auto"/>
        <w:left w:val="none" w:sz="0" w:space="0" w:color="auto"/>
        <w:bottom w:val="none" w:sz="0" w:space="0" w:color="auto"/>
        <w:right w:val="none" w:sz="0" w:space="0" w:color="auto"/>
      </w:divBdr>
    </w:div>
    <w:div w:id="1334726530">
      <w:bodyDiv w:val="1"/>
      <w:marLeft w:val="0"/>
      <w:marRight w:val="0"/>
      <w:marTop w:val="0"/>
      <w:marBottom w:val="0"/>
      <w:divBdr>
        <w:top w:val="none" w:sz="0" w:space="0" w:color="auto"/>
        <w:left w:val="none" w:sz="0" w:space="0" w:color="auto"/>
        <w:bottom w:val="none" w:sz="0" w:space="0" w:color="auto"/>
        <w:right w:val="none" w:sz="0" w:space="0" w:color="auto"/>
      </w:divBdr>
    </w:div>
    <w:div w:id="1346204383">
      <w:bodyDiv w:val="1"/>
      <w:marLeft w:val="0"/>
      <w:marRight w:val="0"/>
      <w:marTop w:val="0"/>
      <w:marBottom w:val="0"/>
      <w:divBdr>
        <w:top w:val="none" w:sz="0" w:space="0" w:color="auto"/>
        <w:left w:val="none" w:sz="0" w:space="0" w:color="auto"/>
        <w:bottom w:val="none" w:sz="0" w:space="0" w:color="auto"/>
        <w:right w:val="none" w:sz="0" w:space="0" w:color="auto"/>
      </w:divBdr>
    </w:div>
    <w:div w:id="1494488753">
      <w:bodyDiv w:val="1"/>
      <w:marLeft w:val="0"/>
      <w:marRight w:val="0"/>
      <w:marTop w:val="0"/>
      <w:marBottom w:val="0"/>
      <w:divBdr>
        <w:top w:val="none" w:sz="0" w:space="0" w:color="auto"/>
        <w:left w:val="none" w:sz="0" w:space="0" w:color="auto"/>
        <w:bottom w:val="none" w:sz="0" w:space="0" w:color="auto"/>
        <w:right w:val="none" w:sz="0" w:space="0" w:color="auto"/>
      </w:divBdr>
    </w:div>
    <w:div w:id="1496724114">
      <w:bodyDiv w:val="1"/>
      <w:marLeft w:val="0"/>
      <w:marRight w:val="0"/>
      <w:marTop w:val="0"/>
      <w:marBottom w:val="0"/>
      <w:divBdr>
        <w:top w:val="none" w:sz="0" w:space="0" w:color="auto"/>
        <w:left w:val="none" w:sz="0" w:space="0" w:color="auto"/>
        <w:bottom w:val="none" w:sz="0" w:space="0" w:color="auto"/>
        <w:right w:val="none" w:sz="0" w:space="0" w:color="auto"/>
      </w:divBdr>
    </w:div>
    <w:div w:id="1513033399">
      <w:bodyDiv w:val="1"/>
      <w:marLeft w:val="0"/>
      <w:marRight w:val="0"/>
      <w:marTop w:val="0"/>
      <w:marBottom w:val="0"/>
      <w:divBdr>
        <w:top w:val="none" w:sz="0" w:space="0" w:color="auto"/>
        <w:left w:val="none" w:sz="0" w:space="0" w:color="auto"/>
        <w:bottom w:val="none" w:sz="0" w:space="0" w:color="auto"/>
        <w:right w:val="none" w:sz="0" w:space="0" w:color="auto"/>
      </w:divBdr>
    </w:div>
    <w:div w:id="1518956689">
      <w:bodyDiv w:val="1"/>
      <w:marLeft w:val="0"/>
      <w:marRight w:val="0"/>
      <w:marTop w:val="0"/>
      <w:marBottom w:val="0"/>
      <w:divBdr>
        <w:top w:val="none" w:sz="0" w:space="0" w:color="auto"/>
        <w:left w:val="none" w:sz="0" w:space="0" w:color="auto"/>
        <w:bottom w:val="none" w:sz="0" w:space="0" w:color="auto"/>
        <w:right w:val="none" w:sz="0" w:space="0" w:color="auto"/>
      </w:divBdr>
    </w:div>
    <w:div w:id="1520005364">
      <w:bodyDiv w:val="1"/>
      <w:marLeft w:val="0"/>
      <w:marRight w:val="0"/>
      <w:marTop w:val="0"/>
      <w:marBottom w:val="0"/>
      <w:divBdr>
        <w:top w:val="none" w:sz="0" w:space="0" w:color="auto"/>
        <w:left w:val="none" w:sz="0" w:space="0" w:color="auto"/>
        <w:bottom w:val="none" w:sz="0" w:space="0" w:color="auto"/>
        <w:right w:val="none" w:sz="0" w:space="0" w:color="auto"/>
      </w:divBdr>
    </w:div>
    <w:div w:id="1582982521">
      <w:bodyDiv w:val="1"/>
      <w:marLeft w:val="0"/>
      <w:marRight w:val="0"/>
      <w:marTop w:val="0"/>
      <w:marBottom w:val="0"/>
      <w:divBdr>
        <w:top w:val="none" w:sz="0" w:space="0" w:color="auto"/>
        <w:left w:val="none" w:sz="0" w:space="0" w:color="auto"/>
        <w:bottom w:val="none" w:sz="0" w:space="0" w:color="auto"/>
        <w:right w:val="none" w:sz="0" w:space="0" w:color="auto"/>
      </w:divBdr>
    </w:div>
    <w:div w:id="1697076261">
      <w:bodyDiv w:val="1"/>
      <w:marLeft w:val="0"/>
      <w:marRight w:val="0"/>
      <w:marTop w:val="0"/>
      <w:marBottom w:val="0"/>
      <w:divBdr>
        <w:top w:val="none" w:sz="0" w:space="0" w:color="auto"/>
        <w:left w:val="none" w:sz="0" w:space="0" w:color="auto"/>
        <w:bottom w:val="none" w:sz="0" w:space="0" w:color="auto"/>
        <w:right w:val="none" w:sz="0" w:space="0" w:color="auto"/>
      </w:divBdr>
    </w:div>
    <w:div w:id="1745108669">
      <w:bodyDiv w:val="1"/>
      <w:marLeft w:val="0"/>
      <w:marRight w:val="0"/>
      <w:marTop w:val="0"/>
      <w:marBottom w:val="0"/>
      <w:divBdr>
        <w:top w:val="none" w:sz="0" w:space="0" w:color="auto"/>
        <w:left w:val="none" w:sz="0" w:space="0" w:color="auto"/>
        <w:bottom w:val="none" w:sz="0" w:space="0" w:color="auto"/>
        <w:right w:val="none" w:sz="0" w:space="0" w:color="auto"/>
      </w:divBdr>
    </w:div>
    <w:div w:id="1789279521">
      <w:bodyDiv w:val="1"/>
      <w:marLeft w:val="0"/>
      <w:marRight w:val="0"/>
      <w:marTop w:val="0"/>
      <w:marBottom w:val="0"/>
      <w:divBdr>
        <w:top w:val="none" w:sz="0" w:space="0" w:color="auto"/>
        <w:left w:val="none" w:sz="0" w:space="0" w:color="auto"/>
        <w:bottom w:val="none" w:sz="0" w:space="0" w:color="auto"/>
        <w:right w:val="none" w:sz="0" w:space="0" w:color="auto"/>
      </w:divBdr>
    </w:div>
    <w:div w:id="1813598051">
      <w:bodyDiv w:val="1"/>
      <w:marLeft w:val="0"/>
      <w:marRight w:val="0"/>
      <w:marTop w:val="0"/>
      <w:marBottom w:val="0"/>
      <w:divBdr>
        <w:top w:val="none" w:sz="0" w:space="0" w:color="auto"/>
        <w:left w:val="none" w:sz="0" w:space="0" w:color="auto"/>
        <w:bottom w:val="none" w:sz="0" w:space="0" w:color="auto"/>
        <w:right w:val="none" w:sz="0" w:space="0" w:color="auto"/>
      </w:divBdr>
    </w:div>
    <w:div w:id="1850369644">
      <w:bodyDiv w:val="1"/>
      <w:marLeft w:val="0"/>
      <w:marRight w:val="0"/>
      <w:marTop w:val="0"/>
      <w:marBottom w:val="0"/>
      <w:divBdr>
        <w:top w:val="none" w:sz="0" w:space="0" w:color="auto"/>
        <w:left w:val="none" w:sz="0" w:space="0" w:color="auto"/>
        <w:bottom w:val="none" w:sz="0" w:space="0" w:color="auto"/>
        <w:right w:val="none" w:sz="0" w:space="0" w:color="auto"/>
      </w:divBdr>
    </w:div>
    <w:div w:id="1985963356">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69260096">
      <w:bodyDiv w:val="1"/>
      <w:marLeft w:val="0"/>
      <w:marRight w:val="0"/>
      <w:marTop w:val="0"/>
      <w:marBottom w:val="0"/>
      <w:divBdr>
        <w:top w:val="none" w:sz="0" w:space="0" w:color="auto"/>
        <w:left w:val="none" w:sz="0" w:space="0" w:color="auto"/>
        <w:bottom w:val="none" w:sz="0" w:space="0" w:color="auto"/>
        <w:right w:val="none" w:sz="0" w:space="0" w:color="auto"/>
      </w:divBdr>
    </w:div>
    <w:div w:id="2097365199">
      <w:bodyDiv w:val="1"/>
      <w:marLeft w:val="0"/>
      <w:marRight w:val="0"/>
      <w:marTop w:val="0"/>
      <w:marBottom w:val="0"/>
      <w:divBdr>
        <w:top w:val="none" w:sz="0" w:space="0" w:color="auto"/>
        <w:left w:val="none" w:sz="0" w:space="0" w:color="auto"/>
        <w:bottom w:val="none" w:sz="0" w:space="0" w:color="auto"/>
        <w:right w:val="none" w:sz="0" w:space="0" w:color="auto"/>
      </w:divBdr>
    </w:div>
    <w:div w:id="2105110749">
      <w:bodyDiv w:val="1"/>
      <w:marLeft w:val="0"/>
      <w:marRight w:val="0"/>
      <w:marTop w:val="0"/>
      <w:marBottom w:val="0"/>
      <w:divBdr>
        <w:top w:val="none" w:sz="0" w:space="0" w:color="auto"/>
        <w:left w:val="none" w:sz="0" w:space="0" w:color="auto"/>
        <w:bottom w:val="none" w:sz="0" w:space="0" w:color="auto"/>
        <w:right w:val="none" w:sz="0" w:space="0" w:color="auto"/>
      </w:divBdr>
    </w:div>
    <w:div w:id="2138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3458-F356-4089-AAEC-4102A837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438</TotalTime>
  <Pages>47</Pages>
  <Words>8926</Words>
  <Characters>49096</Characters>
  <Application>Microsoft Office Word</Application>
  <DocSecurity>0</DocSecurity>
  <Lines>2045</Lines>
  <Paragraphs>1381</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56641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Microsoft account</cp:lastModifiedBy>
  <cp:revision>13</cp:revision>
  <dcterms:created xsi:type="dcterms:W3CDTF">2024-12-02T10:59:00Z</dcterms:created>
  <dcterms:modified xsi:type="dcterms:W3CDTF">2024-12-06T06:28:00Z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e3caa1446e5861cb21f8b1baf60da99559269b6f16bdcab131b612fb1d5d0ac3</vt:lpwstr>
  </property>
</Properties>
</file>