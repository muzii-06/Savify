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D74A9AF" w:rsidR="00663046" w:rsidRDefault="00EF1BFB" w:rsidP="00663046">
      <w:pPr>
        <w:ind w:left="2" w:hanging="4"/>
        <w:jc w:val="center"/>
        <w:rPr>
          <w:sz w:val="40"/>
          <w:szCs w:val="40"/>
        </w:rPr>
      </w:pPr>
      <w:r>
        <w:rPr>
          <w:b/>
          <w:sz w:val="40"/>
          <w:szCs w:val="40"/>
        </w:rPr>
        <w:t>SAVIFY</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EF1BF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AAFC7EC" w:rsidR="00663046" w:rsidRDefault="00EF1BFB" w:rsidP="00663046">
      <w:pPr>
        <w:ind w:left="1" w:hanging="3"/>
        <w:jc w:val="center"/>
        <w:rPr>
          <w:sz w:val="32"/>
          <w:szCs w:val="32"/>
        </w:rPr>
      </w:pPr>
      <w:r>
        <w:rPr>
          <w:b/>
          <w:sz w:val="32"/>
          <w:szCs w:val="32"/>
        </w:rPr>
        <w:t>Muzammil Arif</w:t>
      </w:r>
    </w:p>
    <w:p w14:paraId="6B3BAAAB" w14:textId="3978D270" w:rsidR="00663046" w:rsidRDefault="00EF1BFB" w:rsidP="00663046">
      <w:pPr>
        <w:ind w:hanging="2"/>
        <w:jc w:val="center"/>
      </w:pPr>
      <w:r>
        <w:rPr>
          <w:b/>
        </w:rPr>
        <w:t>35747</w:t>
      </w:r>
    </w:p>
    <w:p w14:paraId="6B0F646B" w14:textId="7495A869" w:rsidR="00663046" w:rsidRDefault="00EF1BFB" w:rsidP="00663046">
      <w:pPr>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663046">
      <w:pPr>
        <w:ind w:hanging="2"/>
        <w:jc w:val="center"/>
      </w:pPr>
      <w:r>
        <w:rPr>
          <w:b/>
        </w:rPr>
        <w:t>32621</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20FA6363" w14:textId="77777777" w:rsidR="00A9675E" w:rsidRDefault="00A9675E" w:rsidP="00A9675E">
      <w:pPr>
        <w:spacing w:line="256" w:lineRule="auto"/>
        <w:ind w:right="63"/>
        <w:jc w:val="center"/>
        <w:rPr>
          <w:szCs w:val="22"/>
        </w:rPr>
      </w:pPr>
      <w:r>
        <w:rPr>
          <w:b/>
          <w:sz w:val="32"/>
        </w:rPr>
        <w:t>Mr. Syed Hassaan Ali Shah</w:t>
      </w:r>
      <w:r>
        <w:rPr>
          <w:sz w:val="32"/>
        </w:rPr>
        <w:t xml:space="preserve"> </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451D1C5D" w:rsidR="00663046" w:rsidRDefault="00EF1BFB" w:rsidP="00663046">
      <w:pPr>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22B71780" w14:textId="77777777" w:rsidR="00EF1BFB" w:rsidRDefault="00EF1BFB"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6FD1B6BD" w:rsidR="00663046" w:rsidRDefault="00663046" w:rsidP="00663046">
      <w:pPr>
        <w:ind w:hanging="2"/>
        <w:jc w:val="center"/>
      </w:pPr>
      <w:r>
        <w:t xml:space="preserve">Date: </w:t>
      </w:r>
      <w:r w:rsidR="000D7D90">
        <w:t>December, 2024</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79FD3EE" w:rsidR="00663046" w:rsidRDefault="00663046" w:rsidP="00663046">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EF1BFB">
            <w:pPr>
              <w:ind w:left="1" w:hanging="3"/>
              <w:jc w:val="both"/>
              <w:rPr>
                <w:sz w:val="28"/>
                <w:szCs w:val="28"/>
              </w:rPr>
            </w:pPr>
            <w:r>
              <w:rPr>
                <w:b/>
                <w:sz w:val="28"/>
                <w:szCs w:val="28"/>
              </w:rPr>
              <w:t>1</w:t>
            </w:r>
          </w:p>
        </w:tc>
        <w:tc>
          <w:tcPr>
            <w:tcW w:w="3892" w:type="dxa"/>
          </w:tcPr>
          <w:p w14:paraId="24377D30" w14:textId="77777777" w:rsidR="00663046" w:rsidRDefault="00663046" w:rsidP="00EF1BFB">
            <w:pPr>
              <w:ind w:hanging="2"/>
            </w:pPr>
          </w:p>
          <w:p w14:paraId="7FCA6C2E" w14:textId="77777777" w:rsidR="00663046" w:rsidRDefault="00663046" w:rsidP="00EF1BF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281C220" w:rsidR="00663046" w:rsidRDefault="00A9675E" w:rsidP="00EF1BFB">
            <w:pPr>
              <w:ind w:hanging="2"/>
            </w:pPr>
            <w:r>
              <w:t>Syed</w:t>
            </w:r>
            <w:r w:rsidR="00EF1BFB">
              <w:t xml:space="preserve"> Hassa</w:t>
            </w:r>
            <w:r w:rsidR="000D7D90">
              <w:t>a</w:t>
            </w:r>
            <w:r w:rsidR="00EF1BFB">
              <w:t>n Ali Shah</w:t>
            </w:r>
          </w:p>
          <w:p w14:paraId="41E69794" w14:textId="77777777" w:rsidR="00663046" w:rsidRDefault="00663046" w:rsidP="00EF1BFB">
            <w:pPr>
              <w:ind w:hanging="2"/>
            </w:pPr>
            <w:r>
              <w:t xml:space="preserve"> (Supervisor)</w:t>
            </w:r>
          </w:p>
          <w:p w14:paraId="4651E2D4" w14:textId="77777777" w:rsidR="00663046" w:rsidRDefault="00663046" w:rsidP="00EF1BFB">
            <w:pPr>
              <w:ind w:left="1" w:hanging="3"/>
              <w:jc w:val="both"/>
              <w:rPr>
                <w:sz w:val="28"/>
                <w:szCs w:val="28"/>
              </w:rPr>
            </w:pPr>
          </w:p>
          <w:p w14:paraId="4E77C598" w14:textId="77777777" w:rsidR="00663046" w:rsidRDefault="00663046" w:rsidP="00EF1BFB">
            <w:pPr>
              <w:ind w:left="1" w:hanging="3"/>
              <w:jc w:val="both"/>
              <w:rPr>
                <w:sz w:val="28"/>
                <w:szCs w:val="28"/>
              </w:rPr>
            </w:pPr>
          </w:p>
          <w:p w14:paraId="63E4253E" w14:textId="77777777" w:rsidR="00663046" w:rsidRDefault="00663046" w:rsidP="00EF1BFB">
            <w:pPr>
              <w:ind w:left="1" w:hanging="3"/>
              <w:jc w:val="both"/>
              <w:rPr>
                <w:sz w:val="28"/>
                <w:szCs w:val="28"/>
              </w:rPr>
            </w:pPr>
          </w:p>
        </w:tc>
      </w:tr>
      <w:tr w:rsidR="00663046" w14:paraId="41B559D9" w14:textId="77777777" w:rsidTr="00EF1BFB">
        <w:tc>
          <w:tcPr>
            <w:tcW w:w="356" w:type="dxa"/>
          </w:tcPr>
          <w:p w14:paraId="381D3259" w14:textId="77777777" w:rsidR="00663046" w:rsidRDefault="00663046" w:rsidP="00EF1BFB">
            <w:pPr>
              <w:ind w:left="1" w:hanging="3"/>
              <w:jc w:val="both"/>
              <w:rPr>
                <w:sz w:val="28"/>
                <w:szCs w:val="28"/>
              </w:rPr>
            </w:pPr>
          </w:p>
        </w:tc>
        <w:tc>
          <w:tcPr>
            <w:tcW w:w="3892" w:type="dxa"/>
          </w:tcPr>
          <w:p w14:paraId="53215B38" w14:textId="77777777" w:rsidR="00663046" w:rsidRDefault="00663046" w:rsidP="00EF1BFB">
            <w:pPr>
              <w:ind w:left="1" w:hanging="3"/>
              <w:jc w:val="both"/>
              <w:rPr>
                <w:sz w:val="28"/>
                <w:szCs w:val="28"/>
              </w:rPr>
            </w:pPr>
          </w:p>
        </w:tc>
      </w:tr>
      <w:tr w:rsidR="00663046" w14:paraId="55DAAAD1" w14:textId="77777777" w:rsidTr="00EF1BFB">
        <w:tc>
          <w:tcPr>
            <w:tcW w:w="356" w:type="dxa"/>
          </w:tcPr>
          <w:p w14:paraId="65449FE3" w14:textId="77777777" w:rsidR="00663046" w:rsidRDefault="00663046" w:rsidP="00EF1BFB">
            <w:pPr>
              <w:ind w:left="1" w:hanging="3"/>
              <w:jc w:val="both"/>
              <w:rPr>
                <w:sz w:val="28"/>
                <w:szCs w:val="28"/>
              </w:rPr>
            </w:pPr>
            <w:r>
              <w:rPr>
                <w:b/>
                <w:sz w:val="28"/>
                <w:szCs w:val="28"/>
              </w:rPr>
              <w:t>2</w:t>
            </w:r>
          </w:p>
        </w:tc>
        <w:tc>
          <w:tcPr>
            <w:tcW w:w="3892" w:type="dxa"/>
          </w:tcPr>
          <w:p w14:paraId="14B6C14D" w14:textId="77777777" w:rsidR="00663046" w:rsidRDefault="00663046" w:rsidP="00EF1BFB">
            <w:pPr>
              <w:ind w:hanging="2"/>
              <w:jc w:val="center"/>
            </w:pPr>
          </w:p>
          <w:p w14:paraId="422267C9" w14:textId="77777777" w:rsidR="00663046" w:rsidRDefault="00663046" w:rsidP="00EF1BF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63FA5FC9" w:rsidR="00663046" w:rsidRDefault="00EF1BFB" w:rsidP="00EF1BFB">
            <w:pPr>
              <w:ind w:hanging="2"/>
            </w:pPr>
            <w:r>
              <w:t>Dr. Musharraf</w:t>
            </w:r>
            <w:r w:rsidR="00782D74">
              <w:t xml:space="preserve"> Ahmed</w:t>
            </w:r>
          </w:p>
          <w:p w14:paraId="075718B5" w14:textId="77777777" w:rsidR="00663046" w:rsidRDefault="00663046" w:rsidP="00EF1BFB">
            <w:pPr>
              <w:ind w:hanging="2"/>
            </w:pPr>
            <w:r>
              <w:t>(Head of Department/chairman)</w:t>
            </w:r>
          </w:p>
          <w:p w14:paraId="335B9BF1" w14:textId="77777777" w:rsidR="00663046" w:rsidRDefault="00663046" w:rsidP="00EF1BFB">
            <w:pPr>
              <w:ind w:hanging="2"/>
            </w:pPr>
          </w:p>
          <w:p w14:paraId="5C7A2B44" w14:textId="77777777" w:rsidR="00663046" w:rsidRDefault="00663046" w:rsidP="00EF1BF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BC36C1E" w:rsidR="00663046" w:rsidRDefault="00663046" w:rsidP="00663046">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FB4325" w:rsidRPr="00FB4325">
        <w:rPr>
          <w:b/>
          <w:bCs/>
        </w:rPr>
        <w:t>Syed</w:t>
      </w:r>
      <w:r w:rsidR="00FB4325">
        <w:t xml:space="preserve">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ECE5F6D" w:rsidR="00663046" w:rsidRDefault="00EF1BFB" w:rsidP="00663046">
      <w:pPr>
        <w:spacing w:line="360" w:lineRule="auto"/>
        <w:ind w:hanging="2"/>
        <w:jc w:val="right"/>
      </w:pPr>
      <w:r>
        <w:rPr>
          <w:b/>
        </w:rPr>
        <w:t>Muzammil Arif</w:t>
      </w:r>
    </w:p>
    <w:p w14:paraId="4432AEF4" w14:textId="208B215A" w:rsidR="00663046" w:rsidRDefault="00EF1BFB" w:rsidP="00663046">
      <w:pPr>
        <w:spacing w:line="360" w:lineRule="auto"/>
        <w:ind w:hanging="2"/>
        <w:jc w:val="right"/>
      </w:pPr>
      <w:r>
        <w:rPr>
          <w:b/>
        </w:rPr>
        <w:t>35747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68D85159" w:rsidR="00663046" w:rsidRDefault="00EF1BFB" w:rsidP="00663046">
      <w:pPr>
        <w:spacing w:line="360" w:lineRule="auto"/>
        <w:ind w:hanging="2"/>
        <w:jc w:val="right"/>
      </w:pPr>
      <w:r>
        <w:rPr>
          <w:b/>
        </w:rPr>
        <w:t>Farhan Ahmed</w:t>
      </w:r>
    </w:p>
    <w:p w14:paraId="059C096F" w14:textId="4D583BC4" w:rsidR="00663046" w:rsidRDefault="00EF1BFB" w:rsidP="00663046">
      <w:pPr>
        <w:spacing w:line="360" w:lineRule="auto"/>
        <w:ind w:hanging="2"/>
        <w:jc w:val="right"/>
      </w:pPr>
      <w:r>
        <w:rPr>
          <w:b/>
        </w:rPr>
        <w:t>32621</w:t>
      </w:r>
    </w:p>
    <w:p w14:paraId="4E22A73D" w14:textId="77777777" w:rsidR="00663046" w:rsidRDefault="00663046" w:rsidP="00663046">
      <w:pPr>
        <w:spacing w:line="360" w:lineRule="auto"/>
        <w:ind w:hanging="2"/>
        <w:jc w:val="right"/>
      </w:pP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58364475" w14:textId="75307CDF" w:rsidR="00663046" w:rsidRDefault="00EF1BFB" w:rsidP="00663046">
      <w:pPr>
        <w:ind w:hanging="2"/>
        <w:jc w:val="center"/>
        <w:rPr>
          <w:sz w:val="36"/>
          <w:szCs w:val="36"/>
        </w:rPr>
      </w:pPr>
      <w:r>
        <w:t xml:space="preserve">Our project is dedicated to our parents, teachers, </w:t>
      </w:r>
      <w:r w:rsidR="000F2083">
        <w:t>friends, and our supervisor "</w:t>
      </w:r>
      <w:r w:rsidR="00FB4325">
        <w:t xml:space="preserve"> Syed</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663046">
      <w:pPr>
        <w:ind w:left="2" w:hanging="4"/>
        <w:jc w:val="center"/>
        <w:rPr>
          <w:sz w:val="36"/>
          <w:szCs w:val="36"/>
        </w:rPr>
      </w:pPr>
    </w:p>
    <w:p w14:paraId="53BC2A2A" w14:textId="77777777" w:rsidR="00C74EB6" w:rsidRDefault="00C74EB6" w:rsidP="00C74EB6">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C74EB6">
      <w:pPr>
        <w:pBdr>
          <w:top w:val="nil"/>
          <w:left w:val="nil"/>
          <w:bottom w:val="nil"/>
          <w:right w:val="nil"/>
          <w:between w:val="nil"/>
        </w:pBdr>
        <w:spacing w:after="120" w:line="360" w:lineRule="auto"/>
        <w:ind w:hanging="2"/>
      </w:pPr>
      <w:r>
        <w:t>all Knowledge, for granting us the courage and knowledge to complete this Project.</w:t>
      </w:r>
    </w:p>
    <w:p w14:paraId="7CB2F23B" w14:textId="203539C2" w:rsidR="00C37CEA" w:rsidRDefault="00C74EB6" w:rsidP="00C74EB6">
      <w:pPr>
        <w:pBdr>
          <w:top w:val="nil"/>
          <w:left w:val="nil"/>
          <w:bottom w:val="nil"/>
          <w:right w:val="nil"/>
          <w:between w:val="nil"/>
        </w:pBdr>
        <w:spacing w:after="120" w:line="360" w:lineRule="auto"/>
        <w:ind w:hanging="2"/>
      </w:pPr>
      <w:r>
        <w:t xml:space="preserve"> We are greatly indebted to our project supervisor “</w:t>
      </w:r>
      <w:r w:rsidR="00FB4325">
        <w:t xml:space="preserve">Syed </w:t>
      </w:r>
      <w:r>
        <w:t xml:space="preserve">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C74EB6">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687A378F" w:rsidR="00663046" w:rsidRDefault="00F71268" w:rsidP="00663046">
      <w:pPr>
        <w:spacing w:line="360" w:lineRule="auto"/>
        <w:ind w:hanging="2"/>
        <w:jc w:val="right"/>
      </w:pPr>
      <w:r>
        <w:rPr>
          <w:b/>
        </w:rPr>
        <w:t>Muzammil Arif</w:t>
      </w:r>
    </w:p>
    <w:p w14:paraId="35FBACA8" w14:textId="5D78FA59" w:rsidR="00663046" w:rsidRDefault="00F71268" w:rsidP="00663046">
      <w:pPr>
        <w:spacing w:line="360" w:lineRule="auto"/>
        <w:ind w:hanging="2"/>
        <w:jc w:val="right"/>
      </w:pPr>
      <w:r>
        <w:rPr>
          <w:b/>
        </w:rPr>
        <w:t>35747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19EE7F4A" w:rsidR="00663046" w:rsidRDefault="00F71268" w:rsidP="00663046">
      <w:pPr>
        <w:spacing w:line="360" w:lineRule="auto"/>
        <w:ind w:hanging="2"/>
        <w:jc w:val="right"/>
      </w:pPr>
      <w:r>
        <w:rPr>
          <w:b/>
        </w:rPr>
        <w:t>Farhan Ahmed</w:t>
      </w:r>
    </w:p>
    <w:p w14:paraId="45D79E4A" w14:textId="2D01A59C" w:rsidR="00663046" w:rsidRDefault="00F71268" w:rsidP="00663046">
      <w:pPr>
        <w:spacing w:line="360" w:lineRule="auto"/>
        <w:ind w:hanging="2"/>
        <w:jc w:val="right"/>
      </w:pPr>
      <w:r>
        <w:rPr>
          <w:b/>
        </w:rPr>
        <w:t>32621</w:t>
      </w:r>
    </w:p>
    <w:p w14:paraId="7BE044F6" w14:textId="77777777" w:rsidR="00663046" w:rsidRDefault="00663046" w:rsidP="00663046">
      <w:pPr>
        <w:spacing w:line="360" w:lineRule="auto"/>
        <w:ind w:hanging="2"/>
        <w:jc w:val="right"/>
      </w:pP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395ED211" w14:textId="77777777" w:rsidR="00F71268" w:rsidRPr="00F71268" w:rsidRDefault="00F71268" w:rsidP="00355661">
      <w:pPr>
        <w:pStyle w:val="Title1"/>
        <w:spacing w:line="360" w:lineRule="auto"/>
        <w:jc w:val="both"/>
        <w:rPr>
          <w:b w:val="0"/>
          <w:sz w:val="24"/>
        </w:rPr>
      </w:pPr>
    </w:p>
    <w:p w14:paraId="265261DB" w14:textId="176D16DB" w:rsidR="00511B7D" w:rsidRDefault="00355661" w:rsidP="00337308">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interaction</w:t>
      </w:r>
      <w:r w:rsidRPr="00355661">
        <w:t xml:space="preserve">, and the </w:t>
      </w:r>
      <w:r w:rsidRPr="00355661">
        <w:rPr>
          <w:b/>
        </w:rPr>
        <w:t>inability to bargain</w:t>
      </w:r>
      <w:r w:rsidRPr="00355661">
        <w:t xml:space="preserve">, which diminishes the appeal of online shopping compared to traditional markets. Moreover, searching for products can be </w:t>
      </w:r>
      <w:r w:rsidRPr="00355661">
        <w:rPr>
          <w:b/>
        </w:rPr>
        <w:t>time-consuming</w:t>
      </w:r>
      <w:r w:rsidRPr="00355661">
        <w:t xml:space="preserve">, especially for users who want to browse visually or use natural language rather than text search. In response to these limitations, there is a need for an e-commerce platform that combines the </w:t>
      </w:r>
      <w:r w:rsidRPr="00355661">
        <w:rPr>
          <w:b/>
        </w:rPr>
        <w:t>convenience</w:t>
      </w:r>
      <w:r w:rsidRPr="00355661">
        <w:t xml:space="preserve"> of online shopping with features that closely mimic the traditional shopping experience. This approach would provide consumers with greater </w:t>
      </w:r>
      <w:r>
        <w:rPr>
          <w:b/>
        </w:rPr>
        <w:t>flexibility</w:t>
      </w:r>
      <w:r w:rsidRPr="00355661">
        <w:t>,</w:t>
      </w:r>
      <w:r w:rsidRPr="00355661">
        <w:rPr>
          <w:b/>
        </w:rPr>
        <w:t xml:space="preserve"> personalized interaction</w:t>
      </w:r>
      <w:r w:rsidRPr="00355661">
        <w:t xml:space="preserve">, and a more efficient way to find products tailored to their </w:t>
      </w:r>
      <w:r w:rsidRPr="00355661">
        <w:rPr>
          <w:b/>
        </w:rPr>
        <w:t>preferences</w:t>
      </w:r>
      <w:r w:rsidRPr="00355661">
        <w:t>.</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101BFD75" w14:textId="285B5E84" w:rsidR="001A1560" w:rsidRDefault="008E57BE" w:rsidP="00FB4325">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p>
        <w:p w14:paraId="1CD72B47" w14:textId="7D6631DD"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4A084A">
              <w:rPr>
                <w:noProof/>
                <w:webHidden/>
              </w:rPr>
              <w:t>5</w:t>
            </w:r>
            <w:r w:rsidR="001A1560">
              <w:rPr>
                <w:noProof/>
                <w:webHidden/>
              </w:rPr>
              <w:fldChar w:fldCharType="end"/>
            </w:r>
          </w:hyperlink>
        </w:p>
        <w:p w14:paraId="05A3F7FF" w14:textId="31EB4701"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4A084A">
              <w:rPr>
                <w:noProof/>
                <w:webHidden/>
              </w:rPr>
              <w:t>5</w:t>
            </w:r>
            <w:r w:rsidR="001A1560">
              <w:rPr>
                <w:noProof/>
                <w:webHidden/>
              </w:rPr>
              <w:fldChar w:fldCharType="end"/>
            </w:r>
          </w:hyperlink>
        </w:p>
        <w:p w14:paraId="7E6DA3C3" w14:textId="38279BC4"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4A084A">
              <w:rPr>
                <w:noProof/>
                <w:webHidden/>
              </w:rPr>
              <w:t>6</w:t>
            </w:r>
            <w:r w:rsidR="001A1560">
              <w:rPr>
                <w:noProof/>
                <w:webHidden/>
              </w:rPr>
              <w:fldChar w:fldCharType="end"/>
            </w:r>
          </w:hyperlink>
        </w:p>
        <w:p w14:paraId="4F305D89" w14:textId="35DED121"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4A084A">
              <w:rPr>
                <w:noProof/>
                <w:webHidden/>
              </w:rPr>
              <w:t>7</w:t>
            </w:r>
            <w:r w:rsidR="001A1560">
              <w:rPr>
                <w:noProof/>
                <w:webHidden/>
              </w:rPr>
              <w:fldChar w:fldCharType="end"/>
            </w:r>
          </w:hyperlink>
        </w:p>
        <w:p w14:paraId="0D81279D" w14:textId="4D163071"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4A084A">
              <w:rPr>
                <w:noProof/>
                <w:webHidden/>
              </w:rPr>
              <w:t>7</w:t>
            </w:r>
            <w:r w:rsidR="001A1560">
              <w:rPr>
                <w:noProof/>
                <w:webHidden/>
              </w:rPr>
              <w:fldChar w:fldCharType="end"/>
            </w:r>
          </w:hyperlink>
        </w:p>
        <w:p w14:paraId="2ED97985" w14:textId="18B1B2D2"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4A084A">
              <w:rPr>
                <w:noProof/>
                <w:webHidden/>
              </w:rPr>
              <w:t>7</w:t>
            </w:r>
            <w:r w:rsidR="001A1560">
              <w:rPr>
                <w:noProof/>
                <w:webHidden/>
              </w:rPr>
              <w:fldChar w:fldCharType="end"/>
            </w:r>
          </w:hyperlink>
        </w:p>
        <w:p w14:paraId="6817A1BB" w14:textId="6DED8AB0"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4A084A">
              <w:rPr>
                <w:noProof/>
                <w:webHidden/>
              </w:rPr>
              <w:t>7</w:t>
            </w:r>
            <w:r w:rsidR="001A1560">
              <w:rPr>
                <w:noProof/>
                <w:webHidden/>
              </w:rPr>
              <w:fldChar w:fldCharType="end"/>
            </w:r>
          </w:hyperlink>
        </w:p>
        <w:p w14:paraId="6DA46889" w14:textId="71CD55CF"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4A084A">
              <w:rPr>
                <w:noProof/>
                <w:webHidden/>
              </w:rPr>
              <w:t>8</w:t>
            </w:r>
            <w:r w:rsidR="001A1560">
              <w:rPr>
                <w:noProof/>
                <w:webHidden/>
              </w:rPr>
              <w:fldChar w:fldCharType="end"/>
            </w:r>
          </w:hyperlink>
        </w:p>
        <w:p w14:paraId="574B354C" w14:textId="5F32B633"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4A084A">
              <w:rPr>
                <w:noProof/>
                <w:webHidden/>
              </w:rPr>
              <w:t>8</w:t>
            </w:r>
            <w:r w:rsidR="001A1560">
              <w:rPr>
                <w:noProof/>
                <w:webHidden/>
              </w:rPr>
              <w:fldChar w:fldCharType="end"/>
            </w:r>
          </w:hyperlink>
        </w:p>
        <w:p w14:paraId="7B48833E" w14:textId="7A99D854"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4A084A">
              <w:rPr>
                <w:noProof/>
                <w:webHidden/>
              </w:rPr>
              <w:t>8</w:t>
            </w:r>
            <w:r w:rsidR="001A1560">
              <w:rPr>
                <w:noProof/>
                <w:webHidden/>
              </w:rPr>
              <w:fldChar w:fldCharType="end"/>
            </w:r>
          </w:hyperlink>
        </w:p>
        <w:p w14:paraId="27DFCB2D" w14:textId="3C87D6C9"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4A084A">
              <w:rPr>
                <w:noProof/>
                <w:webHidden/>
              </w:rPr>
              <w:t>8</w:t>
            </w:r>
            <w:r w:rsidR="001A1560">
              <w:rPr>
                <w:noProof/>
                <w:webHidden/>
              </w:rPr>
              <w:fldChar w:fldCharType="end"/>
            </w:r>
          </w:hyperlink>
        </w:p>
        <w:p w14:paraId="4F823552" w14:textId="51E342C0"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4A084A">
              <w:rPr>
                <w:noProof/>
                <w:webHidden/>
              </w:rPr>
              <w:t>8</w:t>
            </w:r>
            <w:r w:rsidR="001A1560">
              <w:rPr>
                <w:noProof/>
                <w:webHidden/>
              </w:rPr>
              <w:fldChar w:fldCharType="end"/>
            </w:r>
          </w:hyperlink>
        </w:p>
        <w:p w14:paraId="51445890" w14:textId="7B29E350"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4A084A">
              <w:rPr>
                <w:noProof/>
                <w:webHidden/>
              </w:rPr>
              <w:t>9</w:t>
            </w:r>
            <w:r w:rsidR="001A1560">
              <w:rPr>
                <w:noProof/>
                <w:webHidden/>
              </w:rPr>
              <w:fldChar w:fldCharType="end"/>
            </w:r>
          </w:hyperlink>
        </w:p>
        <w:p w14:paraId="46067AFB" w14:textId="25AEEC67"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4A084A">
              <w:rPr>
                <w:noProof/>
                <w:webHidden/>
              </w:rPr>
              <w:t>10</w:t>
            </w:r>
            <w:r w:rsidR="001A1560">
              <w:rPr>
                <w:noProof/>
                <w:webHidden/>
              </w:rPr>
              <w:fldChar w:fldCharType="end"/>
            </w:r>
          </w:hyperlink>
        </w:p>
        <w:p w14:paraId="01A8D3E4" w14:textId="70AAA17D"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4A084A">
              <w:rPr>
                <w:noProof/>
                <w:webHidden/>
              </w:rPr>
              <w:t>10</w:t>
            </w:r>
            <w:r w:rsidR="001A1560">
              <w:rPr>
                <w:noProof/>
                <w:webHidden/>
              </w:rPr>
              <w:fldChar w:fldCharType="end"/>
            </w:r>
          </w:hyperlink>
        </w:p>
        <w:p w14:paraId="44D58A19" w14:textId="387C59C8"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4A084A">
              <w:rPr>
                <w:noProof/>
                <w:webHidden/>
              </w:rPr>
              <w:t>10</w:t>
            </w:r>
            <w:r w:rsidR="001A1560">
              <w:rPr>
                <w:noProof/>
                <w:webHidden/>
              </w:rPr>
              <w:fldChar w:fldCharType="end"/>
            </w:r>
          </w:hyperlink>
        </w:p>
        <w:p w14:paraId="4F1FCABB" w14:textId="61D53475"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4A084A">
              <w:rPr>
                <w:noProof/>
                <w:webHidden/>
              </w:rPr>
              <w:t>12</w:t>
            </w:r>
            <w:r w:rsidR="001A1560">
              <w:rPr>
                <w:noProof/>
                <w:webHidden/>
              </w:rPr>
              <w:fldChar w:fldCharType="end"/>
            </w:r>
          </w:hyperlink>
        </w:p>
        <w:p w14:paraId="11B15196" w14:textId="7B65508B"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4A084A">
              <w:rPr>
                <w:noProof/>
                <w:webHidden/>
              </w:rPr>
              <w:t>12</w:t>
            </w:r>
            <w:r w:rsidR="001A1560">
              <w:rPr>
                <w:noProof/>
                <w:webHidden/>
              </w:rPr>
              <w:fldChar w:fldCharType="end"/>
            </w:r>
          </w:hyperlink>
        </w:p>
        <w:p w14:paraId="5A939F50" w14:textId="59072A0C"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4A084A">
              <w:rPr>
                <w:noProof/>
                <w:webHidden/>
              </w:rPr>
              <w:t>12</w:t>
            </w:r>
            <w:r w:rsidR="001A1560">
              <w:rPr>
                <w:noProof/>
                <w:webHidden/>
              </w:rPr>
              <w:fldChar w:fldCharType="end"/>
            </w:r>
          </w:hyperlink>
        </w:p>
        <w:p w14:paraId="6C53A643" w14:textId="265B93C8"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4A084A">
              <w:rPr>
                <w:noProof/>
                <w:webHidden/>
              </w:rPr>
              <w:t>13</w:t>
            </w:r>
            <w:r w:rsidR="001A1560">
              <w:rPr>
                <w:noProof/>
                <w:webHidden/>
              </w:rPr>
              <w:fldChar w:fldCharType="end"/>
            </w:r>
          </w:hyperlink>
        </w:p>
        <w:p w14:paraId="601E4F40" w14:textId="39DD761B"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4A084A">
              <w:rPr>
                <w:noProof/>
                <w:webHidden/>
              </w:rPr>
              <w:t>13</w:t>
            </w:r>
            <w:r w:rsidR="001A1560">
              <w:rPr>
                <w:noProof/>
                <w:webHidden/>
              </w:rPr>
              <w:fldChar w:fldCharType="end"/>
            </w:r>
          </w:hyperlink>
        </w:p>
        <w:p w14:paraId="05D32E48" w14:textId="5E708623"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fldChar w:fldCharType="separate"/>
            </w:r>
            <w:r w:rsidR="004A084A">
              <w:rPr>
                <w:b/>
                <w:bCs/>
                <w:noProof/>
                <w:webHidden/>
              </w:rPr>
              <w:t>Error! Bookmark not defined.</w:t>
            </w:r>
            <w:r w:rsidR="001A1560">
              <w:rPr>
                <w:noProof/>
                <w:webHidden/>
              </w:rPr>
              <w:fldChar w:fldCharType="end"/>
            </w:r>
          </w:hyperlink>
        </w:p>
        <w:p w14:paraId="11A34671" w14:textId="566066AB"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4A084A">
              <w:rPr>
                <w:noProof/>
                <w:webHidden/>
              </w:rPr>
              <w:t>37</w:t>
            </w:r>
            <w:r w:rsidR="001A1560">
              <w:rPr>
                <w:noProof/>
                <w:webHidden/>
              </w:rPr>
              <w:fldChar w:fldCharType="end"/>
            </w:r>
          </w:hyperlink>
        </w:p>
        <w:p w14:paraId="3FD21F10" w14:textId="44A6FF79"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4A084A">
              <w:rPr>
                <w:noProof/>
                <w:webHidden/>
              </w:rPr>
              <w:t>37</w:t>
            </w:r>
            <w:r w:rsidR="001A1560">
              <w:rPr>
                <w:noProof/>
                <w:webHidden/>
              </w:rPr>
              <w:fldChar w:fldCharType="end"/>
            </w:r>
          </w:hyperlink>
        </w:p>
        <w:p w14:paraId="7AFE839F" w14:textId="7E2FEAE3"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4A084A">
              <w:rPr>
                <w:noProof/>
                <w:webHidden/>
              </w:rPr>
              <w:t>37</w:t>
            </w:r>
            <w:r w:rsidR="001A1560">
              <w:rPr>
                <w:noProof/>
                <w:webHidden/>
              </w:rPr>
              <w:fldChar w:fldCharType="end"/>
            </w:r>
          </w:hyperlink>
        </w:p>
        <w:p w14:paraId="110C70A9" w14:textId="7C4281BF"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4A084A">
              <w:rPr>
                <w:noProof/>
                <w:webHidden/>
              </w:rPr>
              <w:t>37</w:t>
            </w:r>
            <w:r w:rsidR="001A1560">
              <w:rPr>
                <w:noProof/>
                <w:webHidden/>
              </w:rPr>
              <w:fldChar w:fldCharType="end"/>
            </w:r>
          </w:hyperlink>
        </w:p>
        <w:p w14:paraId="254ACDA7" w14:textId="111F49B6"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4A084A">
              <w:rPr>
                <w:noProof/>
                <w:webHidden/>
              </w:rPr>
              <w:t>37</w:t>
            </w:r>
            <w:r w:rsidR="001A1560">
              <w:rPr>
                <w:noProof/>
                <w:webHidden/>
              </w:rPr>
              <w:fldChar w:fldCharType="end"/>
            </w:r>
          </w:hyperlink>
        </w:p>
        <w:p w14:paraId="41C0335E" w14:textId="67511331"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4A084A">
              <w:rPr>
                <w:noProof/>
                <w:webHidden/>
              </w:rPr>
              <w:t>38</w:t>
            </w:r>
            <w:r w:rsidR="001A1560">
              <w:rPr>
                <w:noProof/>
                <w:webHidden/>
              </w:rPr>
              <w:fldChar w:fldCharType="end"/>
            </w:r>
          </w:hyperlink>
        </w:p>
        <w:p w14:paraId="057F83BB" w14:textId="1C5B249C"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4A084A">
              <w:rPr>
                <w:noProof/>
                <w:webHidden/>
              </w:rPr>
              <w:t>38</w:t>
            </w:r>
            <w:r w:rsidR="001A1560">
              <w:rPr>
                <w:noProof/>
                <w:webHidden/>
              </w:rPr>
              <w:fldChar w:fldCharType="end"/>
            </w:r>
          </w:hyperlink>
        </w:p>
        <w:p w14:paraId="07ED439A" w14:textId="3AED0F9E"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4A084A">
              <w:rPr>
                <w:noProof/>
                <w:webHidden/>
              </w:rPr>
              <w:t>38</w:t>
            </w:r>
            <w:r w:rsidR="001A1560">
              <w:rPr>
                <w:noProof/>
                <w:webHidden/>
              </w:rPr>
              <w:fldChar w:fldCharType="end"/>
            </w:r>
          </w:hyperlink>
        </w:p>
        <w:p w14:paraId="344713EF" w14:textId="59516D98"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4A084A">
              <w:rPr>
                <w:noProof/>
                <w:webHidden/>
              </w:rPr>
              <w:t>39</w:t>
            </w:r>
            <w:r w:rsidR="001A1560">
              <w:rPr>
                <w:noProof/>
                <w:webHidden/>
              </w:rPr>
              <w:fldChar w:fldCharType="end"/>
            </w:r>
          </w:hyperlink>
        </w:p>
        <w:p w14:paraId="25D47904" w14:textId="54594B95"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4A084A">
              <w:rPr>
                <w:noProof/>
                <w:webHidden/>
              </w:rPr>
              <w:t>39</w:t>
            </w:r>
            <w:r w:rsidR="001A1560">
              <w:rPr>
                <w:noProof/>
                <w:webHidden/>
              </w:rPr>
              <w:fldChar w:fldCharType="end"/>
            </w:r>
          </w:hyperlink>
        </w:p>
        <w:p w14:paraId="633342FA" w14:textId="4DA61ACC"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4A084A">
              <w:rPr>
                <w:noProof/>
                <w:webHidden/>
              </w:rPr>
              <w:t>40</w:t>
            </w:r>
            <w:r w:rsidR="001A1560">
              <w:rPr>
                <w:noProof/>
                <w:webHidden/>
              </w:rPr>
              <w:fldChar w:fldCharType="end"/>
            </w:r>
          </w:hyperlink>
        </w:p>
        <w:p w14:paraId="409D5753" w14:textId="6A085553"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4A084A">
              <w:rPr>
                <w:noProof/>
                <w:webHidden/>
              </w:rPr>
              <w:t>40</w:t>
            </w:r>
            <w:r w:rsidR="001A1560">
              <w:rPr>
                <w:noProof/>
                <w:webHidden/>
              </w:rPr>
              <w:fldChar w:fldCharType="end"/>
            </w:r>
          </w:hyperlink>
        </w:p>
        <w:p w14:paraId="6F2BD135" w14:textId="0B7AAAC9"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4A084A">
              <w:rPr>
                <w:noProof/>
                <w:webHidden/>
              </w:rPr>
              <w:t>40</w:t>
            </w:r>
            <w:r w:rsidR="001A1560">
              <w:rPr>
                <w:noProof/>
                <w:webHidden/>
              </w:rPr>
              <w:fldChar w:fldCharType="end"/>
            </w:r>
          </w:hyperlink>
        </w:p>
        <w:p w14:paraId="7F05D815" w14:textId="4096FC2F"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4A084A">
              <w:rPr>
                <w:noProof/>
                <w:webHidden/>
              </w:rPr>
              <w:t>40</w:t>
            </w:r>
            <w:r w:rsidR="001A1560">
              <w:rPr>
                <w:noProof/>
                <w:webHidden/>
              </w:rPr>
              <w:fldChar w:fldCharType="end"/>
            </w:r>
          </w:hyperlink>
        </w:p>
        <w:p w14:paraId="1E3FAB52" w14:textId="18358E8B"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4A084A">
              <w:rPr>
                <w:noProof/>
                <w:webHidden/>
              </w:rPr>
              <w:t>40</w:t>
            </w:r>
            <w:r w:rsidR="001A1560">
              <w:rPr>
                <w:noProof/>
                <w:webHidden/>
              </w:rPr>
              <w:fldChar w:fldCharType="end"/>
            </w:r>
          </w:hyperlink>
        </w:p>
        <w:p w14:paraId="0B9C2EDA" w14:textId="717D0666"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4A084A">
              <w:rPr>
                <w:noProof/>
                <w:webHidden/>
              </w:rPr>
              <w:t>41</w:t>
            </w:r>
            <w:r w:rsidR="001A1560">
              <w:rPr>
                <w:noProof/>
                <w:webHidden/>
              </w:rPr>
              <w:fldChar w:fldCharType="end"/>
            </w:r>
          </w:hyperlink>
        </w:p>
        <w:p w14:paraId="01BE0E4E" w14:textId="06CE5321"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4A084A">
              <w:rPr>
                <w:noProof/>
                <w:webHidden/>
              </w:rPr>
              <w:t>42</w:t>
            </w:r>
            <w:r w:rsidR="001A1560">
              <w:rPr>
                <w:noProof/>
                <w:webHidden/>
              </w:rPr>
              <w:fldChar w:fldCharType="end"/>
            </w:r>
          </w:hyperlink>
        </w:p>
        <w:p w14:paraId="73378725" w14:textId="25D333D9"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4A084A">
              <w:rPr>
                <w:noProof/>
                <w:webHidden/>
              </w:rPr>
              <w:t>43</w:t>
            </w:r>
            <w:r w:rsidR="001A1560">
              <w:rPr>
                <w:noProof/>
                <w:webHidden/>
              </w:rPr>
              <w:fldChar w:fldCharType="end"/>
            </w:r>
          </w:hyperlink>
        </w:p>
        <w:p w14:paraId="34489B38" w14:textId="5DA9275C"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4A084A">
              <w:rPr>
                <w:noProof/>
                <w:webHidden/>
              </w:rPr>
              <w:t>44</w:t>
            </w:r>
            <w:r w:rsidR="001A1560">
              <w:rPr>
                <w:noProof/>
                <w:webHidden/>
              </w:rPr>
              <w:fldChar w:fldCharType="end"/>
            </w:r>
          </w:hyperlink>
        </w:p>
        <w:p w14:paraId="607778CD" w14:textId="7059666D"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4A084A">
              <w:rPr>
                <w:noProof/>
                <w:webHidden/>
              </w:rPr>
              <w:t>44</w:t>
            </w:r>
            <w:r w:rsidR="001A1560">
              <w:rPr>
                <w:noProof/>
                <w:webHidden/>
              </w:rPr>
              <w:fldChar w:fldCharType="end"/>
            </w:r>
          </w:hyperlink>
        </w:p>
        <w:p w14:paraId="626238EC" w14:textId="1EB72F65"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4A084A">
              <w:rPr>
                <w:noProof/>
                <w:webHidden/>
              </w:rPr>
              <w:t>44</w:t>
            </w:r>
            <w:r w:rsidR="001A1560">
              <w:rPr>
                <w:noProof/>
                <w:webHidden/>
              </w:rPr>
              <w:fldChar w:fldCharType="end"/>
            </w:r>
          </w:hyperlink>
        </w:p>
        <w:p w14:paraId="6D2E9783" w14:textId="02D4044A"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4A084A">
              <w:rPr>
                <w:noProof/>
                <w:webHidden/>
              </w:rPr>
              <w:t>45</w:t>
            </w:r>
            <w:r w:rsidR="001A1560">
              <w:rPr>
                <w:noProof/>
                <w:webHidden/>
              </w:rPr>
              <w:fldChar w:fldCharType="end"/>
            </w:r>
          </w:hyperlink>
        </w:p>
        <w:p w14:paraId="2F777E5E" w14:textId="3431F79A" w:rsidR="001A1560" w:rsidRDefault="008219F2">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4A084A">
              <w:rPr>
                <w:noProof/>
                <w:webHidden/>
              </w:rPr>
              <w:t>45</w:t>
            </w:r>
            <w:r w:rsidR="001A1560">
              <w:rPr>
                <w:noProof/>
                <w:webHidden/>
              </w:rPr>
              <w:fldChar w:fldCharType="end"/>
            </w:r>
          </w:hyperlink>
        </w:p>
        <w:p w14:paraId="1637A6B4" w14:textId="6FD74869"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4A084A">
              <w:rPr>
                <w:noProof/>
                <w:webHidden/>
              </w:rPr>
              <w:t>45</w:t>
            </w:r>
            <w:r w:rsidR="001A1560">
              <w:rPr>
                <w:noProof/>
                <w:webHidden/>
              </w:rPr>
              <w:fldChar w:fldCharType="end"/>
            </w:r>
          </w:hyperlink>
        </w:p>
        <w:p w14:paraId="700316F6" w14:textId="2E7FD4A7" w:rsidR="001A1560" w:rsidRDefault="008219F2">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4A084A">
              <w:rPr>
                <w:noProof/>
                <w:webHidden/>
              </w:rPr>
              <w:t>45</w:t>
            </w:r>
            <w:r w:rsidR="001A1560">
              <w:rPr>
                <w:noProof/>
                <w:webHidden/>
              </w:rPr>
              <w:fldChar w:fldCharType="end"/>
            </w:r>
          </w:hyperlink>
        </w:p>
        <w:p w14:paraId="4194D7D3" w14:textId="229A1CB5"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4A084A">
              <w:rPr>
                <w:noProof/>
                <w:webHidden/>
              </w:rPr>
              <w:t>46</w:t>
            </w:r>
            <w:r w:rsidR="001A1560">
              <w:rPr>
                <w:noProof/>
                <w:webHidden/>
              </w:rPr>
              <w:fldChar w:fldCharType="end"/>
            </w:r>
          </w:hyperlink>
        </w:p>
        <w:p w14:paraId="06288842" w14:textId="3809C66A"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4A084A">
              <w:rPr>
                <w:noProof/>
                <w:webHidden/>
              </w:rPr>
              <w:t>47</w:t>
            </w:r>
            <w:r w:rsidR="001A1560">
              <w:rPr>
                <w:noProof/>
                <w:webHidden/>
              </w:rPr>
              <w:fldChar w:fldCharType="end"/>
            </w:r>
          </w:hyperlink>
        </w:p>
        <w:p w14:paraId="5BFFEDD8" w14:textId="2ACE18AD"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4A084A">
              <w:rPr>
                <w:noProof/>
                <w:webHidden/>
              </w:rPr>
              <w:t>47</w:t>
            </w:r>
            <w:r w:rsidR="001A1560">
              <w:rPr>
                <w:noProof/>
                <w:webHidden/>
              </w:rPr>
              <w:fldChar w:fldCharType="end"/>
            </w:r>
          </w:hyperlink>
        </w:p>
        <w:p w14:paraId="04545535" w14:textId="62D41282"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4A084A">
              <w:rPr>
                <w:noProof/>
                <w:webHidden/>
              </w:rPr>
              <w:t>47</w:t>
            </w:r>
            <w:r w:rsidR="001A1560">
              <w:rPr>
                <w:noProof/>
                <w:webHidden/>
              </w:rPr>
              <w:fldChar w:fldCharType="end"/>
            </w:r>
          </w:hyperlink>
        </w:p>
        <w:p w14:paraId="32558EA6" w14:textId="5C210ADC" w:rsidR="001A1560" w:rsidRDefault="008219F2">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4A084A">
              <w:rPr>
                <w:noProof/>
                <w:webHidden/>
              </w:rPr>
              <w:t>47</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2A19B27D" w:rsidR="003E4003" w:rsidRDefault="008219F2">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4A084A">
          <w:rPr>
            <w:noProof/>
            <w:webHidden/>
          </w:rPr>
          <w:t>46</w:t>
        </w:r>
        <w:r w:rsidR="003E4003">
          <w:rPr>
            <w:noProof/>
            <w:webHidden/>
          </w:rPr>
          <w:fldChar w:fldCharType="end"/>
        </w:r>
      </w:hyperlink>
    </w:p>
    <w:p w14:paraId="63647B71" w14:textId="77252FDF" w:rsidR="003E4003" w:rsidRDefault="008219F2">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4A084A">
          <w:rPr>
            <w:noProof/>
            <w:webHidden/>
          </w:rPr>
          <w:t>46</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55E66B72" w:rsidR="003E4003" w:rsidRDefault="004C3191" w:rsidP="009C4352">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C4352">
        <w:rPr>
          <w:noProof/>
        </w:rPr>
        <w:t>Figure 1: System Architecture Diagram</w:t>
      </w:r>
      <w:r w:rsidR="003E4003">
        <w:rPr>
          <w:noProof/>
        </w:rPr>
        <w:tab/>
      </w:r>
      <w:r w:rsidR="009C4352">
        <w:rPr>
          <w:noProof/>
        </w:rPr>
        <w:t>13</w:t>
      </w:r>
    </w:p>
    <w:p w14:paraId="5F3C2CE6" w14:textId="45FDFA15" w:rsidR="003E4003" w:rsidRDefault="003E4003" w:rsidP="00436EAB">
      <w:pPr>
        <w:pStyle w:val="TableofFigures"/>
        <w:tabs>
          <w:tab w:val="right" w:leader="dot" w:pos="9019"/>
        </w:tabs>
        <w:rPr>
          <w:rFonts w:asciiTheme="minorHAnsi" w:eastAsiaTheme="minorEastAsia" w:hAnsiTheme="minorHAnsi" w:cstheme="minorBidi"/>
          <w:noProof/>
          <w:sz w:val="22"/>
          <w:szCs w:val="22"/>
        </w:rPr>
      </w:pPr>
      <w:r>
        <w:rPr>
          <w:noProof/>
        </w:rPr>
        <w:t>Figure 2:</w:t>
      </w:r>
      <w:r w:rsidR="00436EAB" w:rsidRPr="00436EAB">
        <w:rPr>
          <w:b/>
          <w:bCs/>
        </w:rPr>
        <w:t xml:space="preserve"> </w:t>
      </w:r>
      <w:r w:rsidR="00436EAB" w:rsidRPr="00436EAB">
        <w:t>YOLO V11 Model Training</w:t>
      </w:r>
      <w:r>
        <w:rPr>
          <w:noProof/>
        </w:rPr>
        <w:tab/>
      </w:r>
      <w:r w:rsidR="00436EAB">
        <w:rPr>
          <w:noProof/>
        </w:rPr>
        <w:t>37</w:t>
      </w:r>
    </w:p>
    <w:p w14:paraId="22935A22" w14:textId="47A2694B"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p>
    <w:p w14:paraId="4E70E90B" w14:textId="4BF71821" w:rsidR="00D54E8F" w:rsidRDefault="00D54E8F">
      <w:pPr>
        <w:rPr>
          <w:b/>
        </w:rPr>
      </w:pPr>
      <w:bookmarkStart w:id="6" w:name="_Toc975460"/>
      <w:bookmarkStart w:id="7" w:name="_Toc5527832"/>
      <w:bookmarkStart w:id="8" w:name="_Toc19544168"/>
      <w:bookmarkStart w:id="9" w:name="_Toc19544195"/>
      <w:bookmarkStart w:id="10" w:name="_Toc224669195"/>
    </w:p>
    <w:p w14:paraId="5CA925E2" w14:textId="77777777" w:rsidR="004E5FC8" w:rsidRPr="00242A9C" w:rsidRDefault="004E5FC8" w:rsidP="00A21858">
      <w:pPr>
        <w:pStyle w:val="Heading1"/>
      </w:pPr>
      <w:bookmarkStart w:id="11" w:name="_Toc113957282"/>
      <w:r w:rsidRPr="00242A9C">
        <w:t>Introduction</w:t>
      </w:r>
      <w:bookmarkEnd w:id="6"/>
      <w:bookmarkEnd w:id="7"/>
      <w:bookmarkEnd w:id="8"/>
      <w:bookmarkEnd w:id="9"/>
      <w:bookmarkEnd w:id="11"/>
    </w:p>
    <w:p w14:paraId="51A34ECF" w14:textId="4C8D0F4B" w:rsidR="00B327A2" w:rsidRDefault="00B327A2" w:rsidP="00B327A2">
      <w:pPr>
        <w:pStyle w:val="NormalWeb"/>
        <w:spacing w:line="360" w:lineRule="auto"/>
        <w:jc w:val="both"/>
      </w:pPr>
      <w:bookmarkStart w:id="12" w:name="_Toc5527833"/>
      <w:bookmarkStart w:id="13" w:name="_Toc19544196"/>
      <w:bookmarkStart w:id="14" w:name="_Toc975461"/>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6CE5407F" w:rsidR="00B327A2" w:rsidRDefault="00B327A2" w:rsidP="00925D00">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w:t>
      </w:r>
      <w:r w:rsidR="001E04EC">
        <w:t xml:space="preserve"> detached shopping experience to</w:t>
      </w:r>
      <w:r>
        <w:t xml:space="preserve">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B327A2">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E35722">
      <w:pPr>
        <w:pStyle w:val="BodyText"/>
        <w:rPr>
          <w:b/>
        </w:rPr>
      </w:pPr>
      <w:r w:rsidRPr="00EF3C14">
        <w:rPr>
          <w:b/>
        </w:rPr>
        <w:t>.</w:t>
      </w:r>
    </w:p>
    <w:p w14:paraId="5CD0869E" w14:textId="77777777" w:rsidR="004E5FC8" w:rsidRPr="008B57AF" w:rsidRDefault="00E35722" w:rsidP="00E347B5">
      <w:pPr>
        <w:pStyle w:val="Heading2"/>
      </w:pPr>
      <w:bookmarkStart w:id="15" w:name="_Toc113957283"/>
      <w:bookmarkEnd w:id="12"/>
      <w:bookmarkEnd w:id="13"/>
      <w:r>
        <w:t>Goals and Objectives</w:t>
      </w:r>
      <w:bookmarkEnd w:id="15"/>
    </w:p>
    <w:p w14:paraId="298AB4B4" w14:textId="77777777" w:rsidR="0063084D" w:rsidRPr="0063084D" w:rsidRDefault="0063084D" w:rsidP="00436EAB">
      <w:pPr>
        <w:spacing w:before="100" w:beforeAutospacing="1" w:after="100" w:afterAutospacing="1" w:line="360" w:lineRule="auto"/>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77777777" w:rsidR="0063084D" w:rsidRPr="00652B79" w:rsidRDefault="0063084D" w:rsidP="0063084D">
      <w:pPr>
        <w:spacing w:before="100" w:beforeAutospacing="1" w:after="100" w:afterAutospacing="1"/>
        <w:rPr>
          <w:sz w:val="28"/>
          <w:szCs w:val="28"/>
          <w:u w:val="single"/>
        </w:rPr>
      </w:pPr>
      <w:r w:rsidRPr="00652B79">
        <w:rPr>
          <w:b/>
          <w:bCs/>
          <w:sz w:val="28"/>
          <w:szCs w:val="28"/>
          <w:u w:val="single"/>
        </w:rPr>
        <w:t>Goals:</w:t>
      </w:r>
    </w:p>
    <w:p w14:paraId="2EE4CF8F" w14:textId="2E156D0F" w:rsidR="0063084D" w:rsidRPr="0063084D" w:rsidRDefault="0063084D" w:rsidP="00436EAB">
      <w:pPr>
        <w:numPr>
          <w:ilvl w:val="0"/>
          <w:numId w:val="14"/>
        </w:numPr>
        <w:spacing w:before="100" w:beforeAutospacing="1" w:after="100" w:afterAutospacing="1" w:line="360" w:lineRule="auto"/>
      </w:pPr>
      <w:r w:rsidRPr="0063084D">
        <w:t xml:space="preserve">To provide a web-based platform enabling </w:t>
      </w:r>
      <w:r w:rsidR="00652B79">
        <w:t>shoppers to negotiate on product and get in their desired price.</w:t>
      </w:r>
    </w:p>
    <w:p w14:paraId="6F6488AE" w14:textId="77777777" w:rsidR="005F0077" w:rsidRPr="005F0077" w:rsidRDefault="0063084D" w:rsidP="00436EAB">
      <w:pPr>
        <w:numPr>
          <w:ilvl w:val="0"/>
          <w:numId w:val="14"/>
        </w:numPr>
        <w:spacing w:before="100" w:beforeAutospacing="1" w:after="100" w:afterAutospacing="1" w:line="360" w:lineRule="auto"/>
        <w:rPr>
          <w:sz w:val="28"/>
          <w:szCs w:val="28"/>
          <w:u w:val="single"/>
        </w:rPr>
      </w:pPr>
      <w:r w:rsidRPr="0063084D">
        <w:t xml:space="preserve">To enhance the online shopping experience by </w:t>
      </w:r>
      <w:r w:rsidR="005F0077">
        <w:t>enabling visual base search which makes search process easier.</w:t>
      </w:r>
    </w:p>
    <w:p w14:paraId="3D1B23A0" w14:textId="151C07D1" w:rsidR="0063084D" w:rsidRPr="005F0077" w:rsidRDefault="0063084D" w:rsidP="005F0077">
      <w:pPr>
        <w:spacing w:before="100" w:beforeAutospacing="1" w:after="100" w:afterAutospacing="1"/>
        <w:ind w:left="720"/>
        <w:rPr>
          <w:sz w:val="28"/>
          <w:szCs w:val="28"/>
          <w:u w:val="single"/>
        </w:rPr>
      </w:pPr>
      <w:r w:rsidRPr="005F0077">
        <w:rPr>
          <w:b/>
          <w:bCs/>
          <w:sz w:val="28"/>
          <w:szCs w:val="28"/>
          <w:u w:val="single"/>
        </w:rPr>
        <w:lastRenderedPageBreak/>
        <w:t>Objectives:</w:t>
      </w:r>
    </w:p>
    <w:p w14:paraId="7572B6AA" w14:textId="3C247454" w:rsidR="005F0077" w:rsidRDefault="005F0077" w:rsidP="00436EAB">
      <w:pPr>
        <w:numPr>
          <w:ilvl w:val="0"/>
          <w:numId w:val="15"/>
        </w:numPr>
        <w:spacing w:before="100" w:beforeAutospacing="1" w:after="100" w:afterAutospacing="1" w:line="360" w:lineRule="auto"/>
      </w:pPr>
      <w:r>
        <w:t>Create a platform that allows multiple vendors to list and sell products seamlessly, providing a user-friendly experience for both sellers and buyers.</w:t>
      </w:r>
    </w:p>
    <w:p w14:paraId="5D8F8ECF" w14:textId="77777777" w:rsidR="005F0077" w:rsidRDefault="005F0077" w:rsidP="00436EAB">
      <w:pPr>
        <w:spacing w:before="100" w:beforeAutospacing="1" w:after="100" w:afterAutospacing="1" w:line="360" w:lineRule="auto"/>
        <w:ind w:left="720"/>
      </w:pPr>
    </w:p>
    <w:p w14:paraId="3B4C1798" w14:textId="0F0F0618" w:rsidR="005F0077" w:rsidRDefault="005F0077" w:rsidP="00436EAB">
      <w:pPr>
        <w:numPr>
          <w:ilvl w:val="0"/>
          <w:numId w:val="15"/>
        </w:numPr>
        <w:spacing w:before="100" w:beforeAutospacing="1" w:after="100" w:afterAutospacing="1" w:line="360" w:lineRule="auto"/>
      </w:pPr>
      <w:r>
        <w:t>Develop an AI-driven feature that enables real-time price negotiations between customers and vendors, offering a personalized and interactive shopping experience.</w:t>
      </w:r>
    </w:p>
    <w:p w14:paraId="78701057" w14:textId="6D82CBC5" w:rsidR="005F0077" w:rsidRDefault="005F0077" w:rsidP="00436EAB">
      <w:pPr>
        <w:numPr>
          <w:ilvl w:val="0"/>
          <w:numId w:val="15"/>
        </w:numPr>
        <w:spacing w:before="100" w:beforeAutospacing="1" w:after="100" w:afterAutospacing="1" w:line="360" w:lineRule="auto"/>
      </w:pPr>
      <w:r>
        <w:t>Incorporate image and voice search capabilities to enhance product discovery and improve user convenience.</w:t>
      </w:r>
    </w:p>
    <w:p w14:paraId="266BF416" w14:textId="77777777" w:rsidR="0063084D" w:rsidRPr="0063084D" w:rsidRDefault="0063084D" w:rsidP="00436EAB">
      <w:pPr>
        <w:spacing w:before="100" w:beforeAutospacing="1" w:after="100" w:afterAutospacing="1" w:line="360" w:lineRule="auto"/>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7E20B5">
      <w:pPr>
        <w:pStyle w:val="BodyText"/>
      </w:pPr>
    </w:p>
    <w:p w14:paraId="320BDFD0" w14:textId="14253897" w:rsidR="004E5FC8" w:rsidRDefault="007A762C" w:rsidP="00E347B5">
      <w:pPr>
        <w:pStyle w:val="Heading2"/>
      </w:pPr>
      <w:bookmarkStart w:id="16" w:name="_Toc113957284"/>
      <w:r>
        <w:t>Scope of the Project</w:t>
      </w:r>
      <w:bookmarkEnd w:id="16"/>
    </w:p>
    <w:p w14:paraId="72F8B77E" w14:textId="50F2202A" w:rsidR="00956F15" w:rsidRDefault="00956F15" w:rsidP="00436EAB">
      <w:pPr>
        <w:pStyle w:val="ListParagraph"/>
        <w:numPr>
          <w:ilvl w:val="0"/>
          <w:numId w:val="18"/>
        </w:numPr>
        <w:spacing w:line="360" w:lineRule="auto"/>
      </w:pPr>
      <w:r>
        <w:t>Our Website will be developed on MERN.</w:t>
      </w:r>
    </w:p>
    <w:p w14:paraId="73C8DC3F" w14:textId="30543335" w:rsidR="00956F15" w:rsidRDefault="00956F15" w:rsidP="00436EAB">
      <w:pPr>
        <w:spacing w:line="360" w:lineRule="auto"/>
      </w:pPr>
    </w:p>
    <w:p w14:paraId="293D49C7" w14:textId="231C823B" w:rsidR="00956F15" w:rsidRDefault="00956F15" w:rsidP="00436EAB">
      <w:pPr>
        <w:pStyle w:val="ListParagraph"/>
        <w:numPr>
          <w:ilvl w:val="0"/>
          <w:numId w:val="18"/>
        </w:numPr>
        <w:spacing w:line="360" w:lineRule="auto"/>
      </w:pPr>
      <w:r>
        <w:t>Create a web-based system that allows multiple vendors to register, list, and manage their products, including inventory, pricing, and order fulfillment.</w:t>
      </w:r>
    </w:p>
    <w:p w14:paraId="2889F9AD" w14:textId="77777777" w:rsidR="00956F15" w:rsidRDefault="00956F15" w:rsidP="00436EAB">
      <w:pPr>
        <w:pStyle w:val="ListParagraph"/>
        <w:spacing w:line="360" w:lineRule="auto"/>
      </w:pPr>
    </w:p>
    <w:p w14:paraId="17BCE189" w14:textId="583291DA" w:rsidR="00956F15" w:rsidRDefault="00956F15" w:rsidP="00436EAB">
      <w:pPr>
        <w:pStyle w:val="ListParagraph"/>
        <w:numPr>
          <w:ilvl w:val="0"/>
          <w:numId w:val="18"/>
        </w:numPr>
        <w:spacing w:line="360" w:lineRule="auto"/>
      </w:pPr>
      <w:r>
        <w:t>Implement secure user registration and login functionalities for both customers and vendors, along with profile management features.</w:t>
      </w:r>
    </w:p>
    <w:p w14:paraId="1A9B6E0B" w14:textId="77777777" w:rsidR="00956F15" w:rsidRDefault="00956F15" w:rsidP="00436EAB">
      <w:pPr>
        <w:pStyle w:val="ListParagraph"/>
        <w:spacing w:line="360" w:lineRule="auto"/>
      </w:pPr>
    </w:p>
    <w:p w14:paraId="2712484A" w14:textId="087876CC" w:rsidR="00956F15" w:rsidRDefault="00956F15" w:rsidP="00436EAB">
      <w:pPr>
        <w:pStyle w:val="ListParagraph"/>
        <w:numPr>
          <w:ilvl w:val="0"/>
          <w:numId w:val="18"/>
        </w:numPr>
        <w:spacing w:line="360" w:lineRule="auto"/>
      </w:pPr>
      <w:r>
        <w:t>Integrate image search functionality enabling users to search for products using images, and incorporate voice search to enhance user experience and accessibility.</w:t>
      </w:r>
    </w:p>
    <w:p w14:paraId="265589F8" w14:textId="77777777" w:rsidR="00956F15" w:rsidRDefault="00956F15" w:rsidP="00436EAB">
      <w:pPr>
        <w:pStyle w:val="ListParagraph"/>
        <w:spacing w:line="360" w:lineRule="auto"/>
      </w:pPr>
    </w:p>
    <w:p w14:paraId="10722F6D" w14:textId="4C6EF9F0" w:rsidR="00956F15" w:rsidRDefault="00956F15" w:rsidP="00436EAB">
      <w:pPr>
        <w:pStyle w:val="ListParagraph"/>
        <w:numPr>
          <w:ilvl w:val="0"/>
          <w:numId w:val="18"/>
        </w:numPr>
        <w:spacing w:line="360" w:lineRule="auto"/>
      </w:pPr>
      <w:r>
        <w:t>Develop an AI-driven bargaining feature that allows customers to negotiate prices in real-time, providing a dynamic and personalized shopping experience.</w:t>
      </w:r>
    </w:p>
    <w:p w14:paraId="6D2687A9" w14:textId="77777777" w:rsidR="00B45900" w:rsidRDefault="00B45900" w:rsidP="00436EAB">
      <w:pPr>
        <w:pStyle w:val="ListParagraph"/>
        <w:spacing w:line="360" w:lineRule="auto"/>
      </w:pPr>
    </w:p>
    <w:p w14:paraId="587752FD" w14:textId="1584AEC2" w:rsidR="00B45900" w:rsidRDefault="00B45900" w:rsidP="00436EAB">
      <w:pPr>
        <w:pStyle w:val="ListParagraph"/>
        <w:numPr>
          <w:ilvl w:val="0"/>
          <w:numId w:val="18"/>
        </w:numPr>
        <w:spacing w:line="360" w:lineRule="auto"/>
      </w:pPr>
      <w:r>
        <w:lastRenderedPageBreak/>
        <w:t>Include features for customer reviews, ratings, and a support system to address inquiries and enhance overall service quality.</w:t>
      </w:r>
    </w:p>
    <w:p w14:paraId="093F9685" w14:textId="77777777" w:rsidR="00FF3370" w:rsidRDefault="00FF3370" w:rsidP="00436EAB">
      <w:pPr>
        <w:pStyle w:val="ListParagraph"/>
        <w:spacing w:line="360" w:lineRule="auto"/>
      </w:pPr>
    </w:p>
    <w:p w14:paraId="1E310F5C" w14:textId="7CA7B9B9" w:rsidR="00FF3370" w:rsidRDefault="00FF3370" w:rsidP="00436EAB">
      <w:pPr>
        <w:pStyle w:val="ListParagraph"/>
        <w:numPr>
          <w:ilvl w:val="0"/>
          <w:numId w:val="18"/>
        </w:numPr>
        <w:spacing w:line="360" w:lineRule="auto"/>
      </w:pPr>
      <w:r>
        <w:t>Problem will be solved with Machine Learning</w:t>
      </w:r>
      <w:r w:rsidR="009671D9">
        <w:t>.</w:t>
      </w:r>
    </w:p>
    <w:p w14:paraId="2D5CE2C5" w14:textId="77777777" w:rsidR="009671D9" w:rsidRDefault="009671D9" w:rsidP="00436EAB">
      <w:pPr>
        <w:pStyle w:val="ListParagraph"/>
        <w:spacing w:line="360" w:lineRule="auto"/>
      </w:pPr>
    </w:p>
    <w:p w14:paraId="498CEC16" w14:textId="01A62E1F" w:rsidR="009671D9" w:rsidRPr="00956F15" w:rsidRDefault="009671D9" w:rsidP="00436EAB">
      <w:pPr>
        <w:pStyle w:val="ListParagraph"/>
        <w:spacing w:line="360" w:lineRule="auto"/>
      </w:pPr>
      <w:r>
        <w:t>The platform would be accessible and user-friendly, and simplified for both buyer and seller.</w:t>
      </w:r>
    </w:p>
    <w:p w14:paraId="7209B1E2" w14:textId="1240A2EC" w:rsidR="004E5FC8" w:rsidRPr="008B57AF" w:rsidRDefault="00657558" w:rsidP="00A21858">
      <w:pPr>
        <w:pStyle w:val="Heading1"/>
      </w:pPr>
      <w:bookmarkStart w:id="17" w:name="_Toc113957285"/>
      <w:bookmarkStart w:id="18" w:name="_Toc975464"/>
      <w:bookmarkStart w:id="19" w:name="_Toc5527837"/>
      <w:bookmarkStart w:id="20" w:name="_Toc19544169"/>
      <w:bookmarkStart w:id="21" w:name="_Toc19544199"/>
      <w:bookmarkEnd w:id="14"/>
      <w:r>
        <w:t xml:space="preserve">Literature </w:t>
      </w:r>
      <w:r w:rsidR="008F4642">
        <w:t>Review</w:t>
      </w:r>
      <w:bookmarkEnd w:id="17"/>
      <w:r w:rsidR="00A11546" w:rsidRPr="008B57AF">
        <w:t xml:space="preserve"> </w:t>
      </w:r>
      <w:bookmarkEnd w:id="18"/>
      <w:bookmarkEnd w:id="19"/>
      <w:bookmarkEnd w:id="20"/>
      <w:bookmarkEnd w:id="21"/>
    </w:p>
    <w:p w14:paraId="7AE9EB47" w14:textId="77777777" w:rsidR="008F4642" w:rsidRDefault="008F4642" w:rsidP="008F4642">
      <w:pPr>
        <w:pStyle w:val="Heading2"/>
        <w:numPr>
          <w:ilvl w:val="1"/>
          <w:numId w:val="4"/>
        </w:numPr>
      </w:pPr>
      <w:bookmarkStart w:id="22" w:name="_Toc113957286"/>
      <w:bookmarkStart w:id="23" w:name="_Toc532812916"/>
      <w:bookmarkStart w:id="24" w:name="_Toc975465"/>
      <w:r>
        <w:t>Introduction</w:t>
      </w:r>
      <w:bookmarkEnd w:id="22"/>
    </w:p>
    <w:p w14:paraId="079E1351" w14:textId="1D5616D4" w:rsidR="00355661" w:rsidRDefault="00355661" w:rsidP="00355661">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355661">
        <w:rPr>
          <w:b/>
        </w:rPr>
        <w:t>lack interactive</w:t>
      </w:r>
      <w:r>
        <w:t xml:space="preserve"> and </w:t>
      </w:r>
      <w:r w:rsidRPr="00355661">
        <w:rPr>
          <w:b/>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8A7DAA">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55661">
      <w:pPr>
        <w:jc w:val="both"/>
      </w:pPr>
    </w:p>
    <w:p w14:paraId="09909526" w14:textId="7644D0E4" w:rsidR="008F4642" w:rsidRDefault="00733565" w:rsidP="008F4642">
      <w:pPr>
        <w:pStyle w:val="Heading2"/>
        <w:numPr>
          <w:ilvl w:val="1"/>
          <w:numId w:val="4"/>
        </w:numPr>
      </w:pPr>
      <w:bookmarkStart w:id="25" w:name="_Toc113957287"/>
      <w:r>
        <w:t>Background and Problem Elaboration</w:t>
      </w:r>
      <w:bookmarkEnd w:id="25"/>
    </w:p>
    <w:p w14:paraId="6E330A85" w14:textId="77777777" w:rsidR="00227C33" w:rsidRPr="00227C33" w:rsidRDefault="00227C33" w:rsidP="006F7BC1">
      <w:pPr>
        <w:spacing w:before="100" w:beforeAutospacing="1" w:after="100" w:afterAutospacing="1" w:line="360" w:lineRule="auto"/>
      </w:pPr>
      <w:bookmarkStart w:id="26" w:name="_Toc113957288"/>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 less customer engagement.</w:t>
      </w:r>
    </w:p>
    <w:p w14:paraId="37278E32" w14:textId="77777777" w:rsidR="00227C33" w:rsidRPr="00227C33" w:rsidRDefault="00227C33" w:rsidP="006F7BC1">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227C33">
        <w:rPr>
          <w:b/>
          <w:bCs/>
        </w:rPr>
        <w:t xml:space="preserve">AI Bargaining </w:t>
      </w:r>
      <w:r w:rsidRPr="00227C33">
        <w:rPr>
          <w:b/>
          <w:bCs/>
        </w:rPr>
        <w:lastRenderedPageBreak/>
        <w:t>System</w:t>
      </w:r>
      <w:r w:rsidRPr="00227C33">
        <w:t xml:space="preserve">, </w:t>
      </w:r>
      <w:r w:rsidRPr="00227C33">
        <w:rPr>
          <w:b/>
          <w:bCs/>
        </w:rPr>
        <w:t>image search</w:t>
      </w:r>
      <w:r w:rsidRPr="00227C33">
        <w:t xml:space="preserve">, and </w:t>
      </w:r>
      <w:r w:rsidRPr="00227C33">
        <w:rPr>
          <w:b/>
          <w:bCs/>
        </w:rPr>
        <w:t>voice search</w:t>
      </w:r>
      <w:r w:rsidRPr="00227C33">
        <w:t>, the platform can simulate in-store experiences and improve accessibility.</w:t>
      </w:r>
    </w:p>
    <w:p w14:paraId="0386F400" w14:textId="77777777" w:rsidR="00227C33" w:rsidRPr="00227C33" w:rsidRDefault="00227C33" w:rsidP="006F7BC1">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77777777" w:rsidR="00733565" w:rsidRDefault="00733565" w:rsidP="008F4642">
      <w:pPr>
        <w:pStyle w:val="Heading2"/>
        <w:numPr>
          <w:ilvl w:val="1"/>
          <w:numId w:val="4"/>
        </w:numPr>
      </w:pPr>
      <w:r>
        <w:t>Detailed Literature Review</w:t>
      </w:r>
      <w:bookmarkEnd w:id="26"/>
    </w:p>
    <w:p w14:paraId="0D9A8098" w14:textId="77777777" w:rsidR="00733565" w:rsidRDefault="00733565" w:rsidP="00733565">
      <w:pPr>
        <w:pStyle w:val="Heading3"/>
        <w:numPr>
          <w:ilvl w:val="2"/>
          <w:numId w:val="4"/>
        </w:numPr>
      </w:pPr>
      <w:bookmarkStart w:id="27" w:name="_Toc113957289"/>
      <w:r>
        <w:t>Definitions</w:t>
      </w:r>
      <w:bookmarkEnd w:id="27"/>
    </w:p>
    <w:p w14:paraId="68F32545" w14:textId="3FB4CCE3" w:rsidR="00733565" w:rsidRDefault="00733565" w:rsidP="00733565">
      <w:pPr>
        <w:pStyle w:val="Heading3"/>
        <w:numPr>
          <w:ilvl w:val="2"/>
          <w:numId w:val="4"/>
        </w:numPr>
      </w:pPr>
      <w:bookmarkStart w:id="28" w:name="_Toc113957290"/>
      <w:r>
        <w:t>Related Research Work 1</w:t>
      </w:r>
      <w:bookmarkEnd w:id="28"/>
    </w:p>
    <w:p w14:paraId="09ED61AB" w14:textId="47660B3E" w:rsidR="00733565" w:rsidRDefault="00733565" w:rsidP="00733565">
      <w:pPr>
        <w:pStyle w:val="Heading3"/>
        <w:numPr>
          <w:ilvl w:val="2"/>
          <w:numId w:val="4"/>
        </w:numPr>
      </w:pPr>
      <w:bookmarkStart w:id="29" w:name="_Toc113957291"/>
      <w:r>
        <w:t>Related Research Work 2</w:t>
      </w:r>
      <w:bookmarkEnd w:id="29"/>
    </w:p>
    <w:p w14:paraId="56392147" w14:textId="4EA93C34" w:rsidR="00733565" w:rsidRDefault="00733565" w:rsidP="00733565">
      <w:pPr>
        <w:pStyle w:val="Heading2"/>
        <w:numPr>
          <w:ilvl w:val="1"/>
          <w:numId w:val="4"/>
        </w:numPr>
      </w:pPr>
      <w:bookmarkStart w:id="30" w:name="_Toc113957292"/>
      <w:r>
        <w:t>Literature Review Summary Table</w:t>
      </w:r>
      <w:bookmarkEnd w:id="30"/>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2310454F" w:rsidR="00255EB0" w:rsidRPr="009F421A" w:rsidRDefault="00255EB0" w:rsidP="00255EB0">
      <w:pPr>
        <w:pStyle w:val="Caption"/>
      </w:pPr>
      <w:bookmarkStart w:id="31" w:name="_Toc19696822"/>
      <w:r w:rsidRPr="009F421A">
        <w:t xml:space="preserve">Table </w:t>
      </w:r>
      <w:r>
        <w:rPr>
          <w:noProof/>
        </w:rPr>
        <w:fldChar w:fldCharType="begin"/>
      </w:r>
      <w:r>
        <w:rPr>
          <w:noProof/>
        </w:rPr>
        <w:instrText xml:space="preserve"> SEQ Table \* ARABIC </w:instrText>
      </w:r>
      <w:r>
        <w:rPr>
          <w:noProof/>
        </w:rPr>
        <w:fldChar w:fldCharType="separate"/>
      </w:r>
      <w:r w:rsidR="004A084A">
        <w:rPr>
          <w:noProof/>
        </w:rPr>
        <w:t>1</w:t>
      </w:r>
      <w:r>
        <w:rPr>
          <w:noProof/>
        </w:rPr>
        <w:fldChar w:fldCharType="end"/>
      </w:r>
      <w:r w:rsidRPr="009F421A">
        <w:t>: History of Computing Devices</w:t>
      </w:r>
      <w:bookmarkEnd w:id="31"/>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31"/>
        <w:gridCol w:w="1222"/>
        <w:gridCol w:w="1132"/>
        <w:gridCol w:w="699"/>
        <w:gridCol w:w="1161"/>
        <w:gridCol w:w="1470"/>
        <w:gridCol w:w="2084"/>
      </w:tblGrid>
      <w:tr w:rsidR="00255EB0" w:rsidRPr="007A11C2" w14:paraId="2B4BB515" w14:textId="77777777" w:rsidTr="00EF1BFB">
        <w:tc>
          <w:tcPr>
            <w:tcW w:w="570" w:type="dxa"/>
          </w:tcPr>
          <w:p w14:paraId="551D9E14" w14:textId="77777777" w:rsidR="00255EB0" w:rsidRDefault="00255EB0" w:rsidP="00EF1BFB">
            <w:pPr>
              <w:pStyle w:val="TableHeaderRow"/>
            </w:pPr>
            <w:r>
              <w:t>No.</w:t>
            </w:r>
          </w:p>
        </w:tc>
        <w:tc>
          <w:tcPr>
            <w:tcW w:w="1292" w:type="dxa"/>
          </w:tcPr>
          <w:p w14:paraId="6C464CAA" w14:textId="77777777" w:rsidR="00255EB0" w:rsidRPr="007A11C2" w:rsidRDefault="00255EB0" w:rsidP="00EF1BFB">
            <w:pPr>
              <w:pStyle w:val="TableHeaderRow"/>
            </w:pPr>
            <w:r>
              <w:t>Name, reference</w:t>
            </w:r>
          </w:p>
        </w:tc>
        <w:tc>
          <w:tcPr>
            <w:tcW w:w="1193" w:type="dxa"/>
          </w:tcPr>
          <w:p w14:paraId="5FF80912" w14:textId="77777777" w:rsidR="00255EB0" w:rsidRDefault="00255EB0" w:rsidP="00EF1BFB">
            <w:pPr>
              <w:pStyle w:val="TableHeaderRow"/>
            </w:pPr>
            <w:r>
              <w:t>Inventor</w:t>
            </w:r>
          </w:p>
        </w:tc>
        <w:tc>
          <w:tcPr>
            <w:tcW w:w="743" w:type="dxa"/>
          </w:tcPr>
          <w:p w14:paraId="4980E65C" w14:textId="77777777" w:rsidR="00255EB0" w:rsidRPr="007A11C2" w:rsidRDefault="00255EB0" w:rsidP="00EF1BFB">
            <w:pPr>
              <w:pStyle w:val="TableHeaderRow"/>
            </w:pPr>
            <w:r>
              <w:t>Year</w:t>
            </w:r>
          </w:p>
        </w:tc>
        <w:tc>
          <w:tcPr>
            <w:tcW w:w="1350" w:type="dxa"/>
          </w:tcPr>
          <w:p w14:paraId="711223B2" w14:textId="77777777" w:rsidR="00255EB0" w:rsidRPr="007A11C2" w:rsidRDefault="00255EB0" w:rsidP="00EF1BFB">
            <w:pPr>
              <w:pStyle w:val="TableHeaderRow"/>
            </w:pPr>
            <w:r>
              <w:t>Input</w:t>
            </w:r>
          </w:p>
        </w:tc>
        <w:tc>
          <w:tcPr>
            <w:tcW w:w="1710" w:type="dxa"/>
          </w:tcPr>
          <w:p w14:paraId="5FF0606B" w14:textId="77777777" w:rsidR="00255EB0" w:rsidRDefault="00255EB0" w:rsidP="00EF1BFB">
            <w:pPr>
              <w:pStyle w:val="TableHeaderRow"/>
            </w:pPr>
            <w:r>
              <w:t>Output</w:t>
            </w:r>
          </w:p>
        </w:tc>
        <w:tc>
          <w:tcPr>
            <w:tcW w:w="2387" w:type="dxa"/>
          </w:tcPr>
          <w:p w14:paraId="23AFD359" w14:textId="77777777" w:rsidR="00255EB0" w:rsidRDefault="00255EB0" w:rsidP="00EF1BFB">
            <w:pPr>
              <w:pStyle w:val="TableHeaderRow"/>
            </w:pPr>
            <w:r>
              <w:t>Description</w:t>
            </w:r>
          </w:p>
        </w:tc>
      </w:tr>
      <w:tr w:rsidR="00255EB0" w:rsidRPr="007A11C2" w14:paraId="7B79C915" w14:textId="77777777" w:rsidTr="00EF1BFB">
        <w:tc>
          <w:tcPr>
            <w:tcW w:w="570" w:type="dxa"/>
          </w:tcPr>
          <w:p w14:paraId="126E9F81" w14:textId="77777777" w:rsidR="00255EB0" w:rsidRPr="00966D64" w:rsidRDefault="00255EB0" w:rsidP="00EF1BFB">
            <w:r w:rsidRPr="00966D64">
              <w:t>1.</w:t>
            </w:r>
          </w:p>
        </w:tc>
        <w:tc>
          <w:tcPr>
            <w:tcW w:w="1292" w:type="dxa"/>
          </w:tcPr>
          <w:p w14:paraId="38E9C62B" w14:textId="450630E4" w:rsidR="00255EB0" w:rsidRPr="00966D64" w:rsidRDefault="00255EB0" w:rsidP="00EF1BFB"/>
        </w:tc>
        <w:tc>
          <w:tcPr>
            <w:tcW w:w="1193" w:type="dxa"/>
          </w:tcPr>
          <w:p w14:paraId="7B644333" w14:textId="4FBC55FE" w:rsidR="00255EB0" w:rsidRPr="000B6DD7" w:rsidRDefault="00255EB0" w:rsidP="00EF1BFB"/>
        </w:tc>
        <w:tc>
          <w:tcPr>
            <w:tcW w:w="743" w:type="dxa"/>
          </w:tcPr>
          <w:p w14:paraId="5072E4BA" w14:textId="7416F5E7" w:rsidR="00255EB0" w:rsidRPr="000B6DD7" w:rsidRDefault="00255EB0" w:rsidP="00EF1BFB"/>
        </w:tc>
        <w:tc>
          <w:tcPr>
            <w:tcW w:w="1350" w:type="dxa"/>
          </w:tcPr>
          <w:p w14:paraId="62BD8E4F" w14:textId="02B340FE" w:rsidR="00255EB0" w:rsidRPr="000B6DD7" w:rsidRDefault="00255EB0" w:rsidP="00EF1BFB"/>
        </w:tc>
        <w:tc>
          <w:tcPr>
            <w:tcW w:w="1710" w:type="dxa"/>
          </w:tcPr>
          <w:p w14:paraId="1D094544" w14:textId="2A2A0FDC" w:rsidR="00255EB0" w:rsidRDefault="00255EB0" w:rsidP="00EF1BFB"/>
        </w:tc>
        <w:tc>
          <w:tcPr>
            <w:tcW w:w="2387" w:type="dxa"/>
          </w:tcPr>
          <w:p w14:paraId="07B31002" w14:textId="2A4AA8F1" w:rsidR="00255EB0" w:rsidRDefault="00255EB0" w:rsidP="00EF1BFB"/>
        </w:tc>
      </w:tr>
    </w:tbl>
    <w:p w14:paraId="4D777D51" w14:textId="77777777" w:rsidR="00255EB0" w:rsidRPr="00255EB0" w:rsidRDefault="00255EB0" w:rsidP="00255EB0"/>
    <w:p w14:paraId="73C110ED" w14:textId="7CEAB1C4" w:rsidR="00FA4818" w:rsidRDefault="00255EB0" w:rsidP="00FA4818">
      <w:pPr>
        <w:pStyle w:val="Heading2"/>
        <w:numPr>
          <w:ilvl w:val="1"/>
          <w:numId w:val="4"/>
        </w:numPr>
      </w:pPr>
      <w:bookmarkStart w:id="32" w:name="_Toc113957293"/>
      <w:r>
        <w:t>Research G</w:t>
      </w:r>
      <w:r w:rsidR="00FA4818">
        <w:t>ap</w:t>
      </w:r>
      <w:bookmarkEnd w:id="32"/>
    </w:p>
    <w:p w14:paraId="30A09F7E" w14:textId="77777777" w:rsidR="006F7BC1" w:rsidRDefault="006F7BC1" w:rsidP="00200226">
      <w:pPr>
        <w:pStyle w:val="NormalWeb"/>
        <w:spacing w:line="360" w:lineRule="auto"/>
      </w:pPr>
      <w:r>
        <w:t>Despite advancements in e-commerce technologies, there is a notable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or voice search independently to improve product discovery, there is limited research and practical application combining these functionalities within a single platform.</w:t>
      </w:r>
    </w:p>
    <w:p w14:paraId="1D136750" w14:textId="77777777" w:rsidR="006F7BC1" w:rsidRDefault="006F7BC1" w:rsidP="00200226">
      <w:pPr>
        <w:pStyle w:val="NormalWeb"/>
        <w:spacing w:line="360" w:lineRule="auto"/>
      </w:pPr>
      <w:r>
        <w:t xml:space="preserve">Existing studies have primarily focused on the individual implementation of AI bargaining agents, image search algorithms, or voice recognition systems in e-commerce settings. However, they do not address the challenges and benefits of </w:t>
      </w:r>
      <w:r>
        <w:lastRenderedPageBreak/>
        <w:t>integrating these technologies holistically in a multi-vendor environment. This integration could bridge the gap between the impersonal nature of online shopping and the interactive experiences of brick-and-mortar stores.</w:t>
      </w:r>
    </w:p>
    <w:p w14:paraId="0C6F26EE" w14:textId="77777777" w:rsidR="006F7BC1" w:rsidRDefault="006F7BC1" w:rsidP="00200226">
      <w:pPr>
        <w:pStyle w:val="NormalWeb"/>
        <w:spacing w:line="360" w:lineRule="auto"/>
      </w:pPr>
      <w:r>
        <w:t>The research gap lies in developing a comprehensive, web-based multi-vendor e-commerce platform that seamlessly incorporates an AI bargaining system alongside advanced image and voice search capabilities. Such an integration remains underexplored in academic research and commercial applications. Addressing this gap can lead to a more engaging and accessible shopping experience, meeting modern consumer expectations and providing vendors with innovative tools to enhance customer satisfaction and loyalty.</w:t>
      </w:r>
    </w:p>
    <w:p w14:paraId="52B2AA4E" w14:textId="77777777" w:rsidR="006F7BC1" w:rsidRPr="006F7BC1" w:rsidRDefault="006F7BC1" w:rsidP="006F7BC1"/>
    <w:p w14:paraId="56DADCDC" w14:textId="1F9E2042" w:rsidR="00FA4818" w:rsidRDefault="00FA4818" w:rsidP="00FA4818">
      <w:pPr>
        <w:pStyle w:val="Heading2"/>
        <w:numPr>
          <w:ilvl w:val="1"/>
          <w:numId w:val="4"/>
        </w:numPr>
      </w:pPr>
      <w:bookmarkStart w:id="33" w:name="_Toc113957294"/>
      <w:bookmarkEnd w:id="23"/>
      <w:r>
        <w:t>Problem Statement</w:t>
      </w:r>
      <w:bookmarkEnd w:id="33"/>
    </w:p>
    <w:p w14:paraId="428EE47C" w14:textId="3F2F6CB3" w:rsidR="00031CF3" w:rsidRDefault="00031CF3" w:rsidP="00A53A83">
      <w:pPr>
        <w:pStyle w:val="BodyText"/>
      </w:pPr>
    </w:p>
    <w:p w14:paraId="1969E8A5" w14:textId="068671BB" w:rsidR="006F7BC1" w:rsidRDefault="006F7BC1" w:rsidP="006F7BC1">
      <w:pPr>
        <w:pStyle w:val="BodyText"/>
        <w:spacing w:line="360" w:lineRule="auto"/>
        <w:sectPr w:rsidR="006F7BC1" w:rsidSect="00FB4325">
          <w:headerReference w:type="default" r:id="rId13"/>
          <w:pgSz w:w="11909" w:h="16834" w:code="9"/>
          <w:pgMar w:top="1440" w:right="1440" w:bottom="1440" w:left="2160" w:header="720" w:footer="720" w:gutter="0"/>
          <w:cols w:space="720"/>
          <w:docGrid w:linePitch="360"/>
        </w:sectPr>
      </w:pPr>
      <w:r>
        <w:t>Despite the proliferation of 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and voice search capabilities to enhance user interaction, accessibility, and overall satisfaction in the online shopping experience</w:t>
      </w:r>
    </w:p>
    <w:p w14:paraId="7EE039E4" w14:textId="77777777" w:rsidR="0011269D" w:rsidRDefault="00AC2211" w:rsidP="00A21858">
      <w:pPr>
        <w:pStyle w:val="Heading1"/>
      </w:pPr>
      <w:bookmarkStart w:id="34" w:name="_Toc532812917"/>
      <w:bookmarkStart w:id="35" w:name="_Toc113957295"/>
      <w:bookmarkStart w:id="36" w:name="_Toc5527840"/>
      <w:bookmarkStart w:id="37" w:name="_Toc19544170"/>
      <w:bookmarkStart w:id="38" w:name="_Toc19544202"/>
      <w:bookmarkStart w:id="39" w:name="_Toc975478"/>
      <w:bookmarkEnd w:id="24"/>
      <w:r>
        <w:lastRenderedPageBreak/>
        <w:t>Requirements and D</w:t>
      </w:r>
      <w:r w:rsidR="0011269D">
        <w:t>esign</w:t>
      </w:r>
      <w:bookmarkEnd w:id="34"/>
      <w:bookmarkEnd w:id="35"/>
      <w:r w:rsidR="0011269D">
        <w:t xml:space="preserve">  </w:t>
      </w:r>
    </w:p>
    <w:bookmarkEnd w:id="36"/>
    <w:bookmarkEnd w:id="37"/>
    <w:bookmarkEnd w:id="38"/>
    <w:p w14:paraId="26E2CC5B" w14:textId="43B71463" w:rsidR="00344D3B" w:rsidRPr="00344D3B" w:rsidRDefault="00344D3B" w:rsidP="00344D3B">
      <w:pPr>
        <w:spacing w:before="100" w:beforeAutospacing="1" w:after="100" w:afterAutospacing="1"/>
      </w:pPr>
      <w:r w:rsidRPr="00344D3B">
        <w:t xml:space="preserve">In this chapter, we have developed the functional requirements for our actors, i.e., </w:t>
      </w:r>
      <w:r w:rsidR="00436EAB">
        <w:rPr>
          <w:b/>
          <w:bCs/>
        </w:rPr>
        <w:t>Buyer</w:t>
      </w:r>
      <w:r w:rsidRPr="00344D3B">
        <w:rPr>
          <w:b/>
          <w:bCs/>
        </w:rPr>
        <w:t>, Seller, and Admin</w:t>
      </w:r>
      <w:r w:rsidRPr="00344D3B">
        <w:t xml:space="preserve">. The requirements are specifically designed for the </w:t>
      </w:r>
      <w:r w:rsidRPr="00344D3B">
        <w:rPr>
          <w:b/>
          <w:bCs/>
        </w:rPr>
        <w:t>Savify</w:t>
      </w:r>
      <w:r w:rsidRPr="00344D3B">
        <w:t xml:space="preserve"> platform.</w:t>
      </w:r>
    </w:p>
    <w:p w14:paraId="65C69047" w14:textId="735F363C" w:rsidR="00344D3B" w:rsidRPr="00344D3B" w:rsidRDefault="00344D3B" w:rsidP="009C7FD7">
      <w:pPr>
        <w:spacing w:before="100" w:beforeAutospacing="1" w:after="100" w:afterAutospacing="1"/>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902DAFA" w:rsidR="00344D3B" w:rsidRPr="00344D3B" w:rsidRDefault="00344D3B" w:rsidP="00FE04A0">
      <w:pPr>
        <w:spacing w:before="100" w:beforeAutospacing="1" w:after="100" w:afterAutospacing="1"/>
      </w:pPr>
      <w:r w:rsidRPr="00344D3B">
        <w:t xml:space="preserve">We created system use cases based on each functional requirement and developed corresponding use case diagrams. Additionally, we prepared fully dressed use cases for the main actors, i.e., </w:t>
      </w:r>
      <w:r w:rsidR="00FE04A0">
        <w:rPr>
          <w:b/>
          <w:bCs/>
        </w:rPr>
        <w:t>Buyer</w:t>
      </w:r>
      <w:r w:rsidRPr="00344D3B">
        <w:rPr>
          <w:b/>
          <w:bCs/>
        </w:rPr>
        <w:t>, Seller, and Admin</w:t>
      </w:r>
      <w:r w:rsidRPr="00344D3B">
        <w:t>, ensuring that each role's interactions and responsibilities are clearly outlined within the Savify system.</w:t>
      </w:r>
    </w:p>
    <w:p w14:paraId="4EFCA616" w14:textId="3BCCD810" w:rsidR="00FB714F" w:rsidRDefault="00FB714F" w:rsidP="00E347B5">
      <w:pPr>
        <w:pStyle w:val="Heading2"/>
      </w:pPr>
      <w:bookmarkStart w:id="40" w:name="_Toc25577321"/>
      <w:bookmarkStart w:id="41" w:name="_Toc25577905"/>
      <w:bookmarkStart w:id="42" w:name="_Toc25577952"/>
      <w:bookmarkStart w:id="43" w:name="_Toc25578012"/>
      <w:bookmarkStart w:id="44" w:name="_Toc25578051"/>
      <w:bookmarkStart w:id="45" w:name="_Toc25578815"/>
      <w:bookmarkStart w:id="46" w:name="_Toc25578878"/>
      <w:bookmarkStart w:id="47" w:name="_Toc25579687"/>
      <w:bookmarkStart w:id="48" w:name="_Toc25579864"/>
      <w:bookmarkStart w:id="49" w:name="_Toc25580012"/>
      <w:bookmarkStart w:id="50" w:name="_Toc33529344"/>
      <w:bookmarkStart w:id="51" w:name="_Toc113957296"/>
      <w:bookmarkStart w:id="52" w:name="_Toc532812918"/>
      <w:bookmarkEnd w:id="40"/>
      <w:bookmarkEnd w:id="41"/>
      <w:bookmarkEnd w:id="42"/>
      <w:bookmarkEnd w:id="43"/>
      <w:bookmarkEnd w:id="44"/>
      <w:bookmarkEnd w:id="45"/>
      <w:bookmarkEnd w:id="46"/>
      <w:bookmarkEnd w:id="47"/>
      <w:bookmarkEnd w:id="48"/>
      <w:bookmarkEnd w:id="49"/>
      <w:bookmarkEnd w:id="50"/>
      <w:r>
        <w:t>Requirements</w:t>
      </w:r>
      <w:bookmarkEnd w:id="51"/>
      <w:r>
        <w:t xml:space="preserve"> </w:t>
      </w:r>
    </w:p>
    <w:p w14:paraId="475EFE65" w14:textId="1690BDFC" w:rsidR="00F777F3" w:rsidRDefault="00F777F3" w:rsidP="00FB714F">
      <w:pPr>
        <w:pStyle w:val="Heading3"/>
      </w:pPr>
      <w:bookmarkStart w:id="53" w:name="_Toc113957297"/>
      <w:r>
        <w:t>Functional Requirements</w:t>
      </w:r>
      <w:bookmarkEnd w:id="52"/>
      <w:bookmarkEnd w:id="53"/>
    </w:p>
    <w:p w14:paraId="49D51828" w14:textId="77777777" w:rsidR="00920E85" w:rsidRPr="00920E85" w:rsidRDefault="00920E85" w:rsidP="00920E85"/>
    <w:p w14:paraId="6F312A20" w14:textId="53D4FF71" w:rsidR="000D7D90" w:rsidRPr="00920E85" w:rsidRDefault="000D7D90" w:rsidP="000D7D90">
      <w:pPr>
        <w:rPr>
          <w:b/>
          <w:bCs/>
          <w:sz w:val="28"/>
          <w:szCs w:val="28"/>
        </w:rPr>
      </w:pPr>
      <w:r w:rsidRPr="00920E85">
        <w:rPr>
          <w:b/>
          <w:bCs/>
          <w:sz w:val="28"/>
          <w:szCs w:val="28"/>
        </w:rPr>
        <w:t>Buyer:</w:t>
      </w:r>
    </w:p>
    <w:p w14:paraId="45D8A172" w14:textId="77777777" w:rsidR="000D7D90" w:rsidRDefault="000D7D90" w:rsidP="000D7D90"/>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BA7BA4">
            <w:pPr>
              <w:spacing w:line="360" w:lineRule="auto"/>
              <w:rPr>
                <w:b/>
                <w:bCs/>
              </w:rPr>
            </w:pPr>
            <w:r w:rsidRPr="00BA7BA4">
              <w:rPr>
                <w:b/>
                <w:bCs/>
              </w:rPr>
              <w:t>ID</w:t>
            </w:r>
          </w:p>
        </w:tc>
        <w:tc>
          <w:tcPr>
            <w:tcW w:w="5814" w:type="dxa"/>
          </w:tcPr>
          <w:p w14:paraId="69103B43" w14:textId="03D398FB" w:rsidR="00BA7BA4" w:rsidRPr="00BA7BA4" w:rsidRDefault="00BA7BA4" w:rsidP="00BA7BA4">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5922AE">
            <w:pPr>
              <w:spacing w:line="360" w:lineRule="auto"/>
            </w:pPr>
            <w:r>
              <w:t>FR-1.1</w:t>
            </w:r>
          </w:p>
        </w:tc>
        <w:tc>
          <w:tcPr>
            <w:tcW w:w="5814" w:type="dxa"/>
          </w:tcPr>
          <w:p w14:paraId="0029102E" w14:textId="1EEF417E" w:rsidR="000D7D90" w:rsidRDefault="00CB1CE3" w:rsidP="005922AE">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5922AE">
            <w:pPr>
              <w:spacing w:line="360" w:lineRule="auto"/>
            </w:pPr>
            <w:r>
              <w:t>FR-1.2</w:t>
            </w:r>
          </w:p>
        </w:tc>
        <w:tc>
          <w:tcPr>
            <w:tcW w:w="5814" w:type="dxa"/>
          </w:tcPr>
          <w:p w14:paraId="4EE811FD" w14:textId="1B4C00E9" w:rsidR="00CB1CE3" w:rsidRDefault="00CB1CE3" w:rsidP="005922AE">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5922AE">
            <w:pPr>
              <w:spacing w:line="360" w:lineRule="auto"/>
            </w:pPr>
            <w:r>
              <w:t>FR-1.3</w:t>
            </w:r>
          </w:p>
        </w:tc>
        <w:tc>
          <w:tcPr>
            <w:tcW w:w="5814" w:type="dxa"/>
          </w:tcPr>
          <w:p w14:paraId="0CC96AD4" w14:textId="2FE2D4DA" w:rsidR="00CB1CE3" w:rsidRDefault="00CB1CE3" w:rsidP="005922AE">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5922AE">
            <w:pPr>
              <w:spacing w:line="360" w:lineRule="auto"/>
            </w:pPr>
            <w:r>
              <w:t>FR-1.4</w:t>
            </w:r>
          </w:p>
        </w:tc>
        <w:tc>
          <w:tcPr>
            <w:tcW w:w="5814" w:type="dxa"/>
          </w:tcPr>
          <w:p w14:paraId="10A57AD7" w14:textId="6EE511CE" w:rsidR="00CB1CE3" w:rsidRDefault="00CB1CE3" w:rsidP="005922AE">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5922AE">
            <w:pPr>
              <w:spacing w:line="360" w:lineRule="auto"/>
            </w:pPr>
            <w:r>
              <w:t>FR-1.5</w:t>
            </w:r>
          </w:p>
        </w:tc>
        <w:tc>
          <w:tcPr>
            <w:tcW w:w="5814" w:type="dxa"/>
          </w:tcPr>
          <w:p w14:paraId="477566B8" w14:textId="1496A2FF" w:rsidR="00CB1CE3" w:rsidRDefault="00CB1CE3" w:rsidP="005922AE">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5922AE">
            <w:pPr>
              <w:spacing w:line="360" w:lineRule="auto"/>
            </w:pPr>
            <w:r>
              <w:t>FR-1.6</w:t>
            </w:r>
          </w:p>
        </w:tc>
        <w:tc>
          <w:tcPr>
            <w:tcW w:w="5814" w:type="dxa"/>
          </w:tcPr>
          <w:p w14:paraId="5596662B" w14:textId="7769F7E6" w:rsidR="00326FEA" w:rsidRDefault="00326FEA" w:rsidP="005922AE">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5922AE">
            <w:pPr>
              <w:spacing w:line="360" w:lineRule="auto"/>
            </w:pPr>
            <w:r>
              <w:t>FR-1.7</w:t>
            </w:r>
          </w:p>
        </w:tc>
        <w:tc>
          <w:tcPr>
            <w:tcW w:w="5814" w:type="dxa"/>
          </w:tcPr>
          <w:p w14:paraId="042738AE" w14:textId="16F217FF" w:rsidR="00326FEA" w:rsidRDefault="00326FEA" w:rsidP="005922AE">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5922AE">
            <w:pPr>
              <w:spacing w:line="360" w:lineRule="auto"/>
            </w:pPr>
            <w:r>
              <w:t>FR-1.8</w:t>
            </w:r>
          </w:p>
        </w:tc>
        <w:tc>
          <w:tcPr>
            <w:tcW w:w="5814" w:type="dxa"/>
          </w:tcPr>
          <w:p w14:paraId="7B898E43" w14:textId="336EDCC6" w:rsidR="00A5622F" w:rsidRDefault="00A5622F" w:rsidP="005922AE">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5922AE">
            <w:pPr>
              <w:spacing w:line="360" w:lineRule="auto"/>
            </w:pPr>
            <w:r>
              <w:t>FR-1.9</w:t>
            </w:r>
          </w:p>
        </w:tc>
        <w:tc>
          <w:tcPr>
            <w:tcW w:w="5814" w:type="dxa"/>
          </w:tcPr>
          <w:p w14:paraId="4E4E21FD" w14:textId="1418DFE9" w:rsidR="00A5622F" w:rsidRDefault="00A5622F" w:rsidP="005922AE">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5922AE">
            <w:pPr>
              <w:spacing w:line="360" w:lineRule="auto"/>
            </w:pPr>
            <w:r>
              <w:t>FR-1.10</w:t>
            </w:r>
          </w:p>
        </w:tc>
        <w:tc>
          <w:tcPr>
            <w:tcW w:w="5814" w:type="dxa"/>
          </w:tcPr>
          <w:p w14:paraId="7AEF4EB2" w14:textId="5BD9A06A" w:rsidR="00A5622F" w:rsidRDefault="00A5622F" w:rsidP="005922AE">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5922AE">
            <w:pPr>
              <w:spacing w:line="360" w:lineRule="auto"/>
            </w:pPr>
            <w:r>
              <w:t>FR-1.11</w:t>
            </w:r>
          </w:p>
        </w:tc>
        <w:tc>
          <w:tcPr>
            <w:tcW w:w="5814" w:type="dxa"/>
          </w:tcPr>
          <w:p w14:paraId="699DF29D" w14:textId="77777777" w:rsidR="00A5622F" w:rsidRDefault="00A5622F" w:rsidP="005922AE">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5922AE">
            <w:pPr>
              <w:spacing w:line="360" w:lineRule="auto"/>
            </w:pPr>
            <w:r>
              <w:t>FR-1.12</w:t>
            </w:r>
          </w:p>
        </w:tc>
        <w:tc>
          <w:tcPr>
            <w:tcW w:w="5814" w:type="dxa"/>
          </w:tcPr>
          <w:p w14:paraId="599CE9F6" w14:textId="24E75ED4" w:rsidR="00A5622F" w:rsidRDefault="00A5622F" w:rsidP="005922AE">
            <w:pPr>
              <w:spacing w:line="360" w:lineRule="auto"/>
            </w:pPr>
            <w:r>
              <w:t>Buyer shall be able to view cart.</w:t>
            </w:r>
          </w:p>
        </w:tc>
      </w:tr>
      <w:tr w:rsidR="00A5622F" w14:paraId="0D7A56D0" w14:textId="77777777" w:rsidTr="004409A9">
        <w:trPr>
          <w:trHeight w:val="276"/>
        </w:trPr>
        <w:tc>
          <w:tcPr>
            <w:tcW w:w="1345" w:type="dxa"/>
          </w:tcPr>
          <w:p w14:paraId="0F9105E8" w14:textId="448848F4" w:rsidR="00A5622F" w:rsidRDefault="00A5622F" w:rsidP="005922AE">
            <w:pPr>
              <w:spacing w:line="360" w:lineRule="auto"/>
            </w:pPr>
            <w:r>
              <w:t>FR-1.13</w:t>
            </w:r>
          </w:p>
        </w:tc>
        <w:tc>
          <w:tcPr>
            <w:tcW w:w="5814" w:type="dxa"/>
          </w:tcPr>
          <w:p w14:paraId="499C551F" w14:textId="77777777" w:rsidR="00A5622F" w:rsidRDefault="00A5622F" w:rsidP="005922AE">
            <w:pPr>
              <w:spacing w:line="360" w:lineRule="auto"/>
            </w:pPr>
            <w:r>
              <w:t>Buyer shall be able to chat with seller.</w:t>
            </w:r>
          </w:p>
        </w:tc>
      </w:tr>
      <w:tr w:rsidR="00A5622F" w14:paraId="6A73BDD7" w14:textId="77777777" w:rsidTr="000D7D90">
        <w:trPr>
          <w:trHeight w:val="276"/>
        </w:trPr>
        <w:tc>
          <w:tcPr>
            <w:tcW w:w="1345" w:type="dxa"/>
          </w:tcPr>
          <w:p w14:paraId="0C3CDDE6" w14:textId="28B1AFC9" w:rsidR="00A5622F" w:rsidRDefault="00A5622F" w:rsidP="005922AE">
            <w:pPr>
              <w:spacing w:line="360" w:lineRule="auto"/>
            </w:pPr>
            <w:r>
              <w:t>FR-1.14</w:t>
            </w:r>
          </w:p>
        </w:tc>
        <w:tc>
          <w:tcPr>
            <w:tcW w:w="5814" w:type="dxa"/>
          </w:tcPr>
          <w:p w14:paraId="16197A41" w14:textId="1B32C392" w:rsidR="00A5622F" w:rsidRDefault="00A5622F" w:rsidP="005922AE">
            <w:pPr>
              <w:spacing w:line="360" w:lineRule="auto"/>
            </w:pPr>
            <w:r>
              <w:t>Buyer shall be able to view chats.</w:t>
            </w:r>
          </w:p>
        </w:tc>
      </w:tr>
      <w:tr w:rsidR="008B29B5" w14:paraId="05B4473A" w14:textId="77777777" w:rsidTr="000D7D90">
        <w:trPr>
          <w:trHeight w:val="276"/>
        </w:trPr>
        <w:tc>
          <w:tcPr>
            <w:tcW w:w="1345" w:type="dxa"/>
          </w:tcPr>
          <w:p w14:paraId="4767D371" w14:textId="1D80D3E3" w:rsidR="008B29B5" w:rsidRDefault="008B29B5" w:rsidP="005922AE">
            <w:pPr>
              <w:spacing w:line="360" w:lineRule="auto"/>
            </w:pPr>
            <w:r>
              <w:t>FR-1.15</w:t>
            </w:r>
          </w:p>
        </w:tc>
        <w:tc>
          <w:tcPr>
            <w:tcW w:w="5814" w:type="dxa"/>
          </w:tcPr>
          <w:p w14:paraId="752774AF" w14:textId="7E173376" w:rsidR="008B29B5" w:rsidRDefault="008B29B5" w:rsidP="005922AE">
            <w:pPr>
              <w:spacing w:line="360" w:lineRule="auto"/>
            </w:pPr>
            <w:r>
              <w:t>Buyer shall be chat with savify.</w:t>
            </w:r>
          </w:p>
        </w:tc>
      </w:tr>
    </w:tbl>
    <w:p w14:paraId="22B67E76" w14:textId="77777777" w:rsidR="000D7D90" w:rsidRDefault="000D7D90" w:rsidP="000D7D90"/>
    <w:p w14:paraId="376B99D2" w14:textId="77777777" w:rsidR="004A57E1" w:rsidRDefault="004A57E1" w:rsidP="000D7D90"/>
    <w:p w14:paraId="35F8E7BA" w14:textId="77777777" w:rsidR="004A57E1" w:rsidRDefault="004A57E1" w:rsidP="000D7D90"/>
    <w:p w14:paraId="28DEADA1" w14:textId="77777777" w:rsidR="004A57E1" w:rsidRDefault="004A57E1" w:rsidP="000D7D90"/>
    <w:p w14:paraId="7F3108DD" w14:textId="279F6786" w:rsidR="004A57E1" w:rsidRPr="00920E85" w:rsidRDefault="004A57E1" w:rsidP="004A57E1">
      <w:pPr>
        <w:rPr>
          <w:b/>
          <w:bCs/>
          <w:sz w:val="28"/>
          <w:szCs w:val="28"/>
        </w:rPr>
      </w:pPr>
      <w:r w:rsidRPr="00920E85">
        <w:rPr>
          <w:b/>
          <w:bCs/>
          <w:sz w:val="28"/>
          <w:szCs w:val="28"/>
        </w:rPr>
        <w:t>Seller:</w:t>
      </w:r>
    </w:p>
    <w:p w14:paraId="172E0299"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5922AE">
            <w:pPr>
              <w:spacing w:line="360" w:lineRule="auto"/>
            </w:pPr>
            <w:r w:rsidRPr="00BA7BA4">
              <w:rPr>
                <w:b/>
                <w:bCs/>
              </w:rPr>
              <w:t>ID</w:t>
            </w:r>
          </w:p>
        </w:tc>
        <w:tc>
          <w:tcPr>
            <w:tcW w:w="5814" w:type="dxa"/>
          </w:tcPr>
          <w:p w14:paraId="1BDCE073" w14:textId="52B00712" w:rsidR="00ED402F" w:rsidRDefault="00ED402F" w:rsidP="005922AE">
            <w:pPr>
              <w:spacing w:line="360" w:lineRule="auto"/>
            </w:pPr>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5922AE">
            <w:pPr>
              <w:spacing w:line="360" w:lineRule="auto"/>
            </w:pPr>
            <w:r>
              <w:t>FR-2.1</w:t>
            </w:r>
          </w:p>
        </w:tc>
        <w:tc>
          <w:tcPr>
            <w:tcW w:w="5814" w:type="dxa"/>
          </w:tcPr>
          <w:p w14:paraId="6929E400" w14:textId="44FF1672" w:rsidR="004A57E1" w:rsidRDefault="004A57E1" w:rsidP="005922AE">
            <w:pPr>
              <w:spacing w:line="360" w:lineRule="auto"/>
            </w:pPr>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5922AE">
            <w:pPr>
              <w:spacing w:line="360" w:lineRule="auto"/>
            </w:pPr>
            <w:r>
              <w:t>FR-2.2</w:t>
            </w:r>
          </w:p>
        </w:tc>
        <w:tc>
          <w:tcPr>
            <w:tcW w:w="5814" w:type="dxa"/>
          </w:tcPr>
          <w:p w14:paraId="03CE71E1" w14:textId="5FCDDD48" w:rsidR="004A57E1" w:rsidRDefault="004A57E1" w:rsidP="005922AE">
            <w:pPr>
              <w:spacing w:line="360" w:lineRule="auto"/>
            </w:pPr>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5922AE">
            <w:pPr>
              <w:spacing w:line="360" w:lineRule="auto"/>
            </w:pPr>
            <w:r>
              <w:t>FR-2.3</w:t>
            </w:r>
          </w:p>
        </w:tc>
        <w:tc>
          <w:tcPr>
            <w:tcW w:w="5814" w:type="dxa"/>
          </w:tcPr>
          <w:p w14:paraId="3B1F6CD6" w14:textId="08F99E9D" w:rsidR="004A57E1" w:rsidRDefault="004A57E1" w:rsidP="005922AE">
            <w:pPr>
              <w:spacing w:line="360" w:lineRule="auto"/>
            </w:pPr>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5922AE">
            <w:pPr>
              <w:spacing w:line="360" w:lineRule="auto"/>
            </w:pPr>
            <w:r>
              <w:t>FR-2.4</w:t>
            </w:r>
          </w:p>
        </w:tc>
        <w:tc>
          <w:tcPr>
            <w:tcW w:w="5814" w:type="dxa"/>
          </w:tcPr>
          <w:p w14:paraId="2217B5B7" w14:textId="2885CC99" w:rsidR="004A57E1" w:rsidRDefault="004A57E1" w:rsidP="005922AE">
            <w:pPr>
              <w:spacing w:line="360" w:lineRule="auto"/>
            </w:pPr>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5922AE">
            <w:pPr>
              <w:spacing w:line="360" w:lineRule="auto"/>
            </w:pPr>
            <w:r>
              <w:t>FR-2.5</w:t>
            </w:r>
          </w:p>
        </w:tc>
        <w:tc>
          <w:tcPr>
            <w:tcW w:w="5814" w:type="dxa"/>
          </w:tcPr>
          <w:p w14:paraId="012A6C9D" w14:textId="0689549E" w:rsidR="009F4572" w:rsidRDefault="009F4572" w:rsidP="005922AE">
            <w:pPr>
              <w:spacing w:line="360" w:lineRule="auto"/>
            </w:pPr>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5922AE">
            <w:pPr>
              <w:spacing w:line="360" w:lineRule="auto"/>
            </w:pPr>
            <w:r>
              <w:t>FR-2.6</w:t>
            </w:r>
          </w:p>
        </w:tc>
        <w:tc>
          <w:tcPr>
            <w:tcW w:w="5814" w:type="dxa"/>
          </w:tcPr>
          <w:p w14:paraId="10439132" w14:textId="7AD7C9C3" w:rsidR="00EE13D9" w:rsidRDefault="00EE13D9" w:rsidP="005922AE">
            <w:pPr>
              <w:spacing w:line="360" w:lineRule="auto"/>
            </w:pPr>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5922AE">
            <w:pPr>
              <w:spacing w:line="360" w:lineRule="auto"/>
            </w:pPr>
            <w:r>
              <w:t>FR-2.7</w:t>
            </w:r>
          </w:p>
        </w:tc>
        <w:tc>
          <w:tcPr>
            <w:tcW w:w="5814" w:type="dxa"/>
          </w:tcPr>
          <w:p w14:paraId="7ACAF3FA" w14:textId="03101D64" w:rsidR="00EE13D9" w:rsidRDefault="00EE13D9" w:rsidP="005922AE">
            <w:pPr>
              <w:spacing w:line="360" w:lineRule="auto"/>
            </w:pPr>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5922AE">
            <w:pPr>
              <w:spacing w:line="360" w:lineRule="auto"/>
            </w:pPr>
            <w:r>
              <w:t>FR-2.8</w:t>
            </w:r>
          </w:p>
        </w:tc>
        <w:tc>
          <w:tcPr>
            <w:tcW w:w="5814" w:type="dxa"/>
          </w:tcPr>
          <w:p w14:paraId="2BFDAC7E" w14:textId="070E2487" w:rsidR="00EE13D9" w:rsidRDefault="00EE13D9" w:rsidP="005922AE">
            <w:pPr>
              <w:spacing w:line="360" w:lineRule="auto"/>
            </w:pPr>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5922AE">
            <w:pPr>
              <w:spacing w:line="360" w:lineRule="auto"/>
            </w:pPr>
            <w:r>
              <w:t>FR-2.9</w:t>
            </w:r>
          </w:p>
        </w:tc>
        <w:tc>
          <w:tcPr>
            <w:tcW w:w="5814" w:type="dxa"/>
          </w:tcPr>
          <w:p w14:paraId="78525754" w14:textId="77777777" w:rsidR="00EE13D9" w:rsidRDefault="00EE13D9" w:rsidP="005922AE">
            <w:pPr>
              <w:spacing w:line="360" w:lineRule="auto"/>
            </w:pPr>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5922AE">
            <w:pPr>
              <w:spacing w:line="360" w:lineRule="auto"/>
            </w:pPr>
            <w:r>
              <w:t>FR-2.10</w:t>
            </w:r>
          </w:p>
        </w:tc>
        <w:tc>
          <w:tcPr>
            <w:tcW w:w="5814" w:type="dxa"/>
          </w:tcPr>
          <w:p w14:paraId="54D8BF0B" w14:textId="0850461E" w:rsidR="00873795" w:rsidRDefault="00873795" w:rsidP="005922AE">
            <w:pPr>
              <w:spacing w:line="360" w:lineRule="auto"/>
            </w:pPr>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5922AE">
            <w:pPr>
              <w:spacing w:line="360" w:lineRule="auto"/>
            </w:pPr>
            <w:r>
              <w:t>FR-2.</w:t>
            </w:r>
            <w:r w:rsidR="00873795">
              <w:t>11</w:t>
            </w:r>
          </w:p>
        </w:tc>
        <w:tc>
          <w:tcPr>
            <w:tcW w:w="5814" w:type="dxa"/>
          </w:tcPr>
          <w:p w14:paraId="4BB54EC2" w14:textId="58A919B3" w:rsidR="00EE13D9" w:rsidRDefault="00EE13D9" w:rsidP="005922AE">
            <w:pPr>
              <w:spacing w:line="360" w:lineRule="auto"/>
            </w:pPr>
            <w:r>
              <w:t>Seller shall be able to reply to customers.</w:t>
            </w:r>
          </w:p>
        </w:tc>
      </w:tr>
      <w:tr w:rsidR="00DE5595" w14:paraId="49CCD119" w14:textId="77777777" w:rsidTr="00344D3B">
        <w:trPr>
          <w:trHeight w:val="287"/>
        </w:trPr>
        <w:tc>
          <w:tcPr>
            <w:tcW w:w="1345" w:type="dxa"/>
          </w:tcPr>
          <w:p w14:paraId="79BD51E5" w14:textId="7DEF2E8F" w:rsidR="00DE5595" w:rsidRDefault="00DE5595" w:rsidP="005922AE">
            <w:pPr>
              <w:spacing w:line="360" w:lineRule="auto"/>
            </w:pPr>
            <w:r>
              <w:t>FR-2.12</w:t>
            </w:r>
          </w:p>
        </w:tc>
        <w:tc>
          <w:tcPr>
            <w:tcW w:w="5814" w:type="dxa"/>
          </w:tcPr>
          <w:p w14:paraId="6EFBB7F3" w14:textId="3FE96F80" w:rsidR="00DE5595" w:rsidRDefault="00DE5595" w:rsidP="005922AE">
            <w:pPr>
              <w:spacing w:line="360" w:lineRule="auto"/>
            </w:pPr>
            <w:r>
              <w:t>Seller shall be able to chat with savify.</w:t>
            </w:r>
          </w:p>
        </w:tc>
      </w:tr>
    </w:tbl>
    <w:p w14:paraId="4879C783" w14:textId="77777777" w:rsidR="004A57E1" w:rsidRDefault="004A57E1" w:rsidP="000D7D90"/>
    <w:p w14:paraId="1E92AA09" w14:textId="3FECE965" w:rsidR="004A57E1" w:rsidRPr="00920E85" w:rsidRDefault="004A57E1" w:rsidP="004A57E1">
      <w:pPr>
        <w:rPr>
          <w:b/>
          <w:bCs/>
          <w:sz w:val="28"/>
          <w:szCs w:val="28"/>
        </w:rPr>
      </w:pPr>
      <w:r w:rsidRPr="00920E85">
        <w:rPr>
          <w:b/>
          <w:bCs/>
          <w:sz w:val="28"/>
          <w:szCs w:val="28"/>
        </w:rPr>
        <w:t>Admin:</w:t>
      </w:r>
    </w:p>
    <w:p w14:paraId="7B91DBEE"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5922AE">
            <w:pPr>
              <w:spacing w:line="360" w:lineRule="auto"/>
            </w:pPr>
            <w:r w:rsidRPr="00BA7BA4">
              <w:rPr>
                <w:b/>
                <w:bCs/>
              </w:rPr>
              <w:t>ID</w:t>
            </w:r>
          </w:p>
        </w:tc>
        <w:tc>
          <w:tcPr>
            <w:tcW w:w="5814" w:type="dxa"/>
          </w:tcPr>
          <w:p w14:paraId="7927EC3C" w14:textId="108C807A" w:rsidR="00ED402F" w:rsidRDefault="00ED402F" w:rsidP="005922AE">
            <w:pPr>
              <w:spacing w:line="360" w:lineRule="auto"/>
            </w:pPr>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5922AE">
            <w:pPr>
              <w:spacing w:line="360" w:lineRule="auto"/>
            </w:pPr>
            <w:r>
              <w:t>FR-3.1</w:t>
            </w:r>
          </w:p>
        </w:tc>
        <w:tc>
          <w:tcPr>
            <w:tcW w:w="5814" w:type="dxa"/>
          </w:tcPr>
          <w:p w14:paraId="0C64C95D" w14:textId="369AF4C4" w:rsidR="002E780A" w:rsidRDefault="002E780A" w:rsidP="005922AE">
            <w:pPr>
              <w:spacing w:line="360" w:lineRule="auto"/>
            </w:pPr>
            <w:r>
              <w:t>Admin shall be able to login to account.</w:t>
            </w:r>
          </w:p>
        </w:tc>
      </w:tr>
      <w:tr w:rsidR="002E780A" w14:paraId="37EE9750" w14:textId="77777777" w:rsidTr="00344D3B">
        <w:trPr>
          <w:trHeight w:val="287"/>
        </w:trPr>
        <w:tc>
          <w:tcPr>
            <w:tcW w:w="1345" w:type="dxa"/>
          </w:tcPr>
          <w:p w14:paraId="553FBB80" w14:textId="12A9E531" w:rsidR="002E780A" w:rsidRDefault="00AD649C" w:rsidP="005922AE">
            <w:pPr>
              <w:spacing w:line="360" w:lineRule="auto"/>
            </w:pPr>
            <w:r>
              <w:t>FR-3.2</w:t>
            </w:r>
          </w:p>
        </w:tc>
        <w:tc>
          <w:tcPr>
            <w:tcW w:w="5814" w:type="dxa"/>
          </w:tcPr>
          <w:p w14:paraId="0908F6BE" w14:textId="1257BEA1" w:rsidR="002E780A" w:rsidRDefault="002E780A" w:rsidP="005922AE">
            <w:pPr>
              <w:spacing w:line="360" w:lineRule="auto"/>
            </w:pPr>
            <w:r>
              <w:t>Admin shall be able to edit profile.</w:t>
            </w:r>
          </w:p>
        </w:tc>
      </w:tr>
      <w:tr w:rsidR="004A57E1" w14:paraId="497560C2" w14:textId="77777777" w:rsidTr="00344D3B">
        <w:trPr>
          <w:trHeight w:val="287"/>
        </w:trPr>
        <w:tc>
          <w:tcPr>
            <w:tcW w:w="1345" w:type="dxa"/>
          </w:tcPr>
          <w:p w14:paraId="25AF304D" w14:textId="64451F5B" w:rsidR="004A57E1" w:rsidRDefault="002E780A" w:rsidP="005922AE">
            <w:pPr>
              <w:spacing w:line="360" w:lineRule="auto"/>
            </w:pPr>
            <w:r>
              <w:t>FR-3.3</w:t>
            </w:r>
          </w:p>
        </w:tc>
        <w:tc>
          <w:tcPr>
            <w:tcW w:w="5814" w:type="dxa"/>
          </w:tcPr>
          <w:p w14:paraId="4CDCB0BF" w14:textId="703C60AF" w:rsidR="004A57E1" w:rsidRDefault="004A57E1" w:rsidP="005922AE">
            <w:pPr>
              <w:spacing w:line="360" w:lineRule="auto"/>
            </w:pPr>
            <w:r>
              <w:t xml:space="preserve">Admin shall be able to </w:t>
            </w:r>
            <w:r w:rsidR="00B132D0">
              <w:t>view sellers.</w:t>
            </w:r>
          </w:p>
        </w:tc>
      </w:tr>
      <w:tr w:rsidR="00B132D0" w14:paraId="6DFA0571" w14:textId="77777777" w:rsidTr="00344D3B">
        <w:trPr>
          <w:trHeight w:val="287"/>
        </w:trPr>
        <w:tc>
          <w:tcPr>
            <w:tcW w:w="1345" w:type="dxa"/>
          </w:tcPr>
          <w:p w14:paraId="253EE63B" w14:textId="285ED0E0" w:rsidR="00B132D0" w:rsidRDefault="00B132D0" w:rsidP="005922AE">
            <w:pPr>
              <w:spacing w:line="360" w:lineRule="auto"/>
            </w:pPr>
            <w:r>
              <w:t>FR-3.</w:t>
            </w:r>
            <w:r w:rsidR="002E780A">
              <w:t>4</w:t>
            </w:r>
          </w:p>
        </w:tc>
        <w:tc>
          <w:tcPr>
            <w:tcW w:w="5814" w:type="dxa"/>
          </w:tcPr>
          <w:p w14:paraId="79132186" w14:textId="55538B38" w:rsidR="00B132D0" w:rsidRDefault="00B132D0" w:rsidP="005922AE">
            <w:pPr>
              <w:spacing w:line="360" w:lineRule="auto"/>
            </w:pPr>
            <w:r>
              <w:t>Admin shall be able to add sellers.</w:t>
            </w:r>
          </w:p>
        </w:tc>
      </w:tr>
      <w:tr w:rsidR="00B132D0" w14:paraId="41C9CA83" w14:textId="77777777" w:rsidTr="00344D3B">
        <w:trPr>
          <w:trHeight w:val="287"/>
        </w:trPr>
        <w:tc>
          <w:tcPr>
            <w:tcW w:w="1345" w:type="dxa"/>
          </w:tcPr>
          <w:p w14:paraId="32E66B17" w14:textId="6F57AD0A" w:rsidR="00B132D0" w:rsidRDefault="002E780A" w:rsidP="005922AE">
            <w:pPr>
              <w:spacing w:line="360" w:lineRule="auto"/>
            </w:pPr>
            <w:r>
              <w:t>FR-3.5</w:t>
            </w:r>
          </w:p>
        </w:tc>
        <w:tc>
          <w:tcPr>
            <w:tcW w:w="5814" w:type="dxa"/>
          </w:tcPr>
          <w:p w14:paraId="4CA71B29" w14:textId="1794EB71" w:rsidR="00B132D0" w:rsidRDefault="00B132D0" w:rsidP="005922AE">
            <w:pPr>
              <w:spacing w:line="360" w:lineRule="auto"/>
            </w:pPr>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06E0EB9B" w:rsidR="00B132D0" w:rsidRDefault="00323156" w:rsidP="005922AE">
            <w:pPr>
              <w:spacing w:line="360" w:lineRule="auto"/>
            </w:pPr>
            <w:r>
              <w:t>FR-3.</w:t>
            </w:r>
            <w:r w:rsidR="002E780A">
              <w:t>6</w:t>
            </w:r>
          </w:p>
        </w:tc>
        <w:tc>
          <w:tcPr>
            <w:tcW w:w="5814" w:type="dxa"/>
          </w:tcPr>
          <w:p w14:paraId="14083377" w14:textId="1D7899AD" w:rsidR="00B132D0" w:rsidRDefault="00B132D0" w:rsidP="005922AE">
            <w:pPr>
              <w:spacing w:line="360" w:lineRule="auto"/>
            </w:pPr>
            <w:r>
              <w:t>Admin shall be able to edit sellers</w:t>
            </w:r>
            <w:r w:rsidR="00323156">
              <w:t>.</w:t>
            </w:r>
          </w:p>
        </w:tc>
      </w:tr>
      <w:tr w:rsidR="007941D3" w14:paraId="7621E193" w14:textId="77777777" w:rsidTr="00344D3B">
        <w:trPr>
          <w:trHeight w:val="287"/>
        </w:trPr>
        <w:tc>
          <w:tcPr>
            <w:tcW w:w="1345" w:type="dxa"/>
          </w:tcPr>
          <w:p w14:paraId="7C337688" w14:textId="148BA8E3" w:rsidR="007941D3" w:rsidRDefault="002E780A" w:rsidP="005922AE">
            <w:pPr>
              <w:spacing w:line="360" w:lineRule="auto"/>
            </w:pPr>
            <w:r>
              <w:t>FR-3.7</w:t>
            </w:r>
          </w:p>
        </w:tc>
        <w:tc>
          <w:tcPr>
            <w:tcW w:w="5814" w:type="dxa"/>
          </w:tcPr>
          <w:p w14:paraId="5D573890" w14:textId="3279CD75" w:rsidR="007941D3" w:rsidRDefault="007941D3" w:rsidP="005922AE">
            <w:pPr>
              <w:spacing w:line="360" w:lineRule="auto"/>
            </w:pPr>
            <w:r>
              <w:t>Admin shall be able to view buyers.</w:t>
            </w:r>
          </w:p>
        </w:tc>
      </w:tr>
      <w:tr w:rsidR="007941D3" w14:paraId="1BBE3BF1" w14:textId="77777777" w:rsidTr="00344D3B">
        <w:trPr>
          <w:trHeight w:val="287"/>
        </w:trPr>
        <w:tc>
          <w:tcPr>
            <w:tcW w:w="1345" w:type="dxa"/>
          </w:tcPr>
          <w:p w14:paraId="4A841704" w14:textId="38C2E2C6" w:rsidR="007941D3" w:rsidRDefault="007941D3" w:rsidP="005922AE">
            <w:pPr>
              <w:spacing w:line="360" w:lineRule="auto"/>
            </w:pPr>
            <w:r>
              <w:t>FR-3.</w:t>
            </w:r>
            <w:r w:rsidR="002E780A">
              <w:t>8</w:t>
            </w:r>
          </w:p>
        </w:tc>
        <w:tc>
          <w:tcPr>
            <w:tcW w:w="5814" w:type="dxa"/>
          </w:tcPr>
          <w:p w14:paraId="4873C0F4" w14:textId="5C72871E" w:rsidR="007941D3" w:rsidRDefault="007941D3" w:rsidP="005922AE">
            <w:pPr>
              <w:spacing w:line="360" w:lineRule="auto"/>
            </w:pPr>
            <w:r>
              <w:t xml:space="preserve">Admin shall be able to add </w:t>
            </w:r>
            <w:r w:rsidR="002E780A">
              <w:t>buyers.</w:t>
            </w:r>
            <w:r>
              <w:t>.</w:t>
            </w:r>
          </w:p>
        </w:tc>
      </w:tr>
      <w:tr w:rsidR="007941D3" w14:paraId="21F80086" w14:textId="77777777" w:rsidTr="00344D3B">
        <w:trPr>
          <w:trHeight w:val="287"/>
        </w:trPr>
        <w:tc>
          <w:tcPr>
            <w:tcW w:w="1345" w:type="dxa"/>
          </w:tcPr>
          <w:p w14:paraId="0FD835BB" w14:textId="2B6E239E" w:rsidR="007941D3" w:rsidRDefault="002E780A" w:rsidP="005922AE">
            <w:pPr>
              <w:spacing w:line="360" w:lineRule="auto"/>
            </w:pPr>
            <w:r>
              <w:t>FR-3.9</w:t>
            </w:r>
          </w:p>
        </w:tc>
        <w:tc>
          <w:tcPr>
            <w:tcW w:w="5814" w:type="dxa"/>
          </w:tcPr>
          <w:p w14:paraId="74920C8A" w14:textId="3C2CA824" w:rsidR="007941D3" w:rsidRDefault="007941D3" w:rsidP="005922AE">
            <w:pPr>
              <w:spacing w:line="360" w:lineRule="auto"/>
            </w:pPr>
            <w:r>
              <w:t xml:space="preserve">Admin shall be able to delete </w:t>
            </w:r>
            <w:r w:rsidR="002E780A">
              <w:t>buyers</w:t>
            </w:r>
            <w:r>
              <w:t xml:space="preserve">. </w:t>
            </w:r>
          </w:p>
        </w:tc>
      </w:tr>
      <w:tr w:rsidR="007941D3" w14:paraId="36741389" w14:textId="77777777" w:rsidTr="00344D3B">
        <w:trPr>
          <w:trHeight w:val="287"/>
        </w:trPr>
        <w:tc>
          <w:tcPr>
            <w:tcW w:w="1345" w:type="dxa"/>
          </w:tcPr>
          <w:p w14:paraId="47B471E1" w14:textId="747CD2E4" w:rsidR="007941D3" w:rsidRDefault="007941D3" w:rsidP="005922AE">
            <w:pPr>
              <w:spacing w:line="360" w:lineRule="auto"/>
            </w:pPr>
            <w:r>
              <w:t>FR-3.</w:t>
            </w:r>
            <w:r w:rsidR="002E780A">
              <w:t>10</w:t>
            </w:r>
          </w:p>
        </w:tc>
        <w:tc>
          <w:tcPr>
            <w:tcW w:w="5814" w:type="dxa"/>
          </w:tcPr>
          <w:p w14:paraId="70819668" w14:textId="7925F2F4" w:rsidR="007941D3" w:rsidRDefault="007941D3" w:rsidP="005922AE">
            <w:pPr>
              <w:spacing w:line="360" w:lineRule="auto"/>
            </w:pPr>
            <w:r>
              <w:t xml:space="preserve">Admin shall be able to edit </w:t>
            </w:r>
            <w:r w:rsidR="002E780A">
              <w:t>buyers.</w:t>
            </w:r>
          </w:p>
        </w:tc>
      </w:tr>
      <w:tr w:rsidR="00DE5595" w14:paraId="693DC9DE" w14:textId="77777777" w:rsidTr="00344D3B">
        <w:trPr>
          <w:trHeight w:val="287"/>
        </w:trPr>
        <w:tc>
          <w:tcPr>
            <w:tcW w:w="1345" w:type="dxa"/>
          </w:tcPr>
          <w:p w14:paraId="590471F9" w14:textId="5DEB0BF6" w:rsidR="00DE5595" w:rsidRDefault="00DE5595" w:rsidP="005922AE">
            <w:pPr>
              <w:spacing w:line="360" w:lineRule="auto"/>
            </w:pPr>
            <w:r>
              <w:t>FR-3.11</w:t>
            </w:r>
          </w:p>
        </w:tc>
        <w:tc>
          <w:tcPr>
            <w:tcW w:w="5814" w:type="dxa"/>
          </w:tcPr>
          <w:p w14:paraId="1A9535CD" w14:textId="5C87913D" w:rsidR="00DE5595" w:rsidRDefault="00DE5595" w:rsidP="005922AE">
            <w:pPr>
              <w:spacing w:line="360" w:lineRule="auto"/>
            </w:pPr>
            <w:r>
              <w:t>Admin shall be able to reply to buyer and seller.</w:t>
            </w:r>
          </w:p>
        </w:tc>
      </w:tr>
    </w:tbl>
    <w:p w14:paraId="678CC5F1" w14:textId="77777777" w:rsidR="004A57E1" w:rsidRPr="000D7D90" w:rsidRDefault="004A57E1" w:rsidP="000D7D90"/>
    <w:p w14:paraId="0D5F041F" w14:textId="6E6CB5CF" w:rsidR="00344D3B" w:rsidRPr="00344D3B" w:rsidRDefault="00F777F3" w:rsidP="006C4496">
      <w:pPr>
        <w:pStyle w:val="Heading3"/>
      </w:pPr>
      <w:bookmarkStart w:id="54" w:name="_Toc532812919"/>
      <w:bookmarkStart w:id="55" w:name="_Toc113957298"/>
      <w:r>
        <w:lastRenderedPageBreak/>
        <w:t>Non-Functional Requirements</w:t>
      </w:r>
      <w:bookmarkStart w:id="56" w:name="_GoBack"/>
      <w:bookmarkEnd w:id="54"/>
      <w:bookmarkEnd w:id="55"/>
      <w:bookmarkEnd w:id="56"/>
    </w:p>
    <w:p w14:paraId="48D4ECD2" w14:textId="77777777" w:rsidR="00F777F3" w:rsidRDefault="00F777F3" w:rsidP="0055155B">
      <w:pPr>
        <w:pStyle w:val="Heading3"/>
      </w:pPr>
      <w:bookmarkStart w:id="57" w:name="_Toc532812920"/>
      <w:bookmarkStart w:id="58" w:name="_Toc113957299"/>
      <w:r>
        <w:t>Hardware and Software Requirements</w:t>
      </w:r>
      <w:bookmarkEnd w:id="57"/>
      <w:bookmarkEnd w:id="58"/>
    </w:p>
    <w:p w14:paraId="1666971B" w14:textId="617FA84E" w:rsidR="00CB68F0" w:rsidRPr="00CB68F0" w:rsidRDefault="00CB68F0" w:rsidP="00CB68F0">
      <w:pPr>
        <w:jc w:val="center"/>
        <w:rPr>
          <w:b/>
        </w:rPr>
      </w:pPr>
      <w:r w:rsidRPr="00CB68F0">
        <w:rPr>
          <w:b/>
        </w:rPr>
        <w:t>Hardware Requirements:</w:t>
      </w:r>
    </w:p>
    <w:p w14:paraId="08C5855D" w14:textId="332CA311" w:rsidR="00CB68F0" w:rsidRDefault="00CB68F0" w:rsidP="00CB68F0">
      <w:pPr>
        <w:pStyle w:val="ListParagraph"/>
        <w:numPr>
          <w:ilvl w:val="0"/>
          <w:numId w:val="16"/>
        </w:numPr>
      </w:pPr>
      <w:r w:rsidRPr="00CB68F0">
        <w:rPr>
          <w:b/>
        </w:rPr>
        <w:t xml:space="preserve">Server: </w:t>
      </w:r>
      <w:r>
        <w:t>Serve</w:t>
      </w:r>
      <w:r w:rsidR="0024757C">
        <w:t>r</w:t>
      </w:r>
      <w:r>
        <w:t xml:space="preserve"> should run windows 10-11 for the latest requirements.</w:t>
      </w:r>
    </w:p>
    <w:p w14:paraId="17570541" w14:textId="77777777" w:rsidR="00CB68F0" w:rsidRDefault="00CB68F0" w:rsidP="00CB68F0">
      <w:pPr>
        <w:pStyle w:val="ListParagraph"/>
      </w:pPr>
    </w:p>
    <w:p w14:paraId="2FCDD995" w14:textId="5B4AEBD5" w:rsidR="00CB68F0" w:rsidRDefault="00CB68F0" w:rsidP="00CB68F0">
      <w:pPr>
        <w:pStyle w:val="ListParagraph"/>
        <w:numPr>
          <w:ilvl w:val="0"/>
          <w:numId w:val="16"/>
        </w:numPr>
      </w:pPr>
      <w:r w:rsidRPr="00CB68F0">
        <w:rPr>
          <w:b/>
        </w:rPr>
        <w:t xml:space="preserve">Storage: </w:t>
      </w:r>
      <w:r>
        <w:t>Moderate Storage to save all the data during and after project completion.</w:t>
      </w:r>
    </w:p>
    <w:p w14:paraId="00714E75" w14:textId="77777777" w:rsidR="00CB68F0" w:rsidRDefault="00CB68F0" w:rsidP="00CB68F0"/>
    <w:p w14:paraId="6ECCE6B6" w14:textId="03E7A6CA" w:rsidR="00CB68F0" w:rsidRDefault="00CB68F0" w:rsidP="00CB68F0">
      <w:pPr>
        <w:pStyle w:val="ListParagraph"/>
        <w:numPr>
          <w:ilvl w:val="0"/>
          <w:numId w:val="16"/>
        </w:numPr>
      </w:pPr>
      <w:r w:rsidRPr="00CB68F0">
        <w:rPr>
          <w:b/>
        </w:rPr>
        <w:t xml:space="preserve">Processors: </w:t>
      </w:r>
      <w:r>
        <w:t>High performance Processors such as GPUs to efficiently compute the projects.</w:t>
      </w:r>
    </w:p>
    <w:p w14:paraId="4B2BB60B" w14:textId="77777777" w:rsidR="00CB68F0" w:rsidRDefault="00CB68F0" w:rsidP="00CB68F0">
      <w:pPr>
        <w:pStyle w:val="ListParagraph"/>
      </w:pPr>
    </w:p>
    <w:p w14:paraId="68F647C1" w14:textId="66214CAB" w:rsidR="00CB68F0" w:rsidRPr="00CB68F0" w:rsidRDefault="00CB68F0" w:rsidP="00CB68F0">
      <w:pPr>
        <w:pStyle w:val="ListParagraph"/>
        <w:numPr>
          <w:ilvl w:val="0"/>
          <w:numId w:val="16"/>
        </w:numPr>
        <w:rPr>
          <w:b/>
        </w:rPr>
      </w:pPr>
      <w:r w:rsidRPr="00CB68F0">
        <w:rPr>
          <w:b/>
        </w:rPr>
        <w:t>Camera:</w:t>
      </w:r>
      <w:r>
        <w:rPr>
          <w:b/>
        </w:rPr>
        <w:t xml:space="preserve"> </w:t>
      </w:r>
      <w:r>
        <w:t>Webcam for product Search through image detection.</w:t>
      </w:r>
    </w:p>
    <w:p w14:paraId="29BB1503" w14:textId="77777777" w:rsidR="00CB68F0" w:rsidRPr="00CB68F0" w:rsidRDefault="00CB68F0" w:rsidP="00CB68F0">
      <w:pPr>
        <w:pStyle w:val="ListParagraph"/>
        <w:rPr>
          <w:b/>
        </w:rPr>
      </w:pPr>
    </w:p>
    <w:p w14:paraId="2687259F" w14:textId="77777777" w:rsidR="00CB68F0" w:rsidRPr="00CB68F0" w:rsidRDefault="00CB68F0" w:rsidP="00CB68F0">
      <w:pPr>
        <w:pStyle w:val="ListParagraph"/>
        <w:rPr>
          <w:b/>
        </w:rPr>
      </w:pPr>
    </w:p>
    <w:p w14:paraId="010F8F39" w14:textId="7149CB89" w:rsidR="00CB68F0" w:rsidRPr="00CB68F0" w:rsidRDefault="00CB68F0" w:rsidP="00CB68F0">
      <w:pPr>
        <w:jc w:val="center"/>
        <w:rPr>
          <w:b/>
        </w:rPr>
      </w:pPr>
      <w:r>
        <w:rPr>
          <w:b/>
        </w:rPr>
        <w:t>Software</w:t>
      </w:r>
      <w:r w:rsidRPr="00CB68F0">
        <w:rPr>
          <w:b/>
        </w:rPr>
        <w:t xml:space="preserve"> Requirements:</w:t>
      </w:r>
    </w:p>
    <w:p w14:paraId="4CF622A5" w14:textId="439A11BD" w:rsidR="00CB68F0" w:rsidRDefault="00CB68F0" w:rsidP="00CB68F0">
      <w:pPr>
        <w:pStyle w:val="ListParagraph"/>
        <w:numPr>
          <w:ilvl w:val="0"/>
          <w:numId w:val="16"/>
        </w:numPr>
      </w:pPr>
      <w:r>
        <w:rPr>
          <w:b/>
        </w:rPr>
        <w:t>Operating System</w:t>
      </w:r>
      <w:r w:rsidRPr="00CB68F0">
        <w:rPr>
          <w:b/>
        </w:rPr>
        <w:t xml:space="preserve">: </w:t>
      </w:r>
      <w:r>
        <w:t>Operating system such as Windows, Linux or MacOS.</w:t>
      </w:r>
    </w:p>
    <w:p w14:paraId="199C02D7" w14:textId="77777777" w:rsidR="00CB68F0" w:rsidRDefault="00CB68F0" w:rsidP="00CB68F0">
      <w:pPr>
        <w:pStyle w:val="ListParagraph"/>
      </w:pPr>
    </w:p>
    <w:p w14:paraId="1125AA74" w14:textId="69022BE0" w:rsidR="00CB68F0" w:rsidRDefault="00CB68F0" w:rsidP="00CB68F0">
      <w:pPr>
        <w:pStyle w:val="ListParagraph"/>
        <w:numPr>
          <w:ilvl w:val="0"/>
          <w:numId w:val="16"/>
        </w:numPr>
      </w:pPr>
      <w:r>
        <w:rPr>
          <w:b/>
        </w:rPr>
        <w:t>Database</w:t>
      </w:r>
      <w:r w:rsidRPr="00CB68F0">
        <w:rPr>
          <w:b/>
        </w:rPr>
        <w:t xml:space="preserve">: </w:t>
      </w:r>
      <w:r>
        <w:t>We used MongoDB as our Database for storage purpose.</w:t>
      </w:r>
    </w:p>
    <w:p w14:paraId="6D08EE64" w14:textId="77777777" w:rsidR="00CB68F0" w:rsidRDefault="00CB68F0" w:rsidP="00CB68F0"/>
    <w:p w14:paraId="72A88C02" w14:textId="58C648B3" w:rsidR="00405A80" w:rsidRDefault="00CB68F0" w:rsidP="00405A80">
      <w:pPr>
        <w:pStyle w:val="ListParagraph"/>
        <w:numPr>
          <w:ilvl w:val="0"/>
          <w:numId w:val="16"/>
        </w:numPr>
      </w:pPr>
      <w:r w:rsidRPr="0024757C">
        <w:rPr>
          <w:b/>
        </w:rPr>
        <w:t xml:space="preserve">Programming Languages: </w:t>
      </w:r>
    </w:p>
    <w:p w14:paraId="16E41F33" w14:textId="77777777" w:rsidR="0024757C" w:rsidRDefault="0024757C" w:rsidP="00405A80">
      <w:pPr>
        <w:pStyle w:val="ListParagraph"/>
        <w:numPr>
          <w:ilvl w:val="0"/>
          <w:numId w:val="22"/>
        </w:numPr>
      </w:pPr>
      <w:r>
        <w:t xml:space="preserve">The website can be built using the MERN stack, which includes: </w:t>
      </w:r>
    </w:p>
    <w:p w14:paraId="5CAFE2C6" w14:textId="77777777" w:rsidR="00405A80" w:rsidRDefault="0024757C" w:rsidP="00405A80">
      <w:pPr>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405A80">
      <w:pPr>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405A80">
      <w:pPr>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405A80">
      <w:pPr>
        <w:ind w:left="1080" w:firstLine="360"/>
      </w:pPr>
      <w:r w:rsidRPr="0024757C">
        <w:rPr>
          <w:rFonts w:ascii="Segoe UI Symbol" w:hAnsi="Segoe UI Symbol" w:cs="Segoe UI Symbol"/>
        </w:rPr>
        <w:t>➢</w:t>
      </w:r>
      <w:r w:rsidR="00405A80">
        <w:t xml:space="preserve"> React.js: A </w:t>
      </w:r>
      <w:r>
        <w:t>JavaScript library for building the client-side user interface.</w:t>
      </w:r>
    </w:p>
    <w:p w14:paraId="455AC3E6" w14:textId="24884A96" w:rsidR="00405A80" w:rsidRPr="00405A80" w:rsidRDefault="00405A80" w:rsidP="00405A80">
      <w:pPr>
        <w:pStyle w:val="ListParagraph"/>
        <w:numPr>
          <w:ilvl w:val="0"/>
          <w:numId w:val="22"/>
        </w:numPr>
      </w:pPr>
      <w:r>
        <w:t>Python: Trained YOLOv11 latest model on product images.</w:t>
      </w:r>
    </w:p>
    <w:p w14:paraId="0777562C" w14:textId="16B77163" w:rsidR="00405A80" w:rsidRPr="00C277D2" w:rsidRDefault="00CB68F0" w:rsidP="00405A80">
      <w:pPr>
        <w:pStyle w:val="ListParagraph"/>
        <w:numPr>
          <w:ilvl w:val="0"/>
          <w:numId w:val="16"/>
        </w:numPr>
        <w:rPr>
          <w:b/>
        </w:rPr>
      </w:pPr>
      <w:r>
        <w:rPr>
          <w:b/>
        </w:rPr>
        <w:t xml:space="preserve">Development Tools: </w:t>
      </w:r>
      <w:r>
        <w:t>Development tools such as</w:t>
      </w:r>
      <w:r w:rsidR="00405A80">
        <w:t xml:space="preserve"> Google</w:t>
      </w:r>
      <w:r>
        <w:t xml:space="preserve"> Colab, Visual Studio code</w:t>
      </w:r>
      <w:r w:rsidR="00405A80">
        <w:t xml:space="preserve"> to run and debug codes. Furthermore, we used Roboflow to annotate images of dataset.</w:t>
      </w:r>
    </w:p>
    <w:p w14:paraId="1685A401" w14:textId="3F5DB36F" w:rsidR="00C277D2" w:rsidRPr="00405A80" w:rsidRDefault="00C277D2" w:rsidP="00C277D2">
      <w:pPr>
        <w:pStyle w:val="ListParagraph"/>
        <w:numPr>
          <w:ilvl w:val="0"/>
          <w:numId w:val="16"/>
        </w:numPr>
        <w:rPr>
          <w:b/>
        </w:rPr>
      </w:pPr>
      <w:r w:rsidRPr="00C277D2">
        <w:rPr>
          <w:b/>
          <w:bCs/>
        </w:rPr>
        <w:t>Version Control:</w:t>
      </w:r>
      <w:r>
        <w:t xml:space="preserve"> A version control system like Git to manage source code and collaborate with multiple developers.</w:t>
      </w:r>
    </w:p>
    <w:p w14:paraId="6A2E8B5D" w14:textId="77777777" w:rsidR="00BA6F7B" w:rsidRDefault="00BA6F7B" w:rsidP="00FB714F">
      <w:pPr>
        <w:pStyle w:val="Heading2"/>
      </w:pPr>
      <w:bookmarkStart w:id="59" w:name="_Toc113957300"/>
      <w:r>
        <w:t>Proposed Methodology</w:t>
      </w:r>
      <w:bookmarkStart w:id="60" w:name="_Toc532812921"/>
      <w:bookmarkEnd w:id="59"/>
    </w:p>
    <w:p w14:paraId="2A9206B9" w14:textId="77777777" w:rsidR="007F5557" w:rsidRDefault="007F5557" w:rsidP="007F5557">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7F5557"/>
    <w:p w14:paraId="2FFE25B6" w14:textId="77777777" w:rsidR="007F5557" w:rsidRDefault="007F5557" w:rsidP="007F5557">
      <w:r>
        <w:t>As current e-commerce platforms in Pakistan often lack features like real-time bargaining and AI-assisted shopping, Savify addresses these gaps by creating a user-friendly and innovative experience. The platform allows sellers to showcase their products with images and descriptions, while customers can negotiate prices using the built-in bargaining system.</w:t>
      </w:r>
    </w:p>
    <w:p w14:paraId="43F97B60" w14:textId="77777777" w:rsidR="007F5557" w:rsidRDefault="007F5557" w:rsidP="007F5557"/>
    <w:p w14:paraId="027368AA" w14:textId="31D2BF1C" w:rsidR="00F777F3" w:rsidRDefault="00BA6F7B" w:rsidP="0099091A">
      <w:pPr>
        <w:pStyle w:val="Heading2"/>
      </w:pPr>
      <w:bookmarkStart w:id="61" w:name="_Toc113957301"/>
      <w:r>
        <w:lastRenderedPageBreak/>
        <w:t>System Architecture</w:t>
      </w:r>
      <w:bookmarkEnd w:id="60"/>
      <w:bookmarkEnd w:id="61"/>
    </w:p>
    <w:p w14:paraId="7CFA7022" w14:textId="45B6537C" w:rsidR="00671BA3" w:rsidRDefault="009C4352" w:rsidP="00671BA3">
      <w:r>
        <w:rPr>
          <w:noProof/>
        </w:rPr>
        <mc:AlternateContent>
          <mc:Choice Requires="wps">
            <w:drawing>
              <wp:anchor distT="0" distB="0" distL="114300" distR="114300" simplePos="0" relativeHeight="251678208" behindDoc="0" locked="0" layoutInCell="1" allowOverlap="1" wp14:anchorId="7EAD97D5" wp14:editId="6CAD2391">
                <wp:simplePos x="0" y="0"/>
                <wp:positionH relativeFrom="column">
                  <wp:posOffset>-183713</wp:posOffset>
                </wp:positionH>
                <wp:positionV relativeFrom="paragraph">
                  <wp:posOffset>5668192</wp:posOffset>
                </wp:positionV>
                <wp:extent cx="3004458" cy="403761"/>
                <wp:effectExtent l="0" t="0" r="24765" b="15875"/>
                <wp:wrapNone/>
                <wp:docPr id="7" name="Text Box 7"/>
                <wp:cNvGraphicFramePr/>
                <a:graphic xmlns:a="http://schemas.openxmlformats.org/drawingml/2006/main">
                  <a:graphicData uri="http://schemas.microsoft.com/office/word/2010/wordprocessingShape">
                    <wps:wsp>
                      <wps:cNvSpPr txBox="1"/>
                      <wps:spPr>
                        <a:xfrm>
                          <a:off x="0" y="0"/>
                          <a:ext cx="3004458" cy="403761"/>
                        </a:xfrm>
                        <a:prstGeom prst="rect">
                          <a:avLst/>
                        </a:prstGeom>
                        <a:solidFill>
                          <a:schemeClr val="lt1"/>
                        </a:solidFill>
                        <a:ln w="6350">
                          <a:solidFill>
                            <a:schemeClr val="bg1"/>
                          </a:solidFill>
                        </a:ln>
                      </wps:spPr>
                      <wps:txbx>
                        <w:txbxContent>
                          <w:p w14:paraId="29CC7FEC" w14:textId="12E3583C" w:rsidR="008219F2" w:rsidRPr="009C4352" w:rsidRDefault="008219F2">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AD97D5" id="_x0000_t202" coordsize="21600,21600" o:spt="202" path="m,l,21600r21600,l21600,xe">
                <v:stroke joinstyle="miter"/>
                <v:path gradientshapeok="t" o:connecttype="rect"/>
              </v:shapetype>
              <v:shape id="Text Box 7" o:spid="_x0000_s1026" type="#_x0000_t202" style="position:absolute;margin-left:-14.45pt;margin-top:446.3pt;width:236.55pt;height:31.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" fillcolor="white [3201]" strokecolor="white [3212]" strokeweight=".5pt">
                <v:textbox>
                  <w:txbxContent>
                    <w:p w14:paraId="29CC7FEC" w14:textId="12E3583C" w:rsidR="008219F2" w:rsidRPr="009C4352" w:rsidRDefault="008219F2">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v:textbox>
              </v:shape>
            </w:pict>
          </mc:Fallback>
        </mc:AlternateContent>
      </w:r>
      <w:r w:rsidR="00044122">
        <w:rPr>
          <w:noProof/>
        </w:rPr>
        <w:drawing>
          <wp:inline distT="0" distB="0" distL="0" distR="0" wp14:anchorId="2BB0453C" wp14:editId="65C7150D">
            <wp:extent cx="5276215" cy="6828155"/>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215" cy="6828155"/>
                    </a:xfrm>
                    <a:prstGeom prst="rect">
                      <a:avLst/>
                    </a:prstGeom>
                  </pic:spPr>
                </pic:pic>
              </a:graphicData>
            </a:graphic>
          </wp:inline>
        </w:drawing>
      </w:r>
    </w:p>
    <w:p w14:paraId="3086A478" w14:textId="77777777" w:rsidR="009C4352" w:rsidRPr="00671BA3" w:rsidRDefault="009C4352" w:rsidP="00671BA3"/>
    <w:p w14:paraId="715189B4" w14:textId="57D32B75" w:rsidR="005D379E" w:rsidRDefault="00F777F3" w:rsidP="00FB714F">
      <w:pPr>
        <w:pStyle w:val="Heading2"/>
      </w:pPr>
      <w:bookmarkStart w:id="62" w:name="_Toc532812923"/>
      <w:bookmarkStart w:id="63" w:name="_Toc113957302"/>
      <w:r>
        <w:t>Use Cases</w:t>
      </w:r>
      <w:bookmarkEnd w:id="62"/>
      <w:bookmarkEnd w:id="63"/>
    </w:p>
    <w:p w14:paraId="69857BC2" w14:textId="60966189" w:rsidR="00923495" w:rsidRDefault="00923495" w:rsidP="007F5557">
      <w:pPr>
        <w:rPr>
          <w:b/>
        </w:rPr>
      </w:pPr>
    </w:p>
    <w:p w14:paraId="0428B2FE" w14:textId="19A5A4DB" w:rsidR="00923495" w:rsidRDefault="00671BA3" w:rsidP="007F5557">
      <w:pPr>
        <w:rPr>
          <w:b/>
        </w:rPr>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663pt" o:ole="">
            <v:imagedata r:id="rId15" o:title=""/>
          </v:shape>
          <o:OLEObject Type="Embed" ProgID="Visio.Drawing.15" ShapeID="_x0000_i1025" DrawAspect="Content" ObjectID="_1796723697" r:id="rId16"/>
        </w:object>
      </w:r>
    </w:p>
    <w:p w14:paraId="762BC2AF" w14:textId="7F67F194" w:rsidR="00923495" w:rsidRDefault="00923495" w:rsidP="007F5557">
      <w:r>
        <w:object w:dxaOrig="11100" w:dyaOrig="19530" w14:anchorId="294CF157">
          <v:shape id="_x0000_i1026" type="#_x0000_t75" style="width:396.25pt;height:697.2pt" o:ole="">
            <v:imagedata r:id="rId17" o:title=""/>
          </v:shape>
          <o:OLEObject Type="Embed" ProgID="Visio.Drawing.15" ShapeID="_x0000_i1026" DrawAspect="Content" ObjectID="_1796723698" r:id="rId18"/>
        </w:object>
      </w:r>
    </w:p>
    <w:p w14:paraId="51ABB845" w14:textId="7377E846" w:rsidR="002F57F5" w:rsidRDefault="002F57F5" w:rsidP="007F5557">
      <w:r>
        <w:object w:dxaOrig="11116" w:dyaOrig="23086" w14:anchorId="390CA4C0">
          <v:shape id="_x0000_i1027" type="#_x0000_t75" style="width:336.25pt;height:697.2pt" o:ole="">
            <v:imagedata r:id="rId19" o:title=""/>
          </v:shape>
          <o:OLEObject Type="Embed" ProgID="Visio.Drawing.15" ShapeID="_x0000_i1027" DrawAspect="Content" ObjectID="_1796723699" r:id="rId20"/>
        </w:object>
      </w:r>
    </w:p>
    <w:p w14:paraId="5A16C375" w14:textId="7CC4A671" w:rsidR="007804EE" w:rsidRDefault="007804EE" w:rsidP="007F5557"/>
    <w:p w14:paraId="1F3248DF" w14:textId="5E7CAC80" w:rsidR="007804EE" w:rsidRDefault="007804EE" w:rsidP="007F5557">
      <w:pPr>
        <w:rPr>
          <w:b/>
          <w:bCs/>
        </w:rPr>
      </w:pPr>
      <w:r w:rsidRPr="007804EE">
        <w:rPr>
          <w:b/>
          <w:bCs/>
        </w:rPr>
        <w:t>Complete Use Case:</w:t>
      </w:r>
    </w:p>
    <w:p w14:paraId="6FF28802" w14:textId="6FE4101E" w:rsidR="007804EE" w:rsidRPr="007804EE" w:rsidRDefault="007804EE" w:rsidP="007F5557">
      <w:pPr>
        <w:rPr>
          <w:b/>
          <w:bCs/>
        </w:rPr>
      </w:pPr>
      <w:r>
        <w:object w:dxaOrig="9818" w:dyaOrig="27585" w14:anchorId="7A2C8E27">
          <v:shape id="_x0000_i1030" type="#_x0000_t75" style="width:247.9pt;height:696.5pt" o:ole="">
            <v:imagedata r:id="rId21" o:title=""/>
          </v:shape>
          <o:OLEObject Type="Embed" ProgID="Visio.Drawing.15" ShapeID="_x0000_i1030" DrawAspect="Content" ObjectID="_1796723700" r:id="rId22"/>
        </w:object>
      </w:r>
    </w:p>
    <w:p w14:paraId="04405D1F" w14:textId="76590D03" w:rsidR="007F5557" w:rsidRDefault="007F5557" w:rsidP="00646107">
      <w:pPr>
        <w:rPr>
          <w:b/>
        </w:rPr>
      </w:pPr>
    </w:p>
    <w:p w14:paraId="344118E6" w14:textId="657DB857" w:rsidR="007F5557" w:rsidRPr="00C277D2" w:rsidRDefault="00C277D2" w:rsidP="007F5557">
      <w:pPr>
        <w:rPr>
          <w:b/>
          <w:bCs/>
          <w:sz w:val="28"/>
          <w:szCs w:val="28"/>
        </w:rPr>
      </w:pPr>
      <w:r w:rsidRPr="00C277D2">
        <w:rPr>
          <w:b/>
          <w:bCs/>
          <w:sz w:val="28"/>
          <w:szCs w:val="28"/>
        </w:rPr>
        <w:t>Fully-Dressed Use Cases:</w:t>
      </w:r>
    </w:p>
    <w:p w14:paraId="199D69FB" w14:textId="77777777" w:rsidR="007F5557" w:rsidRDefault="007F5557" w:rsidP="007F5557">
      <w:pPr>
        <w:rPr>
          <w:b/>
        </w:rPr>
      </w:pPr>
    </w:p>
    <w:p w14:paraId="383966D6" w14:textId="77777777" w:rsidR="007F5557" w:rsidRPr="007F5557" w:rsidRDefault="007F5557" w:rsidP="007F5557">
      <w:pPr>
        <w:rPr>
          <w:b/>
        </w:rPr>
      </w:pPr>
    </w:p>
    <w:p w14:paraId="3C54CBA0" w14:textId="5E970803" w:rsidR="005D379E" w:rsidRPr="0089503A" w:rsidRDefault="00044122" w:rsidP="00FB714F">
      <w:pPr>
        <w:pStyle w:val="Heading3"/>
      </w:pPr>
      <w:r>
        <w:t>Login</w:t>
      </w:r>
    </w:p>
    <w:p w14:paraId="1C148A5A" w14:textId="77777777" w:rsidR="005D379E" w:rsidRPr="00FF07DD" w:rsidRDefault="005D379E" w:rsidP="005D379E">
      <w:pPr>
        <w:rPr>
          <w:color w:val="000000" w:themeColor="text1"/>
        </w:rPr>
      </w:pPr>
      <w:bookmarkStart w:id="64" w:name="_aebwwkk9zflp" w:colFirst="0" w:colLast="0"/>
      <w:bookmarkEnd w:id="64"/>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EF1BFB">
            <w:pPr>
              <w:pStyle w:val="TableHeader"/>
              <w:rPr>
                <w:b w:val="0"/>
              </w:rPr>
            </w:pPr>
            <w:r w:rsidRPr="00FF07DD">
              <w:t>Name</w:t>
            </w:r>
          </w:p>
        </w:tc>
        <w:tc>
          <w:tcPr>
            <w:tcW w:w="7555" w:type="dxa"/>
            <w:gridSpan w:val="3"/>
          </w:tcPr>
          <w:p w14:paraId="0223BA63" w14:textId="4EBC00CD" w:rsidR="005D379E" w:rsidRPr="00FF07DD" w:rsidRDefault="00C82013" w:rsidP="00EF1BFB">
            <w:pPr>
              <w:widowControl w:val="0"/>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EF1BFB">
            <w:pPr>
              <w:pStyle w:val="TableHeader"/>
              <w:rPr>
                <w:b w:val="0"/>
                <w:sz w:val="18"/>
              </w:rPr>
            </w:pPr>
            <w:r w:rsidRPr="0089503A">
              <w:t>Actors</w:t>
            </w:r>
          </w:p>
        </w:tc>
        <w:tc>
          <w:tcPr>
            <w:tcW w:w="7555" w:type="dxa"/>
            <w:gridSpan w:val="3"/>
          </w:tcPr>
          <w:p w14:paraId="0D477070" w14:textId="2D9483AA" w:rsidR="005D379E" w:rsidRPr="00FF07DD" w:rsidRDefault="00C82013" w:rsidP="00EF1BFB">
            <w:pPr>
              <w:widowControl w:val="0"/>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EF1BFB">
            <w:pPr>
              <w:pStyle w:val="TableHeader"/>
              <w:rPr>
                <w:b w:val="0"/>
                <w:sz w:val="18"/>
              </w:rPr>
            </w:pPr>
            <w:r w:rsidRPr="0089503A">
              <w:t>Summary</w:t>
            </w:r>
          </w:p>
        </w:tc>
        <w:tc>
          <w:tcPr>
            <w:tcW w:w="7555" w:type="dxa"/>
            <w:gridSpan w:val="3"/>
          </w:tcPr>
          <w:p w14:paraId="76A38D43" w14:textId="13A8E29B" w:rsidR="005D379E" w:rsidRPr="00FF07DD" w:rsidRDefault="00C82013" w:rsidP="00EF1BFB">
            <w:pPr>
              <w:widowControl w:val="0"/>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EF1BFB">
            <w:pPr>
              <w:pStyle w:val="TableHeader"/>
              <w:rPr>
                <w:b w:val="0"/>
                <w:sz w:val="18"/>
              </w:rPr>
            </w:pPr>
            <w:r w:rsidRPr="0089503A">
              <w:t>Pre-Conditions</w:t>
            </w:r>
          </w:p>
        </w:tc>
        <w:tc>
          <w:tcPr>
            <w:tcW w:w="7555" w:type="dxa"/>
            <w:gridSpan w:val="3"/>
          </w:tcPr>
          <w:p w14:paraId="34021814" w14:textId="7956406F" w:rsidR="00C82013" w:rsidRDefault="00C82013" w:rsidP="00C82013">
            <w:r>
              <w:rPr>
                <w:rFonts w:hAnsi="Symbol"/>
              </w:rPr>
              <w:t></w:t>
            </w:r>
            <w:r>
              <w:t xml:space="preserve"> The user must be registered in the system database.</w:t>
            </w:r>
          </w:p>
          <w:p w14:paraId="7B2BC654" w14:textId="4F6293CD" w:rsidR="005D379E" w:rsidRPr="00FF07DD" w:rsidRDefault="00C82013" w:rsidP="00C82013">
            <w:pPr>
              <w:widowControl w:val="0"/>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EF1BFB">
            <w:pPr>
              <w:pStyle w:val="TableHeader"/>
              <w:rPr>
                <w:b w:val="0"/>
                <w:sz w:val="18"/>
              </w:rPr>
            </w:pPr>
            <w:r w:rsidRPr="0089503A">
              <w:t>Post-Conditions</w:t>
            </w:r>
          </w:p>
        </w:tc>
        <w:tc>
          <w:tcPr>
            <w:tcW w:w="7555" w:type="dxa"/>
            <w:gridSpan w:val="3"/>
          </w:tcPr>
          <w:p w14:paraId="577A41C0" w14:textId="30F7BD2E" w:rsidR="00C82013" w:rsidRDefault="00C82013" w:rsidP="00C82013">
            <w:r>
              <w:rPr>
                <w:rFonts w:hAnsi="Symbol"/>
              </w:rPr>
              <w:t></w:t>
            </w:r>
            <w:r>
              <w:t xml:space="preserve"> The user’s session is initiated.</w:t>
            </w:r>
          </w:p>
          <w:p w14:paraId="68DD0B21" w14:textId="08394A9B" w:rsidR="005D379E" w:rsidRPr="00FF07DD" w:rsidRDefault="00C82013" w:rsidP="00C82013">
            <w:pPr>
              <w:widowControl w:val="0"/>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EF1BFB">
            <w:pPr>
              <w:pStyle w:val="TableHeader"/>
            </w:pPr>
            <w:r>
              <w:t>Special Requirements</w:t>
            </w:r>
          </w:p>
        </w:tc>
        <w:tc>
          <w:tcPr>
            <w:tcW w:w="7555" w:type="dxa"/>
            <w:gridSpan w:val="3"/>
          </w:tcPr>
          <w:p w14:paraId="76F06EA1" w14:textId="13FFD0AB" w:rsidR="00C82013" w:rsidRDefault="00C82013" w:rsidP="00C82013">
            <w:r>
              <w:rPr>
                <w:rFonts w:hAnsi="Symbol"/>
              </w:rPr>
              <w:t></w:t>
            </w:r>
            <w:r>
              <w:t xml:space="preserve"> Ensure encryption of passwords during verification.</w:t>
            </w:r>
          </w:p>
          <w:p w14:paraId="50F8CA55" w14:textId="00D11678" w:rsidR="005D379E" w:rsidRPr="00FF07DD" w:rsidRDefault="00C82013" w:rsidP="00C82013">
            <w:pPr>
              <w:widowControl w:val="0"/>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EF1BFB">
            <w:pPr>
              <w:pStyle w:val="TableHeader"/>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EF1BFB">
            <w:pPr>
              <w:pStyle w:val="TableHeader"/>
              <w:jc w:val="center"/>
            </w:pPr>
            <w:r w:rsidRPr="0089503A">
              <w:t>Actor Action</w:t>
            </w:r>
          </w:p>
        </w:tc>
        <w:tc>
          <w:tcPr>
            <w:tcW w:w="4675" w:type="dxa"/>
            <w:gridSpan w:val="2"/>
          </w:tcPr>
          <w:p w14:paraId="48F291F0" w14:textId="77777777" w:rsidR="005D379E" w:rsidRPr="0089503A" w:rsidRDefault="005D379E" w:rsidP="00EF1BF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EF1BF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EF1BF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EF1BF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EF1BF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EF1BF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EF1BFB">
            <w:pPr>
              <w:widowControl w:val="0"/>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EF1BFB">
            <w:pPr>
              <w:widowControl w:val="0"/>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EF1BF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EF1BFB">
            <w:pPr>
              <w:widowControl w:val="0"/>
              <w:rPr>
                <w:color w:val="000000" w:themeColor="text1"/>
              </w:rPr>
            </w:pPr>
            <w:r>
              <w:t>The user enters invalid email or password.</w:t>
            </w:r>
          </w:p>
        </w:tc>
        <w:tc>
          <w:tcPr>
            <w:tcW w:w="450" w:type="dxa"/>
          </w:tcPr>
          <w:p w14:paraId="3B85DAD5" w14:textId="2244F78E" w:rsidR="005D379E" w:rsidRPr="00FF07DD" w:rsidRDefault="0030068D" w:rsidP="00EF1BFB">
            <w:pPr>
              <w:widowControl w:val="0"/>
              <w:jc w:val="center"/>
              <w:rPr>
                <w:b/>
                <w:color w:val="000000" w:themeColor="text1"/>
              </w:rPr>
            </w:pPr>
            <w:r>
              <w:rPr>
                <w:color w:val="000000" w:themeColor="text1"/>
              </w:rPr>
              <w:t>4-A</w:t>
            </w:r>
          </w:p>
        </w:tc>
        <w:tc>
          <w:tcPr>
            <w:tcW w:w="4225" w:type="dxa"/>
          </w:tcPr>
          <w:p w14:paraId="1928E576" w14:textId="40120A8D" w:rsidR="005D379E" w:rsidRPr="00FF07DD" w:rsidRDefault="00C82013" w:rsidP="00EF1BFB">
            <w:pPr>
              <w:keepNext/>
              <w:widowControl w:val="0"/>
              <w:rPr>
                <w:i/>
                <w:color w:val="000000" w:themeColor="text1"/>
              </w:rPr>
            </w:pPr>
            <w:r>
              <w:t>The system displays an error message: "Invalid email or password."</w:t>
            </w:r>
          </w:p>
        </w:tc>
      </w:tr>
    </w:tbl>
    <w:p w14:paraId="491AF7C1" w14:textId="424B68E2" w:rsidR="005D379E" w:rsidRDefault="005D379E" w:rsidP="005D379E"/>
    <w:p w14:paraId="16F0E000" w14:textId="6F9BB0E5" w:rsidR="00C277D2" w:rsidRPr="0089503A" w:rsidRDefault="00044122" w:rsidP="00C277D2">
      <w:pPr>
        <w:pStyle w:val="Heading3"/>
      </w:pPr>
      <w:r>
        <w:t>Sign Up</w:t>
      </w:r>
    </w:p>
    <w:p w14:paraId="31CE143A" w14:textId="77777777" w:rsidR="00C277D2" w:rsidRPr="00FF07DD" w:rsidRDefault="00C277D2" w:rsidP="00C277D2">
      <w:pPr>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4409A9">
            <w:pPr>
              <w:pStyle w:val="TableHeader"/>
              <w:rPr>
                <w:b w:val="0"/>
              </w:rPr>
            </w:pPr>
            <w:r w:rsidRPr="00FF07DD">
              <w:t>Name</w:t>
            </w:r>
          </w:p>
        </w:tc>
        <w:tc>
          <w:tcPr>
            <w:tcW w:w="7555" w:type="dxa"/>
            <w:gridSpan w:val="3"/>
          </w:tcPr>
          <w:p w14:paraId="4DC90C92" w14:textId="153519B8" w:rsidR="00C277D2" w:rsidRPr="00FF07DD" w:rsidRDefault="00C277D2" w:rsidP="004409A9">
            <w:pPr>
              <w:widowControl w:val="0"/>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4409A9">
            <w:pPr>
              <w:pStyle w:val="TableHeader"/>
              <w:rPr>
                <w:b w:val="0"/>
                <w:sz w:val="18"/>
              </w:rPr>
            </w:pPr>
            <w:r w:rsidRPr="0089503A">
              <w:t>Actors</w:t>
            </w:r>
          </w:p>
        </w:tc>
        <w:tc>
          <w:tcPr>
            <w:tcW w:w="7555" w:type="dxa"/>
            <w:gridSpan w:val="3"/>
          </w:tcPr>
          <w:p w14:paraId="5A5C3203" w14:textId="08B4F530" w:rsidR="00C277D2" w:rsidRPr="00FF07DD" w:rsidRDefault="00C277D2" w:rsidP="004409A9">
            <w:pPr>
              <w:widowControl w:val="0"/>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C277D2">
            <w:pPr>
              <w:pStyle w:val="TableHeader"/>
              <w:rPr>
                <w:b w:val="0"/>
                <w:sz w:val="18"/>
              </w:rPr>
            </w:pPr>
            <w:r w:rsidRPr="0089503A">
              <w:t>Summary</w:t>
            </w:r>
          </w:p>
        </w:tc>
        <w:tc>
          <w:tcPr>
            <w:tcW w:w="7555" w:type="dxa"/>
            <w:gridSpan w:val="3"/>
          </w:tcPr>
          <w:p w14:paraId="201EEE22" w14:textId="4731DD6B" w:rsidR="00C277D2" w:rsidRPr="00FF07DD" w:rsidRDefault="00C277D2" w:rsidP="00C277D2">
            <w:pPr>
              <w:widowControl w:val="0"/>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C277D2">
            <w:pPr>
              <w:pStyle w:val="TableHeader"/>
              <w:rPr>
                <w:b w:val="0"/>
                <w:sz w:val="18"/>
              </w:rPr>
            </w:pPr>
            <w:r w:rsidRPr="0089503A">
              <w:t>Pre-Conditions</w:t>
            </w:r>
          </w:p>
        </w:tc>
        <w:tc>
          <w:tcPr>
            <w:tcW w:w="7555" w:type="dxa"/>
            <w:gridSpan w:val="3"/>
          </w:tcPr>
          <w:p w14:paraId="77C96C2E" w14:textId="77777777" w:rsidR="00C277D2" w:rsidRDefault="00C277D2" w:rsidP="00C277D2">
            <w:r>
              <w:rPr>
                <w:rFonts w:hAnsi="Symbol"/>
              </w:rPr>
              <w:t></w:t>
            </w:r>
            <w:r>
              <w:t xml:space="preserve"> The user must not already have an account.</w:t>
            </w:r>
          </w:p>
          <w:p w14:paraId="7F273A9E" w14:textId="054812FB" w:rsidR="00C277D2" w:rsidRPr="00FF07DD" w:rsidRDefault="00C277D2" w:rsidP="00C277D2">
            <w:pPr>
              <w:widowControl w:val="0"/>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C277D2">
            <w:pPr>
              <w:pStyle w:val="TableHeader"/>
              <w:rPr>
                <w:b w:val="0"/>
                <w:sz w:val="18"/>
              </w:rPr>
            </w:pPr>
            <w:r w:rsidRPr="0089503A">
              <w:t>Post-Conditions</w:t>
            </w:r>
          </w:p>
        </w:tc>
        <w:tc>
          <w:tcPr>
            <w:tcW w:w="7555" w:type="dxa"/>
            <w:gridSpan w:val="3"/>
          </w:tcPr>
          <w:p w14:paraId="2A25294F" w14:textId="77777777" w:rsidR="00C277D2" w:rsidRDefault="00C277D2" w:rsidP="00C277D2">
            <w:r>
              <w:rPr>
                <w:rFonts w:hAnsi="Symbol"/>
              </w:rPr>
              <w:t></w:t>
            </w:r>
            <w:r>
              <w:t xml:space="preserve"> A new account is created.</w:t>
            </w:r>
          </w:p>
          <w:p w14:paraId="795696B7" w14:textId="6EAE808E" w:rsidR="00C277D2" w:rsidRPr="00FF07DD" w:rsidRDefault="00C277D2" w:rsidP="00C277D2">
            <w:pPr>
              <w:widowControl w:val="0"/>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C277D2">
            <w:pPr>
              <w:pStyle w:val="TableHeader"/>
            </w:pPr>
            <w:r>
              <w:t>Special Requirements</w:t>
            </w:r>
          </w:p>
        </w:tc>
        <w:tc>
          <w:tcPr>
            <w:tcW w:w="7555" w:type="dxa"/>
            <w:gridSpan w:val="3"/>
          </w:tcPr>
          <w:p w14:paraId="3DE82ED3" w14:textId="77777777" w:rsidR="00C277D2" w:rsidRDefault="00C277D2" w:rsidP="00C277D2">
            <w:r>
              <w:rPr>
                <w:rFonts w:hAnsi="Symbol"/>
              </w:rPr>
              <w:t></w:t>
            </w:r>
            <w:r>
              <w:t xml:space="preserve"> Validate email format.</w:t>
            </w:r>
          </w:p>
          <w:p w14:paraId="1B03CBB7" w14:textId="0F59305F" w:rsidR="00C277D2" w:rsidRPr="00FF07DD" w:rsidRDefault="00C277D2" w:rsidP="00C277D2">
            <w:pPr>
              <w:widowControl w:val="0"/>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C277D2">
            <w:pPr>
              <w:pStyle w:val="TableHeader"/>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C277D2">
            <w:pPr>
              <w:pStyle w:val="TableHeader"/>
              <w:jc w:val="center"/>
            </w:pPr>
            <w:r w:rsidRPr="0089503A">
              <w:t>Actor Action</w:t>
            </w:r>
          </w:p>
        </w:tc>
        <w:tc>
          <w:tcPr>
            <w:tcW w:w="4675" w:type="dxa"/>
            <w:gridSpan w:val="2"/>
          </w:tcPr>
          <w:p w14:paraId="2A42A345" w14:textId="0BBA42E6" w:rsidR="00C277D2" w:rsidRPr="0089503A" w:rsidRDefault="00C277D2" w:rsidP="00C277D2">
            <w:pPr>
              <w:widowControl w:val="0"/>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C277D2">
            <w:pPr>
              <w:widowControl w:val="0"/>
              <w:jc w:val="center"/>
              <w:rPr>
                <w:color w:val="000000" w:themeColor="text1"/>
              </w:rPr>
            </w:pPr>
            <w:r w:rsidRPr="00FF07DD">
              <w:rPr>
                <w:color w:val="000000" w:themeColor="text1"/>
              </w:rPr>
              <w:lastRenderedPageBreak/>
              <w:t>1</w:t>
            </w:r>
          </w:p>
        </w:tc>
        <w:tc>
          <w:tcPr>
            <w:tcW w:w="3870" w:type="dxa"/>
            <w:gridSpan w:val="2"/>
          </w:tcPr>
          <w:p w14:paraId="22FD2A20" w14:textId="1056B8F2" w:rsidR="00C277D2" w:rsidRPr="00FF07DD" w:rsidRDefault="00C277D2" w:rsidP="00C277D2">
            <w:pPr>
              <w:widowControl w:val="0"/>
              <w:rPr>
                <w:color w:val="000000" w:themeColor="text1"/>
              </w:rPr>
            </w:pPr>
            <w:r>
              <w:t>The user navigates to the sign-up page.</w:t>
            </w:r>
          </w:p>
        </w:tc>
        <w:tc>
          <w:tcPr>
            <w:tcW w:w="450" w:type="dxa"/>
          </w:tcPr>
          <w:p w14:paraId="6545E510" w14:textId="3876D109" w:rsidR="00C277D2" w:rsidRPr="00FF07DD" w:rsidRDefault="00C277D2" w:rsidP="00C277D2">
            <w:pPr>
              <w:widowControl w:val="0"/>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C277D2">
            <w:pPr>
              <w:widowControl w:val="0"/>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C277D2">
            <w:pPr>
              <w:widowControl w:val="0"/>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C277D2">
            <w:pPr>
              <w:widowControl w:val="0"/>
              <w:rPr>
                <w:color w:val="000000" w:themeColor="text1"/>
              </w:rPr>
            </w:pPr>
            <w:r>
              <w:t>The user fills out the form and submits it.</w:t>
            </w:r>
          </w:p>
        </w:tc>
        <w:tc>
          <w:tcPr>
            <w:tcW w:w="450" w:type="dxa"/>
          </w:tcPr>
          <w:p w14:paraId="7228452A" w14:textId="3DEC5A10" w:rsidR="00C277D2" w:rsidRPr="00FF07DD" w:rsidRDefault="00C277D2" w:rsidP="00C277D2">
            <w:pPr>
              <w:widowControl w:val="0"/>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C277D2">
            <w:pPr>
              <w:widowControl w:val="0"/>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C277D2">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C277D2">
            <w:pPr>
              <w:widowControl w:val="0"/>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C277D2">
            <w:pPr>
              <w:widowControl w:val="0"/>
              <w:rPr>
                <w:color w:val="000000" w:themeColor="text1"/>
              </w:rPr>
            </w:pPr>
            <w:r>
              <w:t>The user provides invalid or duplicate information.</w:t>
            </w:r>
          </w:p>
        </w:tc>
        <w:tc>
          <w:tcPr>
            <w:tcW w:w="450" w:type="dxa"/>
          </w:tcPr>
          <w:p w14:paraId="7DC21517" w14:textId="2AF14671" w:rsidR="00C277D2" w:rsidRPr="00FF07DD" w:rsidRDefault="00C85FA7" w:rsidP="00C277D2">
            <w:pPr>
              <w:widowControl w:val="0"/>
              <w:jc w:val="center"/>
              <w:rPr>
                <w:b/>
                <w:color w:val="000000" w:themeColor="text1"/>
              </w:rPr>
            </w:pPr>
            <w:r>
              <w:rPr>
                <w:color w:val="000000" w:themeColor="text1"/>
              </w:rPr>
              <w:t>4.2</w:t>
            </w:r>
          </w:p>
        </w:tc>
        <w:tc>
          <w:tcPr>
            <w:tcW w:w="4225" w:type="dxa"/>
          </w:tcPr>
          <w:p w14:paraId="19B01BE1" w14:textId="62332CDA" w:rsidR="00C277D2" w:rsidRPr="00FF07DD" w:rsidRDefault="00C277D2" w:rsidP="00C277D2">
            <w:pPr>
              <w:keepNext/>
              <w:widowControl w:val="0"/>
              <w:rPr>
                <w:i/>
                <w:color w:val="000000" w:themeColor="text1"/>
              </w:rPr>
            </w:pPr>
            <w:r>
              <w:t>The user provides invalid or duplicate information.</w:t>
            </w:r>
          </w:p>
        </w:tc>
      </w:tr>
    </w:tbl>
    <w:p w14:paraId="32C324C2" w14:textId="77777777" w:rsidR="00C277D2" w:rsidRDefault="00C277D2" w:rsidP="00C277D2"/>
    <w:p w14:paraId="6203846F" w14:textId="77777777" w:rsidR="00C277D2" w:rsidRDefault="00C277D2" w:rsidP="005D379E"/>
    <w:p w14:paraId="5D9A04F7" w14:textId="2F78FA15" w:rsidR="00C82013" w:rsidRDefault="00044122" w:rsidP="009C447C">
      <w:pPr>
        <w:pStyle w:val="Heading3"/>
      </w:pPr>
      <w:r>
        <w:t>Edit Profile Information</w:t>
      </w:r>
    </w:p>
    <w:p w14:paraId="0972AE1E" w14:textId="6DD9729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C82013">
            <w:pPr>
              <w:pStyle w:val="TableHeader"/>
              <w:rPr>
                <w:b w:val="0"/>
              </w:rPr>
            </w:pPr>
            <w:r w:rsidRPr="00FF07DD">
              <w:t>Name</w:t>
            </w:r>
          </w:p>
        </w:tc>
        <w:tc>
          <w:tcPr>
            <w:tcW w:w="7555" w:type="dxa"/>
            <w:gridSpan w:val="3"/>
          </w:tcPr>
          <w:p w14:paraId="0440926B" w14:textId="12967D23" w:rsidR="00C82013" w:rsidRPr="00FF07DD" w:rsidRDefault="00C82013" w:rsidP="00C82013">
            <w:pPr>
              <w:widowControl w:val="0"/>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C82013">
            <w:pPr>
              <w:pStyle w:val="TableHeader"/>
              <w:rPr>
                <w:b w:val="0"/>
                <w:sz w:val="18"/>
              </w:rPr>
            </w:pPr>
            <w:r w:rsidRPr="0089503A">
              <w:t>Actors</w:t>
            </w:r>
          </w:p>
        </w:tc>
        <w:tc>
          <w:tcPr>
            <w:tcW w:w="7555" w:type="dxa"/>
            <w:gridSpan w:val="3"/>
          </w:tcPr>
          <w:p w14:paraId="1B1B9E67" w14:textId="77777777" w:rsidR="00C82013" w:rsidRPr="00FF07DD" w:rsidRDefault="00C82013" w:rsidP="00C82013">
            <w:pPr>
              <w:widowControl w:val="0"/>
              <w:rPr>
                <w:color w:val="000000" w:themeColor="text1"/>
              </w:rPr>
            </w:pPr>
            <w:r>
              <w:t>Admin, 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C82013">
            <w:pPr>
              <w:pStyle w:val="TableHeader"/>
              <w:rPr>
                <w:b w:val="0"/>
                <w:sz w:val="18"/>
              </w:rPr>
            </w:pPr>
            <w:r w:rsidRPr="0089503A">
              <w:t>Summary</w:t>
            </w:r>
          </w:p>
        </w:tc>
        <w:tc>
          <w:tcPr>
            <w:tcW w:w="7555" w:type="dxa"/>
            <w:gridSpan w:val="3"/>
          </w:tcPr>
          <w:p w14:paraId="510B77E9" w14:textId="283AAA89" w:rsidR="00C82013" w:rsidRPr="00FF07DD" w:rsidRDefault="00C82013" w:rsidP="00C82013">
            <w:pPr>
              <w:widowControl w:val="0"/>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C82013">
            <w:pPr>
              <w:pStyle w:val="TableHeader"/>
              <w:rPr>
                <w:b w:val="0"/>
                <w:sz w:val="18"/>
              </w:rPr>
            </w:pPr>
            <w:r w:rsidRPr="0089503A">
              <w:t>Pre-Conditions</w:t>
            </w:r>
          </w:p>
        </w:tc>
        <w:tc>
          <w:tcPr>
            <w:tcW w:w="7555" w:type="dxa"/>
            <w:gridSpan w:val="3"/>
          </w:tcPr>
          <w:p w14:paraId="5E0CA05A" w14:textId="19AAF90C" w:rsidR="00C82013" w:rsidRDefault="00C82013" w:rsidP="00C82013">
            <w:r>
              <w:rPr>
                <w:rFonts w:hAnsi="Symbol"/>
              </w:rPr>
              <w:t></w:t>
            </w:r>
            <w:r>
              <w:t xml:space="preserve"> The user must be logged in.</w:t>
            </w:r>
          </w:p>
          <w:p w14:paraId="2CACC1A7" w14:textId="25708226" w:rsidR="00C82013" w:rsidRPr="00FF07DD" w:rsidRDefault="00C82013" w:rsidP="00C82013">
            <w:pPr>
              <w:widowControl w:val="0"/>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C82013">
            <w:pPr>
              <w:pStyle w:val="TableHeader"/>
              <w:rPr>
                <w:b w:val="0"/>
                <w:sz w:val="18"/>
              </w:rPr>
            </w:pPr>
            <w:r w:rsidRPr="0089503A">
              <w:t>Post-Conditions</w:t>
            </w:r>
          </w:p>
        </w:tc>
        <w:tc>
          <w:tcPr>
            <w:tcW w:w="7555" w:type="dxa"/>
            <w:gridSpan w:val="3"/>
          </w:tcPr>
          <w:p w14:paraId="5703B6C7" w14:textId="1F45A153" w:rsidR="00C82013" w:rsidRDefault="00C82013" w:rsidP="00C82013">
            <w:r>
              <w:rPr>
                <w:rFonts w:hAnsi="Symbol"/>
              </w:rPr>
              <w:t></w:t>
            </w:r>
            <w:r>
              <w:t xml:space="preserve"> The user’s updated details are stored in the database.</w:t>
            </w:r>
          </w:p>
          <w:p w14:paraId="1AFE3671" w14:textId="4487C1BD" w:rsidR="00C82013" w:rsidRPr="00FF07DD" w:rsidRDefault="00C82013" w:rsidP="00C82013">
            <w:pPr>
              <w:widowControl w:val="0"/>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C82013">
            <w:pPr>
              <w:pStyle w:val="TableHeader"/>
            </w:pPr>
            <w:r>
              <w:t>Special Requirements</w:t>
            </w:r>
          </w:p>
        </w:tc>
        <w:tc>
          <w:tcPr>
            <w:tcW w:w="7555" w:type="dxa"/>
            <w:gridSpan w:val="3"/>
          </w:tcPr>
          <w:p w14:paraId="0CD59C56" w14:textId="0589F5BF" w:rsidR="00C82013" w:rsidRDefault="00C82013" w:rsidP="00C82013">
            <w:r>
              <w:rPr>
                <w:rFonts w:hAnsi="Symbol"/>
              </w:rPr>
              <w:t></w:t>
            </w:r>
            <w:r>
              <w:t xml:space="preserve"> Validation for email format, phone numbers, etc.</w:t>
            </w:r>
          </w:p>
          <w:p w14:paraId="4621E46E" w14:textId="79DB55E5" w:rsidR="00C82013" w:rsidRPr="00FF07DD" w:rsidRDefault="00C82013" w:rsidP="00C82013">
            <w:pPr>
              <w:widowControl w:val="0"/>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C82013">
            <w:pPr>
              <w:pStyle w:val="TableHeader"/>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C82013">
            <w:pPr>
              <w:pStyle w:val="TableHeader"/>
              <w:jc w:val="center"/>
            </w:pPr>
            <w:r w:rsidRPr="0089503A">
              <w:t>Actor Action</w:t>
            </w:r>
          </w:p>
        </w:tc>
        <w:tc>
          <w:tcPr>
            <w:tcW w:w="4675" w:type="dxa"/>
            <w:gridSpan w:val="2"/>
          </w:tcPr>
          <w:p w14:paraId="70562E2D"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C82013">
            <w:pPr>
              <w:widowControl w:val="0"/>
              <w:rPr>
                <w:color w:val="000000" w:themeColor="text1"/>
              </w:rPr>
            </w:pPr>
            <w:r>
              <w:t>The user navigates to "Edit Profile."</w:t>
            </w:r>
          </w:p>
        </w:tc>
        <w:tc>
          <w:tcPr>
            <w:tcW w:w="450" w:type="dxa"/>
          </w:tcPr>
          <w:p w14:paraId="04B3DD19"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C82013">
            <w:pPr>
              <w:widowControl w:val="0"/>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C82013">
            <w:pPr>
              <w:widowControl w:val="0"/>
              <w:rPr>
                <w:color w:val="000000" w:themeColor="text1"/>
              </w:rPr>
            </w:pPr>
            <w:r>
              <w:t>The user modifies the desired fields and submits the form.</w:t>
            </w:r>
          </w:p>
        </w:tc>
        <w:tc>
          <w:tcPr>
            <w:tcW w:w="450" w:type="dxa"/>
          </w:tcPr>
          <w:p w14:paraId="4E564B98"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C82013">
            <w:pPr>
              <w:widowControl w:val="0"/>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C82013">
            <w:pPr>
              <w:widowControl w:val="0"/>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C82013">
            <w:pPr>
              <w:widowControl w:val="0"/>
              <w:rPr>
                <w:color w:val="000000" w:themeColor="text1"/>
              </w:rPr>
            </w:pPr>
            <w:r>
              <w:t>The user enters invalid data (e.g., invalid email format).</w:t>
            </w:r>
          </w:p>
        </w:tc>
        <w:tc>
          <w:tcPr>
            <w:tcW w:w="450" w:type="dxa"/>
          </w:tcPr>
          <w:p w14:paraId="51533876" w14:textId="78AC9C00" w:rsidR="00C82013" w:rsidRPr="00FF07DD" w:rsidRDefault="00557508" w:rsidP="00C82013">
            <w:pPr>
              <w:widowControl w:val="0"/>
              <w:jc w:val="center"/>
              <w:rPr>
                <w:b/>
                <w:color w:val="000000" w:themeColor="text1"/>
              </w:rPr>
            </w:pPr>
            <w:r>
              <w:rPr>
                <w:color w:val="000000" w:themeColor="text1"/>
              </w:rPr>
              <w:t>4.2</w:t>
            </w:r>
          </w:p>
        </w:tc>
        <w:tc>
          <w:tcPr>
            <w:tcW w:w="4225" w:type="dxa"/>
          </w:tcPr>
          <w:p w14:paraId="00A9DAA4" w14:textId="38E0C422" w:rsidR="00C82013" w:rsidRPr="00FF07DD" w:rsidRDefault="00C82013" w:rsidP="00C82013">
            <w:pPr>
              <w:keepNext/>
              <w:widowControl w:val="0"/>
              <w:rPr>
                <w:i/>
                <w:color w:val="000000" w:themeColor="text1"/>
              </w:rPr>
            </w:pPr>
            <w:r>
              <w:t>The system highlights errors in the form and prompts the user to fix them.</w:t>
            </w:r>
          </w:p>
        </w:tc>
      </w:tr>
    </w:tbl>
    <w:p w14:paraId="4A0DFE78" w14:textId="3A539EE9" w:rsidR="00C82013" w:rsidRDefault="00C82013" w:rsidP="005D379E"/>
    <w:p w14:paraId="350423BE" w14:textId="2B9F6179" w:rsidR="00C82013" w:rsidRDefault="00C82013" w:rsidP="005D379E"/>
    <w:p w14:paraId="1C6B2624" w14:textId="53CE326B" w:rsidR="00C82013" w:rsidRDefault="00646107" w:rsidP="009C447C">
      <w:pPr>
        <w:pStyle w:val="Heading3"/>
      </w:pPr>
      <w:r>
        <w:t>: Add</w:t>
      </w:r>
      <w:r w:rsidR="009C447C">
        <w:t xml:space="preserve"> Sellers</w:t>
      </w:r>
    </w:p>
    <w:p w14:paraId="05F61924" w14:textId="7777777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488B7176" w14:textId="77777777" w:rsidTr="00C82013">
        <w:trPr>
          <w:trHeight w:val="420"/>
        </w:trPr>
        <w:tc>
          <w:tcPr>
            <w:tcW w:w="1525" w:type="dxa"/>
            <w:gridSpan w:val="2"/>
          </w:tcPr>
          <w:p w14:paraId="4A3D2F55" w14:textId="77777777" w:rsidR="00C82013" w:rsidRPr="00FF07DD" w:rsidRDefault="00C82013" w:rsidP="00C82013">
            <w:pPr>
              <w:pStyle w:val="TableHeader"/>
              <w:rPr>
                <w:b w:val="0"/>
              </w:rPr>
            </w:pPr>
            <w:r w:rsidRPr="00FF07DD">
              <w:t>Name</w:t>
            </w:r>
          </w:p>
        </w:tc>
        <w:tc>
          <w:tcPr>
            <w:tcW w:w="7555" w:type="dxa"/>
            <w:gridSpan w:val="3"/>
          </w:tcPr>
          <w:p w14:paraId="284DB7A8" w14:textId="5F678D2A" w:rsidR="00C82013" w:rsidRPr="00FF07DD" w:rsidRDefault="00754684" w:rsidP="00C82013">
            <w:pPr>
              <w:widowControl w:val="0"/>
              <w:rPr>
                <w:color w:val="000000" w:themeColor="text1"/>
              </w:rPr>
            </w:pPr>
            <w:r>
              <w:t>Add Sellers</w:t>
            </w:r>
          </w:p>
        </w:tc>
      </w:tr>
      <w:tr w:rsidR="00C82013" w:rsidRPr="00FF07DD" w14:paraId="6AE1608C" w14:textId="77777777" w:rsidTr="00C82013">
        <w:trPr>
          <w:trHeight w:val="420"/>
        </w:trPr>
        <w:tc>
          <w:tcPr>
            <w:tcW w:w="1525" w:type="dxa"/>
            <w:gridSpan w:val="2"/>
          </w:tcPr>
          <w:p w14:paraId="288C9602" w14:textId="77777777" w:rsidR="00C82013" w:rsidRPr="00FF07DD" w:rsidRDefault="00C82013" w:rsidP="00C82013">
            <w:pPr>
              <w:pStyle w:val="TableHeader"/>
              <w:rPr>
                <w:b w:val="0"/>
                <w:sz w:val="18"/>
              </w:rPr>
            </w:pPr>
            <w:r w:rsidRPr="0089503A">
              <w:t>Actors</w:t>
            </w:r>
          </w:p>
        </w:tc>
        <w:tc>
          <w:tcPr>
            <w:tcW w:w="7555" w:type="dxa"/>
            <w:gridSpan w:val="3"/>
          </w:tcPr>
          <w:p w14:paraId="346391E9" w14:textId="2C8051C7" w:rsidR="00C82013" w:rsidRPr="00FF07DD" w:rsidRDefault="00C82013" w:rsidP="00C82013">
            <w:pPr>
              <w:widowControl w:val="0"/>
              <w:rPr>
                <w:color w:val="000000" w:themeColor="text1"/>
              </w:rPr>
            </w:pPr>
            <w:r>
              <w:t>Admin</w:t>
            </w:r>
          </w:p>
        </w:tc>
      </w:tr>
      <w:tr w:rsidR="00C82013" w:rsidRPr="00FF07DD" w14:paraId="7D128532" w14:textId="77777777" w:rsidTr="00C82013">
        <w:trPr>
          <w:trHeight w:val="420"/>
        </w:trPr>
        <w:tc>
          <w:tcPr>
            <w:tcW w:w="1525" w:type="dxa"/>
            <w:gridSpan w:val="2"/>
          </w:tcPr>
          <w:p w14:paraId="6341D0F2" w14:textId="77777777" w:rsidR="00C82013" w:rsidRPr="00FF07DD" w:rsidRDefault="00C82013" w:rsidP="00C82013">
            <w:pPr>
              <w:pStyle w:val="TableHeader"/>
              <w:rPr>
                <w:b w:val="0"/>
                <w:sz w:val="18"/>
              </w:rPr>
            </w:pPr>
            <w:r w:rsidRPr="0089503A">
              <w:t>Summary</w:t>
            </w:r>
          </w:p>
        </w:tc>
        <w:tc>
          <w:tcPr>
            <w:tcW w:w="7555" w:type="dxa"/>
            <w:gridSpan w:val="3"/>
          </w:tcPr>
          <w:p w14:paraId="6EF9B7F1" w14:textId="7EEC5AB9" w:rsidR="00C82013" w:rsidRPr="00FF07DD" w:rsidRDefault="00754684" w:rsidP="00754684">
            <w:pPr>
              <w:widowControl w:val="0"/>
              <w:rPr>
                <w:color w:val="000000" w:themeColor="text1"/>
              </w:rPr>
            </w:pPr>
            <w:r>
              <w:t>The Admin can add a new seller to the platform by providing seller details such as name, email, contact number etc. and store information. Upon successful addition, the seller is registered in the system.</w:t>
            </w:r>
          </w:p>
        </w:tc>
      </w:tr>
      <w:tr w:rsidR="00C82013" w:rsidRPr="00FF07DD" w14:paraId="7B7C2240" w14:textId="77777777" w:rsidTr="00C82013">
        <w:trPr>
          <w:trHeight w:val="420"/>
        </w:trPr>
        <w:tc>
          <w:tcPr>
            <w:tcW w:w="1525" w:type="dxa"/>
            <w:gridSpan w:val="2"/>
          </w:tcPr>
          <w:p w14:paraId="4A8CB7B0" w14:textId="77777777" w:rsidR="00C82013" w:rsidRPr="00FF07DD" w:rsidRDefault="00C82013" w:rsidP="00C82013">
            <w:pPr>
              <w:pStyle w:val="TableHeader"/>
              <w:rPr>
                <w:b w:val="0"/>
                <w:sz w:val="18"/>
              </w:rPr>
            </w:pPr>
            <w:r w:rsidRPr="0089503A">
              <w:t>Pre-Conditions</w:t>
            </w:r>
          </w:p>
        </w:tc>
        <w:tc>
          <w:tcPr>
            <w:tcW w:w="7555" w:type="dxa"/>
            <w:gridSpan w:val="3"/>
          </w:tcPr>
          <w:p w14:paraId="34F3856B" w14:textId="52EE0E08" w:rsidR="00754684" w:rsidRDefault="00754684" w:rsidP="00754684">
            <w:r>
              <w:rPr>
                <w:rFonts w:hAnsi="Symbol"/>
              </w:rPr>
              <w:t></w:t>
            </w:r>
            <w:r>
              <w:t xml:space="preserve"> The Admin must be logged into the system with valid credentials.</w:t>
            </w:r>
          </w:p>
          <w:p w14:paraId="7D522DCA" w14:textId="3D6E52F1" w:rsidR="00754684" w:rsidRDefault="00754684" w:rsidP="00754684">
            <w:r>
              <w:rPr>
                <w:rFonts w:hAnsi="Symbol"/>
              </w:rPr>
              <w:t></w:t>
            </w:r>
            <w:r>
              <w:t xml:space="preserve"> The Admin must have the necessary privileges to manage sellers.</w:t>
            </w:r>
          </w:p>
          <w:p w14:paraId="41B5EE1A" w14:textId="54B38901" w:rsidR="00C82013" w:rsidRPr="00FF07DD" w:rsidRDefault="00754684" w:rsidP="00754684">
            <w:pPr>
              <w:widowControl w:val="0"/>
              <w:rPr>
                <w:color w:val="000000" w:themeColor="text1"/>
              </w:rPr>
            </w:pPr>
            <w:r>
              <w:rPr>
                <w:rFonts w:hAnsi="Symbol"/>
              </w:rPr>
              <w:t></w:t>
            </w:r>
            <w:r>
              <w:t xml:space="preserve">  The required seller details (e.g., name, email, contact number, and store </w:t>
            </w:r>
            <w:r>
              <w:lastRenderedPageBreak/>
              <w:t>name) must be available.</w:t>
            </w:r>
          </w:p>
        </w:tc>
      </w:tr>
      <w:tr w:rsidR="00C82013" w:rsidRPr="00FF07DD" w14:paraId="7C367E91" w14:textId="77777777" w:rsidTr="00C82013">
        <w:trPr>
          <w:trHeight w:val="420"/>
        </w:trPr>
        <w:tc>
          <w:tcPr>
            <w:tcW w:w="1525" w:type="dxa"/>
            <w:gridSpan w:val="2"/>
          </w:tcPr>
          <w:p w14:paraId="643AE40A" w14:textId="77777777" w:rsidR="00C82013" w:rsidRPr="00FF07DD" w:rsidRDefault="00C82013" w:rsidP="00C82013">
            <w:pPr>
              <w:pStyle w:val="TableHeader"/>
              <w:rPr>
                <w:b w:val="0"/>
                <w:sz w:val="18"/>
              </w:rPr>
            </w:pPr>
            <w:r w:rsidRPr="0089503A">
              <w:lastRenderedPageBreak/>
              <w:t>Post-Conditions</w:t>
            </w:r>
          </w:p>
        </w:tc>
        <w:tc>
          <w:tcPr>
            <w:tcW w:w="7555" w:type="dxa"/>
            <w:gridSpan w:val="3"/>
          </w:tcPr>
          <w:p w14:paraId="5AAEBA86" w14:textId="1A7BFFB9" w:rsidR="00C82013" w:rsidRPr="00754684" w:rsidRDefault="00754684" w:rsidP="00754684">
            <w:r>
              <w:t xml:space="preserve"> The new seller is successfully added to the database.</w:t>
            </w:r>
          </w:p>
        </w:tc>
      </w:tr>
      <w:tr w:rsidR="00C82013" w:rsidRPr="00FF07DD" w14:paraId="1552DEB0" w14:textId="77777777" w:rsidTr="00C82013">
        <w:trPr>
          <w:trHeight w:val="420"/>
        </w:trPr>
        <w:tc>
          <w:tcPr>
            <w:tcW w:w="1525" w:type="dxa"/>
            <w:gridSpan w:val="2"/>
          </w:tcPr>
          <w:p w14:paraId="51A2835A" w14:textId="77777777" w:rsidR="00C82013" w:rsidRPr="0089503A" w:rsidRDefault="00C82013" w:rsidP="00C82013">
            <w:pPr>
              <w:pStyle w:val="TableHeader"/>
            </w:pPr>
            <w:r>
              <w:t>Special Requirements</w:t>
            </w:r>
          </w:p>
        </w:tc>
        <w:tc>
          <w:tcPr>
            <w:tcW w:w="7555" w:type="dxa"/>
            <w:gridSpan w:val="3"/>
          </w:tcPr>
          <w:p w14:paraId="2B8480ED" w14:textId="1CD28DB3" w:rsidR="00C82013" w:rsidRPr="00FF07DD" w:rsidRDefault="00557508" w:rsidP="00C82013">
            <w:pPr>
              <w:widowControl w:val="0"/>
              <w:rPr>
                <w:color w:val="000000" w:themeColor="text1"/>
              </w:rPr>
            </w:pPr>
            <w:r>
              <w:t>The system must validate that the seller’s email is unique.</w:t>
            </w:r>
          </w:p>
        </w:tc>
      </w:tr>
      <w:tr w:rsidR="00C82013" w:rsidRPr="00FF07DD" w14:paraId="568F2138" w14:textId="77777777" w:rsidTr="00C82013">
        <w:trPr>
          <w:trHeight w:val="420"/>
        </w:trPr>
        <w:tc>
          <w:tcPr>
            <w:tcW w:w="9080" w:type="dxa"/>
            <w:gridSpan w:val="5"/>
          </w:tcPr>
          <w:p w14:paraId="2735D091" w14:textId="77777777" w:rsidR="00C82013" w:rsidRPr="00FF07DD" w:rsidRDefault="00C82013" w:rsidP="00C82013">
            <w:pPr>
              <w:pStyle w:val="TableHeader"/>
              <w:jc w:val="center"/>
              <w:rPr>
                <w:b w:val="0"/>
              </w:rPr>
            </w:pPr>
            <w:r>
              <w:t>Basic Flow</w:t>
            </w:r>
          </w:p>
        </w:tc>
      </w:tr>
      <w:tr w:rsidR="00C82013" w:rsidRPr="00FF07DD" w14:paraId="132E4942" w14:textId="77777777" w:rsidTr="00C82013">
        <w:trPr>
          <w:trHeight w:val="420"/>
        </w:trPr>
        <w:tc>
          <w:tcPr>
            <w:tcW w:w="4405" w:type="dxa"/>
            <w:gridSpan w:val="3"/>
          </w:tcPr>
          <w:p w14:paraId="4BFA3351" w14:textId="77777777" w:rsidR="00C82013" w:rsidRPr="0089503A" w:rsidRDefault="00C82013" w:rsidP="00C82013">
            <w:pPr>
              <w:pStyle w:val="TableHeader"/>
              <w:jc w:val="center"/>
            </w:pPr>
            <w:r w:rsidRPr="0089503A">
              <w:t>Actor Action</w:t>
            </w:r>
          </w:p>
        </w:tc>
        <w:tc>
          <w:tcPr>
            <w:tcW w:w="4675" w:type="dxa"/>
            <w:gridSpan w:val="2"/>
          </w:tcPr>
          <w:p w14:paraId="588F7953"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7F598731" w14:textId="77777777" w:rsidTr="00C82013">
        <w:trPr>
          <w:trHeight w:val="420"/>
        </w:trPr>
        <w:tc>
          <w:tcPr>
            <w:tcW w:w="535" w:type="dxa"/>
          </w:tcPr>
          <w:p w14:paraId="71BD363A"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02D63354" w14:textId="17BDEFC0" w:rsidR="00C82013" w:rsidRPr="00FF07DD" w:rsidRDefault="00557508" w:rsidP="00C82013">
            <w:pPr>
              <w:widowControl w:val="0"/>
              <w:rPr>
                <w:color w:val="000000" w:themeColor="text1"/>
              </w:rPr>
            </w:pPr>
            <w:r>
              <w:t>The Admin selects the "Add Seller" option in the system.</w:t>
            </w:r>
          </w:p>
        </w:tc>
        <w:tc>
          <w:tcPr>
            <w:tcW w:w="450" w:type="dxa"/>
          </w:tcPr>
          <w:p w14:paraId="6E7BD27D"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1F46EF5D" w14:textId="41506BFD" w:rsidR="00C82013" w:rsidRPr="00FF07DD" w:rsidRDefault="00557508" w:rsidP="00C82013">
            <w:pPr>
              <w:widowControl w:val="0"/>
              <w:rPr>
                <w:color w:val="000000" w:themeColor="text1"/>
              </w:rPr>
            </w:pPr>
            <w:r>
              <w:t>The system displays a form for entering seller details (name, email, contact number, store name, etc.).</w:t>
            </w:r>
          </w:p>
        </w:tc>
      </w:tr>
      <w:tr w:rsidR="00C82013" w:rsidRPr="00FF07DD" w14:paraId="44D8B5E3" w14:textId="77777777" w:rsidTr="00C82013">
        <w:trPr>
          <w:trHeight w:val="420"/>
        </w:trPr>
        <w:tc>
          <w:tcPr>
            <w:tcW w:w="535" w:type="dxa"/>
          </w:tcPr>
          <w:p w14:paraId="28A45CC9"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448859C5" w14:textId="0C6C524A" w:rsidR="00C82013" w:rsidRPr="00FF07DD" w:rsidRDefault="00557508" w:rsidP="00C82013">
            <w:pPr>
              <w:widowControl w:val="0"/>
              <w:rPr>
                <w:color w:val="000000" w:themeColor="text1"/>
              </w:rPr>
            </w:pPr>
            <w:r>
              <w:t>The Admin enters the seller's details and submits the form.</w:t>
            </w:r>
          </w:p>
        </w:tc>
        <w:tc>
          <w:tcPr>
            <w:tcW w:w="450" w:type="dxa"/>
          </w:tcPr>
          <w:p w14:paraId="3DE8B0BC"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22D0F1CB" w14:textId="5AD9A576" w:rsidR="00C82013" w:rsidRPr="00FF07DD" w:rsidRDefault="00557508" w:rsidP="00C82013">
            <w:pPr>
              <w:widowControl w:val="0"/>
              <w:rPr>
                <w:color w:val="000000" w:themeColor="text1"/>
              </w:rPr>
            </w:pPr>
            <w:r>
              <w:t>The system validates the input (e.g., unique email, valid contact number).</w:t>
            </w:r>
          </w:p>
        </w:tc>
      </w:tr>
      <w:tr w:rsidR="00557508" w:rsidRPr="00FF07DD" w14:paraId="7882FD76" w14:textId="77777777" w:rsidTr="00C82013">
        <w:trPr>
          <w:trHeight w:val="420"/>
        </w:trPr>
        <w:tc>
          <w:tcPr>
            <w:tcW w:w="535" w:type="dxa"/>
          </w:tcPr>
          <w:p w14:paraId="2B439944" w14:textId="3E0476A9" w:rsidR="00557508" w:rsidRPr="00FF07DD" w:rsidRDefault="00557508" w:rsidP="00C82013">
            <w:pPr>
              <w:widowControl w:val="0"/>
              <w:jc w:val="center"/>
              <w:rPr>
                <w:color w:val="000000" w:themeColor="text1"/>
              </w:rPr>
            </w:pPr>
            <w:r>
              <w:rPr>
                <w:color w:val="000000" w:themeColor="text1"/>
              </w:rPr>
              <w:t>5</w:t>
            </w:r>
          </w:p>
        </w:tc>
        <w:tc>
          <w:tcPr>
            <w:tcW w:w="3870" w:type="dxa"/>
            <w:gridSpan w:val="2"/>
          </w:tcPr>
          <w:p w14:paraId="5B5B9E1E" w14:textId="4A315AE0" w:rsidR="00557508" w:rsidRDefault="00557508" w:rsidP="00C82013">
            <w:pPr>
              <w:widowControl w:val="0"/>
            </w:pPr>
            <w:r>
              <w:t>If the input is valid, the Admin confirms the action.</w:t>
            </w:r>
          </w:p>
        </w:tc>
        <w:tc>
          <w:tcPr>
            <w:tcW w:w="450" w:type="dxa"/>
          </w:tcPr>
          <w:p w14:paraId="64CDCBA0" w14:textId="57445E6D" w:rsidR="00557508" w:rsidRPr="00FF07DD" w:rsidRDefault="00557508" w:rsidP="00C82013">
            <w:pPr>
              <w:widowControl w:val="0"/>
              <w:jc w:val="center"/>
              <w:rPr>
                <w:color w:val="000000" w:themeColor="text1"/>
              </w:rPr>
            </w:pPr>
            <w:r>
              <w:rPr>
                <w:color w:val="000000" w:themeColor="text1"/>
              </w:rPr>
              <w:t>6</w:t>
            </w:r>
          </w:p>
        </w:tc>
        <w:tc>
          <w:tcPr>
            <w:tcW w:w="4225" w:type="dxa"/>
          </w:tcPr>
          <w:p w14:paraId="46099417" w14:textId="797870D3" w:rsidR="00557508" w:rsidRDefault="00557508" w:rsidP="00C82013">
            <w:pPr>
              <w:widowControl w:val="0"/>
            </w:pPr>
            <w:r>
              <w:t>The system saves the seller details in the database.</w:t>
            </w:r>
          </w:p>
        </w:tc>
      </w:tr>
      <w:tr w:rsidR="00557508" w:rsidRPr="00FF07DD" w14:paraId="440D388B" w14:textId="77777777" w:rsidTr="00C82013">
        <w:trPr>
          <w:trHeight w:val="420"/>
        </w:trPr>
        <w:tc>
          <w:tcPr>
            <w:tcW w:w="535" w:type="dxa"/>
          </w:tcPr>
          <w:p w14:paraId="0A34301E" w14:textId="77777777" w:rsidR="00557508" w:rsidRDefault="00557508" w:rsidP="00C82013">
            <w:pPr>
              <w:widowControl w:val="0"/>
              <w:jc w:val="center"/>
              <w:rPr>
                <w:color w:val="000000" w:themeColor="text1"/>
              </w:rPr>
            </w:pPr>
          </w:p>
        </w:tc>
        <w:tc>
          <w:tcPr>
            <w:tcW w:w="3870" w:type="dxa"/>
            <w:gridSpan w:val="2"/>
          </w:tcPr>
          <w:p w14:paraId="0F26B483" w14:textId="77777777" w:rsidR="00557508" w:rsidRDefault="00557508" w:rsidP="00C82013">
            <w:pPr>
              <w:widowControl w:val="0"/>
            </w:pPr>
          </w:p>
        </w:tc>
        <w:tc>
          <w:tcPr>
            <w:tcW w:w="450" w:type="dxa"/>
          </w:tcPr>
          <w:p w14:paraId="5AE7AF40" w14:textId="0CE58A46" w:rsidR="00557508" w:rsidRDefault="00557508" w:rsidP="00C82013">
            <w:pPr>
              <w:widowControl w:val="0"/>
              <w:jc w:val="center"/>
              <w:rPr>
                <w:color w:val="000000" w:themeColor="text1"/>
              </w:rPr>
            </w:pPr>
            <w:r>
              <w:rPr>
                <w:color w:val="000000" w:themeColor="text1"/>
              </w:rPr>
              <w:t>7</w:t>
            </w:r>
          </w:p>
        </w:tc>
        <w:tc>
          <w:tcPr>
            <w:tcW w:w="4225" w:type="dxa"/>
          </w:tcPr>
          <w:p w14:paraId="053B03CB" w14:textId="05BB142E" w:rsidR="00557508" w:rsidRDefault="00557508" w:rsidP="00C82013">
            <w:pPr>
              <w:widowControl w:val="0"/>
            </w:pPr>
            <w:r>
              <w:t>The system displays a success message confirming the seller has been added.</w:t>
            </w:r>
          </w:p>
        </w:tc>
      </w:tr>
      <w:tr w:rsidR="00C82013" w:rsidRPr="00FF07DD" w14:paraId="081C3687" w14:textId="77777777" w:rsidTr="00C82013">
        <w:trPr>
          <w:trHeight w:val="420"/>
        </w:trPr>
        <w:tc>
          <w:tcPr>
            <w:tcW w:w="9080" w:type="dxa"/>
            <w:gridSpan w:val="5"/>
          </w:tcPr>
          <w:p w14:paraId="48C6A7B2"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6D420829" w14:textId="77777777" w:rsidTr="00C82013">
        <w:trPr>
          <w:trHeight w:val="420"/>
        </w:trPr>
        <w:tc>
          <w:tcPr>
            <w:tcW w:w="535" w:type="dxa"/>
          </w:tcPr>
          <w:p w14:paraId="3D648ADF" w14:textId="61E1CD33" w:rsidR="00C82013" w:rsidRPr="00FF07DD" w:rsidRDefault="00AA1506" w:rsidP="00C82013">
            <w:pPr>
              <w:widowControl w:val="0"/>
              <w:jc w:val="center"/>
              <w:rPr>
                <w:color w:val="000000" w:themeColor="text1"/>
              </w:rPr>
            </w:pPr>
            <w:r>
              <w:rPr>
                <w:color w:val="000000" w:themeColor="text1"/>
              </w:rPr>
              <w:t>4.1</w:t>
            </w:r>
          </w:p>
        </w:tc>
        <w:tc>
          <w:tcPr>
            <w:tcW w:w="3870" w:type="dxa"/>
            <w:gridSpan w:val="2"/>
          </w:tcPr>
          <w:p w14:paraId="55305ED5" w14:textId="1D0BA185" w:rsidR="00C82013" w:rsidRPr="00FF07DD" w:rsidRDefault="00AA1506" w:rsidP="00C82013">
            <w:pPr>
              <w:widowControl w:val="0"/>
              <w:rPr>
                <w:color w:val="000000" w:themeColor="text1"/>
              </w:rPr>
            </w:pPr>
            <w:r>
              <w:t>The Admin submits incomplete or invalid seller details (e.g., duplicate email or invalid contact number).</w:t>
            </w:r>
          </w:p>
        </w:tc>
        <w:tc>
          <w:tcPr>
            <w:tcW w:w="450" w:type="dxa"/>
          </w:tcPr>
          <w:p w14:paraId="3BB2F8B5" w14:textId="31CE51E6" w:rsidR="00C82013" w:rsidRPr="00FF07DD" w:rsidRDefault="00AA1506" w:rsidP="00C82013">
            <w:pPr>
              <w:widowControl w:val="0"/>
              <w:jc w:val="center"/>
              <w:rPr>
                <w:b/>
                <w:color w:val="000000" w:themeColor="text1"/>
              </w:rPr>
            </w:pPr>
            <w:r>
              <w:rPr>
                <w:color w:val="000000" w:themeColor="text1"/>
              </w:rPr>
              <w:t>4.2</w:t>
            </w:r>
          </w:p>
        </w:tc>
        <w:tc>
          <w:tcPr>
            <w:tcW w:w="4225" w:type="dxa"/>
          </w:tcPr>
          <w:p w14:paraId="5BFBFDBC" w14:textId="785FAE02" w:rsidR="00C82013" w:rsidRPr="00FF07DD" w:rsidRDefault="00AA1506" w:rsidP="00C82013">
            <w:pPr>
              <w:keepNext/>
              <w:widowControl w:val="0"/>
              <w:rPr>
                <w:i/>
                <w:color w:val="000000" w:themeColor="text1"/>
              </w:rPr>
            </w:pPr>
            <w:r>
              <w:t>The system displays an error message indicating the validation failure and highlights the invalid fields.</w:t>
            </w:r>
          </w:p>
        </w:tc>
      </w:tr>
    </w:tbl>
    <w:p w14:paraId="091EDA8F" w14:textId="1AC5D7D8" w:rsidR="00C82013" w:rsidRDefault="00C82013" w:rsidP="005D379E"/>
    <w:p w14:paraId="29D57562" w14:textId="36461D75" w:rsidR="00646107" w:rsidRDefault="00646107" w:rsidP="00646107">
      <w:pPr>
        <w:pStyle w:val="Heading3"/>
      </w:pPr>
      <w:r>
        <w:t>: View Sellers</w:t>
      </w:r>
    </w:p>
    <w:p w14:paraId="32F641A0" w14:textId="0778D522" w:rsidR="00646107" w:rsidRDefault="00646107" w:rsidP="005D379E"/>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646107" w:rsidRPr="00FF07DD" w14:paraId="0A9AE7D5" w14:textId="77777777" w:rsidTr="00A21247">
        <w:trPr>
          <w:trHeight w:val="416"/>
        </w:trPr>
        <w:tc>
          <w:tcPr>
            <w:tcW w:w="1468" w:type="dxa"/>
            <w:gridSpan w:val="2"/>
          </w:tcPr>
          <w:p w14:paraId="427E66B5" w14:textId="77777777" w:rsidR="00646107" w:rsidRPr="00FF07DD" w:rsidRDefault="00646107" w:rsidP="00A21247">
            <w:pPr>
              <w:pStyle w:val="TableHeader"/>
              <w:rPr>
                <w:b w:val="0"/>
              </w:rPr>
            </w:pPr>
            <w:r w:rsidRPr="00FF07DD">
              <w:t>Name</w:t>
            </w:r>
          </w:p>
        </w:tc>
        <w:tc>
          <w:tcPr>
            <w:tcW w:w="7277" w:type="dxa"/>
            <w:gridSpan w:val="3"/>
          </w:tcPr>
          <w:p w14:paraId="063717DB" w14:textId="77777777" w:rsidR="00646107" w:rsidRPr="00FF07DD" w:rsidRDefault="00646107" w:rsidP="00A21247">
            <w:pPr>
              <w:widowControl w:val="0"/>
              <w:rPr>
                <w:color w:val="000000" w:themeColor="text1"/>
              </w:rPr>
            </w:pPr>
            <w:r>
              <w:t>View Seller</w:t>
            </w:r>
          </w:p>
        </w:tc>
      </w:tr>
      <w:tr w:rsidR="00646107" w:rsidRPr="00FF07DD" w14:paraId="74A638F0" w14:textId="77777777" w:rsidTr="00A21247">
        <w:trPr>
          <w:trHeight w:val="416"/>
        </w:trPr>
        <w:tc>
          <w:tcPr>
            <w:tcW w:w="1468" w:type="dxa"/>
            <w:gridSpan w:val="2"/>
          </w:tcPr>
          <w:p w14:paraId="73BC7D7D" w14:textId="77777777" w:rsidR="00646107" w:rsidRPr="00FF07DD" w:rsidRDefault="00646107" w:rsidP="00A21247">
            <w:pPr>
              <w:pStyle w:val="TableHeader"/>
              <w:rPr>
                <w:b w:val="0"/>
                <w:sz w:val="18"/>
              </w:rPr>
            </w:pPr>
            <w:r w:rsidRPr="0089503A">
              <w:t>Actors</w:t>
            </w:r>
          </w:p>
        </w:tc>
        <w:tc>
          <w:tcPr>
            <w:tcW w:w="7277" w:type="dxa"/>
            <w:gridSpan w:val="3"/>
          </w:tcPr>
          <w:p w14:paraId="21271D92" w14:textId="77777777" w:rsidR="00646107" w:rsidRPr="00FF07DD" w:rsidRDefault="00646107" w:rsidP="00A21247">
            <w:pPr>
              <w:widowControl w:val="0"/>
              <w:rPr>
                <w:color w:val="000000" w:themeColor="text1"/>
              </w:rPr>
            </w:pPr>
            <w:r>
              <w:t>Admin</w:t>
            </w:r>
          </w:p>
        </w:tc>
      </w:tr>
      <w:tr w:rsidR="00646107" w:rsidRPr="00FF07DD" w14:paraId="1F619965" w14:textId="77777777" w:rsidTr="00A21247">
        <w:trPr>
          <w:trHeight w:val="416"/>
        </w:trPr>
        <w:tc>
          <w:tcPr>
            <w:tcW w:w="1468" w:type="dxa"/>
            <w:gridSpan w:val="2"/>
          </w:tcPr>
          <w:p w14:paraId="27E3334B" w14:textId="77777777" w:rsidR="00646107" w:rsidRPr="00FF07DD" w:rsidRDefault="00646107" w:rsidP="00A21247">
            <w:pPr>
              <w:pStyle w:val="TableHeader"/>
              <w:rPr>
                <w:b w:val="0"/>
                <w:sz w:val="18"/>
              </w:rPr>
            </w:pPr>
            <w:r w:rsidRPr="0089503A">
              <w:t>Summary</w:t>
            </w:r>
          </w:p>
        </w:tc>
        <w:tc>
          <w:tcPr>
            <w:tcW w:w="7277" w:type="dxa"/>
            <w:gridSpan w:val="3"/>
          </w:tcPr>
          <w:p w14:paraId="5233917F" w14:textId="77777777" w:rsidR="00646107" w:rsidRPr="00FF07DD" w:rsidRDefault="00646107" w:rsidP="00A21247">
            <w:pPr>
              <w:widowControl w:val="0"/>
              <w:rPr>
                <w:color w:val="000000" w:themeColor="text1"/>
              </w:rPr>
            </w:pPr>
            <w:r>
              <w:t>The admin views the details of a registered seller, including their profile information, products, sales, and other relevant data.</w:t>
            </w:r>
          </w:p>
        </w:tc>
      </w:tr>
      <w:tr w:rsidR="00646107" w:rsidRPr="00FF07DD" w14:paraId="65158F2A" w14:textId="77777777" w:rsidTr="00A21247">
        <w:trPr>
          <w:trHeight w:val="416"/>
        </w:trPr>
        <w:tc>
          <w:tcPr>
            <w:tcW w:w="1468" w:type="dxa"/>
            <w:gridSpan w:val="2"/>
          </w:tcPr>
          <w:p w14:paraId="7E466C83" w14:textId="77777777" w:rsidR="00646107" w:rsidRPr="00FF07DD" w:rsidRDefault="00646107" w:rsidP="00A21247">
            <w:pPr>
              <w:pStyle w:val="TableHeader"/>
              <w:rPr>
                <w:b w:val="0"/>
                <w:sz w:val="18"/>
              </w:rPr>
            </w:pPr>
            <w:r w:rsidRPr="0089503A">
              <w:t>Pre-Conditions</w:t>
            </w:r>
          </w:p>
        </w:tc>
        <w:tc>
          <w:tcPr>
            <w:tcW w:w="7277" w:type="dxa"/>
            <w:gridSpan w:val="3"/>
          </w:tcPr>
          <w:p w14:paraId="6EBDDFF6" w14:textId="67E4236C" w:rsidR="00646107" w:rsidRDefault="00646107" w:rsidP="00A21247">
            <w:r>
              <w:rPr>
                <w:rFonts w:hAnsi="Symbol"/>
              </w:rPr>
              <w:t></w:t>
            </w:r>
            <w:r>
              <w:t xml:space="preserve"> The admin must be logged into the system with appropriate permissions.</w:t>
            </w:r>
          </w:p>
          <w:p w14:paraId="0545E2AC" w14:textId="77777777" w:rsidR="00646107" w:rsidRPr="00FF07DD" w:rsidRDefault="00646107" w:rsidP="00A21247">
            <w:pPr>
              <w:widowControl w:val="0"/>
              <w:rPr>
                <w:color w:val="000000" w:themeColor="text1"/>
              </w:rPr>
            </w:pPr>
            <w:r>
              <w:rPr>
                <w:rFonts w:hAnsi="Symbol"/>
              </w:rPr>
              <w:t></w:t>
            </w:r>
            <w:r>
              <w:t xml:space="preserve">  There must be at least one seller registered in the system.</w:t>
            </w:r>
          </w:p>
        </w:tc>
      </w:tr>
      <w:tr w:rsidR="00646107" w:rsidRPr="00FF07DD" w14:paraId="37043CEB" w14:textId="77777777" w:rsidTr="00A21247">
        <w:trPr>
          <w:trHeight w:val="416"/>
        </w:trPr>
        <w:tc>
          <w:tcPr>
            <w:tcW w:w="1468" w:type="dxa"/>
            <w:gridSpan w:val="2"/>
          </w:tcPr>
          <w:p w14:paraId="07221E52" w14:textId="77777777" w:rsidR="00646107" w:rsidRPr="00FF07DD" w:rsidRDefault="00646107" w:rsidP="00A21247">
            <w:pPr>
              <w:pStyle w:val="TableHeader"/>
              <w:rPr>
                <w:b w:val="0"/>
                <w:sz w:val="18"/>
              </w:rPr>
            </w:pPr>
            <w:r w:rsidRPr="0089503A">
              <w:t>Post-Conditions</w:t>
            </w:r>
          </w:p>
        </w:tc>
        <w:tc>
          <w:tcPr>
            <w:tcW w:w="7277" w:type="dxa"/>
            <w:gridSpan w:val="3"/>
          </w:tcPr>
          <w:p w14:paraId="42F1DE05" w14:textId="00A74BEA" w:rsidR="00646107" w:rsidRDefault="00646107" w:rsidP="00A21247">
            <w:r>
              <w:rPr>
                <w:rFonts w:hAnsi="Symbol"/>
              </w:rPr>
              <w:t></w:t>
            </w:r>
            <w:r>
              <w:t xml:space="preserve"> The admin successfully views the details of the selected seller.</w:t>
            </w:r>
          </w:p>
          <w:p w14:paraId="53DF426D" w14:textId="77777777" w:rsidR="00646107" w:rsidRPr="00FF07DD" w:rsidRDefault="00646107" w:rsidP="00A21247">
            <w:pPr>
              <w:widowControl w:val="0"/>
              <w:rPr>
                <w:color w:val="000000" w:themeColor="text1"/>
              </w:rPr>
            </w:pPr>
            <w:r>
              <w:rPr>
                <w:rFonts w:hAnsi="Symbol"/>
              </w:rPr>
              <w:t></w:t>
            </w:r>
            <w:r>
              <w:t xml:space="preserve">  No data is modified during this process.</w:t>
            </w:r>
          </w:p>
        </w:tc>
      </w:tr>
      <w:tr w:rsidR="00646107" w:rsidRPr="00FF07DD" w14:paraId="7CA0855D" w14:textId="77777777" w:rsidTr="00A21247">
        <w:trPr>
          <w:trHeight w:val="416"/>
        </w:trPr>
        <w:tc>
          <w:tcPr>
            <w:tcW w:w="1468" w:type="dxa"/>
            <w:gridSpan w:val="2"/>
          </w:tcPr>
          <w:p w14:paraId="38A1DDBC" w14:textId="77777777" w:rsidR="00646107" w:rsidRPr="0089503A" w:rsidRDefault="00646107" w:rsidP="00A21247">
            <w:pPr>
              <w:pStyle w:val="TableHeader"/>
            </w:pPr>
            <w:r>
              <w:t>Special Requirements</w:t>
            </w:r>
          </w:p>
        </w:tc>
        <w:tc>
          <w:tcPr>
            <w:tcW w:w="7277" w:type="dxa"/>
            <w:gridSpan w:val="3"/>
          </w:tcPr>
          <w:p w14:paraId="34C45162" w14:textId="52568331" w:rsidR="00646107" w:rsidRDefault="00646107" w:rsidP="00A21247">
            <w:r>
              <w:rPr>
                <w:rFonts w:hAnsi="Symbol"/>
              </w:rPr>
              <w:t></w:t>
            </w:r>
            <w:r>
              <w:t xml:space="preserve"> The system should load seller details quickly.</w:t>
            </w:r>
          </w:p>
          <w:p w14:paraId="6A72FF81" w14:textId="28134481" w:rsidR="00646107" w:rsidRDefault="00646107" w:rsidP="00A21247">
            <w:r>
              <w:rPr>
                <w:rFonts w:hAnsi="Symbol"/>
              </w:rPr>
              <w:t></w:t>
            </w:r>
            <w:r>
              <w:t xml:space="preserve"> The interface should provide comprehensive details, including seller profile, products, and performance metrics.</w:t>
            </w:r>
          </w:p>
          <w:p w14:paraId="58C0EF13" w14:textId="77777777" w:rsidR="00646107" w:rsidRPr="00FF07DD" w:rsidRDefault="00646107" w:rsidP="00A21247">
            <w:pPr>
              <w:widowControl w:val="0"/>
              <w:rPr>
                <w:color w:val="000000" w:themeColor="text1"/>
              </w:rPr>
            </w:pPr>
            <w:r>
              <w:rPr>
                <w:rFonts w:hAnsi="Symbol"/>
              </w:rPr>
              <w:t></w:t>
            </w:r>
            <w:r>
              <w:t xml:space="preserve">  Only authorized admins should have access to seller details.</w:t>
            </w:r>
          </w:p>
        </w:tc>
      </w:tr>
      <w:tr w:rsidR="00646107" w:rsidRPr="00FF07DD" w14:paraId="09FCC3AE" w14:textId="77777777" w:rsidTr="00A21247">
        <w:trPr>
          <w:trHeight w:val="416"/>
        </w:trPr>
        <w:tc>
          <w:tcPr>
            <w:tcW w:w="8745" w:type="dxa"/>
            <w:gridSpan w:val="5"/>
          </w:tcPr>
          <w:p w14:paraId="35293C58" w14:textId="77777777" w:rsidR="00646107" w:rsidRPr="00FF07DD" w:rsidRDefault="00646107" w:rsidP="00A21247">
            <w:pPr>
              <w:pStyle w:val="TableHeader"/>
              <w:jc w:val="center"/>
              <w:rPr>
                <w:b w:val="0"/>
              </w:rPr>
            </w:pPr>
            <w:r>
              <w:t>Basic Flow</w:t>
            </w:r>
          </w:p>
        </w:tc>
      </w:tr>
      <w:tr w:rsidR="00646107" w:rsidRPr="0089503A" w14:paraId="5EA04F92" w14:textId="77777777" w:rsidTr="00A21247">
        <w:trPr>
          <w:trHeight w:val="416"/>
        </w:trPr>
        <w:tc>
          <w:tcPr>
            <w:tcW w:w="4242" w:type="dxa"/>
            <w:gridSpan w:val="3"/>
          </w:tcPr>
          <w:p w14:paraId="40EB972B" w14:textId="77777777" w:rsidR="00646107" w:rsidRPr="0089503A" w:rsidRDefault="00646107" w:rsidP="00A21247">
            <w:pPr>
              <w:pStyle w:val="TableHeader"/>
              <w:jc w:val="center"/>
            </w:pPr>
            <w:r w:rsidRPr="0089503A">
              <w:t>Actor Action</w:t>
            </w:r>
          </w:p>
        </w:tc>
        <w:tc>
          <w:tcPr>
            <w:tcW w:w="4503" w:type="dxa"/>
            <w:gridSpan w:val="2"/>
          </w:tcPr>
          <w:p w14:paraId="291325DD"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6899A888" w14:textId="77777777" w:rsidTr="00A21247">
        <w:trPr>
          <w:trHeight w:val="416"/>
        </w:trPr>
        <w:tc>
          <w:tcPr>
            <w:tcW w:w="515" w:type="dxa"/>
          </w:tcPr>
          <w:p w14:paraId="47198E66" w14:textId="77777777" w:rsidR="00646107" w:rsidRPr="00FF07DD" w:rsidRDefault="00646107" w:rsidP="00A21247">
            <w:pPr>
              <w:widowControl w:val="0"/>
              <w:jc w:val="center"/>
              <w:rPr>
                <w:color w:val="000000" w:themeColor="text1"/>
              </w:rPr>
            </w:pPr>
            <w:r w:rsidRPr="00FF07DD">
              <w:rPr>
                <w:color w:val="000000" w:themeColor="text1"/>
              </w:rPr>
              <w:t>1</w:t>
            </w:r>
          </w:p>
        </w:tc>
        <w:tc>
          <w:tcPr>
            <w:tcW w:w="3727" w:type="dxa"/>
            <w:gridSpan w:val="2"/>
          </w:tcPr>
          <w:p w14:paraId="3A78AA49" w14:textId="77777777" w:rsidR="00646107" w:rsidRPr="00584DED" w:rsidRDefault="00646107" w:rsidP="00A21247">
            <w:r>
              <w:t>The admin navigates to the "Manage Sellers" section in the admin dashboard.</w:t>
            </w:r>
          </w:p>
        </w:tc>
        <w:tc>
          <w:tcPr>
            <w:tcW w:w="433" w:type="dxa"/>
          </w:tcPr>
          <w:p w14:paraId="42297415" w14:textId="77777777" w:rsidR="00646107" w:rsidRPr="00FF07DD" w:rsidRDefault="00646107" w:rsidP="00A21247">
            <w:pPr>
              <w:widowControl w:val="0"/>
              <w:jc w:val="center"/>
              <w:rPr>
                <w:color w:val="000000" w:themeColor="text1"/>
              </w:rPr>
            </w:pPr>
            <w:r w:rsidRPr="00FF07DD">
              <w:rPr>
                <w:color w:val="000000" w:themeColor="text1"/>
              </w:rPr>
              <w:t>2</w:t>
            </w:r>
          </w:p>
        </w:tc>
        <w:tc>
          <w:tcPr>
            <w:tcW w:w="4070" w:type="dxa"/>
          </w:tcPr>
          <w:p w14:paraId="4B5720FF"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03D239DF" w14:textId="77777777" w:rsidTr="00A21247">
        <w:trPr>
          <w:trHeight w:val="416"/>
        </w:trPr>
        <w:tc>
          <w:tcPr>
            <w:tcW w:w="515" w:type="dxa"/>
          </w:tcPr>
          <w:p w14:paraId="69E357B3"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51A85640" w14:textId="77777777" w:rsidR="00646107" w:rsidRPr="00FF07DD" w:rsidRDefault="00646107" w:rsidP="00A21247">
            <w:pPr>
              <w:widowControl w:val="0"/>
              <w:rPr>
                <w:color w:val="000000" w:themeColor="text1"/>
              </w:rPr>
            </w:pPr>
            <w:r>
              <w:t>The admin selects a specific seller to view.</w:t>
            </w:r>
          </w:p>
        </w:tc>
        <w:tc>
          <w:tcPr>
            <w:tcW w:w="433" w:type="dxa"/>
          </w:tcPr>
          <w:p w14:paraId="4201C87D" w14:textId="77777777" w:rsidR="00646107" w:rsidRPr="00FF07DD" w:rsidRDefault="00646107" w:rsidP="00A21247">
            <w:pPr>
              <w:widowControl w:val="0"/>
              <w:jc w:val="center"/>
              <w:rPr>
                <w:color w:val="000000" w:themeColor="text1"/>
              </w:rPr>
            </w:pPr>
            <w:r w:rsidRPr="00FF07DD">
              <w:rPr>
                <w:color w:val="000000" w:themeColor="text1"/>
              </w:rPr>
              <w:t>4</w:t>
            </w:r>
          </w:p>
        </w:tc>
        <w:tc>
          <w:tcPr>
            <w:tcW w:w="4070" w:type="dxa"/>
          </w:tcPr>
          <w:p w14:paraId="59754B2F" w14:textId="77777777" w:rsidR="00646107" w:rsidRPr="00FF07DD" w:rsidRDefault="00646107" w:rsidP="00A21247">
            <w:pPr>
              <w:widowControl w:val="0"/>
              <w:rPr>
                <w:color w:val="000000" w:themeColor="text1"/>
              </w:rPr>
            </w:pPr>
            <w:r>
              <w:t xml:space="preserve">The system retrieves and displays the seller’s details, including profile information, a list of products, sales </w:t>
            </w:r>
            <w:r>
              <w:lastRenderedPageBreak/>
              <w:t>statistics, and feedback received from buyers.</w:t>
            </w:r>
          </w:p>
        </w:tc>
      </w:tr>
      <w:tr w:rsidR="00646107" w:rsidRPr="00FF07DD" w14:paraId="0E83B391" w14:textId="77777777" w:rsidTr="00A21247">
        <w:trPr>
          <w:trHeight w:val="416"/>
        </w:trPr>
        <w:tc>
          <w:tcPr>
            <w:tcW w:w="8745" w:type="dxa"/>
            <w:gridSpan w:val="5"/>
          </w:tcPr>
          <w:p w14:paraId="3302D3CA" w14:textId="77777777" w:rsidR="00646107" w:rsidRPr="00FF07DD" w:rsidRDefault="00646107" w:rsidP="00A21247">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646107" w:rsidRPr="00FF07DD" w14:paraId="5B334012" w14:textId="77777777" w:rsidTr="00A21247">
        <w:trPr>
          <w:trHeight w:val="979"/>
        </w:trPr>
        <w:tc>
          <w:tcPr>
            <w:tcW w:w="515" w:type="dxa"/>
          </w:tcPr>
          <w:p w14:paraId="6D8C8A94" w14:textId="77777777" w:rsidR="00646107" w:rsidRPr="00FF07DD" w:rsidRDefault="00646107" w:rsidP="00A21247">
            <w:pPr>
              <w:widowControl w:val="0"/>
              <w:jc w:val="center"/>
              <w:rPr>
                <w:color w:val="000000" w:themeColor="text1"/>
              </w:rPr>
            </w:pPr>
            <w:r w:rsidRPr="00FF07DD">
              <w:rPr>
                <w:color w:val="000000" w:themeColor="text1"/>
              </w:rPr>
              <w:t>3</w:t>
            </w:r>
          </w:p>
        </w:tc>
        <w:tc>
          <w:tcPr>
            <w:tcW w:w="3727" w:type="dxa"/>
            <w:gridSpan w:val="2"/>
          </w:tcPr>
          <w:p w14:paraId="43AD45DA" w14:textId="77777777" w:rsidR="00646107" w:rsidRPr="00FF07DD" w:rsidRDefault="00646107" w:rsidP="00A21247">
            <w:pPr>
              <w:widowControl w:val="0"/>
              <w:rPr>
                <w:color w:val="000000" w:themeColor="text1"/>
              </w:rPr>
            </w:pPr>
            <w:r>
              <w:t>If there are no sellers in the system, the system displays a message indicating that no sellers are available to view.</w:t>
            </w:r>
          </w:p>
        </w:tc>
        <w:tc>
          <w:tcPr>
            <w:tcW w:w="433" w:type="dxa"/>
          </w:tcPr>
          <w:p w14:paraId="695DA039" w14:textId="77777777" w:rsidR="00646107" w:rsidRPr="00FF07DD" w:rsidRDefault="00646107" w:rsidP="00A21247">
            <w:pPr>
              <w:widowControl w:val="0"/>
              <w:jc w:val="center"/>
              <w:rPr>
                <w:b/>
                <w:color w:val="000000" w:themeColor="text1"/>
              </w:rPr>
            </w:pPr>
            <w:r w:rsidRPr="00FD1CBA">
              <w:rPr>
                <w:color w:val="000000" w:themeColor="text1"/>
              </w:rPr>
              <w:t>4-A</w:t>
            </w:r>
          </w:p>
        </w:tc>
        <w:tc>
          <w:tcPr>
            <w:tcW w:w="4070" w:type="dxa"/>
          </w:tcPr>
          <w:p w14:paraId="47D8975A" w14:textId="77777777" w:rsidR="00646107" w:rsidRPr="00FF07DD" w:rsidRDefault="00646107" w:rsidP="00A21247">
            <w:pPr>
              <w:keepNext/>
              <w:widowControl w:val="0"/>
              <w:rPr>
                <w:i/>
                <w:color w:val="000000" w:themeColor="text1"/>
              </w:rPr>
            </w:pPr>
            <w:r>
              <w:t>If the selected seller's account has been deleted or is inaccessible, the system displays an error message.</w:t>
            </w:r>
          </w:p>
        </w:tc>
      </w:tr>
    </w:tbl>
    <w:p w14:paraId="419536CB" w14:textId="04C3BDBD" w:rsidR="00646107" w:rsidRDefault="00646107" w:rsidP="005D379E"/>
    <w:p w14:paraId="39CA41C6" w14:textId="35897CFF" w:rsidR="00646107" w:rsidRDefault="00646107" w:rsidP="00646107">
      <w:pPr>
        <w:pStyle w:val="Heading3"/>
      </w:pPr>
      <w:r>
        <w:t>: Edit Sellers</w:t>
      </w:r>
    </w:p>
    <w:p w14:paraId="6452A40B" w14:textId="77777777" w:rsidR="00646107" w:rsidRDefault="00646107" w:rsidP="005D379E"/>
    <w:p w14:paraId="651010EC" w14:textId="04BEA32A" w:rsidR="00646107" w:rsidRDefault="0064610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46107" w:rsidRPr="00FF07DD" w14:paraId="03E02005" w14:textId="77777777" w:rsidTr="00A21247">
        <w:trPr>
          <w:trHeight w:val="420"/>
        </w:trPr>
        <w:tc>
          <w:tcPr>
            <w:tcW w:w="1525" w:type="dxa"/>
            <w:gridSpan w:val="2"/>
          </w:tcPr>
          <w:p w14:paraId="0F36E1EF" w14:textId="77777777" w:rsidR="00646107" w:rsidRPr="00FF07DD" w:rsidRDefault="00646107" w:rsidP="00A21247">
            <w:pPr>
              <w:pStyle w:val="TableHeader"/>
              <w:rPr>
                <w:b w:val="0"/>
              </w:rPr>
            </w:pPr>
            <w:r w:rsidRPr="00FF07DD">
              <w:t>Name</w:t>
            </w:r>
          </w:p>
        </w:tc>
        <w:tc>
          <w:tcPr>
            <w:tcW w:w="7555" w:type="dxa"/>
            <w:gridSpan w:val="3"/>
          </w:tcPr>
          <w:p w14:paraId="47863D07" w14:textId="77777777" w:rsidR="00646107" w:rsidRPr="00FF07DD" w:rsidRDefault="00646107" w:rsidP="00A21247">
            <w:pPr>
              <w:widowControl w:val="0"/>
              <w:rPr>
                <w:color w:val="000000" w:themeColor="text1"/>
              </w:rPr>
            </w:pPr>
            <w:r>
              <w:t>Edit Seller</w:t>
            </w:r>
          </w:p>
        </w:tc>
      </w:tr>
      <w:tr w:rsidR="00646107" w:rsidRPr="00FF07DD" w14:paraId="1785A588" w14:textId="77777777" w:rsidTr="00A21247">
        <w:trPr>
          <w:trHeight w:val="420"/>
        </w:trPr>
        <w:tc>
          <w:tcPr>
            <w:tcW w:w="1525" w:type="dxa"/>
            <w:gridSpan w:val="2"/>
          </w:tcPr>
          <w:p w14:paraId="48391790" w14:textId="77777777" w:rsidR="00646107" w:rsidRPr="00FF07DD" w:rsidRDefault="00646107" w:rsidP="00A21247">
            <w:pPr>
              <w:pStyle w:val="TableHeader"/>
              <w:rPr>
                <w:b w:val="0"/>
                <w:sz w:val="18"/>
              </w:rPr>
            </w:pPr>
            <w:r w:rsidRPr="0089503A">
              <w:t>Actors</w:t>
            </w:r>
          </w:p>
        </w:tc>
        <w:tc>
          <w:tcPr>
            <w:tcW w:w="7555" w:type="dxa"/>
            <w:gridSpan w:val="3"/>
          </w:tcPr>
          <w:p w14:paraId="5149CE8C" w14:textId="77777777" w:rsidR="00646107" w:rsidRPr="00FF07DD" w:rsidRDefault="00646107" w:rsidP="00A21247">
            <w:pPr>
              <w:widowControl w:val="0"/>
              <w:rPr>
                <w:color w:val="000000" w:themeColor="text1"/>
              </w:rPr>
            </w:pPr>
            <w:r>
              <w:t>Admin</w:t>
            </w:r>
          </w:p>
        </w:tc>
      </w:tr>
      <w:tr w:rsidR="00646107" w:rsidRPr="00FF07DD" w14:paraId="6B1CCB1A" w14:textId="77777777" w:rsidTr="00A21247">
        <w:trPr>
          <w:trHeight w:val="420"/>
        </w:trPr>
        <w:tc>
          <w:tcPr>
            <w:tcW w:w="1525" w:type="dxa"/>
            <w:gridSpan w:val="2"/>
          </w:tcPr>
          <w:p w14:paraId="7D2C0F9F" w14:textId="77777777" w:rsidR="00646107" w:rsidRPr="00FF07DD" w:rsidRDefault="00646107" w:rsidP="00A21247">
            <w:pPr>
              <w:pStyle w:val="TableHeader"/>
              <w:rPr>
                <w:b w:val="0"/>
                <w:sz w:val="18"/>
              </w:rPr>
            </w:pPr>
            <w:r w:rsidRPr="0089503A">
              <w:t>Summary</w:t>
            </w:r>
          </w:p>
        </w:tc>
        <w:tc>
          <w:tcPr>
            <w:tcW w:w="7555" w:type="dxa"/>
            <w:gridSpan w:val="3"/>
          </w:tcPr>
          <w:p w14:paraId="1E602FF7" w14:textId="77777777" w:rsidR="00646107" w:rsidRPr="00FF07DD" w:rsidRDefault="00646107" w:rsidP="00A21247">
            <w:pPr>
              <w:widowControl w:val="0"/>
              <w:rPr>
                <w:color w:val="000000" w:themeColor="text1"/>
              </w:rPr>
            </w:pPr>
            <w:r>
              <w:t>The admin updates the details of a registered seller, such as their profile information, account status, or permissions.</w:t>
            </w:r>
          </w:p>
        </w:tc>
      </w:tr>
      <w:tr w:rsidR="00646107" w:rsidRPr="00FF07DD" w14:paraId="7BEBD75A" w14:textId="77777777" w:rsidTr="00A21247">
        <w:trPr>
          <w:trHeight w:val="420"/>
        </w:trPr>
        <w:tc>
          <w:tcPr>
            <w:tcW w:w="1525" w:type="dxa"/>
            <w:gridSpan w:val="2"/>
          </w:tcPr>
          <w:p w14:paraId="4AA8A360" w14:textId="77777777" w:rsidR="00646107" w:rsidRPr="00FF07DD" w:rsidRDefault="00646107" w:rsidP="00A21247">
            <w:pPr>
              <w:pStyle w:val="TableHeader"/>
              <w:rPr>
                <w:b w:val="0"/>
                <w:sz w:val="18"/>
              </w:rPr>
            </w:pPr>
            <w:r w:rsidRPr="0089503A">
              <w:t>Pre-Conditions</w:t>
            </w:r>
          </w:p>
        </w:tc>
        <w:tc>
          <w:tcPr>
            <w:tcW w:w="7555" w:type="dxa"/>
            <w:gridSpan w:val="3"/>
          </w:tcPr>
          <w:p w14:paraId="42906853" w14:textId="771C90A3" w:rsidR="00646107" w:rsidRDefault="00706AAC" w:rsidP="00A21247">
            <w:r>
              <w:rPr>
                <w:rFonts w:hAnsi="Symbol"/>
              </w:rPr>
              <w:t></w:t>
            </w:r>
            <w:r>
              <w:t xml:space="preserve"> The</w:t>
            </w:r>
            <w:r w:rsidR="00646107">
              <w:t xml:space="preserve"> admin must be logged into the system with the appropriate permissions.</w:t>
            </w:r>
          </w:p>
          <w:p w14:paraId="38FF18D0" w14:textId="62766316" w:rsidR="00646107" w:rsidRDefault="00706AAC" w:rsidP="00A21247">
            <w:r>
              <w:rPr>
                <w:rFonts w:hAnsi="Symbol"/>
              </w:rPr>
              <w:t></w:t>
            </w:r>
            <w:r>
              <w:t xml:space="preserve"> The</w:t>
            </w:r>
            <w:r w:rsidR="00646107">
              <w:t xml:space="preserve"> seller's account exists in the system.</w:t>
            </w:r>
          </w:p>
          <w:p w14:paraId="2D67A32E" w14:textId="77777777" w:rsidR="00646107" w:rsidRPr="00FF07DD" w:rsidRDefault="00646107" w:rsidP="00A21247">
            <w:pPr>
              <w:widowControl w:val="0"/>
              <w:rPr>
                <w:color w:val="000000" w:themeColor="text1"/>
              </w:rPr>
            </w:pPr>
            <w:r>
              <w:rPr>
                <w:rFonts w:hAnsi="Symbol"/>
              </w:rPr>
              <w:t></w:t>
            </w:r>
            <w:r>
              <w:t xml:space="preserve">  The admin must know the details that need to be updated.</w:t>
            </w:r>
          </w:p>
        </w:tc>
      </w:tr>
      <w:tr w:rsidR="00646107" w:rsidRPr="00FF07DD" w14:paraId="6AF6E1FF" w14:textId="77777777" w:rsidTr="00A21247">
        <w:trPr>
          <w:trHeight w:val="420"/>
        </w:trPr>
        <w:tc>
          <w:tcPr>
            <w:tcW w:w="1525" w:type="dxa"/>
            <w:gridSpan w:val="2"/>
          </w:tcPr>
          <w:p w14:paraId="21B18804" w14:textId="77777777" w:rsidR="00646107" w:rsidRPr="00FF07DD" w:rsidRDefault="00646107" w:rsidP="00A21247">
            <w:pPr>
              <w:pStyle w:val="TableHeader"/>
              <w:rPr>
                <w:b w:val="0"/>
                <w:sz w:val="18"/>
              </w:rPr>
            </w:pPr>
            <w:r w:rsidRPr="0089503A">
              <w:t>Post-Conditions</w:t>
            </w:r>
          </w:p>
        </w:tc>
        <w:tc>
          <w:tcPr>
            <w:tcW w:w="7555" w:type="dxa"/>
            <w:gridSpan w:val="3"/>
          </w:tcPr>
          <w:p w14:paraId="32BBBFB8" w14:textId="1B90FB8A" w:rsidR="00646107" w:rsidRDefault="00706AAC" w:rsidP="00A21247">
            <w:r>
              <w:rPr>
                <w:rFonts w:hAnsi="Symbol"/>
              </w:rPr>
              <w:t></w:t>
            </w:r>
            <w:r>
              <w:t xml:space="preserve"> The</w:t>
            </w:r>
            <w:r w:rsidR="00646107">
              <w:t xml:space="preserve"> seller's information is updated in the database.</w:t>
            </w:r>
          </w:p>
          <w:p w14:paraId="67B6CD82" w14:textId="77777777" w:rsidR="00646107" w:rsidRPr="00FF07DD" w:rsidRDefault="00646107" w:rsidP="00A21247">
            <w:pPr>
              <w:widowControl w:val="0"/>
              <w:rPr>
                <w:color w:val="000000" w:themeColor="text1"/>
              </w:rPr>
            </w:pPr>
            <w:r>
              <w:rPr>
                <w:rFonts w:hAnsi="Symbol"/>
              </w:rPr>
              <w:t></w:t>
            </w:r>
            <w:r>
              <w:t xml:space="preserve">  The seller is notified about the changes made to their account.</w:t>
            </w:r>
          </w:p>
        </w:tc>
      </w:tr>
      <w:tr w:rsidR="00646107" w:rsidRPr="00FF07DD" w14:paraId="3DFCBBDB" w14:textId="77777777" w:rsidTr="00A21247">
        <w:trPr>
          <w:trHeight w:val="420"/>
        </w:trPr>
        <w:tc>
          <w:tcPr>
            <w:tcW w:w="1525" w:type="dxa"/>
            <w:gridSpan w:val="2"/>
          </w:tcPr>
          <w:p w14:paraId="1C48D173" w14:textId="77777777" w:rsidR="00646107" w:rsidRPr="0089503A" w:rsidRDefault="00646107" w:rsidP="00A21247">
            <w:pPr>
              <w:pStyle w:val="TableHeader"/>
            </w:pPr>
            <w:r>
              <w:t>Special Requirements</w:t>
            </w:r>
          </w:p>
        </w:tc>
        <w:tc>
          <w:tcPr>
            <w:tcW w:w="7555" w:type="dxa"/>
            <w:gridSpan w:val="3"/>
          </w:tcPr>
          <w:p w14:paraId="3097EC24" w14:textId="4D7D2F6E" w:rsidR="00646107" w:rsidRDefault="00706AAC" w:rsidP="00A21247">
            <w:r>
              <w:rPr>
                <w:rFonts w:hAnsi="Symbol"/>
              </w:rPr>
              <w:t></w:t>
            </w:r>
            <w:r>
              <w:t xml:space="preserve"> Validation</w:t>
            </w:r>
            <w:r w:rsidR="00646107">
              <w:t xml:space="preserve"> for updated information (e.g., valid email format, unique usernames, etc.).</w:t>
            </w:r>
          </w:p>
          <w:p w14:paraId="4F4ADFDE" w14:textId="6E5C9055" w:rsidR="00646107" w:rsidRDefault="00706AAC" w:rsidP="00A21247">
            <w:r>
              <w:rPr>
                <w:rFonts w:hAnsi="Symbol"/>
              </w:rPr>
              <w:t></w:t>
            </w:r>
            <w:r>
              <w:t xml:space="preserve"> Notifications</w:t>
            </w:r>
            <w:r w:rsidR="00646107">
              <w:t xml:space="preserve"> must be sent to the seller upon changes.</w:t>
            </w:r>
          </w:p>
          <w:p w14:paraId="067B29BC" w14:textId="77777777" w:rsidR="00646107" w:rsidRPr="00FF07DD" w:rsidRDefault="00646107" w:rsidP="00A21247">
            <w:pPr>
              <w:widowControl w:val="0"/>
              <w:rPr>
                <w:color w:val="000000" w:themeColor="text1"/>
              </w:rPr>
            </w:pPr>
            <w:r>
              <w:rPr>
                <w:rFonts w:hAnsi="Symbol"/>
              </w:rPr>
              <w:t></w:t>
            </w:r>
            <w:r>
              <w:t xml:space="preserve">  Changes to critical data (e.g., permissions or account status) must require additional confirmation from the admin.</w:t>
            </w:r>
          </w:p>
        </w:tc>
      </w:tr>
      <w:tr w:rsidR="00646107" w:rsidRPr="00FF07DD" w14:paraId="09900159" w14:textId="77777777" w:rsidTr="00A21247">
        <w:trPr>
          <w:trHeight w:val="420"/>
        </w:trPr>
        <w:tc>
          <w:tcPr>
            <w:tcW w:w="9080" w:type="dxa"/>
            <w:gridSpan w:val="5"/>
          </w:tcPr>
          <w:p w14:paraId="23BFA0FE" w14:textId="77777777" w:rsidR="00646107" w:rsidRPr="00FF07DD" w:rsidRDefault="00646107" w:rsidP="00A21247">
            <w:pPr>
              <w:pStyle w:val="TableHeader"/>
              <w:jc w:val="center"/>
              <w:rPr>
                <w:b w:val="0"/>
              </w:rPr>
            </w:pPr>
            <w:r>
              <w:t>Basic Flow</w:t>
            </w:r>
          </w:p>
        </w:tc>
      </w:tr>
      <w:tr w:rsidR="00646107" w:rsidRPr="0089503A" w14:paraId="3DEA6E71" w14:textId="77777777" w:rsidTr="00A21247">
        <w:trPr>
          <w:trHeight w:val="420"/>
        </w:trPr>
        <w:tc>
          <w:tcPr>
            <w:tcW w:w="4405" w:type="dxa"/>
            <w:gridSpan w:val="3"/>
          </w:tcPr>
          <w:p w14:paraId="74907B56" w14:textId="77777777" w:rsidR="00646107" w:rsidRPr="0089503A" w:rsidRDefault="00646107" w:rsidP="00A21247">
            <w:pPr>
              <w:pStyle w:val="TableHeader"/>
              <w:jc w:val="center"/>
            </w:pPr>
            <w:r w:rsidRPr="0089503A">
              <w:t>Actor Action</w:t>
            </w:r>
          </w:p>
        </w:tc>
        <w:tc>
          <w:tcPr>
            <w:tcW w:w="4675" w:type="dxa"/>
            <w:gridSpan w:val="2"/>
          </w:tcPr>
          <w:p w14:paraId="65D8816F" w14:textId="77777777" w:rsidR="00646107" w:rsidRPr="0089503A" w:rsidRDefault="00646107" w:rsidP="00A21247">
            <w:pPr>
              <w:widowControl w:val="0"/>
              <w:jc w:val="center"/>
              <w:rPr>
                <w:b/>
                <w:color w:val="000000" w:themeColor="text1"/>
                <w:szCs w:val="18"/>
              </w:rPr>
            </w:pPr>
            <w:r w:rsidRPr="0089503A">
              <w:rPr>
                <w:b/>
                <w:color w:val="000000" w:themeColor="text1"/>
                <w:szCs w:val="18"/>
              </w:rPr>
              <w:t>System Response</w:t>
            </w:r>
          </w:p>
        </w:tc>
      </w:tr>
      <w:tr w:rsidR="00646107" w:rsidRPr="00FF07DD" w14:paraId="5EC99251" w14:textId="77777777" w:rsidTr="00A21247">
        <w:trPr>
          <w:trHeight w:val="420"/>
        </w:trPr>
        <w:tc>
          <w:tcPr>
            <w:tcW w:w="535" w:type="dxa"/>
          </w:tcPr>
          <w:p w14:paraId="659BCD33" w14:textId="77777777" w:rsidR="00646107" w:rsidRPr="00FF07DD" w:rsidRDefault="00646107" w:rsidP="00A21247">
            <w:pPr>
              <w:widowControl w:val="0"/>
              <w:jc w:val="center"/>
              <w:rPr>
                <w:color w:val="000000" w:themeColor="text1"/>
              </w:rPr>
            </w:pPr>
            <w:r w:rsidRPr="00FF07DD">
              <w:rPr>
                <w:color w:val="000000" w:themeColor="text1"/>
              </w:rPr>
              <w:t>1</w:t>
            </w:r>
          </w:p>
        </w:tc>
        <w:tc>
          <w:tcPr>
            <w:tcW w:w="3870" w:type="dxa"/>
            <w:gridSpan w:val="2"/>
          </w:tcPr>
          <w:p w14:paraId="251C09CD" w14:textId="77777777" w:rsidR="00646107" w:rsidRPr="00FF07DD" w:rsidRDefault="00646107" w:rsidP="00A21247">
            <w:pPr>
              <w:widowControl w:val="0"/>
              <w:rPr>
                <w:color w:val="000000" w:themeColor="text1"/>
              </w:rPr>
            </w:pPr>
            <w:r>
              <w:t>The admin navigates to the "Manage Sellers" section in the admin dashboard..</w:t>
            </w:r>
          </w:p>
        </w:tc>
        <w:tc>
          <w:tcPr>
            <w:tcW w:w="450" w:type="dxa"/>
          </w:tcPr>
          <w:p w14:paraId="3FB0C302" w14:textId="77777777" w:rsidR="00646107" w:rsidRPr="00FF07DD" w:rsidRDefault="00646107" w:rsidP="00A21247">
            <w:pPr>
              <w:widowControl w:val="0"/>
              <w:jc w:val="center"/>
              <w:rPr>
                <w:color w:val="000000" w:themeColor="text1"/>
              </w:rPr>
            </w:pPr>
            <w:r w:rsidRPr="00FF07DD">
              <w:rPr>
                <w:color w:val="000000" w:themeColor="text1"/>
              </w:rPr>
              <w:t>2</w:t>
            </w:r>
          </w:p>
        </w:tc>
        <w:tc>
          <w:tcPr>
            <w:tcW w:w="4225" w:type="dxa"/>
          </w:tcPr>
          <w:p w14:paraId="7B35ECC7" w14:textId="77777777" w:rsidR="00646107" w:rsidRPr="00FF07DD" w:rsidRDefault="00646107" w:rsidP="00A21247">
            <w:pPr>
              <w:widowControl w:val="0"/>
              <w:rPr>
                <w:color w:val="000000" w:themeColor="text1"/>
              </w:rPr>
            </w:pPr>
            <w:r>
              <w:t>The system displays a list of all registered sellers</w:t>
            </w:r>
          </w:p>
        </w:tc>
      </w:tr>
      <w:tr w:rsidR="00646107" w:rsidRPr="00FF07DD" w14:paraId="1219FB54" w14:textId="77777777" w:rsidTr="00A21247">
        <w:trPr>
          <w:trHeight w:val="420"/>
        </w:trPr>
        <w:tc>
          <w:tcPr>
            <w:tcW w:w="535" w:type="dxa"/>
          </w:tcPr>
          <w:p w14:paraId="75FF095C"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541709C1" w14:textId="77777777" w:rsidR="00646107" w:rsidRPr="00FF07DD" w:rsidRDefault="00646107" w:rsidP="00A21247">
            <w:pPr>
              <w:widowControl w:val="0"/>
              <w:rPr>
                <w:color w:val="000000" w:themeColor="text1"/>
              </w:rPr>
            </w:pPr>
            <w:r>
              <w:t>The admin selects a specific seller to edit.</w:t>
            </w:r>
          </w:p>
        </w:tc>
        <w:tc>
          <w:tcPr>
            <w:tcW w:w="450" w:type="dxa"/>
          </w:tcPr>
          <w:p w14:paraId="12DE0A5B" w14:textId="77777777" w:rsidR="00646107" w:rsidRPr="00FF07DD" w:rsidRDefault="00646107" w:rsidP="00A21247">
            <w:pPr>
              <w:widowControl w:val="0"/>
              <w:jc w:val="center"/>
              <w:rPr>
                <w:color w:val="000000" w:themeColor="text1"/>
              </w:rPr>
            </w:pPr>
            <w:r w:rsidRPr="00FF07DD">
              <w:rPr>
                <w:color w:val="000000" w:themeColor="text1"/>
              </w:rPr>
              <w:t>4</w:t>
            </w:r>
          </w:p>
        </w:tc>
        <w:tc>
          <w:tcPr>
            <w:tcW w:w="4225" w:type="dxa"/>
          </w:tcPr>
          <w:p w14:paraId="6B400558" w14:textId="77777777" w:rsidR="00646107" w:rsidRPr="00FF07DD" w:rsidRDefault="00646107" w:rsidP="00A21247">
            <w:pPr>
              <w:widowControl w:val="0"/>
              <w:rPr>
                <w:color w:val="000000" w:themeColor="text1"/>
              </w:rPr>
            </w:pPr>
            <w:r>
              <w:t>The system retrieves and displays the current details of the seller in an editable form.</w:t>
            </w:r>
          </w:p>
        </w:tc>
      </w:tr>
      <w:tr w:rsidR="00646107" w14:paraId="05465C25" w14:textId="77777777" w:rsidTr="00A21247">
        <w:trPr>
          <w:trHeight w:val="420"/>
        </w:trPr>
        <w:tc>
          <w:tcPr>
            <w:tcW w:w="535" w:type="dxa"/>
          </w:tcPr>
          <w:p w14:paraId="09CB90D2" w14:textId="77777777" w:rsidR="00646107" w:rsidRPr="00FF07DD" w:rsidRDefault="00646107" w:rsidP="00A21247">
            <w:pPr>
              <w:widowControl w:val="0"/>
              <w:jc w:val="center"/>
              <w:rPr>
                <w:color w:val="000000" w:themeColor="text1"/>
              </w:rPr>
            </w:pPr>
            <w:r>
              <w:rPr>
                <w:color w:val="000000" w:themeColor="text1"/>
              </w:rPr>
              <w:t>5</w:t>
            </w:r>
          </w:p>
        </w:tc>
        <w:tc>
          <w:tcPr>
            <w:tcW w:w="3870" w:type="dxa"/>
            <w:gridSpan w:val="2"/>
          </w:tcPr>
          <w:p w14:paraId="617F90D1" w14:textId="77777777" w:rsidR="00646107" w:rsidRDefault="00646107" w:rsidP="00A21247">
            <w:pPr>
              <w:widowControl w:val="0"/>
            </w:pPr>
            <w:r>
              <w:t>The admin modifies the necessary details (e.g., name, email, account status) and submits the changes.</w:t>
            </w:r>
          </w:p>
        </w:tc>
        <w:tc>
          <w:tcPr>
            <w:tcW w:w="450" w:type="dxa"/>
          </w:tcPr>
          <w:p w14:paraId="75E39B88" w14:textId="77777777" w:rsidR="00646107" w:rsidRPr="00FF07DD" w:rsidRDefault="00646107" w:rsidP="00A21247">
            <w:pPr>
              <w:widowControl w:val="0"/>
              <w:jc w:val="center"/>
              <w:rPr>
                <w:color w:val="000000" w:themeColor="text1"/>
              </w:rPr>
            </w:pPr>
            <w:r>
              <w:rPr>
                <w:color w:val="000000" w:themeColor="text1"/>
              </w:rPr>
              <w:t>6</w:t>
            </w:r>
          </w:p>
        </w:tc>
        <w:tc>
          <w:tcPr>
            <w:tcW w:w="4225" w:type="dxa"/>
          </w:tcPr>
          <w:p w14:paraId="37D2A90B" w14:textId="77777777" w:rsidR="00646107" w:rsidRDefault="00646107" w:rsidP="00A21247">
            <w:pPr>
              <w:widowControl w:val="0"/>
            </w:pPr>
            <w:r>
              <w:t>The system validates the entered information and updates the seller’s details in the database.</w:t>
            </w:r>
          </w:p>
          <w:p w14:paraId="27ABCF8F" w14:textId="77777777" w:rsidR="00646107" w:rsidRDefault="00646107" w:rsidP="00A21247">
            <w:pPr>
              <w:widowControl w:val="0"/>
            </w:pPr>
          </w:p>
        </w:tc>
      </w:tr>
      <w:tr w:rsidR="00646107" w14:paraId="15B31548" w14:textId="77777777" w:rsidTr="00A21247">
        <w:trPr>
          <w:trHeight w:val="420"/>
        </w:trPr>
        <w:tc>
          <w:tcPr>
            <w:tcW w:w="535" w:type="dxa"/>
          </w:tcPr>
          <w:p w14:paraId="7749BDF2" w14:textId="77777777" w:rsidR="00646107" w:rsidRDefault="00646107" w:rsidP="00A21247">
            <w:pPr>
              <w:widowControl w:val="0"/>
              <w:jc w:val="center"/>
              <w:rPr>
                <w:color w:val="000000" w:themeColor="text1"/>
              </w:rPr>
            </w:pPr>
          </w:p>
        </w:tc>
        <w:tc>
          <w:tcPr>
            <w:tcW w:w="3870" w:type="dxa"/>
            <w:gridSpan w:val="2"/>
          </w:tcPr>
          <w:p w14:paraId="6308EA31" w14:textId="77777777" w:rsidR="00646107" w:rsidRDefault="00646107" w:rsidP="00A21247">
            <w:pPr>
              <w:widowControl w:val="0"/>
            </w:pPr>
          </w:p>
        </w:tc>
        <w:tc>
          <w:tcPr>
            <w:tcW w:w="450" w:type="dxa"/>
          </w:tcPr>
          <w:p w14:paraId="680D4E9D" w14:textId="77777777" w:rsidR="00646107" w:rsidRDefault="00646107" w:rsidP="00A21247">
            <w:pPr>
              <w:widowControl w:val="0"/>
              <w:jc w:val="center"/>
              <w:rPr>
                <w:color w:val="000000" w:themeColor="text1"/>
              </w:rPr>
            </w:pPr>
            <w:r>
              <w:rPr>
                <w:color w:val="000000" w:themeColor="text1"/>
              </w:rPr>
              <w:t>7</w:t>
            </w:r>
          </w:p>
        </w:tc>
        <w:tc>
          <w:tcPr>
            <w:tcW w:w="4225" w:type="dxa"/>
          </w:tcPr>
          <w:p w14:paraId="618DBDB1" w14:textId="77777777" w:rsidR="00646107" w:rsidRDefault="00646107" w:rsidP="00A21247">
            <w:pPr>
              <w:widowControl w:val="0"/>
            </w:pPr>
            <w:r>
              <w:t>The system notifies the seller of the changes made to their account.</w:t>
            </w:r>
          </w:p>
        </w:tc>
      </w:tr>
      <w:tr w:rsidR="00646107" w:rsidRPr="00FF07DD" w14:paraId="5B91506D" w14:textId="77777777" w:rsidTr="00A21247">
        <w:trPr>
          <w:trHeight w:val="420"/>
        </w:trPr>
        <w:tc>
          <w:tcPr>
            <w:tcW w:w="9080" w:type="dxa"/>
            <w:gridSpan w:val="5"/>
          </w:tcPr>
          <w:p w14:paraId="124426CD" w14:textId="77777777" w:rsidR="00646107" w:rsidRPr="00FF07DD" w:rsidRDefault="00646107"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46107" w:rsidRPr="00FF07DD" w14:paraId="25A3E0CB" w14:textId="77777777" w:rsidTr="00A21247">
        <w:trPr>
          <w:trHeight w:val="420"/>
        </w:trPr>
        <w:tc>
          <w:tcPr>
            <w:tcW w:w="535" w:type="dxa"/>
          </w:tcPr>
          <w:p w14:paraId="70C74A26" w14:textId="77777777" w:rsidR="00646107" w:rsidRPr="00FF07DD" w:rsidRDefault="00646107" w:rsidP="00A21247">
            <w:pPr>
              <w:widowControl w:val="0"/>
              <w:jc w:val="center"/>
              <w:rPr>
                <w:color w:val="000000" w:themeColor="text1"/>
              </w:rPr>
            </w:pPr>
            <w:r w:rsidRPr="00FF07DD">
              <w:rPr>
                <w:color w:val="000000" w:themeColor="text1"/>
              </w:rPr>
              <w:t>3</w:t>
            </w:r>
          </w:p>
        </w:tc>
        <w:tc>
          <w:tcPr>
            <w:tcW w:w="3870" w:type="dxa"/>
            <w:gridSpan w:val="2"/>
          </w:tcPr>
          <w:p w14:paraId="28748ADE" w14:textId="77777777" w:rsidR="00646107" w:rsidRPr="00FF07DD" w:rsidRDefault="00646107" w:rsidP="00A21247">
            <w:pPr>
              <w:widowControl w:val="0"/>
              <w:rPr>
                <w:color w:val="000000" w:themeColor="text1"/>
              </w:rPr>
            </w:pPr>
            <w:r>
              <w:t xml:space="preserve">If the admin enters invalid or incomplete data (e.g., invalid email format), the system displays an error </w:t>
            </w:r>
            <w:r>
              <w:lastRenderedPageBreak/>
              <w:t>message and prompts the admin to correct the information.</w:t>
            </w:r>
          </w:p>
        </w:tc>
        <w:tc>
          <w:tcPr>
            <w:tcW w:w="450" w:type="dxa"/>
          </w:tcPr>
          <w:p w14:paraId="1A003241" w14:textId="77777777" w:rsidR="00646107" w:rsidRPr="00FF07DD" w:rsidRDefault="00646107" w:rsidP="00A21247">
            <w:pPr>
              <w:widowControl w:val="0"/>
              <w:jc w:val="center"/>
              <w:rPr>
                <w:b/>
                <w:color w:val="000000" w:themeColor="text1"/>
              </w:rPr>
            </w:pPr>
            <w:r w:rsidRPr="00FD1CBA">
              <w:rPr>
                <w:color w:val="000000" w:themeColor="text1"/>
              </w:rPr>
              <w:lastRenderedPageBreak/>
              <w:t>4-A</w:t>
            </w:r>
          </w:p>
        </w:tc>
        <w:tc>
          <w:tcPr>
            <w:tcW w:w="4225" w:type="dxa"/>
          </w:tcPr>
          <w:p w14:paraId="1494A5A8" w14:textId="77777777" w:rsidR="00646107" w:rsidRPr="00FF07DD" w:rsidRDefault="00646107" w:rsidP="00A21247">
            <w:pPr>
              <w:keepNext/>
              <w:widowControl w:val="0"/>
              <w:rPr>
                <w:i/>
                <w:color w:val="000000" w:themeColor="text1"/>
              </w:rPr>
            </w:pPr>
            <w:r>
              <w:t xml:space="preserve">If the admin decides not to proceed with the changes, they can cancel the action, and no updates are made to the seller's </w:t>
            </w:r>
            <w:r>
              <w:lastRenderedPageBreak/>
              <w:t>account.</w:t>
            </w:r>
          </w:p>
        </w:tc>
      </w:tr>
    </w:tbl>
    <w:p w14:paraId="20863942" w14:textId="5A189540" w:rsidR="00646107" w:rsidRDefault="00646107" w:rsidP="005D379E"/>
    <w:p w14:paraId="1A6C1171" w14:textId="0E0C69F1" w:rsidR="002B2F02" w:rsidRDefault="002B2F02" w:rsidP="002B2F02">
      <w:pPr>
        <w:pStyle w:val="Heading3"/>
      </w:pPr>
      <w:r>
        <w:t>: Delete Sellers</w:t>
      </w:r>
    </w:p>
    <w:p w14:paraId="7C228F03" w14:textId="7EB371CA" w:rsidR="002B2F02" w:rsidRDefault="002B2F02" w:rsidP="005D379E"/>
    <w:p w14:paraId="45215BBA" w14:textId="77777777" w:rsidR="002B2F02" w:rsidRDefault="002B2F02"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B2F02" w:rsidRPr="00FF07DD" w14:paraId="5C19697F" w14:textId="77777777" w:rsidTr="00A21247">
        <w:trPr>
          <w:trHeight w:val="420"/>
        </w:trPr>
        <w:tc>
          <w:tcPr>
            <w:tcW w:w="1525" w:type="dxa"/>
            <w:gridSpan w:val="2"/>
          </w:tcPr>
          <w:p w14:paraId="5F0503DD" w14:textId="77777777" w:rsidR="002B2F02" w:rsidRPr="00FF07DD" w:rsidRDefault="002B2F02" w:rsidP="00A21247">
            <w:pPr>
              <w:pStyle w:val="TableHeader"/>
              <w:rPr>
                <w:b w:val="0"/>
              </w:rPr>
            </w:pPr>
            <w:r w:rsidRPr="00FF07DD">
              <w:t>Name</w:t>
            </w:r>
          </w:p>
        </w:tc>
        <w:tc>
          <w:tcPr>
            <w:tcW w:w="7555" w:type="dxa"/>
            <w:gridSpan w:val="3"/>
          </w:tcPr>
          <w:p w14:paraId="5E72259A" w14:textId="77777777" w:rsidR="002B2F02" w:rsidRPr="00FF07DD" w:rsidRDefault="002B2F02" w:rsidP="00A21247">
            <w:pPr>
              <w:widowControl w:val="0"/>
              <w:rPr>
                <w:color w:val="000000" w:themeColor="text1"/>
              </w:rPr>
            </w:pPr>
            <w:r>
              <w:t>Delete Seller</w:t>
            </w:r>
          </w:p>
        </w:tc>
      </w:tr>
      <w:tr w:rsidR="002B2F02" w:rsidRPr="00FF07DD" w14:paraId="5804EA85" w14:textId="77777777" w:rsidTr="00A21247">
        <w:trPr>
          <w:trHeight w:val="420"/>
        </w:trPr>
        <w:tc>
          <w:tcPr>
            <w:tcW w:w="1525" w:type="dxa"/>
            <w:gridSpan w:val="2"/>
          </w:tcPr>
          <w:p w14:paraId="55F12432" w14:textId="77777777" w:rsidR="002B2F02" w:rsidRPr="00FF07DD" w:rsidRDefault="002B2F02" w:rsidP="00A21247">
            <w:pPr>
              <w:pStyle w:val="TableHeader"/>
              <w:rPr>
                <w:b w:val="0"/>
                <w:sz w:val="18"/>
              </w:rPr>
            </w:pPr>
            <w:r w:rsidRPr="0089503A">
              <w:t>Actors</w:t>
            </w:r>
          </w:p>
        </w:tc>
        <w:tc>
          <w:tcPr>
            <w:tcW w:w="7555" w:type="dxa"/>
            <w:gridSpan w:val="3"/>
          </w:tcPr>
          <w:p w14:paraId="1F06840F" w14:textId="77777777" w:rsidR="002B2F02" w:rsidRPr="00FF07DD" w:rsidRDefault="002B2F02" w:rsidP="00A21247">
            <w:pPr>
              <w:widowControl w:val="0"/>
              <w:rPr>
                <w:color w:val="000000" w:themeColor="text1"/>
              </w:rPr>
            </w:pPr>
            <w:r>
              <w:t>Admin</w:t>
            </w:r>
          </w:p>
        </w:tc>
      </w:tr>
      <w:tr w:rsidR="002B2F02" w:rsidRPr="00FF07DD" w14:paraId="7254EFF6" w14:textId="77777777" w:rsidTr="00A21247">
        <w:trPr>
          <w:trHeight w:val="420"/>
        </w:trPr>
        <w:tc>
          <w:tcPr>
            <w:tcW w:w="1525" w:type="dxa"/>
            <w:gridSpan w:val="2"/>
          </w:tcPr>
          <w:p w14:paraId="4FA5DD90" w14:textId="77777777" w:rsidR="002B2F02" w:rsidRPr="00FF07DD" w:rsidRDefault="002B2F02" w:rsidP="00A21247">
            <w:pPr>
              <w:pStyle w:val="TableHeader"/>
              <w:rPr>
                <w:b w:val="0"/>
                <w:sz w:val="18"/>
              </w:rPr>
            </w:pPr>
            <w:r w:rsidRPr="0089503A">
              <w:t>Summary</w:t>
            </w:r>
          </w:p>
        </w:tc>
        <w:tc>
          <w:tcPr>
            <w:tcW w:w="7555" w:type="dxa"/>
            <w:gridSpan w:val="3"/>
          </w:tcPr>
          <w:p w14:paraId="2931B0B6" w14:textId="77777777" w:rsidR="002B2F02" w:rsidRPr="00FF07DD" w:rsidRDefault="002B2F02" w:rsidP="00A21247">
            <w:pPr>
              <w:widowControl w:val="0"/>
              <w:rPr>
                <w:color w:val="000000" w:themeColor="text1"/>
              </w:rPr>
            </w:pPr>
            <w:r>
              <w:t>Admin Deletes Sellers.</w:t>
            </w:r>
          </w:p>
        </w:tc>
      </w:tr>
      <w:tr w:rsidR="002B2F02" w:rsidRPr="00FF07DD" w14:paraId="0251180D" w14:textId="77777777" w:rsidTr="00A21247">
        <w:trPr>
          <w:trHeight w:val="420"/>
        </w:trPr>
        <w:tc>
          <w:tcPr>
            <w:tcW w:w="1525" w:type="dxa"/>
            <w:gridSpan w:val="2"/>
          </w:tcPr>
          <w:p w14:paraId="3F8692E6" w14:textId="77777777" w:rsidR="002B2F02" w:rsidRPr="00FF07DD" w:rsidRDefault="002B2F02" w:rsidP="00A21247">
            <w:pPr>
              <w:pStyle w:val="TableHeader"/>
              <w:rPr>
                <w:b w:val="0"/>
                <w:sz w:val="18"/>
              </w:rPr>
            </w:pPr>
            <w:r w:rsidRPr="0089503A">
              <w:t>Pre-Conditions</w:t>
            </w:r>
          </w:p>
        </w:tc>
        <w:tc>
          <w:tcPr>
            <w:tcW w:w="7555" w:type="dxa"/>
            <w:gridSpan w:val="3"/>
          </w:tcPr>
          <w:p w14:paraId="28BE5600" w14:textId="77777777" w:rsidR="002B2F02" w:rsidRDefault="002B2F02" w:rsidP="00A21247">
            <w:r>
              <w:rPr>
                <w:rFonts w:hAnsi="Symbol"/>
              </w:rPr>
              <w:t></w:t>
            </w:r>
            <w:r>
              <w:t xml:space="preserve"> Admin must be logged in.</w:t>
            </w:r>
          </w:p>
          <w:p w14:paraId="28F60CAD" w14:textId="77777777" w:rsidR="002B2F02" w:rsidRPr="00FF07DD" w:rsidRDefault="002B2F02" w:rsidP="00A21247">
            <w:pPr>
              <w:widowControl w:val="0"/>
              <w:rPr>
                <w:color w:val="000000" w:themeColor="text1"/>
              </w:rPr>
            </w:pPr>
            <w:r>
              <w:rPr>
                <w:rFonts w:hAnsi="Symbol"/>
              </w:rPr>
              <w:t></w:t>
            </w:r>
            <w:r>
              <w:t xml:space="preserve"> The seller must be registered in the system.</w:t>
            </w:r>
          </w:p>
        </w:tc>
      </w:tr>
      <w:tr w:rsidR="002B2F02" w:rsidRPr="00FF07DD" w14:paraId="2DC17249" w14:textId="77777777" w:rsidTr="00A21247">
        <w:trPr>
          <w:trHeight w:val="420"/>
        </w:trPr>
        <w:tc>
          <w:tcPr>
            <w:tcW w:w="1525" w:type="dxa"/>
            <w:gridSpan w:val="2"/>
          </w:tcPr>
          <w:p w14:paraId="7C145DF8" w14:textId="77777777" w:rsidR="002B2F02" w:rsidRPr="00FF07DD" w:rsidRDefault="002B2F02" w:rsidP="00A21247">
            <w:pPr>
              <w:pStyle w:val="TableHeader"/>
              <w:rPr>
                <w:b w:val="0"/>
                <w:sz w:val="18"/>
              </w:rPr>
            </w:pPr>
            <w:r w:rsidRPr="0089503A">
              <w:t>Post-Conditions</w:t>
            </w:r>
          </w:p>
        </w:tc>
        <w:tc>
          <w:tcPr>
            <w:tcW w:w="7555" w:type="dxa"/>
            <w:gridSpan w:val="3"/>
          </w:tcPr>
          <w:p w14:paraId="3465FC97" w14:textId="77777777" w:rsidR="002B2F02" w:rsidRDefault="002B2F02" w:rsidP="00A21247">
            <w:r>
              <w:rPr>
                <w:rFonts w:hAnsi="Symbol"/>
              </w:rPr>
              <w:t></w:t>
            </w:r>
            <w:r>
              <w:t xml:space="preserve"> The seller’s account is deleted from the database.</w:t>
            </w:r>
          </w:p>
          <w:p w14:paraId="4798033F" w14:textId="77777777" w:rsidR="002B2F02" w:rsidRPr="00FF07DD" w:rsidRDefault="002B2F02" w:rsidP="00A21247">
            <w:pPr>
              <w:widowControl w:val="0"/>
              <w:rPr>
                <w:color w:val="000000" w:themeColor="text1"/>
              </w:rPr>
            </w:pPr>
            <w:r>
              <w:rPr>
                <w:rFonts w:hAnsi="Symbol"/>
              </w:rPr>
              <w:t></w:t>
            </w:r>
            <w:r>
              <w:t xml:space="preserve"> The seller's products and associated data are either archived or removed based on platform policies.</w:t>
            </w:r>
          </w:p>
        </w:tc>
      </w:tr>
      <w:tr w:rsidR="002B2F02" w:rsidRPr="00FF07DD" w14:paraId="40689C74" w14:textId="77777777" w:rsidTr="00A21247">
        <w:trPr>
          <w:trHeight w:val="420"/>
        </w:trPr>
        <w:tc>
          <w:tcPr>
            <w:tcW w:w="1525" w:type="dxa"/>
            <w:gridSpan w:val="2"/>
          </w:tcPr>
          <w:p w14:paraId="714A31A9" w14:textId="77777777" w:rsidR="002B2F02" w:rsidRPr="0089503A" w:rsidRDefault="002B2F02" w:rsidP="00A21247">
            <w:pPr>
              <w:pStyle w:val="TableHeader"/>
            </w:pPr>
            <w:r>
              <w:t>Special Requirements</w:t>
            </w:r>
          </w:p>
        </w:tc>
        <w:tc>
          <w:tcPr>
            <w:tcW w:w="7555" w:type="dxa"/>
            <w:gridSpan w:val="3"/>
          </w:tcPr>
          <w:p w14:paraId="466003C0" w14:textId="77777777" w:rsidR="002B2F02" w:rsidRDefault="002B2F02" w:rsidP="00A21247">
            <w:r>
              <w:rPr>
                <w:rFonts w:hAnsi="Symbol"/>
              </w:rPr>
              <w:t></w:t>
            </w:r>
            <w:r>
              <w:t xml:space="preserve"> Admin must confirm deletion to prevent accidental removals.</w:t>
            </w:r>
          </w:p>
          <w:p w14:paraId="6C7CB131" w14:textId="77777777" w:rsidR="002B2F02" w:rsidRDefault="002B2F02" w:rsidP="00A21247">
            <w:r>
              <w:rPr>
                <w:rFonts w:hAnsi="Symbol"/>
              </w:rPr>
              <w:t></w:t>
            </w:r>
            <w:r>
              <w:t xml:space="preserve"> The system should notify the seller of their account deletion via email or notification.</w:t>
            </w:r>
          </w:p>
          <w:p w14:paraId="06A699D8" w14:textId="77777777" w:rsidR="002B2F02" w:rsidRPr="00FF07DD" w:rsidRDefault="002B2F02" w:rsidP="00A21247">
            <w:pPr>
              <w:widowControl w:val="0"/>
              <w:rPr>
                <w:color w:val="000000" w:themeColor="text1"/>
              </w:rPr>
            </w:pPr>
            <w:r>
              <w:rPr>
                <w:rFonts w:hAnsi="Symbol"/>
              </w:rPr>
              <w:t></w:t>
            </w:r>
            <w:r>
              <w:t xml:space="preserve"> Compliant with data retention and privacy laws (e.g., GDPR).</w:t>
            </w:r>
          </w:p>
        </w:tc>
      </w:tr>
      <w:tr w:rsidR="002B2F02" w:rsidRPr="00FF07DD" w14:paraId="254C6231" w14:textId="77777777" w:rsidTr="00A21247">
        <w:trPr>
          <w:trHeight w:val="420"/>
        </w:trPr>
        <w:tc>
          <w:tcPr>
            <w:tcW w:w="9080" w:type="dxa"/>
            <w:gridSpan w:val="5"/>
          </w:tcPr>
          <w:p w14:paraId="0846F5B2" w14:textId="77777777" w:rsidR="002B2F02" w:rsidRPr="00FF07DD" w:rsidRDefault="002B2F02" w:rsidP="00A21247">
            <w:pPr>
              <w:pStyle w:val="TableHeader"/>
              <w:jc w:val="center"/>
              <w:rPr>
                <w:b w:val="0"/>
              </w:rPr>
            </w:pPr>
            <w:r>
              <w:t>Basic Flow</w:t>
            </w:r>
          </w:p>
        </w:tc>
      </w:tr>
      <w:tr w:rsidR="002B2F02" w:rsidRPr="0089503A" w14:paraId="2B67A438" w14:textId="77777777" w:rsidTr="00A21247">
        <w:trPr>
          <w:trHeight w:val="420"/>
        </w:trPr>
        <w:tc>
          <w:tcPr>
            <w:tcW w:w="4405" w:type="dxa"/>
            <w:gridSpan w:val="3"/>
          </w:tcPr>
          <w:p w14:paraId="7E5FB1F0" w14:textId="77777777" w:rsidR="002B2F02" w:rsidRPr="0089503A" w:rsidRDefault="002B2F02" w:rsidP="00A21247">
            <w:pPr>
              <w:pStyle w:val="TableHeader"/>
              <w:jc w:val="center"/>
            </w:pPr>
            <w:r w:rsidRPr="0089503A">
              <w:t>Actor Action</w:t>
            </w:r>
          </w:p>
        </w:tc>
        <w:tc>
          <w:tcPr>
            <w:tcW w:w="4675" w:type="dxa"/>
            <w:gridSpan w:val="2"/>
          </w:tcPr>
          <w:p w14:paraId="383A309C" w14:textId="77777777" w:rsidR="002B2F02" w:rsidRPr="0089503A" w:rsidRDefault="002B2F02" w:rsidP="00A21247">
            <w:pPr>
              <w:widowControl w:val="0"/>
              <w:jc w:val="center"/>
              <w:rPr>
                <w:b/>
                <w:color w:val="000000" w:themeColor="text1"/>
                <w:szCs w:val="18"/>
              </w:rPr>
            </w:pPr>
            <w:r w:rsidRPr="0089503A">
              <w:rPr>
                <w:b/>
                <w:color w:val="000000" w:themeColor="text1"/>
                <w:szCs w:val="18"/>
              </w:rPr>
              <w:t>System Response</w:t>
            </w:r>
          </w:p>
        </w:tc>
      </w:tr>
      <w:tr w:rsidR="002B2F02" w:rsidRPr="00FF07DD" w14:paraId="14091025" w14:textId="77777777" w:rsidTr="00A21247">
        <w:trPr>
          <w:trHeight w:val="420"/>
        </w:trPr>
        <w:tc>
          <w:tcPr>
            <w:tcW w:w="535" w:type="dxa"/>
          </w:tcPr>
          <w:p w14:paraId="4213C020" w14:textId="77777777" w:rsidR="002B2F02" w:rsidRPr="00FF07DD" w:rsidRDefault="002B2F02" w:rsidP="00A21247">
            <w:pPr>
              <w:widowControl w:val="0"/>
              <w:jc w:val="center"/>
              <w:rPr>
                <w:color w:val="000000" w:themeColor="text1"/>
              </w:rPr>
            </w:pPr>
            <w:r w:rsidRPr="00FF07DD">
              <w:rPr>
                <w:color w:val="000000" w:themeColor="text1"/>
              </w:rPr>
              <w:t>1</w:t>
            </w:r>
          </w:p>
        </w:tc>
        <w:tc>
          <w:tcPr>
            <w:tcW w:w="3870" w:type="dxa"/>
            <w:gridSpan w:val="2"/>
          </w:tcPr>
          <w:p w14:paraId="0ABE65EB" w14:textId="77777777" w:rsidR="002B2F02" w:rsidRPr="00FF07DD" w:rsidRDefault="002B2F02" w:rsidP="00A21247">
            <w:pPr>
              <w:widowControl w:val="0"/>
              <w:rPr>
                <w:color w:val="000000" w:themeColor="text1"/>
              </w:rPr>
            </w:pPr>
            <w:r>
              <w:t>The admin navigates to "Manage Sellers."</w:t>
            </w:r>
          </w:p>
        </w:tc>
        <w:tc>
          <w:tcPr>
            <w:tcW w:w="450" w:type="dxa"/>
          </w:tcPr>
          <w:p w14:paraId="45589720" w14:textId="77777777" w:rsidR="002B2F02" w:rsidRPr="00FF07DD" w:rsidRDefault="002B2F02" w:rsidP="00A21247">
            <w:pPr>
              <w:widowControl w:val="0"/>
              <w:jc w:val="center"/>
              <w:rPr>
                <w:color w:val="000000" w:themeColor="text1"/>
              </w:rPr>
            </w:pPr>
            <w:r w:rsidRPr="00FF07DD">
              <w:rPr>
                <w:color w:val="000000" w:themeColor="text1"/>
              </w:rPr>
              <w:t>2</w:t>
            </w:r>
          </w:p>
        </w:tc>
        <w:tc>
          <w:tcPr>
            <w:tcW w:w="4225" w:type="dxa"/>
          </w:tcPr>
          <w:p w14:paraId="72AA8DA6" w14:textId="77777777" w:rsidR="002B2F02" w:rsidRPr="00FF07DD" w:rsidRDefault="002B2F02" w:rsidP="00A21247">
            <w:pPr>
              <w:widowControl w:val="0"/>
              <w:rPr>
                <w:color w:val="000000" w:themeColor="text1"/>
              </w:rPr>
            </w:pPr>
            <w:r>
              <w:t>The system displays a list of registered Sellers.</w:t>
            </w:r>
          </w:p>
        </w:tc>
      </w:tr>
      <w:tr w:rsidR="002B2F02" w:rsidRPr="00FF07DD" w14:paraId="243324CB" w14:textId="77777777" w:rsidTr="00A21247">
        <w:trPr>
          <w:trHeight w:val="420"/>
        </w:trPr>
        <w:tc>
          <w:tcPr>
            <w:tcW w:w="535" w:type="dxa"/>
          </w:tcPr>
          <w:p w14:paraId="3ABD1237"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0270995B" w14:textId="77777777" w:rsidR="002B2F02" w:rsidRPr="00FF07DD" w:rsidRDefault="002B2F02" w:rsidP="00A21247">
            <w:pPr>
              <w:widowControl w:val="0"/>
              <w:rPr>
                <w:color w:val="000000" w:themeColor="text1"/>
              </w:rPr>
            </w:pPr>
            <w:r>
              <w:t>The admin selects a buyer to Delete.</w:t>
            </w:r>
          </w:p>
        </w:tc>
        <w:tc>
          <w:tcPr>
            <w:tcW w:w="450" w:type="dxa"/>
          </w:tcPr>
          <w:p w14:paraId="34B7F593" w14:textId="77777777" w:rsidR="002B2F02" w:rsidRPr="00FF07DD" w:rsidRDefault="002B2F02" w:rsidP="00A21247">
            <w:pPr>
              <w:widowControl w:val="0"/>
              <w:jc w:val="center"/>
              <w:rPr>
                <w:color w:val="000000" w:themeColor="text1"/>
              </w:rPr>
            </w:pPr>
            <w:r w:rsidRPr="00FF07DD">
              <w:rPr>
                <w:color w:val="000000" w:themeColor="text1"/>
              </w:rPr>
              <w:t>4</w:t>
            </w:r>
          </w:p>
        </w:tc>
        <w:tc>
          <w:tcPr>
            <w:tcW w:w="4225" w:type="dxa"/>
          </w:tcPr>
          <w:p w14:paraId="1054E71E" w14:textId="77777777" w:rsidR="002B2F02" w:rsidRPr="00FF07DD" w:rsidRDefault="002B2F02" w:rsidP="00A21247">
            <w:pPr>
              <w:widowControl w:val="0"/>
              <w:rPr>
                <w:color w:val="000000" w:themeColor="text1"/>
              </w:rPr>
            </w:pPr>
            <w:r>
              <w:t>The system performs the action and confirms the changes.</w:t>
            </w:r>
          </w:p>
        </w:tc>
      </w:tr>
      <w:tr w:rsidR="002B2F02" w:rsidRPr="00FF07DD" w14:paraId="6E81706C" w14:textId="77777777" w:rsidTr="00A21247">
        <w:trPr>
          <w:trHeight w:val="420"/>
        </w:trPr>
        <w:tc>
          <w:tcPr>
            <w:tcW w:w="9080" w:type="dxa"/>
            <w:gridSpan w:val="5"/>
          </w:tcPr>
          <w:p w14:paraId="591750BE" w14:textId="77777777" w:rsidR="002B2F02" w:rsidRPr="00FF07DD" w:rsidRDefault="002B2F02"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B2F02" w:rsidRPr="00FF07DD" w14:paraId="20D4CFC4" w14:textId="77777777" w:rsidTr="00A21247">
        <w:trPr>
          <w:trHeight w:val="420"/>
        </w:trPr>
        <w:tc>
          <w:tcPr>
            <w:tcW w:w="535" w:type="dxa"/>
          </w:tcPr>
          <w:p w14:paraId="76C2D28C" w14:textId="77777777" w:rsidR="002B2F02" w:rsidRPr="00FF07DD" w:rsidRDefault="002B2F02" w:rsidP="00A21247">
            <w:pPr>
              <w:widowControl w:val="0"/>
              <w:jc w:val="center"/>
              <w:rPr>
                <w:color w:val="000000" w:themeColor="text1"/>
              </w:rPr>
            </w:pPr>
            <w:r w:rsidRPr="00FF07DD">
              <w:rPr>
                <w:color w:val="000000" w:themeColor="text1"/>
              </w:rPr>
              <w:t>3</w:t>
            </w:r>
          </w:p>
        </w:tc>
        <w:tc>
          <w:tcPr>
            <w:tcW w:w="3870" w:type="dxa"/>
            <w:gridSpan w:val="2"/>
          </w:tcPr>
          <w:p w14:paraId="2B1433AE" w14:textId="77777777" w:rsidR="002B2F02" w:rsidRPr="00FF07DD" w:rsidRDefault="002B2F02" w:rsidP="00A21247">
            <w:pPr>
              <w:widowControl w:val="0"/>
              <w:rPr>
                <w:color w:val="000000" w:themeColor="text1"/>
              </w:rPr>
            </w:pPr>
            <w:r>
              <w:t>The admin attempts to delete a non-existent Seller.</w:t>
            </w:r>
          </w:p>
        </w:tc>
        <w:tc>
          <w:tcPr>
            <w:tcW w:w="450" w:type="dxa"/>
          </w:tcPr>
          <w:p w14:paraId="410F6690" w14:textId="77777777" w:rsidR="002B2F02" w:rsidRPr="00FF07DD" w:rsidRDefault="002B2F02" w:rsidP="00A21247">
            <w:pPr>
              <w:widowControl w:val="0"/>
              <w:jc w:val="center"/>
              <w:rPr>
                <w:b/>
                <w:color w:val="000000" w:themeColor="text1"/>
              </w:rPr>
            </w:pPr>
            <w:r w:rsidRPr="00FD1CBA">
              <w:rPr>
                <w:color w:val="000000" w:themeColor="text1"/>
              </w:rPr>
              <w:t>4-A</w:t>
            </w:r>
          </w:p>
        </w:tc>
        <w:tc>
          <w:tcPr>
            <w:tcW w:w="4225" w:type="dxa"/>
          </w:tcPr>
          <w:p w14:paraId="06DE7FAD" w14:textId="77777777" w:rsidR="002B2F02" w:rsidRPr="00FF07DD" w:rsidRDefault="002B2F02" w:rsidP="00A21247">
            <w:pPr>
              <w:keepNext/>
              <w:widowControl w:val="0"/>
              <w:rPr>
                <w:i/>
                <w:color w:val="000000" w:themeColor="text1"/>
              </w:rPr>
            </w:pPr>
            <w:r>
              <w:t>The system displays an error message: "Seller not found."</w:t>
            </w:r>
          </w:p>
        </w:tc>
      </w:tr>
    </w:tbl>
    <w:p w14:paraId="2A2539AD" w14:textId="4306F436" w:rsidR="002B2F02" w:rsidRDefault="002B2F02" w:rsidP="005D379E"/>
    <w:p w14:paraId="76545849" w14:textId="16289B07" w:rsidR="005345C0" w:rsidRDefault="005345C0" w:rsidP="005345C0">
      <w:pPr>
        <w:pStyle w:val="Heading3"/>
      </w:pPr>
      <w:r>
        <w:t>: Add Buyer</w:t>
      </w:r>
    </w:p>
    <w:p w14:paraId="7CD38B43" w14:textId="77777777" w:rsidR="005345C0" w:rsidRDefault="005345C0" w:rsidP="005D379E"/>
    <w:p w14:paraId="7B72E431" w14:textId="7DEFD8FF" w:rsidR="005345C0" w:rsidRDefault="005345C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2665C607" w14:textId="77777777" w:rsidTr="00A21247">
        <w:trPr>
          <w:trHeight w:val="420"/>
        </w:trPr>
        <w:tc>
          <w:tcPr>
            <w:tcW w:w="1525" w:type="dxa"/>
            <w:gridSpan w:val="2"/>
          </w:tcPr>
          <w:p w14:paraId="0E3BBABF" w14:textId="77777777" w:rsidR="005345C0" w:rsidRPr="00FF07DD" w:rsidRDefault="005345C0" w:rsidP="00A21247">
            <w:pPr>
              <w:pStyle w:val="TableHeader"/>
              <w:rPr>
                <w:b w:val="0"/>
              </w:rPr>
            </w:pPr>
            <w:r w:rsidRPr="00FF07DD">
              <w:t>Name</w:t>
            </w:r>
          </w:p>
        </w:tc>
        <w:tc>
          <w:tcPr>
            <w:tcW w:w="7555" w:type="dxa"/>
            <w:gridSpan w:val="3"/>
          </w:tcPr>
          <w:p w14:paraId="2477E3AA" w14:textId="77777777" w:rsidR="005345C0" w:rsidRPr="00FF07DD" w:rsidRDefault="005345C0" w:rsidP="00A21247">
            <w:pPr>
              <w:widowControl w:val="0"/>
              <w:rPr>
                <w:color w:val="000000" w:themeColor="text1"/>
              </w:rPr>
            </w:pPr>
            <w:r>
              <w:t>Add Buyer</w:t>
            </w:r>
          </w:p>
        </w:tc>
      </w:tr>
      <w:tr w:rsidR="005345C0" w:rsidRPr="00FF07DD" w14:paraId="7B5D9C37" w14:textId="77777777" w:rsidTr="00A21247">
        <w:trPr>
          <w:trHeight w:val="420"/>
        </w:trPr>
        <w:tc>
          <w:tcPr>
            <w:tcW w:w="1525" w:type="dxa"/>
            <w:gridSpan w:val="2"/>
          </w:tcPr>
          <w:p w14:paraId="296AC925" w14:textId="77777777" w:rsidR="005345C0" w:rsidRPr="00FF07DD" w:rsidRDefault="005345C0" w:rsidP="00A21247">
            <w:pPr>
              <w:pStyle w:val="TableHeader"/>
              <w:rPr>
                <w:b w:val="0"/>
                <w:sz w:val="18"/>
              </w:rPr>
            </w:pPr>
            <w:r w:rsidRPr="0089503A">
              <w:t>Actors</w:t>
            </w:r>
          </w:p>
        </w:tc>
        <w:tc>
          <w:tcPr>
            <w:tcW w:w="7555" w:type="dxa"/>
            <w:gridSpan w:val="3"/>
          </w:tcPr>
          <w:p w14:paraId="00B358AD" w14:textId="77777777" w:rsidR="005345C0" w:rsidRPr="00FF07DD" w:rsidRDefault="005345C0" w:rsidP="00A21247">
            <w:pPr>
              <w:widowControl w:val="0"/>
              <w:rPr>
                <w:color w:val="000000" w:themeColor="text1"/>
              </w:rPr>
            </w:pPr>
            <w:r>
              <w:t>Admin</w:t>
            </w:r>
          </w:p>
        </w:tc>
      </w:tr>
      <w:tr w:rsidR="005345C0" w:rsidRPr="00FF07DD" w14:paraId="7BA603D8" w14:textId="77777777" w:rsidTr="00A21247">
        <w:trPr>
          <w:trHeight w:val="420"/>
        </w:trPr>
        <w:tc>
          <w:tcPr>
            <w:tcW w:w="1525" w:type="dxa"/>
            <w:gridSpan w:val="2"/>
          </w:tcPr>
          <w:p w14:paraId="513EF31A" w14:textId="77777777" w:rsidR="005345C0" w:rsidRPr="00FF07DD" w:rsidRDefault="005345C0" w:rsidP="00A21247">
            <w:pPr>
              <w:pStyle w:val="TableHeader"/>
              <w:rPr>
                <w:b w:val="0"/>
                <w:sz w:val="18"/>
              </w:rPr>
            </w:pPr>
            <w:r w:rsidRPr="0089503A">
              <w:t>Summary</w:t>
            </w:r>
          </w:p>
        </w:tc>
        <w:tc>
          <w:tcPr>
            <w:tcW w:w="7555" w:type="dxa"/>
            <w:gridSpan w:val="3"/>
          </w:tcPr>
          <w:p w14:paraId="7700FAE4" w14:textId="77777777" w:rsidR="005345C0" w:rsidRPr="00FF07DD" w:rsidRDefault="005345C0" w:rsidP="00A21247">
            <w:pPr>
              <w:widowControl w:val="0"/>
              <w:rPr>
                <w:color w:val="000000" w:themeColor="text1"/>
              </w:rPr>
            </w:pPr>
            <w:r>
              <w:t>The admin manually adds a new buyer to the system, providing their account details and profile information</w:t>
            </w:r>
          </w:p>
        </w:tc>
      </w:tr>
      <w:tr w:rsidR="005345C0" w:rsidRPr="00FF07DD" w14:paraId="10B1B31B" w14:textId="77777777" w:rsidTr="00A21247">
        <w:trPr>
          <w:trHeight w:val="420"/>
        </w:trPr>
        <w:tc>
          <w:tcPr>
            <w:tcW w:w="1525" w:type="dxa"/>
            <w:gridSpan w:val="2"/>
          </w:tcPr>
          <w:p w14:paraId="2AEE81F6" w14:textId="77777777" w:rsidR="005345C0" w:rsidRPr="00FF07DD" w:rsidRDefault="005345C0" w:rsidP="00A21247">
            <w:pPr>
              <w:pStyle w:val="TableHeader"/>
              <w:rPr>
                <w:b w:val="0"/>
                <w:sz w:val="18"/>
              </w:rPr>
            </w:pPr>
            <w:r w:rsidRPr="0089503A">
              <w:t>Pre-Conditions</w:t>
            </w:r>
          </w:p>
        </w:tc>
        <w:tc>
          <w:tcPr>
            <w:tcW w:w="7555" w:type="dxa"/>
            <w:gridSpan w:val="3"/>
          </w:tcPr>
          <w:p w14:paraId="1AFC8406" w14:textId="473C7D90" w:rsidR="005345C0" w:rsidRDefault="005345C0" w:rsidP="00A21247">
            <w:r>
              <w:rPr>
                <w:rFonts w:hAnsi="Symbol"/>
              </w:rPr>
              <w:t></w:t>
            </w:r>
            <w:r>
              <w:t xml:space="preserve"> The admin must be logged into the system with appropriate permissions.</w:t>
            </w:r>
          </w:p>
          <w:p w14:paraId="6461A2DC" w14:textId="77777777" w:rsidR="005345C0" w:rsidRPr="00FF07DD" w:rsidRDefault="005345C0" w:rsidP="00A21247">
            <w:pPr>
              <w:widowControl w:val="0"/>
              <w:rPr>
                <w:color w:val="000000" w:themeColor="text1"/>
              </w:rPr>
            </w:pPr>
            <w:r>
              <w:rPr>
                <w:rFonts w:hAnsi="Symbol"/>
              </w:rPr>
              <w:t></w:t>
            </w:r>
            <w:r>
              <w:t xml:space="preserve">  The required buyer details (e.g., name, email, and password) must be available.</w:t>
            </w:r>
          </w:p>
        </w:tc>
      </w:tr>
      <w:tr w:rsidR="005345C0" w:rsidRPr="00FF07DD" w14:paraId="68EF700E" w14:textId="77777777" w:rsidTr="00A21247">
        <w:trPr>
          <w:trHeight w:val="420"/>
        </w:trPr>
        <w:tc>
          <w:tcPr>
            <w:tcW w:w="1525" w:type="dxa"/>
            <w:gridSpan w:val="2"/>
          </w:tcPr>
          <w:p w14:paraId="0C30DCD7" w14:textId="77777777" w:rsidR="005345C0" w:rsidRPr="00FF07DD" w:rsidRDefault="005345C0" w:rsidP="00A21247">
            <w:pPr>
              <w:pStyle w:val="TableHeader"/>
              <w:rPr>
                <w:b w:val="0"/>
                <w:sz w:val="18"/>
              </w:rPr>
            </w:pPr>
            <w:r w:rsidRPr="0089503A">
              <w:t>Post-Conditions</w:t>
            </w:r>
          </w:p>
        </w:tc>
        <w:tc>
          <w:tcPr>
            <w:tcW w:w="7555" w:type="dxa"/>
            <w:gridSpan w:val="3"/>
          </w:tcPr>
          <w:p w14:paraId="4994E944" w14:textId="77777777" w:rsidR="005345C0" w:rsidRDefault="005345C0" w:rsidP="00A21247">
            <w:r>
              <w:rPr>
                <w:rFonts w:hAnsi="Symbol"/>
              </w:rPr>
              <w:t></w:t>
            </w:r>
            <w:r>
              <w:t xml:space="preserve">   The buyer is successfully added to the system.</w:t>
            </w:r>
          </w:p>
          <w:p w14:paraId="70C5A247" w14:textId="77777777" w:rsidR="005345C0" w:rsidRPr="00FF07DD" w:rsidRDefault="005345C0" w:rsidP="00A21247">
            <w:pPr>
              <w:widowControl w:val="0"/>
              <w:rPr>
                <w:color w:val="000000" w:themeColor="text1"/>
              </w:rPr>
            </w:pPr>
            <w:r>
              <w:rPr>
                <w:rFonts w:hAnsi="Symbol"/>
              </w:rPr>
              <w:t></w:t>
            </w:r>
            <w:r>
              <w:t xml:space="preserve">  The buyer receives a notification or email with their account credentials and login instructions.</w:t>
            </w:r>
          </w:p>
        </w:tc>
      </w:tr>
      <w:tr w:rsidR="005345C0" w:rsidRPr="00FF07DD" w14:paraId="324118DA" w14:textId="77777777" w:rsidTr="00A21247">
        <w:trPr>
          <w:trHeight w:val="420"/>
        </w:trPr>
        <w:tc>
          <w:tcPr>
            <w:tcW w:w="1525" w:type="dxa"/>
            <w:gridSpan w:val="2"/>
          </w:tcPr>
          <w:p w14:paraId="44AAC970" w14:textId="77777777" w:rsidR="005345C0" w:rsidRPr="0089503A" w:rsidRDefault="005345C0" w:rsidP="00A21247">
            <w:pPr>
              <w:pStyle w:val="TableHeader"/>
            </w:pPr>
            <w:r>
              <w:lastRenderedPageBreak/>
              <w:t>Special Requirements</w:t>
            </w:r>
          </w:p>
        </w:tc>
        <w:tc>
          <w:tcPr>
            <w:tcW w:w="7555" w:type="dxa"/>
            <w:gridSpan w:val="3"/>
          </w:tcPr>
          <w:p w14:paraId="66FEAD4B" w14:textId="2B333FED" w:rsidR="005345C0" w:rsidRDefault="005345C0" w:rsidP="00A21247">
            <w:r>
              <w:rPr>
                <w:rFonts w:hAnsi="Symbol"/>
              </w:rPr>
              <w:t></w:t>
            </w:r>
            <w:r>
              <w:t xml:space="preserve"> The system must validate the buyer’s email for uniqueness.</w:t>
            </w:r>
          </w:p>
          <w:p w14:paraId="534B0DC2" w14:textId="1952B3A2" w:rsidR="005345C0" w:rsidRDefault="005345C0" w:rsidP="00A21247">
            <w:r>
              <w:rPr>
                <w:rFonts w:hAnsi="Symbol"/>
              </w:rPr>
              <w:t></w:t>
            </w:r>
            <w:r>
              <w:t xml:space="preserve"> The system must securely encrypt the buyer’s password.</w:t>
            </w:r>
          </w:p>
          <w:p w14:paraId="015B9A75" w14:textId="77777777" w:rsidR="005345C0" w:rsidRPr="00FF07DD" w:rsidRDefault="005345C0" w:rsidP="00A21247">
            <w:pPr>
              <w:widowControl w:val="0"/>
              <w:rPr>
                <w:color w:val="000000" w:themeColor="text1"/>
              </w:rPr>
            </w:pPr>
            <w:r>
              <w:rPr>
                <w:rFonts w:hAnsi="Symbol"/>
              </w:rPr>
              <w:t></w:t>
            </w:r>
            <w:r>
              <w:t xml:space="preserve">  The system should provide feedback to the admin on the success or failure of the operation.</w:t>
            </w:r>
          </w:p>
        </w:tc>
      </w:tr>
      <w:tr w:rsidR="005345C0" w:rsidRPr="00FF07DD" w14:paraId="25A85C49" w14:textId="77777777" w:rsidTr="00A21247">
        <w:trPr>
          <w:trHeight w:val="420"/>
        </w:trPr>
        <w:tc>
          <w:tcPr>
            <w:tcW w:w="9080" w:type="dxa"/>
            <w:gridSpan w:val="5"/>
          </w:tcPr>
          <w:p w14:paraId="06632C55" w14:textId="77777777" w:rsidR="005345C0" w:rsidRPr="00FF07DD" w:rsidRDefault="005345C0" w:rsidP="00A21247">
            <w:pPr>
              <w:pStyle w:val="TableHeader"/>
              <w:jc w:val="center"/>
              <w:rPr>
                <w:b w:val="0"/>
              </w:rPr>
            </w:pPr>
            <w:r>
              <w:t>Basic Flow</w:t>
            </w:r>
          </w:p>
        </w:tc>
      </w:tr>
      <w:tr w:rsidR="005345C0" w:rsidRPr="00FF07DD" w14:paraId="36AE3DEC" w14:textId="77777777" w:rsidTr="00A21247">
        <w:trPr>
          <w:trHeight w:val="420"/>
        </w:trPr>
        <w:tc>
          <w:tcPr>
            <w:tcW w:w="4405" w:type="dxa"/>
            <w:gridSpan w:val="3"/>
          </w:tcPr>
          <w:p w14:paraId="46E91C79" w14:textId="77777777" w:rsidR="005345C0" w:rsidRPr="0089503A" w:rsidRDefault="005345C0" w:rsidP="00A21247">
            <w:pPr>
              <w:pStyle w:val="TableHeader"/>
              <w:jc w:val="center"/>
            </w:pPr>
            <w:r w:rsidRPr="0089503A">
              <w:t>Actor Action</w:t>
            </w:r>
          </w:p>
        </w:tc>
        <w:tc>
          <w:tcPr>
            <w:tcW w:w="4675" w:type="dxa"/>
            <w:gridSpan w:val="2"/>
          </w:tcPr>
          <w:p w14:paraId="77F615C6"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363477A" w14:textId="77777777" w:rsidTr="00A21247">
        <w:trPr>
          <w:trHeight w:val="420"/>
        </w:trPr>
        <w:tc>
          <w:tcPr>
            <w:tcW w:w="535" w:type="dxa"/>
          </w:tcPr>
          <w:p w14:paraId="558A5D47"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38293EC4" w14:textId="77777777" w:rsidR="005345C0" w:rsidRPr="00FF07DD" w:rsidRDefault="005345C0" w:rsidP="00A21247">
            <w:pPr>
              <w:widowControl w:val="0"/>
              <w:rPr>
                <w:color w:val="000000" w:themeColor="text1"/>
              </w:rPr>
            </w:pPr>
            <w:r>
              <w:t>The admin navigates to the "Manage Buyers" section in the admin dashboard</w:t>
            </w:r>
          </w:p>
        </w:tc>
        <w:tc>
          <w:tcPr>
            <w:tcW w:w="450" w:type="dxa"/>
          </w:tcPr>
          <w:p w14:paraId="2159B41B"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095F2D8E" w14:textId="77777777" w:rsidR="005345C0" w:rsidRPr="00FF07DD" w:rsidRDefault="005345C0" w:rsidP="00A21247">
            <w:pPr>
              <w:widowControl w:val="0"/>
              <w:rPr>
                <w:color w:val="000000" w:themeColor="text1"/>
              </w:rPr>
            </w:pPr>
            <w:r>
              <w:t>The system displays an option to add a new buyer.</w:t>
            </w:r>
          </w:p>
        </w:tc>
      </w:tr>
      <w:tr w:rsidR="005345C0" w:rsidRPr="00FF07DD" w14:paraId="41D09F9C" w14:textId="77777777" w:rsidTr="00A21247">
        <w:trPr>
          <w:trHeight w:val="420"/>
        </w:trPr>
        <w:tc>
          <w:tcPr>
            <w:tcW w:w="535" w:type="dxa"/>
          </w:tcPr>
          <w:p w14:paraId="32B9D136" w14:textId="77777777" w:rsidR="005345C0" w:rsidRPr="00FF07DD" w:rsidRDefault="005345C0" w:rsidP="00A21247">
            <w:pPr>
              <w:widowControl w:val="0"/>
              <w:jc w:val="center"/>
              <w:rPr>
                <w:color w:val="000000" w:themeColor="text1"/>
              </w:rPr>
            </w:pPr>
          </w:p>
        </w:tc>
        <w:tc>
          <w:tcPr>
            <w:tcW w:w="3870" w:type="dxa"/>
            <w:gridSpan w:val="2"/>
          </w:tcPr>
          <w:p w14:paraId="1D9BDFCF" w14:textId="77777777" w:rsidR="005345C0" w:rsidRDefault="005345C0" w:rsidP="00A21247">
            <w:pPr>
              <w:widowControl w:val="0"/>
            </w:pPr>
            <w:r>
              <w:t>The admin selects "Add Buyer" and fills in the required details (e.g., name, email, contact number, and password).</w:t>
            </w:r>
          </w:p>
        </w:tc>
        <w:tc>
          <w:tcPr>
            <w:tcW w:w="450" w:type="dxa"/>
          </w:tcPr>
          <w:p w14:paraId="7FE5BDD8" w14:textId="77777777" w:rsidR="005345C0" w:rsidRPr="00FF07DD" w:rsidRDefault="005345C0" w:rsidP="00A21247">
            <w:pPr>
              <w:widowControl w:val="0"/>
              <w:jc w:val="center"/>
              <w:rPr>
                <w:color w:val="000000" w:themeColor="text1"/>
              </w:rPr>
            </w:pPr>
          </w:p>
        </w:tc>
        <w:tc>
          <w:tcPr>
            <w:tcW w:w="4225" w:type="dxa"/>
          </w:tcPr>
          <w:p w14:paraId="2BB109C5" w14:textId="77777777" w:rsidR="005345C0" w:rsidRDefault="005345C0" w:rsidP="00A21247">
            <w:pPr>
              <w:widowControl w:val="0"/>
            </w:pPr>
            <w:r>
              <w:t>The system validates the entered details for completeness and uniqueness (e.g., checks if the email is already in use).</w:t>
            </w:r>
          </w:p>
        </w:tc>
      </w:tr>
      <w:tr w:rsidR="005345C0" w:rsidRPr="00FF07DD" w14:paraId="7FA63929" w14:textId="77777777" w:rsidTr="00A21247">
        <w:trPr>
          <w:trHeight w:val="420"/>
        </w:trPr>
        <w:tc>
          <w:tcPr>
            <w:tcW w:w="535" w:type="dxa"/>
          </w:tcPr>
          <w:p w14:paraId="7B8803BA" w14:textId="77777777" w:rsidR="005345C0" w:rsidRPr="00FF07DD" w:rsidRDefault="005345C0" w:rsidP="00A21247">
            <w:pPr>
              <w:widowControl w:val="0"/>
              <w:jc w:val="center"/>
              <w:rPr>
                <w:color w:val="000000" w:themeColor="text1"/>
              </w:rPr>
            </w:pPr>
          </w:p>
        </w:tc>
        <w:tc>
          <w:tcPr>
            <w:tcW w:w="3870" w:type="dxa"/>
            <w:gridSpan w:val="2"/>
          </w:tcPr>
          <w:p w14:paraId="2C03F187" w14:textId="77777777" w:rsidR="005345C0" w:rsidRDefault="005345C0" w:rsidP="00A21247">
            <w:pPr>
              <w:widowControl w:val="0"/>
            </w:pPr>
            <w:r>
              <w:t>The admin confirms the addition of the buyer.</w:t>
            </w:r>
          </w:p>
        </w:tc>
        <w:tc>
          <w:tcPr>
            <w:tcW w:w="450" w:type="dxa"/>
          </w:tcPr>
          <w:p w14:paraId="2E55A4BB" w14:textId="77777777" w:rsidR="005345C0" w:rsidRPr="00FF07DD" w:rsidRDefault="005345C0" w:rsidP="00A21247">
            <w:pPr>
              <w:widowControl w:val="0"/>
              <w:jc w:val="center"/>
              <w:rPr>
                <w:color w:val="000000" w:themeColor="text1"/>
              </w:rPr>
            </w:pPr>
          </w:p>
        </w:tc>
        <w:tc>
          <w:tcPr>
            <w:tcW w:w="4225" w:type="dxa"/>
          </w:tcPr>
          <w:p w14:paraId="269D67DC" w14:textId="77777777" w:rsidR="005345C0" w:rsidRDefault="005345C0" w:rsidP="00A21247">
            <w:pPr>
              <w:widowControl w:val="0"/>
            </w:pPr>
            <w:r>
              <w:t>The system creates the buyer account, stores the details in the database, and generates a notification or email to send to the buyer.</w:t>
            </w:r>
          </w:p>
        </w:tc>
      </w:tr>
      <w:tr w:rsidR="005345C0" w:rsidRPr="00FF07DD" w14:paraId="61D77E6D" w14:textId="77777777" w:rsidTr="00A21247">
        <w:trPr>
          <w:trHeight w:val="420"/>
        </w:trPr>
        <w:tc>
          <w:tcPr>
            <w:tcW w:w="535" w:type="dxa"/>
          </w:tcPr>
          <w:p w14:paraId="26EBDCB9" w14:textId="77777777" w:rsidR="005345C0" w:rsidRPr="00FF07DD" w:rsidRDefault="005345C0" w:rsidP="00A21247">
            <w:pPr>
              <w:widowControl w:val="0"/>
              <w:jc w:val="center"/>
              <w:rPr>
                <w:color w:val="000000" w:themeColor="text1"/>
              </w:rPr>
            </w:pPr>
          </w:p>
        </w:tc>
        <w:tc>
          <w:tcPr>
            <w:tcW w:w="3870" w:type="dxa"/>
            <w:gridSpan w:val="2"/>
          </w:tcPr>
          <w:p w14:paraId="417F5E61" w14:textId="77777777" w:rsidR="005345C0" w:rsidRDefault="005345C0" w:rsidP="00A21247">
            <w:pPr>
              <w:widowControl w:val="0"/>
            </w:pPr>
          </w:p>
        </w:tc>
        <w:tc>
          <w:tcPr>
            <w:tcW w:w="450" w:type="dxa"/>
          </w:tcPr>
          <w:p w14:paraId="4E54796B" w14:textId="77777777" w:rsidR="005345C0" w:rsidRPr="00FF07DD" w:rsidRDefault="005345C0" w:rsidP="00A21247">
            <w:pPr>
              <w:widowControl w:val="0"/>
              <w:jc w:val="center"/>
              <w:rPr>
                <w:color w:val="000000" w:themeColor="text1"/>
              </w:rPr>
            </w:pPr>
          </w:p>
        </w:tc>
        <w:tc>
          <w:tcPr>
            <w:tcW w:w="4225" w:type="dxa"/>
          </w:tcPr>
          <w:p w14:paraId="19C2D0F8" w14:textId="77777777" w:rsidR="005345C0" w:rsidRDefault="005345C0" w:rsidP="00A21247">
            <w:pPr>
              <w:widowControl w:val="0"/>
            </w:pPr>
            <w:r>
              <w:t>The system displays a success message to the admin.</w:t>
            </w:r>
          </w:p>
        </w:tc>
      </w:tr>
      <w:tr w:rsidR="005345C0" w:rsidRPr="00FF07DD" w14:paraId="39AF6FE8" w14:textId="77777777" w:rsidTr="00A21247">
        <w:trPr>
          <w:trHeight w:val="420"/>
        </w:trPr>
        <w:tc>
          <w:tcPr>
            <w:tcW w:w="9080" w:type="dxa"/>
            <w:gridSpan w:val="5"/>
          </w:tcPr>
          <w:p w14:paraId="231A0E9D"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F333414" w14:textId="77777777" w:rsidTr="00A21247">
        <w:trPr>
          <w:trHeight w:val="420"/>
        </w:trPr>
        <w:tc>
          <w:tcPr>
            <w:tcW w:w="535" w:type="dxa"/>
          </w:tcPr>
          <w:p w14:paraId="1A64ED1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2CE7CAEB" w14:textId="77777777" w:rsidR="005345C0" w:rsidRPr="00FF07DD" w:rsidRDefault="005345C0" w:rsidP="00A21247">
            <w:pPr>
              <w:widowControl w:val="0"/>
              <w:rPr>
                <w:color w:val="000000" w:themeColor="text1"/>
              </w:rPr>
            </w:pPr>
            <w:r>
              <w:t>If the admin enters invalid data (e.g., email format errors, duplicate email), the system displays an error message and prompts the admin to correct the input.</w:t>
            </w:r>
          </w:p>
        </w:tc>
        <w:tc>
          <w:tcPr>
            <w:tcW w:w="450" w:type="dxa"/>
          </w:tcPr>
          <w:p w14:paraId="53606B1E"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4FA3E42" w14:textId="77777777" w:rsidR="005345C0" w:rsidRPr="00FF07DD" w:rsidRDefault="005345C0" w:rsidP="00A21247">
            <w:pPr>
              <w:keepNext/>
              <w:widowControl w:val="0"/>
              <w:rPr>
                <w:i/>
                <w:color w:val="000000" w:themeColor="text1"/>
              </w:rPr>
            </w:pPr>
            <w:r>
              <w:t>If the admin cancels the action at any point, the buyer’s account is not created, and the system returns to the "Manage Buyers" page.</w:t>
            </w:r>
          </w:p>
        </w:tc>
      </w:tr>
    </w:tbl>
    <w:p w14:paraId="6A61D5C1" w14:textId="77777777" w:rsidR="005345C0" w:rsidRDefault="005345C0" w:rsidP="005345C0"/>
    <w:p w14:paraId="46523BEF" w14:textId="77777777" w:rsidR="005345C0" w:rsidRDefault="005345C0" w:rsidP="005345C0"/>
    <w:p w14:paraId="5BD20C1A" w14:textId="77777777" w:rsidR="005345C0" w:rsidRDefault="005345C0" w:rsidP="005345C0">
      <w:pPr>
        <w:pStyle w:val="Heading3"/>
      </w:pPr>
      <w:r>
        <w:t>: Delete Buyers</w:t>
      </w:r>
    </w:p>
    <w:p w14:paraId="242717D7"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9B662B2" w14:textId="77777777" w:rsidTr="00A21247">
        <w:trPr>
          <w:trHeight w:val="420"/>
        </w:trPr>
        <w:tc>
          <w:tcPr>
            <w:tcW w:w="1525" w:type="dxa"/>
            <w:gridSpan w:val="2"/>
          </w:tcPr>
          <w:p w14:paraId="0ACA5725" w14:textId="77777777" w:rsidR="005345C0" w:rsidRPr="00FF07DD" w:rsidRDefault="005345C0" w:rsidP="00A21247">
            <w:pPr>
              <w:pStyle w:val="TableHeader"/>
              <w:rPr>
                <w:b w:val="0"/>
              </w:rPr>
            </w:pPr>
            <w:r w:rsidRPr="00FF07DD">
              <w:t>Name</w:t>
            </w:r>
          </w:p>
        </w:tc>
        <w:tc>
          <w:tcPr>
            <w:tcW w:w="7555" w:type="dxa"/>
            <w:gridSpan w:val="3"/>
          </w:tcPr>
          <w:p w14:paraId="0F7DD739" w14:textId="77777777" w:rsidR="005345C0" w:rsidRPr="00FF07DD" w:rsidRDefault="005345C0" w:rsidP="00A21247">
            <w:pPr>
              <w:widowControl w:val="0"/>
              <w:rPr>
                <w:color w:val="000000" w:themeColor="text1"/>
              </w:rPr>
            </w:pPr>
            <w:r>
              <w:t>Delete Buyers</w:t>
            </w:r>
          </w:p>
        </w:tc>
      </w:tr>
      <w:tr w:rsidR="005345C0" w:rsidRPr="00FF07DD" w14:paraId="35027B45" w14:textId="77777777" w:rsidTr="00A21247">
        <w:trPr>
          <w:trHeight w:val="420"/>
        </w:trPr>
        <w:tc>
          <w:tcPr>
            <w:tcW w:w="1525" w:type="dxa"/>
            <w:gridSpan w:val="2"/>
          </w:tcPr>
          <w:p w14:paraId="14F54153" w14:textId="77777777" w:rsidR="005345C0" w:rsidRPr="00FF07DD" w:rsidRDefault="005345C0" w:rsidP="00A21247">
            <w:pPr>
              <w:pStyle w:val="TableHeader"/>
              <w:rPr>
                <w:b w:val="0"/>
                <w:sz w:val="18"/>
              </w:rPr>
            </w:pPr>
            <w:r w:rsidRPr="0089503A">
              <w:t>Actors</w:t>
            </w:r>
          </w:p>
        </w:tc>
        <w:tc>
          <w:tcPr>
            <w:tcW w:w="7555" w:type="dxa"/>
            <w:gridSpan w:val="3"/>
          </w:tcPr>
          <w:p w14:paraId="1FD7CDE5" w14:textId="77777777" w:rsidR="005345C0" w:rsidRPr="00FF07DD" w:rsidRDefault="005345C0" w:rsidP="00A21247">
            <w:pPr>
              <w:widowControl w:val="0"/>
              <w:rPr>
                <w:color w:val="000000" w:themeColor="text1"/>
              </w:rPr>
            </w:pPr>
            <w:r>
              <w:t>Admin</w:t>
            </w:r>
          </w:p>
        </w:tc>
      </w:tr>
      <w:tr w:rsidR="005345C0" w:rsidRPr="00FF07DD" w14:paraId="7FCE4173" w14:textId="77777777" w:rsidTr="00A21247">
        <w:trPr>
          <w:trHeight w:val="420"/>
        </w:trPr>
        <w:tc>
          <w:tcPr>
            <w:tcW w:w="1525" w:type="dxa"/>
            <w:gridSpan w:val="2"/>
          </w:tcPr>
          <w:p w14:paraId="3B3FDEEF" w14:textId="77777777" w:rsidR="005345C0" w:rsidRPr="00FF07DD" w:rsidRDefault="005345C0" w:rsidP="00A21247">
            <w:pPr>
              <w:pStyle w:val="TableHeader"/>
              <w:rPr>
                <w:b w:val="0"/>
                <w:sz w:val="18"/>
              </w:rPr>
            </w:pPr>
            <w:r w:rsidRPr="0089503A">
              <w:t>Summary</w:t>
            </w:r>
          </w:p>
        </w:tc>
        <w:tc>
          <w:tcPr>
            <w:tcW w:w="7555" w:type="dxa"/>
            <w:gridSpan w:val="3"/>
          </w:tcPr>
          <w:p w14:paraId="1C583AA3" w14:textId="77777777" w:rsidR="005345C0" w:rsidRPr="00FF07DD" w:rsidRDefault="005345C0" w:rsidP="00A21247">
            <w:pPr>
              <w:widowControl w:val="0"/>
              <w:rPr>
                <w:color w:val="000000" w:themeColor="text1"/>
              </w:rPr>
            </w:pPr>
            <w:r>
              <w:t>Admin Deletes Buyers.</w:t>
            </w:r>
          </w:p>
        </w:tc>
      </w:tr>
      <w:tr w:rsidR="005345C0" w:rsidRPr="00FF07DD" w14:paraId="3CBD0DC9" w14:textId="77777777" w:rsidTr="00A21247">
        <w:trPr>
          <w:trHeight w:val="420"/>
        </w:trPr>
        <w:tc>
          <w:tcPr>
            <w:tcW w:w="1525" w:type="dxa"/>
            <w:gridSpan w:val="2"/>
          </w:tcPr>
          <w:p w14:paraId="26B1C87F" w14:textId="77777777" w:rsidR="005345C0" w:rsidRPr="00FF07DD" w:rsidRDefault="005345C0" w:rsidP="00A21247">
            <w:pPr>
              <w:pStyle w:val="TableHeader"/>
              <w:rPr>
                <w:b w:val="0"/>
                <w:sz w:val="18"/>
              </w:rPr>
            </w:pPr>
            <w:r w:rsidRPr="0089503A">
              <w:t>Pre-Conditions</w:t>
            </w:r>
          </w:p>
        </w:tc>
        <w:tc>
          <w:tcPr>
            <w:tcW w:w="7555" w:type="dxa"/>
            <w:gridSpan w:val="3"/>
          </w:tcPr>
          <w:p w14:paraId="0D658363" w14:textId="77777777" w:rsidR="005345C0" w:rsidRDefault="005345C0" w:rsidP="00A21247">
            <w:r>
              <w:rPr>
                <w:rFonts w:hAnsi="Symbol"/>
              </w:rPr>
              <w:t></w:t>
            </w:r>
            <w:r>
              <w:t xml:space="preserve"> Admin must be logged in.</w:t>
            </w:r>
          </w:p>
          <w:p w14:paraId="0A6E18E0" w14:textId="77777777" w:rsidR="005345C0" w:rsidRPr="00FF07DD" w:rsidRDefault="005345C0" w:rsidP="00A21247">
            <w:pPr>
              <w:widowControl w:val="0"/>
              <w:rPr>
                <w:color w:val="000000" w:themeColor="text1"/>
              </w:rPr>
            </w:pPr>
            <w:r>
              <w:rPr>
                <w:rFonts w:hAnsi="Symbol"/>
              </w:rPr>
              <w:t></w:t>
            </w:r>
            <w:r>
              <w:t xml:space="preserve"> The buyer must be registered in the system.</w:t>
            </w:r>
          </w:p>
        </w:tc>
      </w:tr>
      <w:tr w:rsidR="005345C0" w:rsidRPr="00FF07DD" w14:paraId="12989412" w14:textId="77777777" w:rsidTr="00A21247">
        <w:trPr>
          <w:trHeight w:val="420"/>
        </w:trPr>
        <w:tc>
          <w:tcPr>
            <w:tcW w:w="1525" w:type="dxa"/>
            <w:gridSpan w:val="2"/>
          </w:tcPr>
          <w:p w14:paraId="3BC6ABA4" w14:textId="77777777" w:rsidR="005345C0" w:rsidRPr="00FF07DD" w:rsidRDefault="005345C0" w:rsidP="00A21247">
            <w:pPr>
              <w:pStyle w:val="TableHeader"/>
              <w:rPr>
                <w:b w:val="0"/>
                <w:sz w:val="18"/>
              </w:rPr>
            </w:pPr>
            <w:r w:rsidRPr="0089503A">
              <w:t>Post-Conditions</w:t>
            </w:r>
          </w:p>
        </w:tc>
        <w:tc>
          <w:tcPr>
            <w:tcW w:w="7555" w:type="dxa"/>
            <w:gridSpan w:val="3"/>
          </w:tcPr>
          <w:p w14:paraId="4FB38154" w14:textId="77777777" w:rsidR="005345C0" w:rsidRDefault="005345C0" w:rsidP="00A21247">
            <w:r>
              <w:rPr>
                <w:rFonts w:hAnsi="Symbol"/>
              </w:rPr>
              <w:t></w:t>
            </w:r>
            <w:r>
              <w:t xml:space="preserve"> The buyer’s account is deleted from the database.</w:t>
            </w:r>
          </w:p>
          <w:p w14:paraId="347549AF" w14:textId="77777777" w:rsidR="005345C0" w:rsidRPr="00FF07DD" w:rsidRDefault="005345C0" w:rsidP="00A21247">
            <w:pPr>
              <w:widowControl w:val="0"/>
              <w:rPr>
                <w:color w:val="000000" w:themeColor="text1"/>
              </w:rPr>
            </w:pPr>
            <w:r>
              <w:rPr>
                <w:rFonts w:hAnsi="Symbol"/>
              </w:rPr>
              <w:t></w:t>
            </w:r>
            <w:r>
              <w:t xml:space="preserve"> The buyer’s products and associated data are either archived or removed based on platform policies.</w:t>
            </w:r>
          </w:p>
        </w:tc>
      </w:tr>
      <w:tr w:rsidR="005345C0" w:rsidRPr="00FF07DD" w14:paraId="42E236DC" w14:textId="77777777" w:rsidTr="00A21247">
        <w:trPr>
          <w:trHeight w:val="420"/>
        </w:trPr>
        <w:tc>
          <w:tcPr>
            <w:tcW w:w="1525" w:type="dxa"/>
            <w:gridSpan w:val="2"/>
          </w:tcPr>
          <w:p w14:paraId="027533AF" w14:textId="77777777" w:rsidR="005345C0" w:rsidRPr="0089503A" w:rsidRDefault="005345C0" w:rsidP="00A21247">
            <w:pPr>
              <w:pStyle w:val="TableHeader"/>
            </w:pPr>
            <w:r>
              <w:t>Special Requirements</w:t>
            </w:r>
          </w:p>
        </w:tc>
        <w:tc>
          <w:tcPr>
            <w:tcW w:w="7555" w:type="dxa"/>
            <w:gridSpan w:val="3"/>
          </w:tcPr>
          <w:p w14:paraId="654C7C71" w14:textId="77777777" w:rsidR="005345C0" w:rsidRDefault="005345C0" w:rsidP="00A21247">
            <w:r>
              <w:rPr>
                <w:rFonts w:hAnsi="Symbol"/>
              </w:rPr>
              <w:t></w:t>
            </w:r>
            <w:r>
              <w:t xml:space="preserve"> Admin must confirm deletion to prevent accidental removals.</w:t>
            </w:r>
          </w:p>
          <w:p w14:paraId="424ED9EA" w14:textId="77777777" w:rsidR="005345C0" w:rsidRDefault="005345C0" w:rsidP="00A21247">
            <w:r>
              <w:rPr>
                <w:rFonts w:hAnsi="Symbol"/>
              </w:rPr>
              <w:t></w:t>
            </w:r>
            <w:r>
              <w:t xml:space="preserve"> The system should notify the seller of their account deletion via email or notification.</w:t>
            </w:r>
          </w:p>
          <w:p w14:paraId="660AAED6" w14:textId="77777777" w:rsidR="005345C0" w:rsidRPr="00FF07DD" w:rsidRDefault="005345C0" w:rsidP="00A21247">
            <w:pPr>
              <w:widowControl w:val="0"/>
              <w:rPr>
                <w:color w:val="000000" w:themeColor="text1"/>
              </w:rPr>
            </w:pPr>
            <w:r>
              <w:rPr>
                <w:rFonts w:hAnsi="Symbol"/>
              </w:rPr>
              <w:t></w:t>
            </w:r>
            <w:r>
              <w:t xml:space="preserve"> Compliant with data retention and privacy laws (e.g., GDPR).</w:t>
            </w:r>
          </w:p>
        </w:tc>
      </w:tr>
      <w:tr w:rsidR="005345C0" w:rsidRPr="00FF07DD" w14:paraId="197464D0" w14:textId="77777777" w:rsidTr="00A21247">
        <w:trPr>
          <w:trHeight w:val="420"/>
        </w:trPr>
        <w:tc>
          <w:tcPr>
            <w:tcW w:w="9080" w:type="dxa"/>
            <w:gridSpan w:val="5"/>
          </w:tcPr>
          <w:p w14:paraId="7B5F7E12" w14:textId="77777777" w:rsidR="005345C0" w:rsidRPr="00FF07DD" w:rsidRDefault="005345C0" w:rsidP="00A21247">
            <w:pPr>
              <w:pStyle w:val="TableHeader"/>
              <w:jc w:val="center"/>
              <w:rPr>
                <w:b w:val="0"/>
              </w:rPr>
            </w:pPr>
            <w:r>
              <w:t>Basic Flow</w:t>
            </w:r>
          </w:p>
        </w:tc>
      </w:tr>
      <w:tr w:rsidR="005345C0" w:rsidRPr="00FF07DD" w14:paraId="415D1B44" w14:textId="77777777" w:rsidTr="00A21247">
        <w:trPr>
          <w:trHeight w:val="420"/>
        </w:trPr>
        <w:tc>
          <w:tcPr>
            <w:tcW w:w="4405" w:type="dxa"/>
            <w:gridSpan w:val="3"/>
          </w:tcPr>
          <w:p w14:paraId="214C452C" w14:textId="77777777" w:rsidR="005345C0" w:rsidRPr="0089503A" w:rsidRDefault="005345C0" w:rsidP="00A21247">
            <w:pPr>
              <w:pStyle w:val="TableHeader"/>
              <w:jc w:val="center"/>
            </w:pPr>
            <w:r w:rsidRPr="0089503A">
              <w:t>Actor Action</w:t>
            </w:r>
          </w:p>
        </w:tc>
        <w:tc>
          <w:tcPr>
            <w:tcW w:w="4675" w:type="dxa"/>
            <w:gridSpan w:val="2"/>
          </w:tcPr>
          <w:p w14:paraId="06067903"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CC1EA9E" w14:textId="77777777" w:rsidTr="00A21247">
        <w:trPr>
          <w:trHeight w:val="420"/>
        </w:trPr>
        <w:tc>
          <w:tcPr>
            <w:tcW w:w="535" w:type="dxa"/>
          </w:tcPr>
          <w:p w14:paraId="2BEBDBDE"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125E9729" w14:textId="77777777" w:rsidR="005345C0" w:rsidRPr="00FF07DD" w:rsidRDefault="005345C0" w:rsidP="00A21247">
            <w:pPr>
              <w:widowControl w:val="0"/>
              <w:rPr>
                <w:color w:val="000000" w:themeColor="text1"/>
              </w:rPr>
            </w:pPr>
            <w:r>
              <w:t xml:space="preserve">The admin navigates to "Manage </w:t>
            </w:r>
            <w:r>
              <w:lastRenderedPageBreak/>
              <w:t>Buyers."</w:t>
            </w:r>
          </w:p>
        </w:tc>
        <w:tc>
          <w:tcPr>
            <w:tcW w:w="450" w:type="dxa"/>
          </w:tcPr>
          <w:p w14:paraId="51D9CC9F" w14:textId="77777777" w:rsidR="005345C0" w:rsidRPr="00FF07DD" w:rsidRDefault="005345C0" w:rsidP="00A21247">
            <w:pPr>
              <w:widowControl w:val="0"/>
              <w:jc w:val="center"/>
              <w:rPr>
                <w:color w:val="000000" w:themeColor="text1"/>
              </w:rPr>
            </w:pPr>
            <w:r w:rsidRPr="00FF07DD">
              <w:rPr>
                <w:color w:val="000000" w:themeColor="text1"/>
              </w:rPr>
              <w:lastRenderedPageBreak/>
              <w:t>2</w:t>
            </w:r>
          </w:p>
        </w:tc>
        <w:tc>
          <w:tcPr>
            <w:tcW w:w="4225" w:type="dxa"/>
          </w:tcPr>
          <w:p w14:paraId="2B8BC99A" w14:textId="77777777" w:rsidR="005345C0" w:rsidRPr="00FF07DD" w:rsidRDefault="005345C0" w:rsidP="00A21247">
            <w:pPr>
              <w:widowControl w:val="0"/>
              <w:rPr>
                <w:color w:val="000000" w:themeColor="text1"/>
              </w:rPr>
            </w:pPr>
            <w:r>
              <w:t xml:space="preserve">The system displays a list of registered </w:t>
            </w:r>
            <w:r>
              <w:lastRenderedPageBreak/>
              <w:t>Buyers.</w:t>
            </w:r>
          </w:p>
        </w:tc>
      </w:tr>
      <w:tr w:rsidR="005345C0" w:rsidRPr="00FF07DD" w14:paraId="7548D848" w14:textId="77777777" w:rsidTr="00A21247">
        <w:trPr>
          <w:trHeight w:val="420"/>
        </w:trPr>
        <w:tc>
          <w:tcPr>
            <w:tcW w:w="535" w:type="dxa"/>
          </w:tcPr>
          <w:p w14:paraId="265288CA" w14:textId="77777777" w:rsidR="005345C0" w:rsidRPr="00FF07DD" w:rsidRDefault="005345C0" w:rsidP="00A21247">
            <w:pPr>
              <w:widowControl w:val="0"/>
              <w:jc w:val="center"/>
              <w:rPr>
                <w:color w:val="000000" w:themeColor="text1"/>
              </w:rPr>
            </w:pPr>
            <w:r w:rsidRPr="00FF07DD">
              <w:rPr>
                <w:color w:val="000000" w:themeColor="text1"/>
              </w:rPr>
              <w:lastRenderedPageBreak/>
              <w:t>3</w:t>
            </w:r>
          </w:p>
        </w:tc>
        <w:tc>
          <w:tcPr>
            <w:tcW w:w="3870" w:type="dxa"/>
            <w:gridSpan w:val="2"/>
          </w:tcPr>
          <w:p w14:paraId="47567B9C" w14:textId="77777777" w:rsidR="005345C0" w:rsidRPr="00FF07DD" w:rsidRDefault="005345C0" w:rsidP="00A21247">
            <w:pPr>
              <w:widowControl w:val="0"/>
              <w:rPr>
                <w:color w:val="000000" w:themeColor="text1"/>
              </w:rPr>
            </w:pPr>
            <w:r>
              <w:t>The admin selects a buyer to Delete.</w:t>
            </w:r>
          </w:p>
        </w:tc>
        <w:tc>
          <w:tcPr>
            <w:tcW w:w="450" w:type="dxa"/>
          </w:tcPr>
          <w:p w14:paraId="5BD0DB6C"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767EB092" w14:textId="77777777" w:rsidR="005345C0" w:rsidRPr="00FF07DD" w:rsidRDefault="005345C0" w:rsidP="00A21247">
            <w:pPr>
              <w:widowControl w:val="0"/>
              <w:rPr>
                <w:color w:val="000000" w:themeColor="text1"/>
              </w:rPr>
            </w:pPr>
            <w:r>
              <w:t>The system performs the action and confirms the changes.</w:t>
            </w:r>
          </w:p>
        </w:tc>
      </w:tr>
      <w:tr w:rsidR="005345C0" w:rsidRPr="00FF07DD" w14:paraId="7F9B5E38" w14:textId="77777777" w:rsidTr="00A21247">
        <w:trPr>
          <w:trHeight w:val="420"/>
        </w:trPr>
        <w:tc>
          <w:tcPr>
            <w:tcW w:w="9080" w:type="dxa"/>
            <w:gridSpan w:val="5"/>
          </w:tcPr>
          <w:p w14:paraId="069E3D1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B7FB53" w14:textId="77777777" w:rsidTr="00A21247">
        <w:trPr>
          <w:trHeight w:val="420"/>
        </w:trPr>
        <w:tc>
          <w:tcPr>
            <w:tcW w:w="535" w:type="dxa"/>
          </w:tcPr>
          <w:p w14:paraId="067A7EA3"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2458E319" w14:textId="77777777" w:rsidR="005345C0" w:rsidRPr="00FF07DD" w:rsidRDefault="005345C0" w:rsidP="00A21247">
            <w:pPr>
              <w:widowControl w:val="0"/>
              <w:rPr>
                <w:color w:val="000000" w:themeColor="text1"/>
              </w:rPr>
            </w:pPr>
            <w:r>
              <w:t>The admin attempts to delete a non-existent Buyer.</w:t>
            </w:r>
          </w:p>
        </w:tc>
        <w:tc>
          <w:tcPr>
            <w:tcW w:w="450" w:type="dxa"/>
          </w:tcPr>
          <w:p w14:paraId="010CEC2F"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67CD8018" w14:textId="77777777" w:rsidR="005345C0" w:rsidRPr="00FF07DD" w:rsidRDefault="005345C0" w:rsidP="00A21247">
            <w:pPr>
              <w:keepNext/>
              <w:widowControl w:val="0"/>
              <w:rPr>
                <w:i/>
                <w:color w:val="000000" w:themeColor="text1"/>
              </w:rPr>
            </w:pPr>
            <w:r>
              <w:t>The system displays an error message: "Buyer not found."</w:t>
            </w:r>
          </w:p>
        </w:tc>
      </w:tr>
    </w:tbl>
    <w:p w14:paraId="1A3185F5" w14:textId="77777777" w:rsidR="005345C0" w:rsidRDefault="005345C0" w:rsidP="005345C0">
      <w:pPr>
        <w:pStyle w:val="Heading3"/>
      </w:pPr>
      <w:r>
        <w:t>: View Buyer</w:t>
      </w:r>
    </w:p>
    <w:p w14:paraId="78ECC392" w14:textId="77777777" w:rsidR="005345C0" w:rsidRDefault="005345C0" w:rsidP="005345C0"/>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5345C0" w:rsidRPr="00FF07DD" w14:paraId="53DD92A4" w14:textId="77777777" w:rsidTr="00A21247">
        <w:trPr>
          <w:trHeight w:val="416"/>
        </w:trPr>
        <w:tc>
          <w:tcPr>
            <w:tcW w:w="1468" w:type="dxa"/>
            <w:gridSpan w:val="2"/>
          </w:tcPr>
          <w:p w14:paraId="2E17A164" w14:textId="77777777" w:rsidR="005345C0" w:rsidRPr="00FF07DD" w:rsidRDefault="005345C0" w:rsidP="00A21247">
            <w:pPr>
              <w:pStyle w:val="TableHeader"/>
              <w:rPr>
                <w:b w:val="0"/>
              </w:rPr>
            </w:pPr>
            <w:r w:rsidRPr="00FF07DD">
              <w:t>Name</w:t>
            </w:r>
          </w:p>
        </w:tc>
        <w:tc>
          <w:tcPr>
            <w:tcW w:w="7277" w:type="dxa"/>
            <w:gridSpan w:val="3"/>
          </w:tcPr>
          <w:p w14:paraId="5B973BCA" w14:textId="77777777" w:rsidR="005345C0" w:rsidRPr="00FF07DD" w:rsidRDefault="005345C0" w:rsidP="00A21247">
            <w:pPr>
              <w:widowControl w:val="0"/>
              <w:rPr>
                <w:color w:val="000000" w:themeColor="text1"/>
              </w:rPr>
            </w:pPr>
            <w:r>
              <w:t>View Buyer</w:t>
            </w:r>
          </w:p>
        </w:tc>
      </w:tr>
      <w:tr w:rsidR="005345C0" w:rsidRPr="00FF07DD" w14:paraId="382F06AD" w14:textId="77777777" w:rsidTr="00A21247">
        <w:trPr>
          <w:trHeight w:val="416"/>
        </w:trPr>
        <w:tc>
          <w:tcPr>
            <w:tcW w:w="1468" w:type="dxa"/>
            <w:gridSpan w:val="2"/>
          </w:tcPr>
          <w:p w14:paraId="764F8ABF" w14:textId="77777777" w:rsidR="005345C0" w:rsidRPr="00FF07DD" w:rsidRDefault="005345C0" w:rsidP="00A21247">
            <w:pPr>
              <w:pStyle w:val="TableHeader"/>
              <w:rPr>
                <w:b w:val="0"/>
                <w:sz w:val="18"/>
              </w:rPr>
            </w:pPr>
            <w:r w:rsidRPr="0089503A">
              <w:t>Actors</w:t>
            </w:r>
          </w:p>
        </w:tc>
        <w:tc>
          <w:tcPr>
            <w:tcW w:w="7277" w:type="dxa"/>
            <w:gridSpan w:val="3"/>
          </w:tcPr>
          <w:p w14:paraId="648AB42D" w14:textId="77777777" w:rsidR="005345C0" w:rsidRPr="00FF07DD" w:rsidRDefault="005345C0" w:rsidP="00A21247">
            <w:pPr>
              <w:widowControl w:val="0"/>
              <w:rPr>
                <w:color w:val="000000" w:themeColor="text1"/>
              </w:rPr>
            </w:pPr>
            <w:r>
              <w:t>Admin</w:t>
            </w:r>
          </w:p>
        </w:tc>
      </w:tr>
      <w:tr w:rsidR="005345C0" w:rsidRPr="00FF07DD" w14:paraId="0D698501" w14:textId="77777777" w:rsidTr="00A21247">
        <w:trPr>
          <w:trHeight w:val="416"/>
        </w:trPr>
        <w:tc>
          <w:tcPr>
            <w:tcW w:w="1468" w:type="dxa"/>
            <w:gridSpan w:val="2"/>
          </w:tcPr>
          <w:p w14:paraId="7F1FFD00" w14:textId="77777777" w:rsidR="005345C0" w:rsidRPr="00FF07DD" w:rsidRDefault="005345C0" w:rsidP="00A21247">
            <w:pPr>
              <w:pStyle w:val="TableHeader"/>
              <w:rPr>
                <w:b w:val="0"/>
                <w:sz w:val="18"/>
              </w:rPr>
            </w:pPr>
            <w:r w:rsidRPr="0089503A">
              <w:t>Summary</w:t>
            </w:r>
          </w:p>
        </w:tc>
        <w:tc>
          <w:tcPr>
            <w:tcW w:w="7277" w:type="dxa"/>
            <w:gridSpan w:val="3"/>
          </w:tcPr>
          <w:p w14:paraId="0939E742" w14:textId="77777777" w:rsidR="005345C0" w:rsidRPr="00FF07DD" w:rsidRDefault="005345C0" w:rsidP="00A21247">
            <w:pPr>
              <w:widowControl w:val="0"/>
              <w:rPr>
                <w:color w:val="000000" w:themeColor="text1"/>
              </w:rPr>
            </w:pPr>
            <w:r>
              <w:t>The admin views the details of a registered buyer, including their profile information, order history, and other relevant data.</w:t>
            </w:r>
          </w:p>
        </w:tc>
      </w:tr>
      <w:tr w:rsidR="005345C0" w:rsidRPr="00FF07DD" w14:paraId="50D115F3" w14:textId="77777777" w:rsidTr="00A21247">
        <w:trPr>
          <w:trHeight w:val="416"/>
        </w:trPr>
        <w:tc>
          <w:tcPr>
            <w:tcW w:w="1468" w:type="dxa"/>
            <w:gridSpan w:val="2"/>
          </w:tcPr>
          <w:p w14:paraId="2420296B" w14:textId="77777777" w:rsidR="005345C0" w:rsidRPr="00FF07DD" w:rsidRDefault="005345C0" w:rsidP="00A21247">
            <w:pPr>
              <w:pStyle w:val="TableHeader"/>
              <w:rPr>
                <w:b w:val="0"/>
                <w:sz w:val="18"/>
              </w:rPr>
            </w:pPr>
            <w:r w:rsidRPr="0089503A">
              <w:t>Pre-Conditions</w:t>
            </w:r>
          </w:p>
        </w:tc>
        <w:tc>
          <w:tcPr>
            <w:tcW w:w="7277" w:type="dxa"/>
            <w:gridSpan w:val="3"/>
          </w:tcPr>
          <w:p w14:paraId="00E1AE3D" w14:textId="41391362" w:rsidR="005345C0" w:rsidRDefault="005345C0" w:rsidP="00A21247">
            <w:r>
              <w:rPr>
                <w:rFonts w:hAnsi="Symbol"/>
              </w:rPr>
              <w:t></w:t>
            </w:r>
            <w:r>
              <w:t xml:space="preserve"> The admin must be logged into the system with appropriate permissions.</w:t>
            </w:r>
          </w:p>
          <w:p w14:paraId="6CE60EC2" w14:textId="77777777" w:rsidR="005345C0" w:rsidRPr="00FF07DD" w:rsidRDefault="005345C0" w:rsidP="00A21247">
            <w:pPr>
              <w:widowControl w:val="0"/>
              <w:rPr>
                <w:color w:val="000000" w:themeColor="text1"/>
              </w:rPr>
            </w:pPr>
            <w:r>
              <w:rPr>
                <w:rFonts w:hAnsi="Symbol"/>
              </w:rPr>
              <w:t></w:t>
            </w:r>
            <w:r>
              <w:t xml:space="preserve">  There must be at least one buyer registered in the system.</w:t>
            </w:r>
          </w:p>
        </w:tc>
      </w:tr>
      <w:tr w:rsidR="005345C0" w:rsidRPr="00FF07DD" w14:paraId="0556D253" w14:textId="77777777" w:rsidTr="00A21247">
        <w:trPr>
          <w:trHeight w:val="416"/>
        </w:trPr>
        <w:tc>
          <w:tcPr>
            <w:tcW w:w="1468" w:type="dxa"/>
            <w:gridSpan w:val="2"/>
          </w:tcPr>
          <w:p w14:paraId="0043D8D5" w14:textId="77777777" w:rsidR="005345C0" w:rsidRPr="00FF07DD" w:rsidRDefault="005345C0" w:rsidP="00A21247">
            <w:pPr>
              <w:pStyle w:val="TableHeader"/>
              <w:rPr>
                <w:b w:val="0"/>
                <w:sz w:val="18"/>
              </w:rPr>
            </w:pPr>
            <w:r w:rsidRPr="0089503A">
              <w:t>Post-Conditions</w:t>
            </w:r>
          </w:p>
        </w:tc>
        <w:tc>
          <w:tcPr>
            <w:tcW w:w="7277" w:type="dxa"/>
            <w:gridSpan w:val="3"/>
          </w:tcPr>
          <w:p w14:paraId="45E216C8" w14:textId="13B497A8" w:rsidR="005345C0" w:rsidRDefault="005345C0" w:rsidP="00A21247">
            <w:r>
              <w:rPr>
                <w:rFonts w:hAnsi="Symbol"/>
              </w:rPr>
              <w:t></w:t>
            </w:r>
            <w:r>
              <w:t xml:space="preserve"> The admin successfully views the details of the selected Buyer.</w:t>
            </w:r>
          </w:p>
          <w:p w14:paraId="0D90C15D" w14:textId="77777777" w:rsidR="005345C0" w:rsidRPr="00FF07DD" w:rsidRDefault="005345C0" w:rsidP="00A21247">
            <w:pPr>
              <w:widowControl w:val="0"/>
              <w:rPr>
                <w:color w:val="000000" w:themeColor="text1"/>
              </w:rPr>
            </w:pPr>
            <w:r>
              <w:rPr>
                <w:rFonts w:hAnsi="Symbol"/>
              </w:rPr>
              <w:t></w:t>
            </w:r>
            <w:r>
              <w:t xml:space="preserve">  No data is modified during this process.</w:t>
            </w:r>
          </w:p>
        </w:tc>
      </w:tr>
      <w:tr w:rsidR="005345C0" w:rsidRPr="00FF07DD" w14:paraId="3938F76B" w14:textId="77777777" w:rsidTr="00A21247">
        <w:trPr>
          <w:trHeight w:val="416"/>
        </w:trPr>
        <w:tc>
          <w:tcPr>
            <w:tcW w:w="1468" w:type="dxa"/>
            <w:gridSpan w:val="2"/>
          </w:tcPr>
          <w:p w14:paraId="6ECF5CD7" w14:textId="77777777" w:rsidR="005345C0" w:rsidRPr="0089503A" w:rsidRDefault="005345C0" w:rsidP="00A21247">
            <w:pPr>
              <w:pStyle w:val="TableHeader"/>
            </w:pPr>
            <w:r>
              <w:t>Special Requirements</w:t>
            </w:r>
          </w:p>
        </w:tc>
        <w:tc>
          <w:tcPr>
            <w:tcW w:w="7277" w:type="dxa"/>
            <w:gridSpan w:val="3"/>
          </w:tcPr>
          <w:p w14:paraId="2429A822" w14:textId="4AA28CFE" w:rsidR="005345C0" w:rsidRDefault="005345C0" w:rsidP="00A21247">
            <w:r>
              <w:rPr>
                <w:rFonts w:hAnsi="Symbol"/>
              </w:rPr>
              <w:t></w:t>
            </w:r>
            <w:r>
              <w:t xml:space="preserve"> The system should load Buyer details quickly.</w:t>
            </w:r>
          </w:p>
          <w:p w14:paraId="6D23D5EC" w14:textId="7CCCD9AC" w:rsidR="005345C0" w:rsidRDefault="005345C0" w:rsidP="00A21247">
            <w:r>
              <w:rPr>
                <w:rFonts w:hAnsi="Symbol"/>
              </w:rPr>
              <w:t></w:t>
            </w:r>
            <w:r>
              <w:t xml:space="preserve"> The interface should provide comprehensive details, including buyer profile, products, and performance metrics.</w:t>
            </w:r>
          </w:p>
          <w:p w14:paraId="12D2BA12" w14:textId="77777777" w:rsidR="005345C0" w:rsidRPr="00FF07DD" w:rsidRDefault="005345C0" w:rsidP="00A21247">
            <w:pPr>
              <w:widowControl w:val="0"/>
              <w:rPr>
                <w:color w:val="000000" w:themeColor="text1"/>
              </w:rPr>
            </w:pPr>
            <w:r>
              <w:rPr>
                <w:rFonts w:hAnsi="Symbol"/>
              </w:rPr>
              <w:t></w:t>
            </w:r>
            <w:r>
              <w:t xml:space="preserve">  Only authorized admins should have access to buyer details.</w:t>
            </w:r>
          </w:p>
        </w:tc>
      </w:tr>
      <w:tr w:rsidR="005345C0" w:rsidRPr="00FF07DD" w14:paraId="7F72ECE3" w14:textId="77777777" w:rsidTr="00A21247">
        <w:trPr>
          <w:trHeight w:val="416"/>
        </w:trPr>
        <w:tc>
          <w:tcPr>
            <w:tcW w:w="8745" w:type="dxa"/>
            <w:gridSpan w:val="5"/>
          </w:tcPr>
          <w:p w14:paraId="59788429" w14:textId="77777777" w:rsidR="005345C0" w:rsidRPr="00FF07DD" w:rsidRDefault="005345C0" w:rsidP="00A21247">
            <w:pPr>
              <w:pStyle w:val="TableHeader"/>
              <w:jc w:val="center"/>
              <w:rPr>
                <w:b w:val="0"/>
              </w:rPr>
            </w:pPr>
            <w:r>
              <w:t>Basic Flow</w:t>
            </w:r>
          </w:p>
        </w:tc>
      </w:tr>
      <w:tr w:rsidR="005345C0" w:rsidRPr="00FF07DD" w14:paraId="00C26989" w14:textId="77777777" w:rsidTr="00A21247">
        <w:trPr>
          <w:trHeight w:val="416"/>
        </w:trPr>
        <w:tc>
          <w:tcPr>
            <w:tcW w:w="4242" w:type="dxa"/>
            <w:gridSpan w:val="3"/>
          </w:tcPr>
          <w:p w14:paraId="76F6B20E" w14:textId="77777777" w:rsidR="005345C0" w:rsidRPr="0089503A" w:rsidRDefault="005345C0" w:rsidP="00A21247">
            <w:pPr>
              <w:pStyle w:val="TableHeader"/>
              <w:jc w:val="center"/>
            </w:pPr>
            <w:r w:rsidRPr="0089503A">
              <w:t>Actor Action</w:t>
            </w:r>
          </w:p>
        </w:tc>
        <w:tc>
          <w:tcPr>
            <w:tcW w:w="4503" w:type="dxa"/>
            <w:gridSpan w:val="2"/>
          </w:tcPr>
          <w:p w14:paraId="7119AB02"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044E6BFB" w14:textId="77777777" w:rsidTr="00A21247">
        <w:trPr>
          <w:trHeight w:val="416"/>
        </w:trPr>
        <w:tc>
          <w:tcPr>
            <w:tcW w:w="515" w:type="dxa"/>
          </w:tcPr>
          <w:p w14:paraId="3D575F59" w14:textId="77777777" w:rsidR="005345C0" w:rsidRPr="00FF07DD" w:rsidRDefault="005345C0" w:rsidP="00A21247">
            <w:pPr>
              <w:widowControl w:val="0"/>
              <w:jc w:val="center"/>
              <w:rPr>
                <w:color w:val="000000" w:themeColor="text1"/>
              </w:rPr>
            </w:pPr>
            <w:r w:rsidRPr="00FF07DD">
              <w:rPr>
                <w:color w:val="000000" w:themeColor="text1"/>
              </w:rPr>
              <w:t>1</w:t>
            </w:r>
          </w:p>
        </w:tc>
        <w:tc>
          <w:tcPr>
            <w:tcW w:w="3727" w:type="dxa"/>
            <w:gridSpan w:val="2"/>
          </w:tcPr>
          <w:p w14:paraId="5BF1A41C" w14:textId="14639DB2" w:rsidR="005345C0" w:rsidRPr="00584DED" w:rsidRDefault="005345C0" w:rsidP="00A21247">
            <w:r>
              <w:t>The admin navigates to the "Manage Buyers" section in the admin dashboard.</w:t>
            </w:r>
          </w:p>
        </w:tc>
        <w:tc>
          <w:tcPr>
            <w:tcW w:w="433" w:type="dxa"/>
          </w:tcPr>
          <w:p w14:paraId="6031B61D" w14:textId="77777777" w:rsidR="005345C0" w:rsidRPr="00FF07DD" w:rsidRDefault="005345C0" w:rsidP="00A21247">
            <w:pPr>
              <w:widowControl w:val="0"/>
              <w:jc w:val="center"/>
              <w:rPr>
                <w:color w:val="000000" w:themeColor="text1"/>
              </w:rPr>
            </w:pPr>
            <w:r w:rsidRPr="00FF07DD">
              <w:rPr>
                <w:color w:val="000000" w:themeColor="text1"/>
              </w:rPr>
              <w:t>2</w:t>
            </w:r>
          </w:p>
        </w:tc>
        <w:tc>
          <w:tcPr>
            <w:tcW w:w="4070" w:type="dxa"/>
          </w:tcPr>
          <w:p w14:paraId="6E245E9C" w14:textId="585C467E" w:rsidR="005345C0" w:rsidRPr="00FF07DD" w:rsidRDefault="005345C0" w:rsidP="00A21247">
            <w:pPr>
              <w:widowControl w:val="0"/>
              <w:rPr>
                <w:color w:val="000000" w:themeColor="text1"/>
              </w:rPr>
            </w:pPr>
            <w:r>
              <w:t>The system displays a list of all registered Buyers.</w:t>
            </w:r>
          </w:p>
        </w:tc>
      </w:tr>
      <w:tr w:rsidR="005345C0" w:rsidRPr="00FF07DD" w14:paraId="09F37EF9" w14:textId="77777777" w:rsidTr="00A21247">
        <w:trPr>
          <w:trHeight w:val="416"/>
        </w:trPr>
        <w:tc>
          <w:tcPr>
            <w:tcW w:w="515" w:type="dxa"/>
          </w:tcPr>
          <w:p w14:paraId="4F911F79"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0D715401" w14:textId="53F0B82D" w:rsidR="005345C0" w:rsidRPr="00FF07DD" w:rsidRDefault="005345C0" w:rsidP="00A21247">
            <w:pPr>
              <w:widowControl w:val="0"/>
              <w:rPr>
                <w:color w:val="000000" w:themeColor="text1"/>
              </w:rPr>
            </w:pPr>
            <w:r>
              <w:t>The admin selects a specific buyer to view.</w:t>
            </w:r>
          </w:p>
        </w:tc>
        <w:tc>
          <w:tcPr>
            <w:tcW w:w="433" w:type="dxa"/>
          </w:tcPr>
          <w:p w14:paraId="4FB0652E" w14:textId="77777777" w:rsidR="005345C0" w:rsidRPr="00FF07DD" w:rsidRDefault="005345C0" w:rsidP="00A21247">
            <w:pPr>
              <w:widowControl w:val="0"/>
              <w:jc w:val="center"/>
              <w:rPr>
                <w:color w:val="000000" w:themeColor="text1"/>
              </w:rPr>
            </w:pPr>
            <w:r w:rsidRPr="00FF07DD">
              <w:rPr>
                <w:color w:val="000000" w:themeColor="text1"/>
              </w:rPr>
              <w:t>4</w:t>
            </w:r>
          </w:p>
        </w:tc>
        <w:tc>
          <w:tcPr>
            <w:tcW w:w="4070" w:type="dxa"/>
          </w:tcPr>
          <w:p w14:paraId="3D26861B" w14:textId="1B962642" w:rsidR="005345C0" w:rsidRPr="00FF07DD" w:rsidRDefault="005345C0" w:rsidP="005345C0">
            <w:pPr>
              <w:widowControl w:val="0"/>
              <w:rPr>
                <w:color w:val="000000" w:themeColor="text1"/>
              </w:rPr>
            </w:pPr>
            <w:r>
              <w:t>The system retrieves and displays the buyer’s details, including profile information.</w:t>
            </w:r>
          </w:p>
        </w:tc>
      </w:tr>
      <w:tr w:rsidR="005345C0" w:rsidRPr="00FF07DD" w14:paraId="7D04DE62" w14:textId="77777777" w:rsidTr="00A21247">
        <w:trPr>
          <w:trHeight w:val="416"/>
        </w:trPr>
        <w:tc>
          <w:tcPr>
            <w:tcW w:w="8745" w:type="dxa"/>
            <w:gridSpan w:val="5"/>
          </w:tcPr>
          <w:p w14:paraId="5D5ABCAB"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9AD4FD" w14:textId="77777777" w:rsidTr="00A21247">
        <w:trPr>
          <w:trHeight w:val="979"/>
        </w:trPr>
        <w:tc>
          <w:tcPr>
            <w:tcW w:w="515" w:type="dxa"/>
          </w:tcPr>
          <w:p w14:paraId="3ED455E1" w14:textId="77777777" w:rsidR="005345C0" w:rsidRPr="00FF07DD" w:rsidRDefault="005345C0" w:rsidP="00A21247">
            <w:pPr>
              <w:widowControl w:val="0"/>
              <w:jc w:val="center"/>
              <w:rPr>
                <w:color w:val="000000" w:themeColor="text1"/>
              </w:rPr>
            </w:pPr>
            <w:r w:rsidRPr="00FF07DD">
              <w:rPr>
                <w:color w:val="000000" w:themeColor="text1"/>
              </w:rPr>
              <w:t>3</w:t>
            </w:r>
          </w:p>
        </w:tc>
        <w:tc>
          <w:tcPr>
            <w:tcW w:w="3727" w:type="dxa"/>
            <w:gridSpan w:val="2"/>
          </w:tcPr>
          <w:p w14:paraId="72EF7160" w14:textId="7933D38A" w:rsidR="005345C0" w:rsidRPr="00FF07DD" w:rsidRDefault="005345C0" w:rsidP="00A21247">
            <w:pPr>
              <w:widowControl w:val="0"/>
              <w:rPr>
                <w:color w:val="000000" w:themeColor="text1"/>
              </w:rPr>
            </w:pPr>
            <w:r>
              <w:t>If there are no buyer in the system, the system displays a message indicating that no buyer are available to view.</w:t>
            </w:r>
          </w:p>
        </w:tc>
        <w:tc>
          <w:tcPr>
            <w:tcW w:w="433" w:type="dxa"/>
          </w:tcPr>
          <w:p w14:paraId="66DD6B8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070" w:type="dxa"/>
          </w:tcPr>
          <w:p w14:paraId="577228FA" w14:textId="154F48F4" w:rsidR="005345C0" w:rsidRPr="00FF07DD" w:rsidRDefault="005345C0" w:rsidP="00A21247">
            <w:pPr>
              <w:keepNext/>
              <w:widowControl w:val="0"/>
              <w:rPr>
                <w:i/>
                <w:color w:val="000000" w:themeColor="text1"/>
              </w:rPr>
            </w:pPr>
            <w:r>
              <w:t>If the selected buyer account has been deleted or is inaccessible, the system displays an error message.</w:t>
            </w:r>
          </w:p>
        </w:tc>
      </w:tr>
    </w:tbl>
    <w:p w14:paraId="3BE9C367" w14:textId="1C610444" w:rsidR="005345C0" w:rsidRDefault="005345C0" w:rsidP="005345C0"/>
    <w:p w14:paraId="6C24D5FE" w14:textId="509C4A2B" w:rsidR="00393314" w:rsidRDefault="00393314" w:rsidP="00393314">
      <w:pPr>
        <w:pStyle w:val="Heading3"/>
      </w:pPr>
      <w:r>
        <w:t>: Edit Buyer</w:t>
      </w:r>
    </w:p>
    <w:p w14:paraId="50ED72DA" w14:textId="2B4D91EC" w:rsidR="00393314" w:rsidRDefault="00393314" w:rsidP="005345C0"/>
    <w:p w14:paraId="59E3DF07"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DD2F1C0" w14:textId="77777777" w:rsidTr="00A21247">
        <w:trPr>
          <w:trHeight w:val="420"/>
        </w:trPr>
        <w:tc>
          <w:tcPr>
            <w:tcW w:w="1525" w:type="dxa"/>
            <w:gridSpan w:val="2"/>
          </w:tcPr>
          <w:p w14:paraId="374266F9" w14:textId="77777777" w:rsidR="005345C0" w:rsidRPr="00FF07DD" w:rsidRDefault="005345C0" w:rsidP="00A21247">
            <w:pPr>
              <w:pStyle w:val="TableHeader"/>
              <w:rPr>
                <w:b w:val="0"/>
              </w:rPr>
            </w:pPr>
            <w:r w:rsidRPr="00FF07DD">
              <w:t>Name</w:t>
            </w:r>
          </w:p>
        </w:tc>
        <w:tc>
          <w:tcPr>
            <w:tcW w:w="7555" w:type="dxa"/>
            <w:gridSpan w:val="3"/>
          </w:tcPr>
          <w:p w14:paraId="0975232C" w14:textId="60F6BA7C" w:rsidR="005345C0" w:rsidRPr="00FF07DD" w:rsidRDefault="005345C0" w:rsidP="00A21247">
            <w:pPr>
              <w:widowControl w:val="0"/>
              <w:rPr>
                <w:color w:val="000000" w:themeColor="text1"/>
              </w:rPr>
            </w:pPr>
            <w:r>
              <w:t>Edit Buyer</w:t>
            </w:r>
          </w:p>
        </w:tc>
      </w:tr>
      <w:tr w:rsidR="005345C0" w:rsidRPr="00FF07DD" w14:paraId="05037A90" w14:textId="77777777" w:rsidTr="00A21247">
        <w:trPr>
          <w:trHeight w:val="420"/>
        </w:trPr>
        <w:tc>
          <w:tcPr>
            <w:tcW w:w="1525" w:type="dxa"/>
            <w:gridSpan w:val="2"/>
          </w:tcPr>
          <w:p w14:paraId="50913761" w14:textId="77777777" w:rsidR="005345C0" w:rsidRPr="00FF07DD" w:rsidRDefault="005345C0" w:rsidP="00A21247">
            <w:pPr>
              <w:pStyle w:val="TableHeader"/>
              <w:rPr>
                <w:b w:val="0"/>
                <w:sz w:val="18"/>
              </w:rPr>
            </w:pPr>
            <w:r w:rsidRPr="0089503A">
              <w:t>Actors</w:t>
            </w:r>
          </w:p>
        </w:tc>
        <w:tc>
          <w:tcPr>
            <w:tcW w:w="7555" w:type="dxa"/>
            <w:gridSpan w:val="3"/>
          </w:tcPr>
          <w:p w14:paraId="6E065BFA" w14:textId="77777777" w:rsidR="005345C0" w:rsidRPr="00FF07DD" w:rsidRDefault="005345C0" w:rsidP="00A21247">
            <w:pPr>
              <w:widowControl w:val="0"/>
              <w:rPr>
                <w:color w:val="000000" w:themeColor="text1"/>
              </w:rPr>
            </w:pPr>
            <w:r>
              <w:t>Admin</w:t>
            </w:r>
          </w:p>
        </w:tc>
      </w:tr>
      <w:tr w:rsidR="005345C0" w:rsidRPr="00FF07DD" w14:paraId="52D66EA0" w14:textId="77777777" w:rsidTr="00A21247">
        <w:trPr>
          <w:trHeight w:val="420"/>
        </w:trPr>
        <w:tc>
          <w:tcPr>
            <w:tcW w:w="1525" w:type="dxa"/>
            <w:gridSpan w:val="2"/>
          </w:tcPr>
          <w:p w14:paraId="718199C9" w14:textId="77777777" w:rsidR="005345C0" w:rsidRPr="00FF07DD" w:rsidRDefault="005345C0" w:rsidP="00A21247">
            <w:pPr>
              <w:pStyle w:val="TableHeader"/>
              <w:rPr>
                <w:b w:val="0"/>
                <w:sz w:val="18"/>
              </w:rPr>
            </w:pPr>
            <w:r w:rsidRPr="0089503A">
              <w:t>Summary</w:t>
            </w:r>
          </w:p>
        </w:tc>
        <w:tc>
          <w:tcPr>
            <w:tcW w:w="7555" w:type="dxa"/>
            <w:gridSpan w:val="3"/>
          </w:tcPr>
          <w:p w14:paraId="13F5AC0F" w14:textId="7155A28C" w:rsidR="005345C0" w:rsidRPr="00FF07DD" w:rsidRDefault="005345C0" w:rsidP="00A21247">
            <w:pPr>
              <w:widowControl w:val="0"/>
              <w:rPr>
                <w:color w:val="000000" w:themeColor="text1"/>
              </w:rPr>
            </w:pPr>
            <w:r>
              <w:t>The admin updates the details of a registered buyer, such as their profile information, account status, or permissions.</w:t>
            </w:r>
          </w:p>
        </w:tc>
      </w:tr>
      <w:tr w:rsidR="005345C0" w:rsidRPr="00FF07DD" w14:paraId="77D3A6DC" w14:textId="77777777" w:rsidTr="00A21247">
        <w:trPr>
          <w:trHeight w:val="420"/>
        </w:trPr>
        <w:tc>
          <w:tcPr>
            <w:tcW w:w="1525" w:type="dxa"/>
            <w:gridSpan w:val="2"/>
          </w:tcPr>
          <w:p w14:paraId="075ECC4A" w14:textId="77777777" w:rsidR="005345C0" w:rsidRPr="00FF07DD" w:rsidRDefault="005345C0" w:rsidP="00A21247">
            <w:pPr>
              <w:pStyle w:val="TableHeader"/>
              <w:rPr>
                <w:b w:val="0"/>
                <w:sz w:val="18"/>
              </w:rPr>
            </w:pPr>
            <w:r w:rsidRPr="0089503A">
              <w:lastRenderedPageBreak/>
              <w:t>Pre-Conditions</w:t>
            </w:r>
          </w:p>
        </w:tc>
        <w:tc>
          <w:tcPr>
            <w:tcW w:w="7555" w:type="dxa"/>
            <w:gridSpan w:val="3"/>
          </w:tcPr>
          <w:p w14:paraId="5ACFF664" w14:textId="77777777" w:rsidR="005345C0" w:rsidRDefault="005345C0" w:rsidP="00A21247">
            <w:r>
              <w:rPr>
                <w:rFonts w:hAnsi="Symbol"/>
              </w:rPr>
              <w:t></w:t>
            </w:r>
            <w:r>
              <w:t xml:space="preserve"> The admin must be logged into the system with the appropriate permissions.</w:t>
            </w:r>
          </w:p>
          <w:p w14:paraId="772C4D6A" w14:textId="49B35335" w:rsidR="005345C0" w:rsidRDefault="005345C0" w:rsidP="00A21247">
            <w:r>
              <w:rPr>
                <w:rFonts w:hAnsi="Symbol"/>
              </w:rPr>
              <w:t></w:t>
            </w:r>
            <w:r>
              <w:t xml:space="preserve"> The buyer's account exists in the system.</w:t>
            </w:r>
          </w:p>
          <w:p w14:paraId="79A2DBB5" w14:textId="77777777" w:rsidR="005345C0" w:rsidRPr="00FF07DD" w:rsidRDefault="005345C0" w:rsidP="00A21247">
            <w:pPr>
              <w:widowControl w:val="0"/>
              <w:rPr>
                <w:color w:val="000000" w:themeColor="text1"/>
              </w:rPr>
            </w:pPr>
            <w:r>
              <w:rPr>
                <w:rFonts w:hAnsi="Symbol"/>
              </w:rPr>
              <w:t></w:t>
            </w:r>
            <w:r>
              <w:t xml:space="preserve">  The admin must know the details that need to be updated.</w:t>
            </w:r>
          </w:p>
        </w:tc>
      </w:tr>
      <w:tr w:rsidR="005345C0" w:rsidRPr="00FF07DD" w14:paraId="1662961D" w14:textId="77777777" w:rsidTr="00A21247">
        <w:trPr>
          <w:trHeight w:val="420"/>
        </w:trPr>
        <w:tc>
          <w:tcPr>
            <w:tcW w:w="1525" w:type="dxa"/>
            <w:gridSpan w:val="2"/>
          </w:tcPr>
          <w:p w14:paraId="0DB54CB9" w14:textId="77777777" w:rsidR="005345C0" w:rsidRPr="00FF07DD" w:rsidRDefault="005345C0" w:rsidP="00A21247">
            <w:pPr>
              <w:pStyle w:val="TableHeader"/>
              <w:rPr>
                <w:b w:val="0"/>
                <w:sz w:val="18"/>
              </w:rPr>
            </w:pPr>
            <w:r w:rsidRPr="0089503A">
              <w:t>Post-Conditions</w:t>
            </w:r>
          </w:p>
        </w:tc>
        <w:tc>
          <w:tcPr>
            <w:tcW w:w="7555" w:type="dxa"/>
            <w:gridSpan w:val="3"/>
          </w:tcPr>
          <w:p w14:paraId="7F4CFFFD" w14:textId="380FA5B4" w:rsidR="005345C0" w:rsidRDefault="005345C0" w:rsidP="005345C0">
            <w:r>
              <w:rPr>
                <w:rFonts w:hAnsi="Symbol"/>
              </w:rPr>
              <w:t></w:t>
            </w:r>
            <w:r>
              <w:t xml:space="preserve"> The buyer’s information is updated in the database.</w:t>
            </w:r>
          </w:p>
          <w:p w14:paraId="4805823F" w14:textId="4BB31A96" w:rsidR="005345C0" w:rsidRPr="00FF07DD" w:rsidRDefault="005345C0" w:rsidP="005345C0">
            <w:pPr>
              <w:widowControl w:val="0"/>
              <w:rPr>
                <w:color w:val="000000" w:themeColor="text1"/>
              </w:rPr>
            </w:pPr>
          </w:p>
        </w:tc>
      </w:tr>
      <w:tr w:rsidR="005345C0" w:rsidRPr="00FF07DD" w14:paraId="7D220F7E" w14:textId="77777777" w:rsidTr="00A21247">
        <w:trPr>
          <w:trHeight w:val="420"/>
        </w:trPr>
        <w:tc>
          <w:tcPr>
            <w:tcW w:w="1525" w:type="dxa"/>
            <w:gridSpan w:val="2"/>
          </w:tcPr>
          <w:p w14:paraId="5F25873D" w14:textId="77777777" w:rsidR="005345C0" w:rsidRPr="0089503A" w:rsidRDefault="005345C0" w:rsidP="00A21247">
            <w:pPr>
              <w:pStyle w:val="TableHeader"/>
            </w:pPr>
            <w:r>
              <w:t>Special Requirements</w:t>
            </w:r>
          </w:p>
        </w:tc>
        <w:tc>
          <w:tcPr>
            <w:tcW w:w="7555" w:type="dxa"/>
            <w:gridSpan w:val="3"/>
          </w:tcPr>
          <w:p w14:paraId="5841D246" w14:textId="1451947F" w:rsidR="005345C0" w:rsidRDefault="005345C0" w:rsidP="005345C0">
            <w:r>
              <w:rPr>
                <w:rFonts w:hAnsi="Symbol"/>
              </w:rPr>
              <w:t></w:t>
            </w:r>
            <w:r>
              <w:t xml:space="preserve"> Validation for updated information (e.g., valid email format, unique usernames, etc.).</w:t>
            </w:r>
          </w:p>
          <w:p w14:paraId="702CAE27" w14:textId="5070BA49" w:rsidR="005345C0" w:rsidRPr="00FF07DD" w:rsidRDefault="005345C0" w:rsidP="005345C0">
            <w:pPr>
              <w:widowControl w:val="0"/>
              <w:rPr>
                <w:color w:val="000000" w:themeColor="text1"/>
              </w:rPr>
            </w:pPr>
          </w:p>
        </w:tc>
      </w:tr>
      <w:tr w:rsidR="005345C0" w:rsidRPr="00FF07DD" w14:paraId="4434ECA4" w14:textId="77777777" w:rsidTr="00A21247">
        <w:trPr>
          <w:trHeight w:val="420"/>
        </w:trPr>
        <w:tc>
          <w:tcPr>
            <w:tcW w:w="9080" w:type="dxa"/>
            <w:gridSpan w:val="5"/>
          </w:tcPr>
          <w:p w14:paraId="1EB94265" w14:textId="77777777" w:rsidR="005345C0" w:rsidRPr="00FF07DD" w:rsidRDefault="005345C0" w:rsidP="00A21247">
            <w:pPr>
              <w:pStyle w:val="TableHeader"/>
              <w:jc w:val="center"/>
              <w:rPr>
                <w:b w:val="0"/>
              </w:rPr>
            </w:pPr>
            <w:r>
              <w:t>Basic Flow</w:t>
            </w:r>
          </w:p>
        </w:tc>
      </w:tr>
      <w:tr w:rsidR="005345C0" w:rsidRPr="0089503A" w14:paraId="6A8EF17D" w14:textId="77777777" w:rsidTr="00A21247">
        <w:trPr>
          <w:trHeight w:val="420"/>
        </w:trPr>
        <w:tc>
          <w:tcPr>
            <w:tcW w:w="4405" w:type="dxa"/>
            <w:gridSpan w:val="3"/>
          </w:tcPr>
          <w:p w14:paraId="3D672226" w14:textId="77777777" w:rsidR="005345C0" w:rsidRPr="0089503A" w:rsidRDefault="005345C0" w:rsidP="00A21247">
            <w:pPr>
              <w:pStyle w:val="TableHeader"/>
              <w:jc w:val="center"/>
            </w:pPr>
            <w:r w:rsidRPr="0089503A">
              <w:t>Actor Action</w:t>
            </w:r>
          </w:p>
        </w:tc>
        <w:tc>
          <w:tcPr>
            <w:tcW w:w="4675" w:type="dxa"/>
            <w:gridSpan w:val="2"/>
          </w:tcPr>
          <w:p w14:paraId="3895EC1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20BE12A5" w14:textId="77777777" w:rsidTr="00A21247">
        <w:trPr>
          <w:trHeight w:val="420"/>
        </w:trPr>
        <w:tc>
          <w:tcPr>
            <w:tcW w:w="535" w:type="dxa"/>
          </w:tcPr>
          <w:p w14:paraId="08D33F06"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2B259143" w14:textId="2F30C3B6" w:rsidR="005345C0" w:rsidRPr="00FF07DD" w:rsidRDefault="005345C0" w:rsidP="00A21247">
            <w:pPr>
              <w:widowControl w:val="0"/>
              <w:rPr>
                <w:color w:val="000000" w:themeColor="text1"/>
              </w:rPr>
            </w:pPr>
            <w:r>
              <w:t xml:space="preserve">The admin navigates to the "Manage Buyers" </w:t>
            </w:r>
            <w:r w:rsidR="00BB1CC3">
              <w:t>section in the admin dashboard.</w:t>
            </w:r>
          </w:p>
        </w:tc>
        <w:tc>
          <w:tcPr>
            <w:tcW w:w="450" w:type="dxa"/>
          </w:tcPr>
          <w:p w14:paraId="5B428723"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224734B7" w14:textId="427A1392" w:rsidR="005345C0" w:rsidRPr="00FF07DD" w:rsidRDefault="005345C0" w:rsidP="005345C0">
            <w:pPr>
              <w:widowControl w:val="0"/>
              <w:rPr>
                <w:color w:val="000000" w:themeColor="text1"/>
              </w:rPr>
            </w:pPr>
            <w:r>
              <w:t>The system displays a list of all registered buyers.</w:t>
            </w:r>
          </w:p>
        </w:tc>
      </w:tr>
      <w:tr w:rsidR="005345C0" w:rsidRPr="00FF07DD" w14:paraId="0BFEC47D" w14:textId="77777777" w:rsidTr="00A21247">
        <w:trPr>
          <w:trHeight w:val="420"/>
        </w:trPr>
        <w:tc>
          <w:tcPr>
            <w:tcW w:w="535" w:type="dxa"/>
          </w:tcPr>
          <w:p w14:paraId="36DE0654"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7EA59BCE" w14:textId="5D1E362B" w:rsidR="005345C0" w:rsidRPr="00FF07DD" w:rsidRDefault="005345C0" w:rsidP="00A21247">
            <w:pPr>
              <w:widowControl w:val="0"/>
              <w:rPr>
                <w:color w:val="000000" w:themeColor="text1"/>
              </w:rPr>
            </w:pPr>
            <w:r>
              <w:t>The admin selects a specific buyer to edit.</w:t>
            </w:r>
          </w:p>
        </w:tc>
        <w:tc>
          <w:tcPr>
            <w:tcW w:w="450" w:type="dxa"/>
          </w:tcPr>
          <w:p w14:paraId="32571F21" w14:textId="77777777" w:rsidR="005345C0" w:rsidRPr="00FF07DD" w:rsidRDefault="005345C0" w:rsidP="00A21247">
            <w:pPr>
              <w:widowControl w:val="0"/>
              <w:jc w:val="center"/>
              <w:rPr>
                <w:color w:val="000000" w:themeColor="text1"/>
              </w:rPr>
            </w:pPr>
            <w:r w:rsidRPr="00FF07DD">
              <w:rPr>
                <w:color w:val="000000" w:themeColor="text1"/>
              </w:rPr>
              <w:t>4</w:t>
            </w:r>
          </w:p>
        </w:tc>
        <w:tc>
          <w:tcPr>
            <w:tcW w:w="4225" w:type="dxa"/>
          </w:tcPr>
          <w:p w14:paraId="5352010A" w14:textId="615FBE8F" w:rsidR="005345C0" w:rsidRPr="00FF07DD" w:rsidRDefault="005345C0" w:rsidP="00A21247">
            <w:pPr>
              <w:widowControl w:val="0"/>
              <w:rPr>
                <w:color w:val="000000" w:themeColor="text1"/>
              </w:rPr>
            </w:pPr>
            <w:r>
              <w:t>The system retrieves and displays the current details of the buyer in an editable form.</w:t>
            </w:r>
          </w:p>
        </w:tc>
      </w:tr>
      <w:tr w:rsidR="005345C0" w14:paraId="6CFA86F1" w14:textId="77777777" w:rsidTr="00A21247">
        <w:trPr>
          <w:trHeight w:val="420"/>
        </w:trPr>
        <w:tc>
          <w:tcPr>
            <w:tcW w:w="535" w:type="dxa"/>
          </w:tcPr>
          <w:p w14:paraId="47C49972" w14:textId="77777777" w:rsidR="005345C0" w:rsidRPr="00FF07DD" w:rsidRDefault="005345C0" w:rsidP="00A21247">
            <w:pPr>
              <w:widowControl w:val="0"/>
              <w:jc w:val="center"/>
              <w:rPr>
                <w:color w:val="000000" w:themeColor="text1"/>
              </w:rPr>
            </w:pPr>
            <w:r>
              <w:rPr>
                <w:color w:val="000000" w:themeColor="text1"/>
              </w:rPr>
              <w:t>5</w:t>
            </w:r>
          </w:p>
        </w:tc>
        <w:tc>
          <w:tcPr>
            <w:tcW w:w="3870" w:type="dxa"/>
            <w:gridSpan w:val="2"/>
          </w:tcPr>
          <w:p w14:paraId="5C3F806E" w14:textId="77777777" w:rsidR="005345C0" w:rsidRDefault="005345C0" w:rsidP="00A21247">
            <w:pPr>
              <w:widowControl w:val="0"/>
            </w:pPr>
            <w:r>
              <w:t>The admin modifies the necessary details (e.g., name, email, account status) and submits the changes.</w:t>
            </w:r>
          </w:p>
        </w:tc>
        <w:tc>
          <w:tcPr>
            <w:tcW w:w="450" w:type="dxa"/>
          </w:tcPr>
          <w:p w14:paraId="0B2EE9E2" w14:textId="77777777" w:rsidR="005345C0" w:rsidRPr="00FF07DD" w:rsidRDefault="005345C0" w:rsidP="00A21247">
            <w:pPr>
              <w:widowControl w:val="0"/>
              <w:jc w:val="center"/>
              <w:rPr>
                <w:color w:val="000000" w:themeColor="text1"/>
              </w:rPr>
            </w:pPr>
            <w:r>
              <w:rPr>
                <w:color w:val="000000" w:themeColor="text1"/>
              </w:rPr>
              <w:t>6</w:t>
            </w:r>
          </w:p>
        </w:tc>
        <w:tc>
          <w:tcPr>
            <w:tcW w:w="4225" w:type="dxa"/>
          </w:tcPr>
          <w:p w14:paraId="21CF487D" w14:textId="18F8B78B" w:rsidR="005345C0" w:rsidRDefault="005345C0" w:rsidP="00A21247">
            <w:pPr>
              <w:widowControl w:val="0"/>
            </w:pPr>
            <w:r>
              <w:t>The system validates the entered information and updates the buyer’s details in the database.</w:t>
            </w:r>
          </w:p>
          <w:p w14:paraId="281C9E88" w14:textId="77777777" w:rsidR="005345C0" w:rsidRDefault="005345C0" w:rsidP="00A21247">
            <w:pPr>
              <w:widowControl w:val="0"/>
            </w:pPr>
          </w:p>
        </w:tc>
      </w:tr>
      <w:tr w:rsidR="005345C0" w:rsidRPr="00FF07DD" w14:paraId="36AA0379" w14:textId="77777777" w:rsidTr="00A21247">
        <w:trPr>
          <w:trHeight w:val="420"/>
        </w:trPr>
        <w:tc>
          <w:tcPr>
            <w:tcW w:w="9080" w:type="dxa"/>
            <w:gridSpan w:val="5"/>
          </w:tcPr>
          <w:p w14:paraId="3238588E"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B8CF753" w14:textId="77777777" w:rsidTr="00A21247">
        <w:trPr>
          <w:trHeight w:val="420"/>
        </w:trPr>
        <w:tc>
          <w:tcPr>
            <w:tcW w:w="535" w:type="dxa"/>
          </w:tcPr>
          <w:p w14:paraId="3354022A"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38E3CA7E" w14:textId="77777777" w:rsidR="005345C0" w:rsidRPr="00FF07DD" w:rsidRDefault="005345C0" w:rsidP="00A21247">
            <w:pPr>
              <w:widowControl w:val="0"/>
              <w:rPr>
                <w:color w:val="000000" w:themeColor="text1"/>
              </w:rPr>
            </w:pPr>
            <w:r>
              <w:t>If the admin enters invalid or incomplete data (e.g., invalid email format), the system displays an error message and prompts the admin to correct the information.</w:t>
            </w:r>
          </w:p>
        </w:tc>
        <w:tc>
          <w:tcPr>
            <w:tcW w:w="450" w:type="dxa"/>
          </w:tcPr>
          <w:p w14:paraId="15DC1752"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37776C92" w14:textId="7694B5E0" w:rsidR="005345C0" w:rsidRPr="00FF07DD" w:rsidRDefault="005345C0" w:rsidP="00A21247">
            <w:pPr>
              <w:keepNext/>
              <w:widowControl w:val="0"/>
              <w:rPr>
                <w:i/>
                <w:color w:val="000000" w:themeColor="text1"/>
              </w:rPr>
            </w:pPr>
            <w:r>
              <w:t xml:space="preserve">If the admin decides not to proceed with the changes, they can cancel the action, and no updates are made to the </w:t>
            </w:r>
            <w:r w:rsidR="00C64D84">
              <w:t>buyer’s</w:t>
            </w:r>
            <w:r>
              <w:t xml:space="preserve"> account.</w:t>
            </w:r>
          </w:p>
        </w:tc>
      </w:tr>
    </w:tbl>
    <w:p w14:paraId="69F926A2" w14:textId="77777777" w:rsidR="005345C0" w:rsidRDefault="005345C0" w:rsidP="005345C0"/>
    <w:p w14:paraId="37703A44" w14:textId="22F11328" w:rsidR="00393314" w:rsidRDefault="00393314" w:rsidP="00393314">
      <w:pPr>
        <w:pStyle w:val="Heading3"/>
      </w:pPr>
      <w:r>
        <w:t>: Reply to Buyer or Seller</w:t>
      </w:r>
    </w:p>
    <w:p w14:paraId="0B86D8CA" w14:textId="77777777" w:rsidR="005345C0" w:rsidRDefault="005345C0" w:rsidP="005345C0"/>
    <w:p w14:paraId="4070DC6B" w14:textId="77777777" w:rsidR="005345C0" w:rsidRDefault="005345C0"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09C1F698" w14:textId="77777777" w:rsidTr="00A21247">
        <w:trPr>
          <w:trHeight w:val="420"/>
        </w:trPr>
        <w:tc>
          <w:tcPr>
            <w:tcW w:w="1525" w:type="dxa"/>
            <w:gridSpan w:val="2"/>
          </w:tcPr>
          <w:p w14:paraId="11FA29ED" w14:textId="77777777" w:rsidR="005345C0" w:rsidRPr="00FF07DD" w:rsidRDefault="005345C0" w:rsidP="00A21247">
            <w:pPr>
              <w:pStyle w:val="TableHeader"/>
              <w:rPr>
                <w:b w:val="0"/>
              </w:rPr>
            </w:pPr>
            <w:r w:rsidRPr="00FF07DD">
              <w:t>Name</w:t>
            </w:r>
          </w:p>
        </w:tc>
        <w:tc>
          <w:tcPr>
            <w:tcW w:w="7555" w:type="dxa"/>
            <w:gridSpan w:val="3"/>
          </w:tcPr>
          <w:p w14:paraId="452724F7" w14:textId="6020FE41" w:rsidR="005345C0" w:rsidRPr="00FF07DD" w:rsidRDefault="00393314" w:rsidP="00A21247">
            <w:pPr>
              <w:widowControl w:val="0"/>
              <w:rPr>
                <w:color w:val="000000" w:themeColor="text1"/>
              </w:rPr>
            </w:pPr>
            <w:r>
              <w:t>Reply to Buyer or Seller</w:t>
            </w:r>
          </w:p>
        </w:tc>
      </w:tr>
      <w:tr w:rsidR="005345C0" w:rsidRPr="00FF07DD" w14:paraId="5C000109" w14:textId="77777777" w:rsidTr="00A21247">
        <w:trPr>
          <w:trHeight w:val="420"/>
        </w:trPr>
        <w:tc>
          <w:tcPr>
            <w:tcW w:w="1525" w:type="dxa"/>
            <w:gridSpan w:val="2"/>
          </w:tcPr>
          <w:p w14:paraId="711DD70B" w14:textId="77777777" w:rsidR="005345C0" w:rsidRPr="00FF07DD" w:rsidRDefault="005345C0" w:rsidP="00A21247">
            <w:pPr>
              <w:pStyle w:val="TableHeader"/>
              <w:rPr>
                <w:b w:val="0"/>
                <w:sz w:val="18"/>
              </w:rPr>
            </w:pPr>
            <w:r w:rsidRPr="0089503A">
              <w:t>Actors</w:t>
            </w:r>
          </w:p>
        </w:tc>
        <w:tc>
          <w:tcPr>
            <w:tcW w:w="7555" w:type="dxa"/>
            <w:gridSpan w:val="3"/>
          </w:tcPr>
          <w:p w14:paraId="20CFB92F" w14:textId="66FA4568" w:rsidR="005345C0" w:rsidRPr="00FF07DD" w:rsidRDefault="00393314" w:rsidP="00A21247">
            <w:pPr>
              <w:widowControl w:val="0"/>
              <w:rPr>
                <w:color w:val="000000" w:themeColor="text1"/>
              </w:rPr>
            </w:pPr>
            <w:r>
              <w:t>Admin, Buyer, Seller</w:t>
            </w:r>
          </w:p>
        </w:tc>
      </w:tr>
      <w:tr w:rsidR="005345C0" w:rsidRPr="00FF07DD" w14:paraId="435289DA" w14:textId="77777777" w:rsidTr="00A21247">
        <w:trPr>
          <w:trHeight w:val="420"/>
        </w:trPr>
        <w:tc>
          <w:tcPr>
            <w:tcW w:w="1525" w:type="dxa"/>
            <w:gridSpan w:val="2"/>
          </w:tcPr>
          <w:p w14:paraId="0734A29F" w14:textId="77777777" w:rsidR="005345C0" w:rsidRPr="00FF07DD" w:rsidRDefault="005345C0" w:rsidP="00A21247">
            <w:pPr>
              <w:pStyle w:val="TableHeader"/>
              <w:rPr>
                <w:b w:val="0"/>
                <w:sz w:val="18"/>
              </w:rPr>
            </w:pPr>
            <w:r w:rsidRPr="0089503A">
              <w:t>Summary</w:t>
            </w:r>
          </w:p>
        </w:tc>
        <w:tc>
          <w:tcPr>
            <w:tcW w:w="7555" w:type="dxa"/>
            <w:gridSpan w:val="3"/>
          </w:tcPr>
          <w:p w14:paraId="094F53E7" w14:textId="5137942C" w:rsidR="005345C0" w:rsidRPr="00FF07DD" w:rsidRDefault="00393314" w:rsidP="00A21247">
            <w:pPr>
              <w:widowControl w:val="0"/>
              <w:rPr>
                <w:color w:val="000000" w:themeColor="text1"/>
              </w:rPr>
            </w:pPr>
            <w:r>
              <w:t>The admin responds to messages, queries, or complaints from buyers and sellers via the platform's communication system.</w:t>
            </w:r>
          </w:p>
        </w:tc>
      </w:tr>
      <w:tr w:rsidR="005345C0" w:rsidRPr="00FF07DD" w14:paraId="049D4123" w14:textId="77777777" w:rsidTr="00A21247">
        <w:trPr>
          <w:trHeight w:val="420"/>
        </w:trPr>
        <w:tc>
          <w:tcPr>
            <w:tcW w:w="1525" w:type="dxa"/>
            <w:gridSpan w:val="2"/>
          </w:tcPr>
          <w:p w14:paraId="507F4E3B" w14:textId="77777777" w:rsidR="005345C0" w:rsidRPr="00FF07DD" w:rsidRDefault="005345C0" w:rsidP="00A21247">
            <w:pPr>
              <w:pStyle w:val="TableHeader"/>
              <w:rPr>
                <w:b w:val="0"/>
                <w:sz w:val="18"/>
              </w:rPr>
            </w:pPr>
            <w:r w:rsidRPr="0089503A">
              <w:t>Pre-Conditions</w:t>
            </w:r>
          </w:p>
        </w:tc>
        <w:tc>
          <w:tcPr>
            <w:tcW w:w="7555" w:type="dxa"/>
            <w:gridSpan w:val="3"/>
          </w:tcPr>
          <w:p w14:paraId="59B65F33" w14:textId="7D241A59" w:rsidR="00393314" w:rsidRDefault="00393314" w:rsidP="00393314">
            <w:r>
              <w:rPr>
                <w:rFonts w:hAnsi="Symbol"/>
              </w:rPr>
              <w:t></w:t>
            </w:r>
            <w:r>
              <w:t xml:space="preserve"> The admin must be logged into the system with the appropriate permissions.</w:t>
            </w:r>
          </w:p>
          <w:p w14:paraId="446F1047" w14:textId="65A1A6FC" w:rsidR="00393314" w:rsidRDefault="00393314" w:rsidP="00393314">
            <w:r>
              <w:rPr>
                <w:rFonts w:hAnsi="Symbol"/>
              </w:rPr>
              <w:t></w:t>
            </w:r>
            <w:r>
              <w:t xml:space="preserve"> The buyer or seller must have sent a message or query through the platform.</w:t>
            </w:r>
          </w:p>
          <w:p w14:paraId="0C8C7CD2" w14:textId="73D04B15" w:rsidR="005345C0" w:rsidRPr="00FF07DD" w:rsidRDefault="00393314" w:rsidP="00393314">
            <w:pPr>
              <w:widowControl w:val="0"/>
              <w:rPr>
                <w:color w:val="000000" w:themeColor="text1"/>
              </w:rPr>
            </w:pPr>
            <w:r>
              <w:rPr>
                <w:rFonts w:hAnsi="Symbol"/>
              </w:rPr>
              <w:t></w:t>
            </w:r>
            <w:r>
              <w:t xml:space="preserve">  The communication system must be functional.</w:t>
            </w:r>
          </w:p>
        </w:tc>
      </w:tr>
      <w:tr w:rsidR="005345C0" w:rsidRPr="00FF07DD" w14:paraId="1D27DAD7" w14:textId="77777777" w:rsidTr="00A21247">
        <w:trPr>
          <w:trHeight w:val="420"/>
        </w:trPr>
        <w:tc>
          <w:tcPr>
            <w:tcW w:w="1525" w:type="dxa"/>
            <w:gridSpan w:val="2"/>
          </w:tcPr>
          <w:p w14:paraId="1FD87BB6" w14:textId="77777777" w:rsidR="005345C0" w:rsidRPr="00FF07DD" w:rsidRDefault="005345C0" w:rsidP="00A21247">
            <w:pPr>
              <w:pStyle w:val="TableHeader"/>
              <w:rPr>
                <w:b w:val="0"/>
                <w:sz w:val="18"/>
              </w:rPr>
            </w:pPr>
            <w:r w:rsidRPr="0089503A">
              <w:t>Post-Conditions</w:t>
            </w:r>
          </w:p>
        </w:tc>
        <w:tc>
          <w:tcPr>
            <w:tcW w:w="7555" w:type="dxa"/>
            <w:gridSpan w:val="3"/>
          </w:tcPr>
          <w:p w14:paraId="5E7FFB59" w14:textId="7E0DF0B8" w:rsidR="00393314" w:rsidRDefault="00393314" w:rsidP="00393314">
            <w:r>
              <w:rPr>
                <w:rFonts w:hAnsi="Symbol"/>
              </w:rPr>
              <w:t></w:t>
            </w:r>
            <w:r>
              <w:t xml:space="preserve"> The buyer or seller receives the admin’s reply.</w:t>
            </w:r>
          </w:p>
          <w:p w14:paraId="039F9BC7" w14:textId="6EDA5F3E" w:rsidR="005345C0" w:rsidRPr="00FF07DD" w:rsidRDefault="00393314" w:rsidP="00393314">
            <w:pPr>
              <w:widowControl w:val="0"/>
              <w:rPr>
                <w:color w:val="000000" w:themeColor="text1"/>
              </w:rPr>
            </w:pPr>
            <w:r>
              <w:rPr>
                <w:rFonts w:hAnsi="Symbol"/>
              </w:rPr>
              <w:t></w:t>
            </w:r>
            <w:r>
              <w:t xml:space="preserve">  The conversation thread is updated in the system and stored for future reference.</w:t>
            </w:r>
          </w:p>
        </w:tc>
      </w:tr>
      <w:tr w:rsidR="005345C0" w:rsidRPr="00FF07DD" w14:paraId="2BB2ABE0" w14:textId="77777777" w:rsidTr="00A21247">
        <w:trPr>
          <w:trHeight w:val="420"/>
        </w:trPr>
        <w:tc>
          <w:tcPr>
            <w:tcW w:w="1525" w:type="dxa"/>
            <w:gridSpan w:val="2"/>
          </w:tcPr>
          <w:p w14:paraId="1D0330C4" w14:textId="77777777" w:rsidR="005345C0" w:rsidRPr="0089503A" w:rsidRDefault="005345C0" w:rsidP="00A21247">
            <w:pPr>
              <w:pStyle w:val="TableHeader"/>
            </w:pPr>
            <w:r>
              <w:t>Special Requirements</w:t>
            </w:r>
          </w:p>
        </w:tc>
        <w:tc>
          <w:tcPr>
            <w:tcW w:w="7555" w:type="dxa"/>
            <w:gridSpan w:val="3"/>
          </w:tcPr>
          <w:p w14:paraId="1E728DB2" w14:textId="1052DFB4" w:rsidR="005345C0" w:rsidRPr="00FF07DD" w:rsidRDefault="00393314" w:rsidP="00A21247">
            <w:pPr>
              <w:widowControl w:val="0"/>
              <w:rPr>
                <w:color w:val="000000" w:themeColor="text1"/>
              </w:rPr>
            </w:pPr>
            <w:r>
              <w:t>The system must provide a clear interface for message management.</w:t>
            </w:r>
          </w:p>
        </w:tc>
      </w:tr>
      <w:tr w:rsidR="005345C0" w:rsidRPr="00FF07DD" w14:paraId="26BDC6CF" w14:textId="77777777" w:rsidTr="00A21247">
        <w:trPr>
          <w:trHeight w:val="420"/>
        </w:trPr>
        <w:tc>
          <w:tcPr>
            <w:tcW w:w="9080" w:type="dxa"/>
            <w:gridSpan w:val="5"/>
          </w:tcPr>
          <w:p w14:paraId="00786B6C" w14:textId="77777777" w:rsidR="005345C0" w:rsidRPr="00FF07DD" w:rsidRDefault="005345C0" w:rsidP="00A21247">
            <w:pPr>
              <w:pStyle w:val="TableHeader"/>
              <w:jc w:val="center"/>
              <w:rPr>
                <w:b w:val="0"/>
              </w:rPr>
            </w:pPr>
            <w:r>
              <w:lastRenderedPageBreak/>
              <w:t>Basic Flow</w:t>
            </w:r>
          </w:p>
        </w:tc>
      </w:tr>
      <w:tr w:rsidR="005345C0" w:rsidRPr="0089503A" w14:paraId="6A38BE20" w14:textId="77777777" w:rsidTr="00A21247">
        <w:trPr>
          <w:trHeight w:val="420"/>
        </w:trPr>
        <w:tc>
          <w:tcPr>
            <w:tcW w:w="4405" w:type="dxa"/>
            <w:gridSpan w:val="3"/>
          </w:tcPr>
          <w:p w14:paraId="5980ABFF" w14:textId="77777777" w:rsidR="005345C0" w:rsidRPr="0089503A" w:rsidRDefault="005345C0" w:rsidP="00A21247">
            <w:pPr>
              <w:pStyle w:val="TableHeader"/>
              <w:jc w:val="center"/>
            </w:pPr>
            <w:r w:rsidRPr="0089503A">
              <w:t>Actor Action</w:t>
            </w:r>
          </w:p>
        </w:tc>
        <w:tc>
          <w:tcPr>
            <w:tcW w:w="4675" w:type="dxa"/>
            <w:gridSpan w:val="2"/>
          </w:tcPr>
          <w:p w14:paraId="38532ED7"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32EA8B4D" w14:textId="77777777" w:rsidTr="00A21247">
        <w:trPr>
          <w:trHeight w:val="420"/>
        </w:trPr>
        <w:tc>
          <w:tcPr>
            <w:tcW w:w="535" w:type="dxa"/>
          </w:tcPr>
          <w:p w14:paraId="1DE2D188"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218D0435" w14:textId="198E9B06" w:rsidR="005345C0" w:rsidRPr="00FF07DD" w:rsidRDefault="00393314" w:rsidP="00A21247">
            <w:pPr>
              <w:widowControl w:val="0"/>
              <w:rPr>
                <w:color w:val="000000" w:themeColor="text1"/>
              </w:rPr>
            </w:pPr>
            <w:r>
              <w:t>The admin navigates to the "Messages" or "Support Center" section in the admin dashboard.</w:t>
            </w:r>
          </w:p>
        </w:tc>
        <w:tc>
          <w:tcPr>
            <w:tcW w:w="450" w:type="dxa"/>
          </w:tcPr>
          <w:p w14:paraId="39E728C4"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346785C0" w14:textId="15825CFC" w:rsidR="00393314" w:rsidRDefault="00393314" w:rsidP="00393314">
            <w:r>
              <w:t>The system displays a list of incoming messages or queries from buyers and sellers.</w:t>
            </w:r>
          </w:p>
          <w:p w14:paraId="7413B3ED" w14:textId="0014A660" w:rsidR="005345C0" w:rsidRPr="006D690B" w:rsidRDefault="005345C0" w:rsidP="00393314">
            <w:pPr>
              <w:widowControl w:val="0"/>
            </w:pPr>
          </w:p>
        </w:tc>
      </w:tr>
      <w:tr w:rsidR="005345C0" w:rsidRPr="00FF07DD" w14:paraId="5D4F2297" w14:textId="77777777" w:rsidTr="00A21247">
        <w:trPr>
          <w:trHeight w:val="420"/>
        </w:trPr>
        <w:tc>
          <w:tcPr>
            <w:tcW w:w="535" w:type="dxa"/>
          </w:tcPr>
          <w:p w14:paraId="6AEEDAB8"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6849A533" w14:textId="6C4881E4" w:rsidR="005345C0" w:rsidRDefault="00393314" w:rsidP="00A21247">
            <w:pPr>
              <w:widowControl w:val="0"/>
            </w:pPr>
            <w:r w:rsidRPr="00393314">
              <w:t>The admin selects a specific message or query to respond to.</w:t>
            </w:r>
          </w:p>
        </w:tc>
        <w:tc>
          <w:tcPr>
            <w:tcW w:w="450" w:type="dxa"/>
          </w:tcPr>
          <w:p w14:paraId="6C538624"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5B4E1381" w14:textId="0C70CDBC" w:rsidR="005345C0" w:rsidRDefault="00393314" w:rsidP="00A21247">
            <w:pPr>
              <w:widowControl w:val="0"/>
            </w:pPr>
            <w:r>
              <w:t>The system displays the conversation thread and provides a text input area for the admin to type a reply.</w:t>
            </w:r>
          </w:p>
        </w:tc>
      </w:tr>
      <w:tr w:rsidR="00393314" w:rsidRPr="00FF07DD" w14:paraId="6BC503E9" w14:textId="77777777" w:rsidTr="00A21247">
        <w:trPr>
          <w:trHeight w:val="420"/>
        </w:trPr>
        <w:tc>
          <w:tcPr>
            <w:tcW w:w="535" w:type="dxa"/>
          </w:tcPr>
          <w:p w14:paraId="086591D8" w14:textId="2339EE65" w:rsidR="00393314" w:rsidRDefault="00393314" w:rsidP="00A21247">
            <w:pPr>
              <w:widowControl w:val="0"/>
              <w:jc w:val="center"/>
              <w:rPr>
                <w:color w:val="000000" w:themeColor="text1"/>
              </w:rPr>
            </w:pPr>
            <w:r>
              <w:rPr>
                <w:color w:val="000000" w:themeColor="text1"/>
              </w:rPr>
              <w:t>5</w:t>
            </w:r>
          </w:p>
        </w:tc>
        <w:tc>
          <w:tcPr>
            <w:tcW w:w="3870" w:type="dxa"/>
            <w:gridSpan w:val="2"/>
          </w:tcPr>
          <w:p w14:paraId="3B98C3F7" w14:textId="26912548" w:rsidR="00393314" w:rsidRPr="00393314" w:rsidRDefault="00393314" w:rsidP="00A21247">
            <w:pPr>
              <w:widowControl w:val="0"/>
            </w:pPr>
            <w:r>
              <w:t>The admin types a response and submits it.</w:t>
            </w:r>
          </w:p>
        </w:tc>
        <w:tc>
          <w:tcPr>
            <w:tcW w:w="450" w:type="dxa"/>
          </w:tcPr>
          <w:p w14:paraId="6EA2B2EB" w14:textId="4653C2F6" w:rsidR="00393314" w:rsidRDefault="00393314" w:rsidP="00A21247">
            <w:pPr>
              <w:widowControl w:val="0"/>
              <w:jc w:val="center"/>
              <w:rPr>
                <w:color w:val="000000" w:themeColor="text1"/>
              </w:rPr>
            </w:pPr>
            <w:r>
              <w:rPr>
                <w:color w:val="000000" w:themeColor="text1"/>
              </w:rPr>
              <w:t>6</w:t>
            </w:r>
          </w:p>
        </w:tc>
        <w:tc>
          <w:tcPr>
            <w:tcW w:w="4225" w:type="dxa"/>
          </w:tcPr>
          <w:p w14:paraId="72B6D98E" w14:textId="20991472" w:rsidR="00393314" w:rsidRDefault="00393314" w:rsidP="00A21247">
            <w:pPr>
              <w:widowControl w:val="0"/>
            </w:pPr>
            <w:r>
              <w:t>The system sends the reply to the buyer or seller and updates the conversation thread.</w:t>
            </w:r>
          </w:p>
        </w:tc>
      </w:tr>
      <w:tr w:rsidR="005345C0" w:rsidRPr="00FF07DD" w14:paraId="488DA065" w14:textId="77777777" w:rsidTr="00A21247">
        <w:trPr>
          <w:trHeight w:val="420"/>
        </w:trPr>
        <w:tc>
          <w:tcPr>
            <w:tcW w:w="9080" w:type="dxa"/>
            <w:gridSpan w:val="5"/>
          </w:tcPr>
          <w:p w14:paraId="3FEED5D2" w14:textId="77777777" w:rsidR="005345C0" w:rsidRPr="00FF07DD" w:rsidRDefault="005345C0" w:rsidP="00A2124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73EE19FC" w14:textId="77777777" w:rsidTr="00A21247">
        <w:trPr>
          <w:trHeight w:val="420"/>
        </w:trPr>
        <w:tc>
          <w:tcPr>
            <w:tcW w:w="535" w:type="dxa"/>
          </w:tcPr>
          <w:p w14:paraId="7C4F2AFD"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0431261F" w14:textId="47863959" w:rsidR="005345C0" w:rsidRPr="00FF07DD" w:rsidRDefault="005345C0" w:rsidP="00A21247">
            <w:pPr>
              <w:widowControl w:val="0"/>
              <w:rPr>
                <w:color w:val="000000" w:themeColor="text1"/>
              </w:rPr>
            </w:pPr>
          </w:p>
        </w:tc>
        <w:tc>
          <w:tcPr>
            <w:tcW w:w="450" w:type="dxa"/>
          </w:tcPr>
          <w:p w14:paraId="6C9030A0"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72A66142" w14:textId="011798BB" w:rsidR="005345C0" w:rsidRPr="00FF07DD" w:rsidRDefault="005345C0" w:rsidP="00A21247">
            <w:pPr>
              <w:keepNext/>
              <w:widowControl w:val="0"/>
              <w:rPr>
                <w:i/>
                <w:color w:val="000000" w:themeColor="text1"/>
              </w:rPr>
            </w:pPr>
          </w:p>
        </w:tc>
      </w:tr>
    </w:tbl>
    <w:p w14:paraId="1067BFE0" w14:textId="591E3336" w:rsidR="005345C0" w:rsidRDefault="005345C0" w:rsidP="005345C0"/>
    <w:p w14:paraId="769F8ABC" w14:textId="7EC8A272" w:rsidR="00393314" w:rsidRDefault="00393314" w:rsidP="005345C0"/>
    <w:p w14:paraId="57DB89EF" w14:textId="4D39B72D" w:rsidR="00393314" w:rsidRDefault="00393314" w:rsidP="00393314">
      <w:pPr>
        <w:pStyle w:val="Heading3"/>
      </w:pPr>
      <w:r>
        <w:t>: Recover Password</w:t>
      </w:r>
    </w:p>
    <w:p w14:paraId="720CF7B5" w14:textId="77777777" w:rsidR="00393314" w:rsidRDefault="00393314" w:rsidP="005345C0"/>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1718DE13" w14:textId="77777777" w:rsidTr="00A21247">
        <w:trPr>
          <w:trHeight w:val="420"/>
        </w:trPr>
        <w:tc>
          <w:tcPr>
            <w:tcW w:w="1525" w:type="dxa"/>
            <w:gridSpan w:val="2"/>
          </w:tcPr>
          <w:p w14:paraId="7738BA6E" w14:textId="77777777" w:rsidR="005345C0" w:rsidRPr="00FF07DD" w:rsidRDefault="005345C0" w:rsidP="00A21247">
            <w:pPr>
              <w:pStyle w:val="TableHeader"/>
              <w:rPr>
                <w:b w:val="0"/>
              </w:rPr>
            </w:pPr>
            <w:r w:rsidRPr="00FF07DD">
              <w:t>Name</w:t>
            </w:r>
          </w:p>
        </w:tc>
        <w:tc>
          <w:tcPr>
            <w:tcW w:w="7555" w:type="dxa"/>
            <w:gridSpan w:val="3"/>
          </w:tcPr>
          <w:p w14:paraId="565507CB" w14:textId="18E3F94B" w:rsidR="005345C0" w:rsidRPr="00FF07DD" w:rsidRDefault="00393314" w:rsidP="00A21247">
            <w:pPr>
              <w:widowControl w:val="0"/>
              <w:rPr>
                <w:color w:val="000000" w:themeColor="text1"/>
              </w:rPr>
            </w:pPr>
            <w:r>
              <w:t>Recover Password</w:t>
            </w:r>
          </w:p>
        </w:tc>
      </w:tr>
      <w:tr w:rsidR="005345C0" w:rsidRPr="00FF07DD" w14:paraId="71E8E306" w14:textId="77777777" w:rsidTr="00A21247">
        <w:trPr>
          <w:trHeight w:val="420"/>
        </w:trPr>
        <w:tc>
          <w:tcPr>
            <w:tcW w:w="1525" w:type="dxa"/>
            <w:gridSpan w:val="2"/>
          </w:tcPr>
          <w:p w14:paraId="300C44E3" w14:textId="77777777" w:rsidR="005345C0" w:rsidRPr="00FF07DD" w:rsidRDefault="005345C0" w:rsidP="00A21247">
            <w:pPr>
              <w:pStyle w:val="TableHeader"/>
              <w:rPr>
                <w:b w:val="0"/>
                <w:sz w:val="18"/>
              </w:rPr>
            </w:pPr>
            <w:r w:rsidRPr="0089503A">
              <w:t>Actors</w:t>
            </w:r>
          </w:p>
        </w:tc>
        <w:tc>
          <w:tcPr>
            <w:tcW w:w="7555" w:type="dxa"/>
            <w:gridSpan w:val="3"/>
          </w:tcPr>
          <w:p w14:paraId="61BB84F7" w14:textId="7F558394" w:rsidR="005345C0" w:rsidRPr="00FF07DD" w:rsidRDefault="005345C0" w:rsidP="00A21247">
            <w:pPr>
              <w:widowControl w:val="0"/>
              <w:rPr>
                <w:color w:val="000000" w:themeColor="text1"/>
              </w:rPr>
            </w:pPr>
            <w:r>
              <w:t>Seller</w:t>
            </w:r>
            <w:r w:rsidR="00393314">
              <w:t>, Buyer</w:t>
            </w:r>
          </w:p>
        </w:tc>
      </w:tr>
      <w:tr w:rsidR="005345C0" w:rsidRPr="00FF07DD" w14:paraId="07414292" w14:textId="77777777" w:rsidTr="00A21247">
        <w:trPr>
          <w:trHeight w:val="420"/>
        </w:trPr>
        <w:tc>
          <w:tcPr>
            <w:tcW w:w="1525" w:type="dxa"/>
            <w:gridSpan w:val="2"/>
          </w:tcPr>
          <w:p w14:paraId="0E5A6195" w14:textId="77777777" w:rsidR="005345C0" w:rsidRPr="00FF07DD" w:rsidRDefault="005345C0" w:rsidP="00A21247">
            <w:pPr>
              <w:pStyle w:val="TableHeader"/>
              <w:rPr>
                <w:b w:val="0"/>
                <w:sz w:val="18"/>
              </w:rPr>
            </w:pPr>
            <w:r w:rsidRPr="0089503A">
              <w:t>Summary</w:t>
            </w:r>
          </w:p>
        </w:tc>
        <w:tc>
          <w:tcPr>
            <w:tcW w:w="7555" w:type="dxa"/>
            <w:gridSpan w:val="3"/>
          </w:tcPr>
          <w:p w14:paraId="3C5E431B" w14:textId="090BAC7F" w:rsidR="005345C0" w:rsidRPr="00FF07DD" w:rsidRDefault="00A21247" w:rsidP="00A21247">
            <w:pPr>
              <w:widowControl w:val="0"/>
              <w:rPr>
                <w:color w:val="000000" w:themeColor="text1"/>
              </w:rPr>
            </w:pPr>
            <w:r>
              <w:t>A seller or buyer can recover their password by initiating a password reset process through the platform.</w:t>
            </w:r>
          </w:p>
        </w:tc>
      </w:tr>
      <w:tr w:rsidR="005345C0" w:rsidRPr="00FF07DD" w14:paraId="4F60125F" w14:textId="77777777" w:rsidTr="00A21247">
        <w:trPr>
          <w:trHeight w:val="420"/>
        </w:trPr>
        <w:tc>
          <w:tcPr>
            <w:tcW w:w="1525" w:type="dxa"/>
            <w:gridSpan w:val="2"/>
          </w:tcPr>
          <w:p w14:paraId="6DA393C2" w14:textId="77777777" w:rsidR="005345C0" w:rsidRPr="00FF07DD" w:rsidRDefault="005345C0" w:rsidP="00A21247">
            <w:pPr>
              <w:pStyle w:val="TableHeader"/>
              <w:rPr>
                <w:b w:val="0"/>
                <w:sz w:val="18"/>
              </w:rPr>
            </w:pPr>
            <w:r w:rsidRPr="0089503A">
              <w:t>Pre-Conditions</w:t>
            </w:r>
          </w:p>
        </w:tc>
        <w:tc>
          <w:tcPr>
            <w:tcW w:w="7555" w:type="dxa"/>
            <w:gridSpan w:val="3"/>
          </w:tcPr>
          <w:p w14:paraId="0E1E65BF" w14:textId="4BC0FE24" w:rsidR="00A64E22" w:rsidRDefault="00A64E22" w:rsidP="00A64E22">
            <w:pPr>
              <w:widowControl w:val="0"/>
              <w:jc w:val="both"/>
            </w:pPr>
            <w:r>
              <w:rPr>
                <w:rFonts w:hAnsi="Symbol"/>
              </w:rPr>
              <w:t></w:t>
            </w:r>
            <w:r>
              <w:t xml:space="preserve"> The seller or buyer must have an active account on the platform. </w:t>
            </w:r>
          </w:p>
          <w:p w14:paraId="3B33DADD" w14:textId="507C3D03" w:rsidR="005345C0" w:rsidRPr="00A64E22" w:rsidRDefault="00A64E22" w:rsidP="00A64E22">
            <w:pPr>
              <w:widowControl w:val="0"/>
              <w:jc w:val="both"/>
              <w:rPr>
                <w:color w:val="000000" w:themeColor="text1"/>
              </w:rPr>
            </w:pPr>
            <w:r>
              <w:rPr>
                <w:rFonts w:hAnsi="Symbol"/>
              </w:rPr>
              <w:t></w:t>
            </w:r>
            <w:r>
              <w:t xml:space="preserve"> The user must have access to the registered email or phone number associated with their account.</w:t>
            </w:r>
          </w:p>
        </w:tc>
      </w:tr>
      <w:tr w:rsidR="005345C0" w:rsidRPr="00FF07DD" w14:paraId="3D9EE2DA" w14:textId="77777777" w:rsidTr="00A21247">
        <w:trPr>
          <w:trHeight w:val="420"/>
        </w:trPr>
        <w:tc>
          <w:tcPr>
            <w:tcW w:w="1525" w:type="dxa"/>
            <w:gridSpan w:val="2"/>
          </w:tcPr>
          <w:p w14:paraId="33ADA84B" w14:textId="77777777" w:rsidR="005345C0" w:rsidRPr="00FF07DD" w:rsidRDefault="005345C0" w:rsidP="00A21247">
            <w:pPr>
              <w:pStyle w:val="TableHeader"/>
              <w:rPr>
                <w:b w:val="0"/>
                <w:sz w:val="18"/>
              </w:rPr>
            </w:pPr>
            <w:r w:rsidRPr="0089503A">
              <w:t>Post-Conditions</w:t>
            </w:r>
          </w:p>
        </w:tc>
        <w:tc>
          <w:tcPr>
            <w:tcW w:w="7555" w:type="dxa"/>
            <w:gridSpan w:val="3"/>
          </w:tcPr>
          <w:p w14:paraId="26D7BDF3" w14:textId="07ECCDDB" w:rsidR="005345C0" w:rsidRPr="00FF07DD" w:rsidRDefault="005345C0" w:rsidP="00A21247">
            <w:pPr>
              <w:widowControl w:val="0"/>
              <w:rPr>
                <w:color w:val="000000" w:themeColor="text1"/>
              </w:rPr>
            </w:pPr>
            <w:r>
              <w:rPr>
                <w:rFonts w:hAnsi="Symbol"/>
              </w:rPr>
              <w:t></w:t>
            </w:r>
            <w:r>
              <w:t xml:space="preserve"> </w:t>
            </w:r>
            <w:r w:rsidR="00A64E22">
              <w:t xml:space="preserve">The system sends a password reset link or code to the registered email or phone number. </w:t>
            </w:r>
            <w:r w:rsidR="00A64E22">
              <w:br/>
            </w:r>
            <w:r w:rsidR="00A64E22">
              <w:rPr>
                <w:rFonts w:hAnsi="Symbol"/>
              </w:rPr>
              <w:t></w:t>
            </w:r>
            <w:r w:rsidR="00A64E22">
              <w:t xml:space="preserve"> The user successfully resets their password and regains access to their account.</w:t>
            </w:r>
          </w:p>
        </w:tc>
      </w:tr>
      <w:tr w:rsidR="005345C0" w:rsidRPr="00FF07DD" w14:paraId="5727B4A3" w14:textId="77777777" w:rsidTr="00A21247">
        <w:trPr>
          <w:trHeight w:val="420"/>
        </w:trPr>
        <w:tc>
          <w:tcPr>
            <w:tcW w:w="1525" w:type="dxa"/>
            <w:gridSpan w:val="2"/>
          </w:tcPr>
          <w:p w14:paraId="13719B4A" w14:textId="77777777" w:rsidR="005345C0" w:rsidRPr="0089503A" w:rsidRDefault="005345C0" w:rsidP="00A21247">
            <w:pPr>
              <w:pStyle w:val="TableHeader"/>
            </w:pPr>
            <w:r>
              <w:t>Special Requirements</w:t>
            </w:r>
          </w:p>
        </w:tc>
        <w:tc>
          <w:tcPr>
            <w:tcW w:w="7555" w:type="dxa"/>
            <w:gridSpan w:val="3"/>
          </w:tcPr>
          <w:p w14:paraId="68126301" w14:textId="77777777" w:rsidR="00A64E22" w:rsidRDefault="00A64E22" w:rsidP="00A21247">
            <w:pPr>
              <w:widowControl w:val="0"/>
            </w:pPr>
            <w:r>
              <w:rPr>
                <w:rFonts w:hAnsi="Symbol"/>
              </w:rPr>
              <w:t></w:t>
            </w:r>
            <w:r>
              <w:t xml:space="preserve"> The reset process must be secure to prevent unauthorized access. </w:t>
            </w:r>
          </w:p>
          <w:p w14:paraId="476A6168" w14:textId="2E6E0473" w:rsidR="005345C0" w:rsidRPr="00FF07DD" w:rsidRDefault="00A64E22" w:rsidP="00A21247">
            <w:pPr>
              <w:widowControl w:val="0"/>
              <w:rPr>
                <w:color w:val="000000" w:themeColor="text1"/>
              </w:rPr>
            </w:pPr>
            <w:r>
              <w:rPr>
                <w:rFonts w:hAnsi="Symbol"/>
              </w:rPr>
              <w:t></w:t>
            </w:r>
            <w:r>
              <w:t xml:space="preserve"> Password reset links or codes must have an expiration time (e.g., 15 minutes).</w:t>
            </w:r>
          </w:p>
        </w:tc>
      </w:tr>
      <w:tr w:rsidR="005345C0" w:rsidRPr="00FF07DD" w14:paraId="0B7BBB05" w14:textId="77777777" w:rsidTr="00A21247">
        <w:trPr>
          <w:trHeight w:val="420"/>
        </w:trPr>
        <w:tc>
          <w:tcPr>
            <w:tcW w:w="9080" w:type="dxa"/>
            <w:gridSpan w:val="5"/>
          </w:tcPr>
          <w:p w14:paraId="2949B399" w14:textId="77777777" w:rsidR="005345C0" w:rsidRPr="00FF07DD" w:rsidRDefault="005345C0" w:rsidP="00A21247">
            <w:pPr>
              <w:pStyle w:val="TableHeader"/>
              <w:jc w:val="center"/>
              <w:rPr>
                <w:b w:val="0"/>
              </w:rPr>
            </w:pPr>
            <w:r>
              <w:t>Basic Flow</w:t>
            </w:r>
          </w:p>
        </w:tc>
      </w:tr>
      <w:tr w:rsidR="005345C0" w:rsidRPr="0089503A" w14:paraId="25AB7F32" w14:textId="77777777" w:rsidTr="00A21247">
        <w:trPr>
          <w:trHeight w:val="420"/>
        </w:trPr>
        <w:tc>
          <w:tcPr>
            <w:tcW w:w="4405" w:type="dxa"/>
            <w:gridSpan w:val="3"/>
          </w:tcPr>
          <w:p w14:paraId="24C25867" w14:textId="77777777" w:rsidR="005345C0" w:rsidRPr="0089503A" w:rsidRDefault="005345C0" w:rsidP="00A21247">
            <w:pPr>
              <w:pStyle w:val="TableHeader"/>
              <w:jc w:val="center"/>
            </w:pPr>
            <w:r w:rsidRPr="0089503A">
              <w:t>Actor Action</w:t>
            </w:r>
          </w:p>
        </w:tc>
        <w:tc>
          <w:tcPr>
            <w:tcW w:w="4675" w:type="dxa"/>
            <w:gridSpan w:val="2"/>
          </w:tcPr>
          <w:p w14:paraId="4EC639FD" w14:textId="77777777" w:rsidR="005345C0" w:rsidRPr="0089503A" w:rsidRDefault="005345C0" w:rsidP="00A21247">
            <w:pPr>
              <w:widowControl w:val="0"/>
              <w:jc w:val="center"/>
              <w:rPr>
                <w:b/>
                <w:color w:val="000000" w:themeColor="text1"/>
                <w:szCs w:val="18"/>
              </w:rPr>
            </w:pPr>
            <w:r w:rsidRPr="0089503A">
              <w:rPr>
                <w:b/>
                <w:color w:val="000000" w:themeColor="text1"/>
                <w:szCs w:val="18"/>
              </w:rPr>
              <w:t>System Response</w:t>
            </w:r>
          </w:p>
        </w:tc>
      </w:tr>
      <w:tr w:rsidR="005345C0" w:rsidRPr="00FF07DD" w14:paraId="4EA238B5" w14:textId="77777777" w:rsidTr="00A21247">
        <w:trPr>
          <w:trHeight w:val="420"/>
        </w:trPr>
        <w:tc>
          <w:tcPr>
            <w:tcW w:w="535" w:type="dxa"/>
          </w:tcPr>
          <w:p w14:paraId="3F3B644D" w14:textId="77777777" w:rsidR="005345C0" w:rsidRPr="00FF07DD" w:rsidRDefault="005345C0" w:rsidP="00A21247">
            <w:pPr>
              <w:widowControl w:val="0"/>
              <w:jc w:val="center"/>
              <w:rPr>
                <w:color w:val="000000" w:themeColor="text1"/>
              </w:rPr>
            </w:pPr>
            <w:r w:rsidRPr="00FF07DD">
              <w:rPr>
                <w:color w:val="000000" w:themeColor="text1"/>
              </w:rPr>
              <w:t>1</w:t>
            </w:r>
          </w:p>
        </w:tc>
        <w:tc>
          <w:tcPr>
            <w:tcW w:w="3870" w:type="dxa"/>
            <w:gridSpan w:val="2"/>
          </w:tcPr>
          <w:p w14:paraId="6483AE38" w14:textId="7F8E3130" w:rsidR="005345C0" w:rsidRPr="00FF07DD" w:rsidRDefault="00A64E22" w:rsidP="00A21247">
            <w:pPr>
              <w:widowControl w:val="0"/>
              <w:rPr>
                <w:color w:val="000000" w:themeColor="text1"/>
              </w:rPr>
            </w:pPr>
            <w:r>
              <w:t>The user navigates to the login page and clicks "Forgot Password."</w:t>
            </w:r>
          </w:p>
        </w:tc>
        <w:tc>
          <w:tcPr>
            <w:tcW w:w="450" w:type="dxa"/>
          </w:tcPr>
          <w:p w14:paraId="2ABF88CA" w14:textId="77777777" w:rsidR="005345C0" w:rsidRPr="00FF07DD" w:rsidRDefault="005345C0" w:rsidP="00A21247">
            <w:pPr>
              <w:widowControl w:val="0"/>
              <w:jc w:val="center"/>
              <w:rPr>
                <w:color w:val="000000" w:themeColor="text1"/>
              </w:rPr>
            </w:pPr>
            <w:r w:rsidRPr="00FF07DD">
              <w:rPr>
                <w:color w:val="000000" w:themeColor="text1"/>
              </w:rPr>
              <w:t>2</w:t>
            </w:r>
          </w:p>
        </w:tc>
        <w:tc>
          <w:tcPr>
            <w:tcW w:w="4225" w:type="dxa"/>
          </w:tcPr>
          <w:p w14:paraId="10EF7D2F" w14:textId="03507152" w:rsidR="005345C0" w:rsidRPr="006D690B" w:rsidRDefault="00A64E22" w:rsidP="00A21247">
            <w:pPr>
              <w:widowControl w:val="0"/>
            </w:pPr>
            <w:r>
              <w:t>The system prompts the user to enter their registered email.</w:t>
            </w:r>
          </w:p>
        </w:tc>
      </w:tr>
      <w:tr w:rsidR="005345C0" w:rsidRPr="00FF07DD" w14:paraId="30D5F81E" w14:textId="77777777" w:rsidTr="00A21247">
        <w:trPr>
          <w:trHeight w:val="420"/>
        </w:trPr>
        <w:tc>
          <w:tcPr>
            <w:tcW w:w="535" w:type="dxa"/>
          </w:tcPr>
          <w:p w14:paraId="40666047" w14:textId="77777777" w:rsidR="005345C0" w:rsidRPr="00FF07DD" w:rsidRDefault="005345C0" w:rsidP="00A21247">
            <w:pPr>
              <w:widowControl w:val="0"/>
              <w:jc w:val="center"/>
              <w:rPr>
                <w:color w:val="000000" w:themeColor="text1"/>
              </w:rPr>
            </w:pPr>
            <w:r>
              <w:rPr>
                <w:color w:val="000000" w:themeColor="text1"/>
              </w:rPr>
              <w:t>3</w:t>
            </w:r>
          </w:p>
        </w:tc>
        <w:tc>
          <w:tcPr>
            <w:tcW w:w="3870" w:type="dxa"/>
            <w:gridSpan w:val="2"/>
          </w:tcPr>
          <w:p w14:paraId="32886C8B" w14:textId="3A23D1DA" w:rsidR="005345C0" w:rsidRDefault="00A64E22" w:rsidP="00A64E22">
            <w:pPr>
              <w:widowControl w:val="0"/>
            </w:pPr>
            <w:r>
              <w:t>The user enters their registered email and submits the request.</w:t>
            </w:r>
          </w:p>
        </w:tc>
        <w:tc>
          <w:tcPr>
            <w:tcW w:w="450" w:type="dxa"/>
          </w:tcPr>
          <w:p w14:paraId="36B8E7CA" w14:textId="77777777" w:rsidR="005345C0" w:rsidRPr="00FF07DD" w:rsidRDefault="005345C0" w:rsidP="00A21247">
            <w:pPr>
              <w:widowControl w:val="0"/>
              <w:jc w:val="center"/>
              <w:rPr>
                <w:color w:val="000000" w:themeColor="text1"/>
              </w:rPr>
            </w:pPr>
            <w:r>
              <w:rPr>
                <w:color w:val="000000" w:themeColor="text1"/>
              </w:rPr>
              <w:t>4</w:t>
            </w:r>
          </w:p>
        </w:tc>
        <w:tc>
          <w:tcPr>
            <w:tcW w:w="4225" w:type="dxa"/>
          </w:tcPr>
          <w:p w14:paraId="6EA0FB4F" w14:textId="151403E6" w:rsidR="005345C0" w:rsidRDefault="00A64E22" w:rsidP="00A64E22">
            <w:pPr>
              <w:widowControl w:val="0"/>
            </w:pPr>
            <w:r>
              <w:t>The system validates the input and sends a password reset link or code to the provided email.</w:t>
            </w:r>
          </w:p>
        </w:tc>
      </w:tr>
      <w:tr w:rsidR="00A64E22" w:rsidRPr="00FF07DD" w14:paraId="552C488C" w14:textId="77777777" w:rsidTr="00A21247">
        <w:trPr>
          <w:trHeight w:val="420"/>
        </w:trPr>
        <w:tc>
          <w:tcPr>
            <w:tcW w:w="535" w:type="dxa"/>
          </w:tcPr>
          <w:p w14:paraId="43BE3756" w14:textId="08A75D2F" w:rsidR="00A64E22" w:rsidRDefault="00A64E22" w:rsidP="00A21247">
            <w:pPr>
              <w:widowControl w:val="0"/>
              <w:jc w:val="center"/>
              <w:rPr>
                <w:color w:val="000000" w:themeColor="text1"/>
              </w:rPr>
            </w:pPr>
            <w:r>
              <w:rPr>
                <w:color w:val="000000" w:themeColor="text1"/>
              </w:rPr>
              <w:t>5</w:t>
            </w:r>
          </w:p>
        </w:tc>
        <w:tc>
          <w:tcPr>
            <w:tcW w:w="3870" w:type="dxa"/>
            <w:gridSpan w:val="2"/>
          </w:tcPr>
          <w:p w14:paraId="735DC2A5" w14:textId="763F8668" w:rsidR="00A64E22" w:rsidRDefault="00A64E22" w:rsidP="00A64E22">
            <w:pPr>
              <w:widowControl w:val="0"/>
            </w:pPr>
            <w:r>
              <w:t>The user clicks the link or enters the code and navigates to the password reset page.</w:t>
            </w:r>
          </w:p>
        </w:tc>
        <w:tc>
          <w:tcPr>
            <w:tcW w:w="450" w:type="dxa"/>
          </w:tcPr>
          <w:p w14:paraId="6F011D10" w14:textId="4E35D383" w:rsidR="00A64E22" w:rsidRDefault="00A64E22" w:rsidP="00A21247">
            <w:pPr>
              <w:widowControl w:val="0"/>
              <w:jc w:val="center"/>
              <w:rPr>
                <w:color w:val="000000" w:themeColor="text1"/>
              </w:rPr>
            </w:pPr>
            <w:r>
              <w:rPr>
                <w:color w:val="000000" w:themeColor="text1"/>
              </w:rPr>
              <w:t>6</w:t>
            </w:r>
          </w:p>
        </w:tc>
        <w:tc>
          <w:tcPr>
            <w:tcW w:w="4225" w:type="dxa"/>
          </w:tcPr>
          <w:p w14:paraId="18C4E906" w14:textId="27F64669" w:rsidR="00A64E22" w:rsidRDefault="00A64E22" w:rsidP="00A64E22">
            <w:pPr>
              <w:widowControl w:val="0"/>
            </w:pPr>
            <w:r>
              <w:t>The system prompts the user to enter a new password.</w:t>
            </w:r>
          </w:p>
        </w:tc>
      </w:tr>
      <w:tr w:rsidR="00A64E22" w:rsidRPr="00FF07DD" w14:paraId="55BEA1AB" w14:textId="77777777" w:rsidTr="00A21247">
        <w:trPr>
          <w:trHeight w:val="420"/>
        </w:trPr>
        <w:tc>
          <w:tcPr>
            <w:tcW w:w="535" w:type="dxa"/>
          </w:tcPr>
          <w:p w14:paraId="33B2D3EE" w14:textId="2C29A8AA" w:rsidR="00A64E22" w:rsidRDefault="00A64E22" w:rsidP="00A21247">
            <w:pPr>
              <w:widowControl w:val="0"/>
              <w:jc w:val="center"/>
              <w:rPr>
                <w:color w:val="000000" w:themeColor="text1"/>
              </w:rPr>
            </w:pPr>
            <w:r>
              <w:rPr>
                <w:color w:val="000000" w:themeColor="text1"/>
              </w:rPr>
              <w:t>7</w:t>
            </w:r>
          </w:p>
        </w:tc>
        <w:tc>
          <w:tcPr>
            <w:tcW w:w="3870" w:type="dxa"/>
            <w:gridSpan w:val="2"/>
          </w:tcPr>
          <w:p w14:paraId="6E793351" w14:textId="546EB1E5" w:rsidR="00A64E22" w:rsidRDefault="00A64E22" w:rsidP="00A64E22">
            <w:pPr>
              <w:widowControl w:val="0"/>
            </w:pPr>
            <w:r>
              <w:t>The user enters and confirms the new password, then submits the form.</w:t>
            </w:r>
          </w:p>
        </w:tc>
        <w:tc>
          <w:tcPr>
            <w:tcW w:w="450" w:type="dxa"/>
          </w:tcPr>
          <w:p w14:paraId="3AB28CCF" w14:textId="4084C468" w:rsidR="00A64E22" w:rsidRDefault="00A64E22" w:rsidP="00A21247">
            <w:pPr>
              <w:widowControl w:val="0"/>
              <w:jc w:val="center"/>
              <w:rPr>
                <w:color w:val="000000" w:themeColor="text1"/>
              </w:rPr>
            </w:pPr>
            <w:r>
              <w:rPr>
                <w:color w:val="000000" w:themeColor="text1"/>
              </w:rPr>
              <w:t>8</w:t>
            </w:r>
          </w:p>
        </w:tc>
        <w:tc>
          <w:tcPr>
            <w:tcW w:w="4225" w:type="dxa"/>
          </w:tcPr>
          <w:p w14:paraId="6ED0A7B4" w14:textId="1C94F347" w:rsidR="00A64E22" w:rsidRDefault="00A64E22" w:rsidP="00A64E22">
            <w:pPr>
              <w:widowControl w:val="0"/>
            </w:pPr>
            <w:r>
              <w:t xml:space="preserve">The system validates the new password, updates the user's credentials in the </w:t>
            </w:r>
            <w:r>
              <w:lastRenderedPageBreak/>
              <w:t>database, and confirms the reset.</w:t>
            </w:r>
          </w:p>
        </w:tc>
      </w:tr>
      <w:tr w:rsidR="005345C0" w:rsidRPr="00FF07DD" w14:paraId="57FA7E3C" w14:textId="77777777" w:rsidTr="00A21247">
        <w:trPr>
          <w:trHeight w:val="420"/>
        </w:trPr>
        <w:tc>
          <w:tcPr>
            <w:tcW w:w="9080" w:type="dxa"/>
            <w:gridSpan w:val="5"/>
          </w:tcPr>
          <w:p w14:paraId="1B9C5877" w14:textId="77777777" w:rsidR="005345C0" w:rsidRPr="00FF07DD" w:rsidRDefault="005345C0" w:rsidP="00A21247">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5345C0" w:rsidRPr="00FF07DD" w14:paraId="61A168A8" w14:textId="77777777" w:rsidTr="00A21247">
        <w:trPr>
          <w:trHeight w:val="420"/>
        </w:trPr>
        <w:tc>
          <w:tcPr>
            <w:tcW w:w="535" w:type="dxa"/>
          </w:tcPr>
          <w:p w14:paraId="3FC995B2" w14:textId="77777777" w:rsidR="005345C0" w:rsidRPr="00FF07DD" w:rsidRDefault="005345C0" w:rsidP="00A21247">
            <w:pPr>
              <w:widowControl w:val="0"/>
              <w:jc w:val="center"/>
              <w:rPr>
                <w:color w:val="000000" w:themeColor="text1"/>
              </w:rPr>
            </w:pPr>
            <w:r w:rsidRPr="00FF07DD">
              <w:rPr>
                <w:color w:val="000000" w:themeColor="text1"/>
              </w:rPr>
              <w:t>3</w:t>
            </w:r>
          </w:p>
        </w:tc>
        <w:tc>
          <w:tcPr>
            <w:tcW w:w="3870" w:type="dxa"/>
            <w:gridSpan w:val="2"/>
          </w:tcPr>
          <w:p w14:paraId="33809599" w14:textId="1B44C87A" w:rsidR="005345C0" w:rsidRPr="00FF07DD" w:rsidRDefault="00A64E22" w:rsidP="00A64E22">
            <w:pPr>
              <w:widowControl w:val="0"/>
              <w:rPr>
                <w:color w:val="000000" w:themeColor="text1"/>
              </w:rPr>
            </w:pPr>
            <w:r>
              <w:t xml:space="preserve">If the user enters an unregistered email. </w:t>
            </w:r>
          </w:p>
        </w:tc>
        <w:tc>
          <w:tcPr>
            <w:tcW w:w="450" w:type="dxa"/>
          </w:tcPr>
          <w:p w14:paraId="66F7D071" w14:textId="77777777" w:rsidR="005345C0" w:rsidRPr="00FF07DD" w:rsidRDefault="005345C0" w:rsidP="00A21247">
            <w:pPr>
              <w:widowControl w:val="0"/>
              <w:jc w:val="center"/>
              <w:rPr>
                <w:b/>
                <w:color w:val="000000" w:themeColor="text1"/>
              </w:rPr>
            </w:pPr>
            <w:r w:rsidRPr="00FD1CBA">
              <w:rPr>
                <w:color w:val="000000" w:themeColor="text1"/>
              </w:rPr>
              <w:t>4-A</w:t>
            </w:r>
          </w:p>
        </w:tc>
        <w:tc>
          <w:tcPr>
            <w:tcW w:w="4225" w:type="dxa"/>
          </w:tcPr>
          <w:p w14:paraId="4C04724A" w14:textId="5CB53629" w:rsidR="005345C0" w:rsidRPr="00FF07DD" w:rsidRDefault="00A64E22" w:rsidP="00A21247">
            <w:pPr>
              <w:keepNext/>
              <w:widowControl w:val="0"/>
              <w:rPr>
                <w:i/>
                <w:color w:val="000000" w:themeColor="text1"/>
              </w:rPr>
            </w:pPr>
            <w:r>
              <w:t>The system displays an error message and prompts for a valid input.</w:t>
            </w:r>
          </w:p>
        </w:tc>
      </w:tr>
      <w:tr w:rsidR="00A64E22" w:rsidRPr="00FF07DD" w14:paraId="556F773F" w14:textId="77777777" w:rsidTr="00A21247">
        <w:trPr>
          <w:trHeight w:val="420"/>
        </w:trPr>
        <w:tc>
          <w:tcPr>
            <w:tcW w:w="535" w:type="dxa"/>
          </w:tcPr>
          <w:p w14:paraId="0B681E84" w14:textId="6DAEBF75" w:rsidR="00A64E22" w:rsidRPr="00FF07DD" w:rsidRDefault="00A64E22" w:rsidP="00A64E22">
            <w:pPr>
              <w:widowControl w:val="0"/>
              <w:rPr>
                <w:color w:val="000000" w:themeColor="text1"/>
              </w:rPr>
            </w:pPr>
          </w:p>
        </w:tc>
        <w:tc>
          <w:tcPr>
            <w:tcW w:w="3870" w:type="dxa"/>
            <w:gridSpan w:val="2"/>
          </w:tcPr>
          <w:p w14:paraId="3467573D" w14:textId="7C1E555E" w:rsidR="00A64E22" w:rsidRDefault="00A64E22" w:rsidP="00A64E22">
            <w:pPr>
              <w:widowControl w:val="0"/>
            </w:pPr>
            <w:r>
              <w:t>If the user attempts to use an expired reset link or code</w:t>
            </w:r>
          </w:p>
        </w:tc>
        <w:tc>
          <w:tcPr>
            <w:tcW w:w="450" w:type="dxa"/>
          </w:tcPr>
          <w:p w14:paraId="7B8A9C38" w14:textId="77777777" w:rsidR="00A64E22" w:rsidRPr="00FD1CBA" w:rsidRDefault="00A64E22" w:rsidP="00A21247">
            <w:pPr>
              <w:widowControl w:val="0"/>
              <w:jc w:val="center"/>
              <w:rPr>
                <w:color w:val="000000" w:themeColor="text1"/>
              </w:rPr>
            </w:pPr>
          </w:p>
        </w:tc>
        <w:tc>
          <w:tcPr>
            <w:tcW w:w="4225" w:type="dxa"/>
          </w:tcPr>
          <w:p w14:paraId="0F98011D" w14:textId="1E98783F" w:rsidR="00A64E22" w:rsidRDefault="00A64E22" w:rsidP="00A21247">
            <w:pPr>
              <w:keepNext/>
              <w:widowControl w:val="0"/>
            </w:pPr>
            <w:r>
              <w:t>The system notifies the user and prompts them to request a new one</w:t>
            </w:r>
          </w:p>
        </w:tc>
      </w:tr>
    </w:tbl>
    <w:p w14:paraId="30977569" w14:textId="68722635" w:rsidR="008D0CFB" w:rsidRDefault="008D0CFB" w:rsidP="005D379E"/>
    <w:p w14:paraId="0AB14416" w14:textId="53B401E6" w:rsidR="00F90B2E" w:rsidRDefault="00F90B2E" w:rsidP="00F90B2E">
      <w:pPr>
        <w:pStyle w:val="Heading3"/>
      </w:pPr>
      <w:r>
        <w:t>: Add Products to cart</w:t>
      </w:r>
    </w:p>
    <w:p w14:paraId="408569EB" w14:textId="6C1C9EF2" w:rsidR="00024EB0" w:rsidRDefault="00F90B2E" w:rsidP="00BA35A3">
      <w: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90B2E" w:rsidRPr="00FF07DD" w14:paraId="7D146669" w14:textId="77777777" w:rsidTr="001E04EC">
        <w:trPr>
          <w:trHeight w:val="420"/>
        </w:trPr>
        <w:tc>
          <w:tcPr>
            <w:tcW w:w="1525" w:type="dxa"/>
            <w:gridSpan w:val="2"/>
          </w:tcPr>
          <w:p w14:paraId="21E82DCB" w14:textId="77777777" w:rsidR="00F90B2E" w:rsidRPr="00FF07DD" w:rsidRDefault="00F90B2E" w:rsidP="001E04EC">
            <w:pPr>
              <w:pStyle w:val="TableHeader"/>
              <w:rPr>
                <w:b w:val="0"/>
              </w:rPr>
            </w:pPr>
            <w:r w:rsidRPr="00FF07DD">
              <w:t>Name</w:t>
            </w:r>
          </w:p>
        </w:tc>
        <w:tc>
          <w:tcPr>
            <w:tcW w:w="7555" w:type="dxa"/>
            <w:gridSpan w:val="3"/>
          </w:tcPr>
          <w:p w14:paraId="63318050" w14:textId="77777777" w:rsidR="00F90B2E" w:rsidRPr="00FF07DD" w:rsidRDefault="00F90B2E" w:rsidP="001E04EC">
            <w:pPr>
              <w:widowControl w:val="0"/>
              <w:rPr>
                <w:color w:val="000000" w:themeColor="text1"/>
              </w:rPr>
            </w:pPr>
            <w:r>
              <w:t>Add Products to Cart</w:t>
            </w:r>
          </w:p>
        </w:tc>
      </w:tr>
      <w:tr w:rsidR="00F90B2E" w:rsidRPr="00FF07DD" w14:paraId="4A941FF4" w14:textId="77777777" w:rsidTr="001E04EC">
        <w:trPr>
          <w:trHeight w:val="420"/>
        </w:trPr>
        <w:tc>
          <w:tcPr>
            <w:tcW w:w="1525" w:type="dxa"/>
            <w:gridSpan w:val="2"/>
          </w:tcPr>
          <w:p w14:paraId="12A9B2D3" w14:textId="77777777" w:rsidR="00F90B2E" w:rsidRPr="00FF07DD" w:rsidRDefault="00F90B2E" w:rsidP="001E04EC">
            <w:pPr>
              <w:pStyle w:val="TableHeader"/>
              <w:rPr>
                <w:b w:val="0"/>
                <w:sz w:val="18"/>
              </w:rPr>
            </w:pPr>
            <w:r w:rsidRPr="0089503A">
              <w:t>Actors</w:t>
            </w:r>
          </w:p>
        </w:tc>
        <w:tc>
          <w:tcPr>
            <w:tcW w:w="7555" w:type="dxa"/>
            <w:gridSpan w:val="3"/>
          </w:tcPr>
          <w:p w14:paraId="133DF2B1" w14:textId="77777777" w:rsidR="00F90B2E" w:rsidRPr="00FF07DD" w:rsidRDefault="00F90B2E" w:rsidP="001E04EC">
            <w:pPr>
              <w:widowControl w:val="0"/>
              <w:rPr>
                <w:color w:val="000000" w:themeColor="text1"/>
              </w:rPr>
            </w:pPr>
            <w:r>
              <w:t>Buyer</w:t>
            </w:r>
          </w:p>
        </w:tc>
      </w:tr>
      <w:tr w:rsidR="00F90B2E" w:rsidRPr="00FF07DD" w14:paraId="2FD66C26" w14:textId="77777777" w:rsidTr="001E04EC">
        <w:trPr>
          <w:trHeight w:val="420"/>
        </w:trPr>
        <w:tc>
          <w:tcPr>
            <w:tcW w:w="1525" w:type="dxa"/>
            <w:gridSpan w:val="2"/>
          </w:tcPr>
          <w:p w14:paraId="2F9AC190" w14:textId="77777777" w:rsidR="00F90B2E" w:rsidRPr="00FF07DD" w:rsidRDefault="00F90B2E" w:rsidP="001E04EC">
            <w:pPr>
              <w:pStyle w:val="TableHeader"/>
              <w:rPr>
                <w:b w:val="0"/>
                <w:sz w:val="18"/>
              </w:rPr>
            </w:pPr>
            <w:r w:rsidRPr="0089503A">
              <w:t>Summary</w:t>
            </w:r>
          </w:p>
        </w:tc>
        <w:tc>
          <w:tcPr>
            <w:tcW w:w="7555" w:type="dxa"/>
            <w:gridSpan w:val="3"/>
          </w:tcPr>
          <w:p w14:paraId="5F0076B2" w14:textId="77777777" w:rsidR="00F90B2E" w:rsidRPr="00FF07DD" w:rsidRDefault="00F90B2E" w:rsidP="001E04EC">
            <w:pPr>
              <w:widowControl w:val="0"/>
              <w:rPr>
                <w:color w:val="000000" w:themeColor="text1"/>
              </w:rPr>
            </w:pPr>
            <w:r>
              <w:t>The buyer adds selected products to their shopping cart.</w:t>
            </w:r>
          </w:p>
        </w:tc>
      </w:tr>
      <w:tr w:rsidR="00F90B2E" w:rsidRPr="00FF07DD" w14:paraId="769CEECD" w14:textId="77777777" w:rsidTr="001E04EC">
        <w:trPr>
          <w:trHeight w:val="420"/>
        </w:trPr>
        <w:tc>
          <w:tcPr>
            <w:tcW w:w="1525" w:type="dxa"/>
            <w:gridSpan w:val="2"/>
          </w:tcPr>
          <w:p w14:paraId="4FFFAD58" w14:textId="77777777" w:rsidR="00F90B2E" w:rsidRPr="00FF07DD" w:rsidRDefault="00F90B2E" w:rsidP="001E04EC">
            <w:pPr>
              <w:pStyle w:val="TableHeader"/>
              <w:rPr>
                <w:b w:val="0"/>
                <w:sz w:val="18"/>
              </w:rPr>
            </w:pPr>
            <w:r w:rsidRPr="0089503A">
              <w:t>Pre-Conditions</w:t>
            </w:r>
          </w:p>
        </w:tc>
        <w:tc>
          <w:tcPr>
            <w:tcW w:w="7555" w:type="dxa"/>
            <w:gridSpan w:val="3"/>
          </w:tcPr>
          <w:p w14:paraId="1EA9E402" w14:textId="77777777" w:rsidR="00F90B2E" w:rsidRPr="00FF07DD" w:rsidRDefault="00F90B2E" w:rsidP="001E04EC">
            <w:pPr>
              <w:widowControl w:val="0"/>
              <w:rPr>
                <w:color w:val="000000" w:themeColor="text1"/>
              </w:rPr>
            </w:pPr>
            <w:r>
              <w:t>The buyer must be logged in.</w:t>
            </w:r>
          </w:p>
        </w:tc>
      </w:tr>
      <w:tr w:rsidR="00F90B2E" w:rsidRPr="00FF07DD" w14:paraId="2F926AE9" w14:textId="77777777" w:rsidTr="001E04EC">
        <w:trPr>
          <w:trHeight w:val="420"/>
        </w:trPr>
        <w:tc>
          <w:tcPr>
            <w:tcW w:w="1525" w:type="dxa"/>
            <w:gridSpan w:val="2"/>
          </w:tcPr>
          <w:p w14:paraId="7D8212A6" w14:textId="77777777" w:rsidR="00F90B2E" w:rsidRPr="00FF07DD" w:rsidRDefault="00F90B2E" w:rsidP="001E04EC">
            <w:pPr>
              <w:pStyle w:val="TableHeader"/>
              <w:rPr>
                <w:b w:val="0"/>
                <w:sz w:val="18"/>
              </w:rPr>
            </w:pPr>
            <w:r w:rsidRPr="0089503A">
              <w:t>Post-Conditions</w:t>
            </w:r>
          </w:p>
        </w:tc>
        <w:tc>
          <w:tcPr>
            <w:tcW w:w="7555" w:type="dxa"/>
            <w:gridSpan w:val="3"/>
          </w:tcPr>
          <w:p w14:paraId="021264F7" w14:textId="77777777" w:rsidR="00F90B2E" w:rsidRDefault="00F90B2E" w:rsidP="001E04EC">
            <w:r>
              <w:rPr>
                <w:rFonts w:hAnsi="Symbol"/>
              </w:rPr>
              <w:t></w:t>
            </w:r>
            <w:r>
              <w:t xml:space="preserve"> The selected product is added to the cart.</w:t>
            </w:r>
          </w:p>
          <w:p w14:paraId="16B8188C" w14:textId="77777777" w:rsidR="00F90B2E" w:rsidRPr="00FF07DD" w:rsidRDefault="00F90B2E" w:rsidP="001E04EC">
            <w:pPr>
              <w:widowControl w:val="0"/>
              <w:rPr>
                <w:color w:val="000000" w:themeColor="text1"/>
              </w:rPr>
            </w:pPr>
            <w:r>
              <w:rPr>
                <w:rFonts w:hAnsi="Symbol"/>
              </w:rPr>
              <w:t></w:t>
            </w:r>
            <w:r>
              <w:t xml:space="preserve">  The buyer’s cart is updated in real time.</w:t>
            </w:r>
          </w:p>
        </w:tc>
      </w:tr>
      <w:tr w:rsidR="00F90B2E" w:rsidRPr="00FF07DD" w14:paraId="0C7E8416" w14:textId="77777777" w:rsidTr="001E04EC">
        <w:trPr>
          <w:trHeight w:val="420"/>
        </w:trPr>
        <w:tc>
          <w:tcPr>
            <w:tcW w:w="1525" w:type="dxa"/>
            <w:gridSpan w:val="2"/>
          </w:tcPr>
          <w:p w14:paraId="1F1C3208" w14:textId="77777777" w:rsidR="00F90B2E" w:rsidRPr="0089503A" w:rsidRDefault="00F90B2E" w:rsidP="001E04EC">
            <w:pPr>
              <w:pStyle w:val="TableHeader"/>
            </w:pPr>
            <w:r>
              <w:t>Special Requirements</w:t>
            </w:r>
          </w:p>
        </w:tc>
        <w:tc>
          <w:tcPr>
            <w:tcW w:w="7555" w:type="dxa"/>
            <w:gridSpan w:val="3"/>
          </w:tcPr>
          <w:p w14:paraId="17B81807" w14:textId="77777777" w:rsidR="00F90B2E" w:rsidRPr="00FF07DD" w:rsidRDefault="00F90B2E" w:rsidP="001E04EC">
            <w:pPr>
              <w:widowControl w:val="0"/>
              <w:rPr>
                <w:color w:val="000000" w:themeColor="text1"/>
              </w:rPr>
            </w:pPr>
            <w:r>
              <w:t>Allow the buyer to specify quantity before adding to the cart.</w:t>
            </w:r>
          </w:p>
        </w:tc>
      </w:tr>
      <w:tr w:rsidR="00F90B2E" w:rsidRPr="00FF07DD" w14:paraId="02C01233" w14:textId="77777777" w:rsidTr="001E04EC">
        <w:trPr>
          <w:trHeight w:val="420"/>
        </w:trPr>
        <w:tc>
          <w:tcPr>
            <w:tcW w:w="9080" w:type="dxa"/>
            <w:gridSpan w:val="5"/>
          </w:tcPr>
          <w:p w14:paraId="6C9DF4AA" w14:textId="77777777" w:rsidR="00F90B2E" w:rsidRPr="00FF07DD" w:rsidRDefault="00F90B2E" w:rsidP="001E04EC">
            <w:pPr>
              <w:pStyle w:val="TableHeader"/>
              <w:jc w:val="center"/>
              <w:rPr>
                <w:b w:val="0"/>
              </w:rPr>
            </w:pPr>
            <w:r>
              <w:t>Basic Flow</w:t>
            </w:r>
          </w:p>
        </w:tc>
      </w:tr>
      <w:tr w:rsidR="00F90B2E" w:rsidRPr="0089503A" w14:paraId="0BD7BC5C" w14:textId="77777777" w:rsidTr="001E04EC">
        <w:trPr>
          <w:trHeight w:val="420"/>
        </w:trPr>
        <w:tc>
          <w:tcPr>
            <w:tcW w:w="4405" w:type="dxa"/>
            <w:gridSpan w:val="3"/>
          </w:tcPr>
          <w:p w14:paraId="1D86EC7F" w14:textId="77777777" w:rsidR="00F90B2E" w:rsidRPr="0089503A" w:rsidRDefault="00F90B2E" w:rsidP="001E04EC">
            <w:pPr>
              <w:pStyle w:val="TableHeader"/>
              <w:jc w:val="center"/>
            </w:pPr>
            <w:r w:rsidRPr="0089503A">
              <w:t>Actor Action</w:t>
            </w:r>
          </w:p>
        </w:tc>
        <w:tc>
          <w:tcPr>
            <w:tcW w:w="4675" w:type="dxa"/>
            <w:gridSpan w:val="2"/>
          </w:tcPr>
          <w:p w14:paraId="5C2B7FEE" w14:textId="77777777" w:rsidR="00F90B2E" w:rsidRPr="0089503A" w:rsidRDefault="00F90B2E" w:rsidP="001E04EC">
            <w:pPr>
              <w:widowControl w:val="0"/>
              <w:jc w:val="center"/>
              <w:rPr>
                <w:b/>
                <w:color w:val="000000" w:themeColor="text1"/>
                <w:szCs w:val="18"/>
              </w:rPr>
            </w:pPr>
            <w:r w:rsidRPr="0089503A">
              <w:rPr>
                <w:b/>
                <w:color w:val="000000" w:themeColor="text1"/>
                <w:szCs w:val="18"/>
              </w:rPr>
              <w:t>System Response</w:t>
            </w:r>
          </w:p>
        </w:tc>
      </w:tr>
      <w:tr w:rsidR="00F90B2E" w:rsidRPr="00FF07DD" w14:paraId="4B00A7C8" w14:textId="77777777" w:rsidTr="001E04EC">
        <w:trPr>
          <w:trHeight w:val="420"/>
        </w:trPr>
        <w:tc>
          <w:tcPr>
            <w:tcW w:w="535" w:type="dxa"/>
          </w:tcPr>
          <w:p w14:paraId="6E61C24D" w14:textId="77777777" w:rsidR="00F90B2E" w:rsidRPr="00FF07DD" w:rsidRDefault="00F90B2E" w:rsidP="001E04EC">
            <w:pPr>
              <w:widowControl w:val="0"/>
              <w:jc w:val="center"/>
              <w:rPr>
                <w:color w:val="000000" w:themeColor="text1"/>
              </w:rPr>
            </w:pPr>
            <w:r w:rsidRPr="00FF07DD">
              <w:rPr>
                <w:color w:val="000000" w:themeColor="text1"/>
              </w:rPr>
              <w:t>1</w:t>
            </w:r>
          </w:p>
        </w:tc>
        <w:tc>
          <w:tcPr>
            <w:tcW w:w="3870" w:type="dxa"/>
            <w:gridSpan w:val="2"/>
          </w:tcPr>
          <w:p w14:paraId="3767FC9C" w14:textId="77777777" w:rsidR="00F90B2E" w:rsidRPr="00FF07DD" w:rsidRDefault="00F90B2E" w:rsidP="001E04EC">
            <w:pPr>
              <w:widowControl w:val="0"/>
              <w:rPr>
                <w:color w:val="000000" w:themeColor="text1"/>
              </w:rPr>
            </w:pPr>
            <w:r>
              <w:t>The buyer clicks "Add to Cart" for a product.</w:t>
            </w:r>
          </w:p>
        </w:tc>
        <w:tc>
          <w:tcPr>
            <w:tcW w:w="450" w:type="dxa"/>
          </w:tcPr>
          <w:p w14:paraId="2B52B13C" w14:textId="77777777" w:rsidR="00F90B2E" w:rsidRPr="00FF07DD" w:rsidRDefault="00F90B2E" w:rsidP="001E04EC">
            <w:pPr>
              <w:widowControl w:val="0"/>
              <w:jc w:val="center"/>
              <w:rPr>
                <w:color w:val="000000" w:themeColor="text1"/>
              </w:rPr>
            </w:pPr>
            <w:r w:rsidRPr="00FF07DD">
              <w:rPr>
                <w:color w:val="000000" w:themeColor="text1"/>
              </w:rPr>
              <w:t>2</w:t>
            </w:r>
          </w:p>
        </w:tc>
        <w:tc>
          <w:tcPr>
            <w:tcW w:w="4225" w:type="dxa"/>
          </w:tcPr>
          <w:p w14:paraId="1E6605FE" w14:textId="77777777" w:rsidR="00F90B2E" w:rsidRPr="00FF07DD" w:rsidRDefault="00F90B2E" w:rsidP="001E04EC">
            <w:pPr>
              <w:widowControl w:val="0"/>
              <w:rPr>
                <w:color w:val="000000" w:themeColor="text1"/>
              </w:rPr>
            </w:pPr>
            <w:r>
              <w:t>The system adds the product to the cart and updates the cart’s total.</w:t>
            </w:r>
          </w:p>
        </w:tc>
      </w:tr>
      <w:tr w:rsidR="00F90B2E" w:rsidRPr="00FF07DD" w14:paraId="4C3827DA" w14:textId="77777777" w:rsidTr="001E04EC">
        <w:trPr>
          <w:trHeight w:val="420"/>
        </w:trPr>
        <w:tc>
          <w:tcPr>
            <w:tcW w:w="9080" w:type="dxa"/>
            <w:gridSpan w:val="5"/>
          </w:tcPr>
          <w:p w14:paraId="73317A92" w14:textId="77777777" w:rsidR="00F90B2E" w:rsidRPr="00FF07DD" w:rsidRDefault="00F90B2E"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90B2E" w:rsidRPr="00FF07DD" w14:paraId="4F120AFE" w14:textId="77777777" w:rsidTr="001E04EC">
        <w:trPr>
          <w:trHeight w:val="420"/>
        </w:trPr>
        <w:tc>
          <w:tcPr>
            <w:tcW w:w="535" w:type="dxa"/>
          </w:tcPr>
          <w:p w14:paraId="215DB6EE" w14:textId="77777777" w:rsidR="00F90B2E" w:rsidRPr="00FF07DD" w:rsidRDefault="00F90B2E" w:rsidP="001E04EC">
            <w:pPr>
              <w:widowControl w:val="0"/>
              <w:jc w:val="center"/>
              <w:rPr>
                <w:color w:val="000000" w:themeColor="text1"/>
              </w:rPr>
            </w:pPr>
            <w:r w:rsidRPr="00FF07DD">
              <w:rPr>
                <w:color w:val="000000" w:themeColor="text1"/>
              </w:rPr>
              <w:t>3</w:t>
            </w:r>
          </w:p>
        </w:tc>
        <w:tc>
          <w:tcPr>
            <w:tcW w:w="3870" w:type="dxa"/>
            <w:gridSpan w:val="2"/>
          </w:tcPr>
          <w:p w14:paraId="233F8F0C" w14:textId="77777777" w:rsidR="00F90B2E" w:rsidRPr="00FF07DD" w:rsidRDefault="00F90B2E" w:rsidP="001E04EC">
            <w:pPr>
              <w:widowControl w:val="0"/>
              <w:rPr>
                <w:color w:val="000000" w:themeColor="text1"/>
              </w:rPr>
            </w:pPr>
            <w:r>
              <w:t>The buyer tries to add an out-of-stock product</w:t>
            </w:r>
          </w:p>
        </w:tc>
        <w:tc>
          <w:tcPr>
            <w:tcW w:w="450" w:type="dxa"/>
          </w:tcPr>
          <w:p w14:paraId="585F76E1" w14:textId="77777777" w:rsidR="00F90B2E" w:rsidRPr="00FF07DD" w:rsidRDefault="00F90B2E" w:rsidP="001E04EC">
            <w:pPr>
              <w:widowControl w:val="0"/>
              <w:jc w:val="center"/>
              <w:rPr>
                <w:b/>
                <w:color w:val="000000" w:themeColor="text1"/>
              </w:rPr>
            </w:pPr>
            <w:r w:rsidRPr="00FD1CBA">
              <w:rPr>
                <w:color w:val="000000" w:themeColor="text1"/>
              </w:rPr>
              <w:t>4-A</w:t>
            </w:r>
          </w:p>
        </w:tc>
        <w:tc>
          <w:tcPr>
            <w:tcW w:w="4225" w:type="dxa"/>
          </w:tcPr>
          <w:p w14:paraId="6160866E" w14:textId="77777777" w:rsidR="00F90B2E" w:rsidRPr="00FF07DD" w:rsidRDefault="00F90B2E" w:rsidP="001E04EC">
            <w:pPr>
              <w:keepNext/>
              <w:widowControl w:val="0"/>
              <w:rPr>
                <w:i/>
                <w:color w:val="000000" w:themeColor="text1"/>
              </w:rPr>
            </w:pPr>
            <w:r>
              <w:t>The system displays a message: "This product is currently out of stock."</w:t>
            </w:r>
          </w:p>
        </w:tc>
      </w:tr>
    </w:tbl>
    <w:p w14:paraId="55996644" w14:textId="6226CED4" w:rsidR="00BA35A3" w:rsidRDefault="00BA35A3" w:rsidP="005D379E"/>
    <w:p w14:paraId="71654484" w14:textId="646A7052" w:rsidR="00BA35A3" w:rsidRDefault="00BA35A3" w:rsidP="00BA35A3">
      <w:pPr>
        <w:pStyle w:val="Heading3"/>
      </w:pPr>
      <w:r>
        <w:t>: Remove product from cart</w:t>
      </w:r>
    </w:p>
    <w:p w14:paraId="6263DD97" w14:textId="77777777" w:rsidR="00BA35A3" w:rsidRPr="00BA35A3" w:rsidRDefault="00BA35A3" w:rsidP="00BA35A3"/>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A35A3" w:rsidRPr="00FF07DD" w14:paraId="59B24464" w14:textId="77777777" w:rsidTr="00125727">
        <w:trPr>
          <w:trHeight w:val="420"/>
        </w:trPr>
        <w:tc>
          <w:tcPr>
            <w:tcW w:w="1525" w:type="dxa"/>
            <w:gridSpan w:val="2"/>
          </w:tcPr>
          <w:p w14:paraId="75535199" w14:textId="77777777" w:rsidR="00BA35A3" w:rsidRPr="00FF07DD" w:rsidRDefault="00BA35A3" w:rsidP="00125727">
            <w:pPr>
              <w:pStyle w:val="TableHeader"/>
              <w:rPr>
                <w:b w:val="0"/>
              </w:rPr>
            </w:pPr>
            <w:r w:rsidRPr="00FF07DD">
              <w:t>Name</w:t>
            </w:r>
          </w:p>
        </w:tc>
        <w:tc>
          <w:tcPr>
            <w:tcW w:w="7555" w:type="dxa"/>
            <w:gridSpan w:val="3"/>
          </w:tcPr>
          <w:p w14:paraId="186E474E" w14:textId="4F96357B" w:rsidR="00BA35A3" w:rsidRPr="00FF07DD" w:rsidRDefault="00BA35A3" w:rsidP="00125727">
            <w:pPr>
              <w:widowControl w:val="0"/>
              <w:rPr>
                <w:color w:val="000000" w:themeColor="text1"/>
              </w:rPr>
            </w:pPr>
            <w:r>
              <w:t>Remove product from cart</w:t>
            </w:r>
          </w:p>
        </w:tc>
      </w:tr>
      <w:tr w:rsidR="00BA35A3" w:rsidRPr="00FF07DD" w14:paraId="5684E00F" w14:textId="77777777" w:rsidTr="00125727">
        <w:trPr>
          <w:trHeight w:val="420"/>
        </w:trPr>
        <w:tc>
          <w:tcPr>
            <w:tcW w:w="1525" w:type="dxa"/>
            <w:gridSpan w:val="2"/>
          </w:tcPr>
          <w:p w14:paraId="26F68DFE" w14:textId="77777777" w:rsidR="00BA35A3" w:rsidRPr="00FF07DD" w:rsidRDefault="00BA35A3" w:rsidP="00125727">
            <w:pPr>
              <w:pStyle w:val="TableHeader"/>
              <w:rPr>
                <w:b w:val="0"/>
                <w:sz w:val="18"/>
              </w:rPr>
            </w:pPr>
            <w:r w:rsidRPr="0089503A">
              <w:t>Actors</w:t>
            </w:r>
          </w:p>
        </w:tc>
        <w:tc>
          <w:tcPr>
            <w:tcW w:w="7555" w:type="dxa"/>
            <w:gridSpan w:val="3"/>
          </w:tcPr>
          <w:p w14:paraId="5BB1FEB2" w14:textId="77777777" w:rsidR="00BA35A3" w:rsidRPr="00FF07DD" w:rsidRDefault="00BA35A3" w:rsidP="00125727">
            <w:pPr>
              <w:widowControl w:val="0"/>
              <w:rPr>
                <w:color w:val="000000" w:themeColor="text1"/>
              </w:rPr>
            </w:pPr>
            <w:r>
              <w:t>Buyer</w:t>
            </w:r>
          </w:p>
        </w:tc>
      </w:tr>
      <w:tr w:rsidR="00BA35A3" w:rsidRPr="00FF07DD" w14:paraId="3DAAC70B" w14:textId="77777777" w:rsidTr="00125727">
        <w:trPr>
          <w:trHeight w:val="420"/>
        </w:trPr>
        <w:tc>
          <w:tcPr>
            <w:tcW w:w="1525" w:type="dxa"/>
            <w:gridSpan w:val="2"/>
          </w:tcPr>
          <w:p w14:paraId="429480C8" w14:textId="77777777" w:rsidR="00BA35A3" w:rsidRPr="00FF07DD" w:rsidRDefault="00BA35A3" w:rsidP="00125727">
            <w:pPr>
              <w:pStyle w:val="TableHeader"/>
              <w:rPr>
                <w:b w:val="0"/>
                <w:sz w:val="18"/>
              </w:rPr>
            </w:pPr>
            <w:r w:rsidRPr="0089503A">
              <w:t>Summary</w:t>
            </w:r>
          </w:p>
        </w:tc>
        <w:tc>
          <w:tcPr>
            <w:tcW w:w="7555" w:type="dxa"/>
            <w:gridSpan w:val="3"/>
          </w:tcPr>
          <w:p w14:paraId="561D509F" w14:textId="17C4D70D" w:rsidR="00BA35A3" w:rsidRPr="00FF07DD" w:rsidRDefault="00BA35A3" w:rsidP="00125727">
            <w:pPr>
              <w:widowControl w:val="0"/>
              <w:rPr>
                <w:color w:val="000000" w:themeColor="text1"/>
              </w:rPr>
            </w:pPr>
            <w:r>
              <w:t>The buyer can remove a product from their shopping cart.</w:t>
            </w:r>
          </w:p>
        </w:tc>
      </w:tr>
      <w:tr w:rsidR="00BA35A3" w:rsidRPr="00FF07DD" w14:paraId="0C20B929" w14:textId="77777777" w:rsidTr="00125727">
        <w:trPr>
          <w:trHeight w:val="420"/>
        </w:trPr>
        <w:tc>
          <w:tcPr>
            <w:tcW w:w="1525" w:type="dxa"/>
            <w:gridSpan w:val="2"/>
          </w:tcPr>
          <w:p w14:paraId="5BA2BE52" w14:textId="77777777" w:rsidR="00BA35A3" w:rsidRPr="00FF07DD" w:rsidRDefault="00BA35A3" w:rsidP="00125727">
            <w:pPr>
              <w:pStyle w:val="TableHeader"/>
              <w:rPr>
                <w:b w:val="0"/>
                <w:sz w:val="18"/>
              </w:rPr>
            </w:pPr>
            <w:r w:rsidRPr="0089503A">
              <w:t>Pre-Conditions</w:t>
            </w:r>
          </w:p>
        </w:tc>
        <w:tc>
          <w:tcPr>
            <w:tcW w:w="7555" w:type="dxa"/>
            <w:gridSpan w:val="3"/>
          </w:tcPr>
          <w:p w14:paraId="799FCED6" w14:textId="4E23C164" w:rsidR="00BA35A3" w:rsidRDefault="00BA35A3" w:rsidP="00BA35A3">
            <w:r>
              <w:rPr>
                <w:rFonts w:hAnsi="Symbol"/>
              </w:rPr>
              <w:t></w:t>
            </w:r>
            <w:r>
              <w:t xml:space="preserve"> The buyer must be logged in.</w:t>
            </w:r>
          </w:p>
          <w:p w14:paraId="0D6C3B04" w14:textId="767186C1" w:rsidR="00BA35A3" w:rsidRPr="00FF07DD" w:rsidRDefault="00BA35A3" w:rsidP="00BA35A3">
            <w:pPr>
              <w:widowControl w:val="0"/>
              <w:rPr>
                <w:color w:val="000000" w:themeColor="text1"/>
              </w:rPr>
            </w:pPr>
            <w:r>
              <w:rPr>
                <w:rFonts w:hAnsi="Symbol"/>
              </w:rPr>
              <w:t></w:t>
            </w:r>
            <w:r>
              <w:t xml:space="preserve"> The buyer must have at least one product in the cart.</w:t>
            </w:r>
          </w:p>
        </w:tc>
      </w:tr>
      <w:tr w:rsidR="00BA35A3" w:rsidRPr="00FF07DD" w14:paraId="022B5D6E" w14:textId="77777777" w:rsidTr="00125727">
        <w:trPr>
          <w:trHeight w:val="420"/>
        </w:trPr>
        <w:tc>
          <w:tcPr>
            <w:tcW w:w="1525" w:type="dxa"/>
            <w:gridSpan w:val="2"/>
          </w:tcPr>
          <w:p w14:paraId="5E6C0FEB" w14:textId="77777777" w:rsidR="00BA35A3" w:rsidRPr="00FF07DD" w:rsidRDefault="00BA35A3" w:rsidP="00125727">
            <w:pPr>
              <w:pStyle w:val="TableHeader"/>
              <w:rPr>
                <w:b w:val="0"/>
                <w:sz w:val="18"/>
              </w:rPr>
            </w:pPr>
            <w:r w:rsidRPr="0089503A">
              <w:t>Post-Conditions</w:t>
            </w:r>
          </w:p>
        </w:tc>
        <w:tc>
          <w:tcPr>
            <w:tcW w:w="7555" w:type="dxa"/>
            <w:gridSpan w:val="3"/>
          </w:tcPr>
          <w:p w14:paraId="38C53FBF" w14:textId="63F80263" w:rsidR="00BA35A3" w:rsidRPr="00FF07DD" w:rsidRDefault="00BA35A3" w:rsidP="00125727">
            <w:pPr>
              <w:widowControl w:val="0"/>
              <w:rPr>
                <w:color w:val="000000" w:themeColor="text1"/>
              </w:rPr>
            </w:pPr>
            <w:r>
              <w:t>The selected product is removed from the cart.</w:t>
            </w:r>
          </w:p>
        </w:tc>
      </w:tr>
      <w:tr w:rsidR="00BA35A3" w:rsidRPr="00FF07DD" w14:paraId="31A672FB" w14:textId="77777777" w:rsidTr="00125727">
        <w:trPr>
          <w:trHeight w:val="420"/>
        </w:trPr>
        <w:tc>
          <w:tcPr>
            <w:tcW w:w="1525" w:type="dxa"/>
            <w:gridSpan w:val="2"/>
          </w:tcPr>
          <w:p w14:paraId="54ABECAC" w14:textId="77777777" w:rsidR="00BA35A3" w:rsidRPr="0089503A" w:rsidRDefault="00BA35A3" w:rsidP="00125727">
            <w:pPr>
              <w:pStyle w:val="TableHeader"/>
            </w:pPr>
            <w:r>
              <w:t>Special Requirements</w:t>
            </w:r>
          </w:p>
        </w:tc>
        <w:tc>
          <w:tcPr>
            <w:tcW w:w="7555" w:type="dxa"/>
            <w:gridSpan w:val="3"/>
          </w:tcPr>
          <w:p w14:paraId="62A366AA" w14:textId="4027198F" w:rsidR="00BA35A3" w:rsidRPr="00FF07DD" w:rsidRDefault="00BA35A3" w:rsidP="00125727">
            <w:pPr>
              <w:widowControl w:val="0"/>
              <w:rPr>
                <w:color w:val="000000" w:themeColor="text1"/>
              </w:rPr>
            </w:pPr>
          </w:p>
        </w:tc>
      </w:tr>
      <w:tr w:rsidR="00BA35A3" w:rsidRPr="00FF07DD" w14:paraId="657C19A2" w14:textId="77777777" w:rsidTr="00125727">
        <w:trPr>
          <w:trHeight w:val="420"/>
        </w:trPr>
        <w:tc>
          <w:tcPr>
            <w:tcW w:w="9080" w:type="dxa"/>
            <w:gridSpan w:val="5"/>
          </w:tcPr>
          <w:p w14:paraId="5995DE40" w14:textId="77777777" w:rsidR="00BA35A3" w:rsidRPr="00FF07DD" w:rsidRDefault="00BA35A3" w:rsidP="00125727">
            <w:pPr>
              <w:pStyle w:val="TableHeader"/>
              <w:jc w:val="center"/>
              <w:rPr>
                <w:b w:val="0"/>
              </w:rPr>
            </w:pPr>
            <w:r>
              <w:t>Basic Flow</w:t>
            </w:r>
          </w:p>
        </w:tc>
      </w:tr>
      <w:tr w:rsidR="00BA35A3" w:rsidRPr="0089503A" w14:paraId="4FBB4DF1" w14:textId="77777777" w:rsidTr="00125727">
        <w:trPr>
          <w:trHeight w:val="420"/>
        </w:trPr>
        <w:tc>
          <w:tcPr>
            <w:tcW w:w="4405" w:type="dxa"/>
            <w:gridSpan w:val="3"/>
          </w:tcPr>
          <w:p w14:paraId="64F05AA1" w14:textId="77777777" w:rsidR="00BA35A3" w:rsidRPr="0089503A" w:rsidRDefault="00BA35A3" w:rsidP="00125727">
            <w:pPr>
              <w:pStyle w:val="TableHeader"/>
              <w:jc w:val="center"/>
            </w:pPr>
            <w:r w:rsidRPr="0089503A">
              <w:t>Actor Action</w:t>
            </w:r>
          </w:p>
        </w:tc>
        <w:tc>
          <w:tcPr>
            <w:tcW w:w="4675" w:type="dxa"/>
            <w:gridSpan w:val="2"/>
          </w:tcPr>
          <w:p w14:paraId="73D1B936" w14:textId="77777777" w:rsidR="00BA35A3" w:rsidRPr="0089503A" w:rsidRDefault="00BA35A3" w:rsidP="00125727">
            <w:pPr>
              <w:widowControl w:val="0"/>
              <w:jc w:val="center"/>
              <w:rPr>
                <w:b/>
                <w:color w:val="000000" w:themeColor="text1"/>
                <w:szCs w:val="18"/>
              </w:rPr>
            </w:pPr>
            <w:r w:rsidRPr="0089503A">
              <w:rPr>
                <w:b/>
                <w:color w:val="000000" w:themeColor="text1"/>
                <w:szCs w:val="18"/>
              </w:rPr>
              <w:t>System Response</w:t>
            </w:r>
          </w:p>
        </w:tc>
      </w:tr>
      <w:tr w:rsidR="00BA35A3" w:rsidRPr="00FF07DD" w14:paraId="0E27E5C2" w14:textId="77777777" w:rsidTr="00125727">
        <w:trPr>
          <w:trHeight w:val="420"/>
        </w:trPr>
        <w:tc>
          <w:tcPr>
            <w:tcW w:w="535" w:type="dxa"/>
          </w:tcPr>
          <w:p w14:paraId="5FAA042B" w14:textId="77777777" w:rsidR="00BA35A3" w:rsidRPr="00FF07DD" w:rsidRDefault="00BA35A3" w:rsidP="00125727">
            <w:pPr>
              <w:widowControl w:val="0"/>
              <w:jc w:val="center"/>
              <w:rPr>
                <w:color w:val="000000" w:themeColor="text1"/>
              </w:rPr>
            </w:pPr>
            <w:r w:rsidRPr="00FF07DD">
              <w:rPr>
                <w:color w:val="000000" w:themeColor="text1"/>
              </w:rPr>
              <w:lastRenderedPageBreak/>
              <w:t>1</w:t>
            </w:r>
          </w:p>
        </w:tc>
        <w:tc>
          <w:tcPr>
            <w:tcW w:w="3870" w:type="dxa"/>
            <w:gridSpan w:val="2"/>
          </w:tcPr>
          <w:p w14:paraId="186EDBDC" w14:textId="0CE053C0" w:rsidR="00BA35A3" w:rsidRPr="00FF07DD" w:rsidRDefault="00BA35A3" w:rsidP="00125727">
            <w:pPr>
              <w:widowControl w:val="0"/>
              <w:rPr>
                <w:color w:val="000000" w:themeColor="text1"/>
              </w:rPr>
            </w:pPr>
            <w:r>
              <w:t>The buyer navigates to the cart page.</w:t>
            </w:r>
          </w:p>
        </w:tc>
        <w:tc>
          <w:tcPr>
            <w:tcW w:w="450" w:type="dxa"/>
          </w:tcPr>
          <w:p w14:paraId="6FF55286" w14:textId="77777777" w:rsidR="00BA35A3" w:rsidRPr="00FF07DD" w:rsidRDefault="00BA35A3" w:rsidP="00125727">
            <w:pPr>
              <w:widowControl w:val="0"/>
              <w:jc w:val="center"/>
              <w:rPr>
                <w:color w:val="000000" w:themeColor="text1"/>
              </w:rPr>
            </w:pPr>
            <w:r w:rsidRPr="00FF07DD">
              <w:rPr>
                <w:color w:val="000000" w:themeColor="text1"/>
              </w:rPr>
              <w:t>2</w:t>
            </w:r>
          </w:p>
        </w:tc>
        <w:tc>
          <w:tcPr>
            <w:tcW w:w="4225" w:type="dxa"/>
          </w:tcPr>
          <w:p w14:paraId="316BC316" w14:textId="2BA49F85" w:rsidR="00BA35A3" w:rsidRPr="00FF07DD" w:rsidRDefault="00BA35A3" w:rsidP="00125727">
            <w:pPr>
              <w:widowControl w:val="0"/>
              <w:rPr>
                <w:color w:val="000000" w:themeColor="text1"/>
              </w:rPr>
            </w:pPr>
            <w:r>
              <w:t>The system displays all products in the buyer's cart.</w:t>
            </w:r>
          </w:p>
        </w:tc>
      </w:tr>
      <w:tr w:rsidR="00BA35A3" w:rsidRPr="00FF07DD" w14:paraId="700C673A" w14:textId="77777777" w:rsidTr="00125727">
        <w:trPr>
          <w:trHeight w:val="420"/>
        </w:trPr>
        <w:tc>
          <w:tcPr>
            <w:tcW w:w="535" w:type="dxa"/>
          </w:tcPr>
          <w:p w14:paraId="606C2B64" w14:textId="541893A8" w:rsidR="00BA35A3" w:rsidRPr="00FF07DD" w:rsidRDefault="00BA35A3" w:rsidP="00125727">
            <w:pPr>
              <w:widowControl w:val="0"/>
              <w:jc w:val="center"/>
              <w:rPr>
                <w:color w:val="000000" w:themeColor="text1"/>
              </w:rPr>
            </w:pPr>
            <w:r>
              <w:rPr>
                <w:color w:val="000000" w:themeColor="text1"/>
              </w:rPr>
              <w:t>3</w:t>
            </w:r>
          </w:p>
        </w:tc>
        <w:tc>
          <w:tcPr>
            <w:tcW w:w="3870" w:type="dxa"/>
            <w:gridSpan w:val="2"/>
          </w:tcPr>
          <w:p w14:paraId="30C98A86" w14:textId="6964D837" w:rsidR="00BA35A3" w:rsidRDefault="00BA35A3" w:rsidP="00125727">
            <w:pPr>
              <w:widowControl w:val="0"/>
            </w:pPr>
            <w:r>
              <w:t>The buyer clicks the "Remove" button next to a product.</w:t>
            </w:r>
          </w:p>
        </w:tc>
        <w:tc>
          <w:tcPr>
            <w:tcW w:w="450" w:type="dxa"/>
          </w:tcPr>
          <w:p w14:paraId="3ED3FF6F" w14:textId="1B64339F" w:rsidR="00BA35A3" w:rsidRPr="00FF07DD" w:rsidRDefault="00BA35A3" w:rsidP="00125727">
            <w:pPr>
              <w:widowControl w:val="0"/>
              <w:jc w:val="center"/>
              <w:rPr>
                <w:color w:val="000000" w:themeColor="text1"/>
              </w:rPr>
            </w:pPr>
            <w:r>
              <w:rPr>
                <w:color w:val="000000" w:themeColor="text1"/>
              </w:rPr>
              <w:t>4</w:t>
            </w:r>
          </w:p>
        </w:tc>
        <w:tc>
          <w:tcPr>
            <w:tcW w:w="4225" w:type="dxa"/>
          </w:tcPr>
          <w:p w14:paraId="65FB2D79" w14:textId="2083169B" w:rsidR="00BA35A3" w:rsidRDefault="00BA35A3" w:rsidP="00125727">
            <w:pPr>
              <w:widowControl w:val="0"/>
            </w:pPr>
            <w:r>
              <w:t>The system removes the product from the cart and updates the total price.</w:t>
            </w:r>
          </w:p>
        </w:tc>
      </w:tr>
      <w:tr w:rsidR="00BA35A3" w:rsidRPr="00FF07DD" w14:paraId="1816EACA" w14:textId="77777777" w:rsidTr="00125727">
        <w:trPr>
          <w:trHeight w:val="420"/>
        </w:trPr>
        <w:tc>
          <w:tcPr>
            <w:tcW w:w="9080" w:type="dxa"/>
            <w:gridSpan w:val="5"/>
          </w:tcPr>
          <w:p w14:paraId="2BA5F0E2" w14:textId="77777777" w:rsidR="00BA35A3" w:rsidRPr="00FF07DD" w:rsidRDefault="00BA35A3"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BA35A3" w:rsidRPr="00FF07DD" w14:paraId="12E19991" w14:textId="77777777" w:rsidTr="00125727">
        <w:trPr>
          <w:trHeight w:val="420"/>
        </w:trPr>
        <w:tc>
          <w:tcPr>
            <w:tcW w:w="535" w:type="dxa"/>
          </w:tcPr>
          <w:p w14:paraId="423A154F" w14:textId="77777777" w:rsidR="00BA35A3" w:rsidRPr="00FF07DD" w:rsidRDefault="00BA35A3" w:rsidP="00125727">
            <w:pPr>
              <w:widowControl w:val="0"/>
              <w:jc w:val="center"/>
              <w:rPr>
                <w:color w:val="000000" w:themeColor="text1"/>
              </w:rPr>
            </w:pPr>
            <w:r w:rsidRPr="00FF07DD">
              <w:rPr>
                <w:color w:val="000000" w:themeColor="text1"/>
              </w:rPr>
              <w:t>3</w:t>
            </w:r>
          </w:p>
        </w:tc>
        <w:tc>
          <w:tcPr>
            <w:tcW w:w="3870" w:type="dxa"/>
            <w:gridSpan w:val="2"/>
          </w:tcPr>
          <w:p w14:paraId="49504DF1" w14:textId="3F6B9AAA" w:rsidR="00BA35A3" w:rsidRPr="00FF07DD" w:rsidRDefault="00BA35A3" w:rsidP="00125727">
            <w:pPr>
              <w:widowControl w:val="0"/>
              <w:rPr>
                <w:color w:val="000000" w:themeColor="text1"/>
              </w:rPr>
            </w:pPr>
          </w:p>
        </w:tc>
        <w:tc>
          <w:tcPr>
            <w:tcW w:w="450" w:type="dxa"/>
          </w:tcPr>
          <w:p w14:paraId="28CAF304" w14:textId="77777777" w:rsidR="00BA35A3" w:rsidRPr="00FF07DD" w:rsidRDefault="00BA35A3" w:rsidP="00125727">
            <w:pPr>
              <w:widowControl w:val="0"/>
              <w:jc w:val="center"/>
              <w:rPr>
                <w:b/>
                <w:color w:val="000000" w:themeColor="text1"/>
              </w:rPr>
            </w:pPr>
            <w:r w:rsidRPr="00FD1CBA">
              <w:rPr>
                <w:color w:val="000000" w:themeColor="text1"/>
              </w:rPr>
              <w:t>4-A</w:t>
            </w:r>
          </w:p>
        </w:tc>
        <w:tc>
          <w:tcPr>
            <w:tcW w:w="4225" w:type="dxa"/>
          </w:tcPr>
          <w:p w14:paraId="0CD9997A" w14:textId="711EC2D7" w:rsidR="00BA35A3" w:rsidRPr="00FF07DD" w:rsidRDefault="00BA35A3" w:rsidP="00125727">
            <w:pPr>
              <w:keepNext/>
              <w:widowControl w:val="0"/>
              <w:rPr>
                <w:i/>
                <w:color w:val="000000" w:themeColor="text1"/>
              </w:rPr>
            </w:pPr>
          </w:p>
        </w:tc>
      </w:tr>
    </w:tbl>
    <w:p w14:paraId="28A782C3" w14:textId="08B7204E" w:rsidR="00BA35A3" w:rsidRDefault="00BA35A3" w:rsidP="00BA35A3"/>
    <w:p w14:paraId="1C8944F6" w14:textId="64245B4D" w:rsidR="00AC2FDF" w:rsidRDefault="00AC2FDF" w:rsidP="00AC2FDF">
      <w:pPr>
        <w:pStyle w:val="Heading3"/>
      </w:pPr>
      <w:r>
        <w:t>: Add Review to Product</w:t>
      </w:r>
    </w:p>
    <w:p w14:paraId="745F06F5" w14:textId="2F7838F5" w:rsidR="00BA35A3" w:rsidRDefault="00BA35A3" w:rsidP="00BA35A3"/>
    <w:p w14:paraId="322DD97C" w14:textId="77777777" w:rsidR="00AC2FDF" w:rsidRPr="00BA35A3" w:rsidRDefault="00AC2FDF" w:rsidP="00BA35A3"/>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AC2FDF" w:rsidRPr="00FF07DD" w14:paraId="6780D360" w14:textId="77777777" w:rsidTr="00125727">
        <w:trPr>
          <w:trHeight w:val="420"/>
        </w:trPr>
        <w:tc>
          <w:tcPr>
            <w:tcW w:w="1525" w:type="dxa"/>
            <w:gridSpan w:val="2"/>
          </w:tcPr>
          <w:p w14:paraId="62073C2C" w14:textId="77777777" w:rsidR="00AC2FDF" w:rsidRPr="00FF07DD" w:rsidRDefault="00AC2FDF" w:rsidP="00125727">
            <w:pPr>
              <w:pStyle w:val="TableHeader"/>
              <w:rPr>
                <w:b w:val="0"/>
              </w:rPr>
            </w:pPr>
            <w:r w:rsidRPr="00FF07DD">
              <w:t>Name</w:t>
            </w:r>
          </w:p>
        </w:tc>
        <w:tc>
          <w:tcPr>
            <w:tcW w:w="7555" w:type="dxa"/>
            <w:gridSpan w:val="3"/>
          </w:tcPr>
          <w:p w14:paraId="4A9C4145" w14:textId="3304B483" w:rsidR="00AC2FDF" w:rsidRPr="00FF07DD" w:rsidRDefault="00AC2FDF" w:rsidP="00125727">
            <w:pPr>
              <w:widowControl w:val="0"/>
              <w:rPr>
                <w:color w:val="000000" w:themeColor="text1"/>
              </w:rPr>
            </w:pPr>
            <w:r>
              <w:t>Add Review to Product</w:t>
            </w:r>
          </w:p>
        </w:tc>
      </w:tr>
      <w:tr w:rsidR="00AC2FDF" w:rsidRPr="00FF07DD" w14:paraId="03895FF0" w14:textId="77777777" w:rsidTr="00125727">
        <w:trPr>
          <w:trHeight w:val="420"/>
        </w:trPr>
        <w:tc>
          <w:tcPr>
            <w:tcW w:w="1525" w:type="dxa"/>
            <w:gridSpan w:val="2"/>
          </w:tcPr>
          <w:p w14:paraId="5439E583" w14:textId="77777777" w:rsidR="00AC2FDF" w:rsidRPr="00FF07DD" w:rsidRDefault="00AC2FDF" w:rsidP="00125727">
            <w:pPr>
              <w:pStyle w:val="TableHeader"/>
              <w:rPr>
                <w:b w:val="0"/>
                <w:sz w:val="18"/>
              </w:rPr>
            </w:pPr>
            <w:r w:rsidRPr="0089503A">
              <w:t>Actors</w:t>
            </w:r>
          </w:p>
        </w:tc>
        <w:tc>
          <w:tcPr>
            <w:tcW w:w="7555" w:type="dxa"/>
            <w:gridSpan w:val="3"/>
          </w:tcPr>
          <w:p w14:paraId="4C26B20C" w14:textId="77777777" w:rsidR="00AC2FDF" w:rsidRPr="00FF07DD" w:rsidRDefault="00AC2FDF" w:rsidP="00125727">
            <w:pPr>
              <w:widowControl w:val="0"/>
              <w:rPr>
                <w:color w:val="000000" w:themeColor="text1"/>
              </w:rPr>
            </w:pPr>
            <w:r>
              <w:t>Buyer</w:t>
            </w:r>
          </w:p>
        </w:tc>
      </w:tr>
      <w:tr w:rsidR="00AC2FDF" w:rsidRPr="00FF07DD" w14:paraId="61266F2D" w14:textId="77777777" w:rsidTr="00125727">
        <w:trPr>
          <w:trHeight w:val="420"/>
        </w:trPr>
        <w:tc>
          <w:tcPr>
            <w:tcW w:w="1525" w:type="dxa"/>
            <w:gridSpan w:val="2"/>
          </w:tcPr>
          <w:p w14:paraId="48322B0A" w14:textId="77777777" w:rsidR="00AC2FDF" w:rsidRPr="00FF07DD" w:rsidRDefault="00AC2FDF" w:rsidP="00125727">
            <w:pPr>
              <w:pStyle w:val="TableHeader"/>
              <w:rPr>
                <w:b w:val="0"/>
                <w:sz w:val="18"/>
              </w:rPr>
            </w:pPr>
            <w:r w:rsidRPr="0089503A">
              <w:t>Summary</w:t>
            </w:r>
          </w:p>
        </w:tc>
        <w:tc>
          <w:tcPr>
            <w:tcW w:w="7555" w:type="dxa"/>
            <w:gridSpan w:val="3"/>
          </w:tcPr>
          <w:p w14:paraId="47AA08F5" w14:textId="6BBC683D" w:rsidR="00AC2FDF" w:rsidRPr="00FF07DD" w:rsidRDefault="00AC2FDF" w:rsidP="00125727">
            <w:pPr>
              <w:widowControl w:val="0"/>
              <w:rPr>
                <w:color w:val="000000" w:themeColor="text1"/>
              </w:rPr>
            </w:pPr>
            <w:r>
              <w:t>The buyer can add a review to a product.</w:t>
            </w:r>
          </w:p>
        </w:tc>
      </w:tr>
      <w:tr w:rsidR="00AC2FDF" w:rsidRPr="00FF07DD" w14:paraId="5B4F5871" w14:textId="77777777" w:rsidTr="00125727">
        <w:trPr>
          <w:trHeight w:val="420"/>
        </w:trPr>
        <w:tc>
          <w:tcPr>
            <w:tcW w:w="1525" w:type="dxa"/>
            <w:gridSpan w:val="2"/>
          </w:tcPr>
          <w:p w14:paraId="1A83F8D4" w14:textId="77777777" w:rsidR="00AC2FDF" w:rsidRPr="00FF07DD" w:rsidRDefault="00AC2FDF" w:rsidP="00125727">
            <w:pPr>
              <w:pStyle w:val="TableHeader"/>
              <w:rPr>
                <w:b w:val="0"/>
                <w:sz w:val="18"/>
              </w:rPr>
            </w:pPr>
            <w:r w:rsidRPr="0089503A">
              <w:t>Pre-Conditions</w:t>
            </w:r>
          </w:p>
        </w:tc>
        <w:tc>
          <w:tcPr>
            <w:tcW w:w="7555" w:type="dxa"/>
            <w:gridSpan w:val="3"/>
          </w:tcPr>
          <w:p w14:paraId="5AE9EDA9" w14:textId="3821929B" w:rsidR="00AC2FDF" w:rsidRPr="00FF07DD" w:rsidRDefault="00AC2FDF" w:rsidP="00125727">
            <w:pPr>
              <w:widowControl w:val="0"/>
              <w:rPr>
                <w:color w:val="000000" w:themeColor="text1"/>
              </w:rPr>
            </w:pPr>
            <w:r>
              <w:t>The buyer must be logged in.</w:t>
            </w:r>
          </w:p>
        </w:tc>
      </w:tr>
      <w:tr w:rsidR="00AC2FDF" w:rsidRPr="00FF07DD" w14:paraId="627C9C0B" w14:textId="77777777" w:rsidTr="00125727">
        <w:trPr>
          <w:trHeight w:val="420"/>
        </w:trPr>
        <w:tc>
          <w:tcPr>
            <w:tcW w:w="1525" w:type="dxa"/>
            <w:gridSpan w:val="2"/>
          </w:tcPr>
          <w:p w14:paraId="0E00BE0C" w14:textId="77777777" w:rsidR="00AC2FDF" w:rsidRPr="00FF07DD" w:rsidRDefault="00AC2FDF" w:rsidP="00125727">
            <w:pPr>
              <w:pStyle w:val="TableHeader"/>
              <w:rPr>
                <w:b w:val="0"/>
                <w:sz w:val="18"/>
              </w:rPr>
            </w:pPr>
            <w:r w:rsidRPr="0089503A">
              <w:t>Post-Conditions</w:t>
            </w:r>
          </w:p>
        </w:tc>
        <w:tc>
          <w:tcPr>
            <w:tcW w:w="7555" w:type="dxa"/>
            <w:gridSpan w:val="3"/>
          </w:tcPr>
          <w:p w14:paraId="4D87816A" w14:textId="6F229EF5" w:rsidR="00AC2FDF" w:rsidRPr="00FF07DD" w:rsidRDefault="00AC2FDF" w:rsidP="00125727">
            <w:pPr>
              <w:widowControl w:val="0"/>
              <w:rPr>
                <w:color w:val="000000" w:themeColor="text1"/>
              </w:rPr>
            </w:pPr>
            <w:r>
              <w:t>The review is saved and associated with the product</w:t>
            </w:r>
          </w:p>
        </w:tc>
      </w:tr>
      <w:tr w:rsidR="00AC2FDF" w:rsidRPr="00FF07DD" w14:paraId="218009A4" w14:textId="77777777" w:rsidTr="00125727">
        <w:trPr>
          <w:trHeight w:val="420"/>
        </w:trPr>
        <w:tc>
          <w:tcPr>
            <w:tcW w:w="1525" w:type="dxa"/>
            <w:gridSpan w:val="2"/>
          </w:tcPr>
          <w:p w14:paraId="617B3859" w14:textId="77777777" w:rsidR="00AC2FDF" w:rsidRPr="0089503A" w:rsidRDefault="00AC2FDF" w:rsidP="00125727">
            <w:pPr>
              <w:pStyle w:val="TableHeader"/>
            </w:pPr>
            <w:r>
              <w:t>Special Requirements</w:t>
            </w:r>
          </w:p>
        </w:tc>
        <w:tc>
          <w:tcPr>
            <w:tcW w:w="7555" w:type="dxa"/>
            <w:gridSpan w:val="3"/>
          </w:tcPr>
          <w:p w14:paraId="4F2D8CD1" w14:textId="77777777" w:rsidR="00AC2FDF" w:rsidRPr="00FF07DD" w:rsidRDefault="00AC2FDF" w:rsidP="00125727">
            <w:pPr>
              <w:widowControl w:val="0"/>
              <w:rPr>
                <w:color w:val="000000" w:themeColor="text1"/>
              </w:rPr>
            </w:pPr>
          </w:p>
        </w:tc>
      </w:tr>
      <w:tr w:rsidR="00AC2FDF" w:rsidRPr="00FF07DD" w14:paraId="0D32B109" w14:textId="77777777" w:rsidTr="00125727">
        <w:trPr>
          <w:trHeight w:val="420"/>
        </w:trPr>
        <w:tc>
          <w:tcPr>
            <w:tcW w:w="9080" w:type="dxa"/>
            <w:gridSpan w:val="5"/>
          </w:tcPr>
          <w:p w14:paraId="47FE98A4" w14:textId="77777777" w:rsidR="00AC2FDF" w:rsidRPr="00FF07DD" w:rsidRDefault="00AC2FDF" w:rsidP="00125727">
            <w:pPr>
              <w:pStyle w:val="TableHeader"/>
              <w:jc w:val="center"/>
              <w:rPr>
                <w:b w:val="0"/>
              </w:rPr>
            </w:pPr>
            <w:r>
              <w:t>Basic Flow</w:t>
            </w:r>
          </w:p>
        </w:tc>
      </w:tr>
      <w:tr w:rsidR="00AC2FDF" w:rsidRPr="0089503A" w14:paraId="03CB9E1F" w14:textId="77777777" w:rsidTr="00125727">
        <w:trPr>
          <w:trHeight w:val="420"/>
        </w:trPr>
        <w:tc>
          <w:tcPr>
            <w:tcW w:w="4405" w:type="dxa"/>
            <w:gridSpan w:val="3"/>
          </w:tcPr>
          <w:p w14:paraId="6CBE577F" w14:textId="77777777" w:rsidR="00AC2FDF" w:rsidRPr="0089503A" w:rsidRDefault="00AC2FDF" w:rsidP="00125727">
            <w:pPr>
              <w:pStyle w:val="TableHeader"/>
              <w:jc w:val="center"/>
            </w:pPr>
            <w:r w:rsidRPr="0089503A">
              <w:t>Actor Action</w:t>
            </w:r>
          </w:p>
        </w:tc>
        <w:tc>
          <w:tcPr>
            <w:tcW w:w="4675" w:type="dxa"/>
            <w:gridSpan w:val="2"/>
          </w:tcPr>
          <w:p w14:paraId="5D2F89F0" w14:textId="77777777" w:rsidR="00AC2FDF" w:rsidRPr="0089503A" w:rsidRDefault="00AC2FDF" w:rsidP="00125727">
            <w:pPr>
              <w:widowControl w:val="0"/>
              <w:jc w:val="center"/>
              <w:rPr>
                <w:b/>
                <w:color w:val="000000" w:themeColor="text1"/>
                <w:szCs w:val="18"/>
              </w:rPr>
            </w:pPr>
            <w:r w:rsidRPr="0089503A">
              <w:rPr>
                <w:b/>
                <w:color w:val="000000" w:themeColor="text1"/>
                <w:szCs w:val="18"/>
              </w:rPr>
              <w:t>System Response</w:t>
            </w:r>
          </w:p>
        </w:tc>
      </w:tr>
      <w:tr w:rsidR="00AC2FDF" w:rsidRPr="00FF07DD" w14:paraId="2DE93762" w14:textId="77777777" w:rsidTr="00125727">
        <w:trPr>
          <w:trHeight w:val="420"/>
        </w:trPr>
        <w:tc>
          <w:tcPr>
            <w:tcW w:w="535" w:type="dxa"/>
          </w:tcPr>
          <w:p w14:paraId="357DCE40" w14:textId="77777777" w:rsidR="00AC2FDF" w:rsidRPr="00FF07DD" w:rsidRDefault="00AC2FDF" w:rsidP="00125727">
            <w:pPr>
              <w:widowControl w:val="0"/>
              <w:jc w:val="center"/>
              <w:rPr>
                <w:color w:val="000000" w:themeColor="text1"/>
              </w:rPr>
            </w:pPr>
            <w:r w:rsidRPr="00FF07DD">
              <w:rPr>
                <w:color w:val="000000" w:themeColor="text1"/>
              </w:rPr>
              <w:t>1</w:t>
            </w:r>
          </w:p>
        </w:tc>
        <w:tc>
          <w:tcPr>
            <w:tcW w:w="3870" w:type="dxa"/>
            <w:gridSpan w:val="2"/>
          </w:tcPr>
          <w:p w14:paraId="365E2F90" w14:textId="575AD190" w:rsidR="00AC2FDF" w:rsidRPr="00FF07DD" w:rsidRDefault="00AC2FDF" w:rsidP="00125727">
            <w:pPr>
              <w:widowControl w:val="0"/>
              <w:rPr>
                <w:color w:val="000000" w:themeColor="text1"/>
              </w:rPr>
            </w:pPr>
            <w:r>
              <w:t>The buyer navigates to the product page.</w:t>
            </w:r>
          </w:p>
        </w:tc>
        <w:tc>
          <w:tcPr>
            <w:tcW w:w="450" w:type="dxa"/>
          </w:tcPr>
          <w:p w14:paraId="565377A2" w14:textId="77777777" w:rsidR="00AC2FDF" w:rsidRPr="00FF07DD" w:rsidRDefault="00AC2FDF" w:rsidP="00125727">
            <w:pPr>
              <w:widowControl w:val="0"/>
              <w:jc w:val="center"/>
              <w:rPr>
                <w:color w:val="000000" w:themeColor="text1"/>
              </w:rPr>
            </w:pPr>
            <w:r w:rsidRPr="00FF07DD">
              <w:rPr>
                <w:color w:val="000000" w:themeColor="text1"/>
              </w:rPr>
              <w:t>2</w:t>
            </w:r>
          </w:p>
        </w:tc>
        <w:tc>
          <w:tcPr>
            <w:tcW w:w="4225" w:type="dxa"/>
          </w:tcPr>
          <w:p w14:paraId="5B217743" w14:textId="7B054BDE" w:rsidR="00AC2FDF" w:rsidRPr="00FF07DD" w:rsidRDefault="00AC2FDF" w:rsidP="00125727">
            <w:pPr>
              <w:widowControl w:val="0"/>
              <w:rPr>
                <w:color w:val="000000" w:themeColor="text1"/>
              </w:rPr>
            </w:pPr>
            <w:r>
              <w:t>The system displays the product details and a "Write a Review" section.</w:t>
            </w:r>
          </w:p>
        </w:tc>
      </w:tr>
      <w:tr w:rsidR="00AC2FDF" w:rsidRPr="00FF07DD" w14:paraId="495E055F" w14:textId="77777777" w:rsidTr="00125727">
        <w:trPr>
          <w:trHeight w:val="420"/>
        </w:trPr>
        <w:tc>
          <w:tcPr>
            <w:tcW w:w="535" w:type="dxa"/>
          </w:tcPr>
          <w:p w14:paraId="66FE6F9C" w14:textId="77777777" w:rsidR="00AC2FDF" w:rsidRPr="00FF07DD" w:rsidRDefault="00AC2FDF" w:rsidP="00125727">
            <w:pPr>
              <w:widowControl w:val="0"/>
              <w:jc w:val="center"/>
              <w:rPr>
                <w:color w:val="000000" w:themeColor="text1"/>
              </w:rPr>
            </w:pPr>
            <w:r>
              <w:rPr>
                <w:color w:val="000000" w:themeColor="text1"/>
              </w:rPr>
              <w:t>3</w:t>
            </w:r>
          </w:p>
        </w:tc>
        <w:tc>
          <w:tcPr>
            <w:tcW w:w="3870" w:type="dxa"/>
            <w:gridSpan w:val="2"/>
          </w:tcPr>
          <w:p w14:paraId="4A0C98AD" w14:textId="6D7D3304" w:rsidR="00AC2FDF" w:rsidRDefault="00AC2FDF" w:rsidP="00125727">
            <w:pPr>
              <w:widowControl w:val="0"/>
            </w:pPr>
            <w:r>
              <w:t>The buyer writes a review and submits it.</w:t>
            </w:r>
          </w:p>
        </w:tc>
        <w:tc>
          <w:tcPr>
            <w:tcW w:w="450" w:type="dxa"/>
          </w:tcPr>
          <w:p w14:paraId="6049F8FE" w14:textId="77777777" w:rsidR="00AC2FDF" w:rsidRPr="00FF07DD" w:rsidRDefault="00AC2FDF" w:rsidP="00125727">
            <w:pPr>
              <w:widowControl w:val="0"/>
              <w:jc w:val="center"/>
              <w:rPr>
                <w:color w:val="000000" w:themeColor="text1"/>
              </w:rPr>
            </w:pPr>
            <w:r>
              <w:rPr>
                <w:color w:val="000000" w:themeColor="text1"/>
              </w:rPr>
              <w:t>4</w:t>
            </w:r>
          </w:p>
        </w:tc>
        <w:tc>
          <w:tcPr>
            <w:tcW w:w="4225" w:type="dxa"/>
          </w:tcPr>
          <w:p w14:paraId="10E20171" w14:textId="729B5E52" w:rsidR="00AC2FDF" w:rsidRDefault="00AC2FDF" w:rsidP="00125727">
            <w:pPr>
              <w:widowControl w:val="0"/>
            </w:pPr>
            <w:r>
              <w:t>The system validates the review and saves it to the database.</w:t>
            </w:r>
          </w:p>
        </w:tc>
      </w:tr>
      <w:tr w:rsidR="00AC2FDF" w:rsidRPr="00FF07DD" w14:paraId="4F76D68E" w14:textId="77777777" w:rsidTr="00125727">
        <w:trPr>
          <w:trHeight w:val="420"/>
        </w:trPr>
        <w:tc>
          <w:tcPr>
            <w:tcW w:w="535" w:type="dxa"/>
          </w:tcPr>
          <w:p w14:paraId="7450CD49" w14:textId="77777777" w:rsidR="00AC2FDF" w:rsidRDefault="00AC2FDF" w:rsidP="00125727">
            <w:pPr>
              <w:widowControl w:val="0"/>
              <w:jc w:val="center"/>
              <w:rPr>
                <w:color w:val="000000" w:themeColor="text1"/>
              </w:rPr>
            </w:pPr>
          </w:p>
        </w:tc>
        <w:tc>
          <w:tcPr>
            <w:tcW w:w="3870" w:type="dxa"/>
            <w:gridSpan w:val="2"/>
          </w:tcPr>
          <w:p w14:paraId="5AE04D06" w14:textId="77777777" w:rsidR="00AC2FDF" w:rsidRDefault="00AC2FDF" w:rsidP="00125727">
            <w:pPr>
              <w:widowControl w:val="0"/>
            </w:pPr>
          </w:p>
        </w:tc>
        <w:tc>
          <w:tcPr>
            <w:tcW w:w="450" w:type="dxa"/>
          </w:tcPr>
          <w:p w14:paraId="69F7C169" w14:textId="7BAD56F7" w:rsidR="00AC2FDF" w:rsidRDefault="00AC2FDF" w:rsidP="00125727">
            <w:pPr>
              <w:widowControl w:val="0"/>
              <w:jc w:val="center"/>
              <w:rPr>
                <w:color w:val="000000" w:themeColor="text1"/>
              </w:rPr>
            </w:pPr>
            <w:r>
              <w:rPr>
                <w:color w:val="000000" w:themeColor="text1"/>
              </w:rPr>
              <w:t>5</w:t>
            </w:r>
          </w:p>
        </w:tc>
        <w:tc>
          <w:tcPr>
            <w:tcW w:w="4225" w:type="dxa"/>
          </w:tcPr>
          <w:p w14:paraId="60C3B801" w14:textId="270E9D1D" w:rsidR="00AC2FDF" w:rsidRDefault="00AC2FDF" w:rsidP="00125727">
            <w:pPr>
              <w:widowControl w:val="0"/>
            </w:pPr>
            <w:r>
              <w:t>The system displays a success message: "Your review has been submitted."</w:t>
            </w:r>
          </w:p>
        </w:tc>
      </w:tr>
      <w:tr w:rsidR="00AC2FDF" w:rsidRPr="00FF07DD" w14:paraId="38761C58" w14:textId="77777777" w:rsidTr="00125727">
        <w:trPr>
          <w:trHeight w:val="420"/>
        </w:trPr>
        <w:tc>
          <w:tcPr>
            <w:tcW w:w="9080" w:type="dxa"/>
            <w:gridSpan w:val="5"/>
          </w:tcPr>
          <w:p w14:paraId="3700E5A1" w14:textId="77777777" w:rsidR="00AC2FDF" w:rsidRPr="00FF07DD" w:rsidRDefault="00AC2FDF"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AC2FDF" w:rsidRPr="00FF07DD" w14:paraId="21C77C7C" w14:textId="77777777" w:rsidTr="00125727">
        <w:trPr>
          <w:trHeight w:val="420"/>
        </w:trPr>
        <w:tc>
          <w:tcPr>
            <w:tcW w:w="535" w:type="dxa"/>
          </w:tcPr>
          <w:p w14:paraId="262A210E" w14:textId="77777777" w:rsidR="00AC2FDF" w:rsidRPr="00FF07DD" w:rsidRDefault="00AC2FDF" w:rsidP="00125727">
            <w:pPr>
              <w:widowControl w:val="0"/>
              <w:jc w:val="center"/>
              <w:rPr>
                <w:color w:val="000000" w:themeColor="text1"/>
              </w:rPr>
            </w:pPr>
            <w:r w:rsidRPr="00FF07DD">
              <w:rPr>
                <w:color w:val="000000" w:themeColor="text1"/>
              </w:rPr>
              <w:t>3</w:t>
            </w:r>
          </w:p>
        </w:tc>
        <w:tc>
          <w:tcPr>
            <w:tcW w:w="3870" w:type="dxa"/>
            <w:gridSpan w:val="2"/>
          </w:tcPr>
          <w:p w14:paraId="3942DBB2" w14:textId="77777777" w:rsidR="00AC2FDF" w:rsidRPr="00FF07DD" w:rsidRDefault="00AC2FDF" w:rsidP="00125727">
            <w:pPr>
              <w:widowControl w:val="0"/>
              <w:rPr>
                <w:color w:val="000000" w:themeColor="text1"/>
              </w:rPr>
            </w:pPr>
          </w:p>
        </w:tc>
        <w:tc>
          <w:tcPr>
            <w:tcW w:w="450" w:type="dxa"/>
          </w:tcPr>
          <w:p w14:paraId="54F30BB0" w14:textId="77777777" w:rsidR="00AC2FDF" w:rsidRPr="00FF07DD" w:rsidRDefault="00AC2FDF" w:rsidP="00125727">
            <w:pPr>
              <w:widowControl w:val="0"/>
              <w:jc w:val="center"/>
              <w:rPr>
                <w:b/>
                <w:color w:val="000000" w:themeColor="text1"/>
              </w:rPr>
            </w:pPr>
            <w:r w:rsidRPr="00FD1CBA">
              <w:rPr>
                <w:color w:val="000000" w:themeColor="text1"/>
              </w:rPr>
              <w:t>4-A</w:t>
            </w:r>
          </w:p>
        </w:tc>
        <w:tc>
          <w:tcPr>
            <w:tcW w:w="4225" w:type="dxa"/>
          </w:tcPr>
          <w:p w14:paraId="0B14387B" w14:textId="77777777" w:rsidR="00AC2FDF" w:rsidRPr="00FF07DD" w:rsidRDefault="00AC2FDF" w:rsidP="00125727">
            <w:pPr>
              <w:keepNext/>
              <w:widowControl w:val="0"/>
              <w:rPr>
                <w:i/>
                <w:color w:val="000000" w:themeColor="text1"/>
              </w:rPr>
            </w:pPr>
          </w:p>
        </w:tc>
      </w:tr>
    </w:tbl>
    <w:p w14:paraId="6DBDA1A9" w14:textId="2E716BEF" w:rsidR="00BA35A3" w:rsidRDefault="00BA35A3" w:rsidP="005D379E"/>
    <w:p w14:paraId="577C7A2D" w14:textId="7F37F013" w:rsidR="00C442C7" w:rsidRDefault="00C442C7" w:rsidP="00C442C7">
      <w:pPr>
        <w:pStyle w:val="Heading3"/>
      </w:pPr>
      <w:r>
        <w:t>: View Products Page</w:t>
      </w:r>
    </w:p>
    <w:p w14:paraId="504675CE" w14:textId="144C20ED" w:rsidR="00C442C7" w:rsidRDefault="00C442C7" w:rsidP="005D379E"/>
    <w:p w14:paraId="4797F193"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05332BDE" w14:textId="77777777" w:rsidTr="00125727">
        <w:trPr>
          <w:trHeight w:val="420"/>
        </w:trPr>
        <w:tc>
          <w:tcPr>
            <w:tcW w:w="1525" w:type="dxa"/>
            <w:gridSpan w:val="2"/>
          </w:tcPr>
          <w:p w14:paraId="0CC3C0F1" w14:textId="77777777" w:rsidR="00C442C7" w:rsidRPr="00FF07DD" w:rsidRDefault="00C442C7" w:rsidP="00125727">
            <w:pPr>
              <w:pStyle w:val="TableHeader"/>
              <w:rPr>
                <w:b w:val="0"/>
              </w:rPr>
            </w:pPr>
            <w:r w:rsidRPr="00FF07DD">
              <w:t>Name</w:t>
            </w:r>
          </w:p>
        </w:tc>
        <w:tc>
          <w:tcPr>
            <w:tcW w:w="7555" w:type="dxa"/>
            <w:gridSpan w:val="3"/>
          </w:tcPr>
          <w:p w14:paraId="4CCD90A7" w14:textId="518C6265" w:rsidR="00C442C7" w:rsidRPr="00FF07DD" w:rsidRDefault="00C442C7" w:rsidP="00125727">
            <w:pPr>
              <w:widowControl w:val="0"/>
              <w:rPr>
                <w:color w:val="000000" w:themeColor="text1"/>
              </w:rPr>
            </w:pPr>
            <w:r>
              <w:t>View Products Page</w:t>
            </w:r>
          </w:p>
        </w:tc>
      </w:tr>
      <w:tr w:rsidR="00C442C7" w:rsidRPr="00FF07DD" w14:paraId="34BD5192" w14:textId="77777777" w:rsidTr="00125727">
        <w:trPr>
          <w:trHeight w:val="420"/>
        </w:trPr>
        <w:tc>
          <w:tcPr>
            <w:tcW w:w="1525" w:type="dxa"/>
            <w:gridSpan w:val="2"/>
          </w:tcPr>
          <w:p w14:paraId="172684EB" w14:textId="77777777" w:rsidR="00C442C7" w:rsidRPr="00FF07DD" w:rsidRDefault="00C442C7" w:rsidP="00125727">
            <w:pPr>
              <w:pStyle w:val="TableHeader"/>
              <w:rPr>
                <w:b w:val="0"/>
                <w:sz w:val="18"/>
              </w:rPr>
            </w:pPr>
            <w:r w:rsidRPr="0089503A">
              <w:t>Actors</w:t>
            </w:r>
          </w:p>
        </w:tc>
        <w:tc>
          <w:tcPr>
            <w:tcW w:w="7555" w:type="dxa"/>
            <w:gridSpan w:val="3"/>
          </w:tcPr>
          <w:p w14:paraId="3BC5F7B9" w14:textId="77777777" w:rsidR="00C442C7" w:rsidRPr="00FF07DD" w:rsidRDefault="00C442C7" w:rsidP="00125727">
            <w:pPr>
              <w:widowControl w:val="0"/>
              <w:rPr>
                <w:color w:val="000000" w:themeColor="text1"/>
              </w:rPr>
            </w:pPr>
            <w:r>
              <w:t>Buyer</w:t>
            </w:r>
          </w:p>
        </w:tc>
      </w:tr>
      <w:tr w:rsidR="00C442C7" w:rsidRPr="00FF07DD" w14:paraId="41BFDB5D" w14:textId="77777777" w:rsidTr="00125727">
        <w:trPr>
          <w:trHeight w:val="420"/>
        </w:trPr>
        <w:tc>
          <w:tcPr>
            <w:tcW w:w="1525" w:type="dxa"/>
            <w:gridSpan w:val="2"/>
          </w:tcPr>
          <w:p w14:paraId="5DEF0DF4" w14:textId="77777777" w:rsidR="00C442C7" w:rsidRPr="00FF07DD" w:rsidRDefault="00C442C7" w:rsidP="00125727">
            <w:pPr>
              <w:pStyle w:val="TableHeader"/>
              <w:rPr>
                <w:b w:val="0"/>
                <w:sz w:val="18"/>
              </w:rPr>
            </w:pPr>
            <w:r w:rsidRPr="0089503A">
              <w:t>Summary</w:t>
            </w:r>
          </w:p>
        </w:tc>
        <w:tc>
          <w:tcPr>
            <w:tcW w:w="7555" w:type="dxa"/>
            <w:gridSpan w:val="3"/>
          </w:tcPr>
          <w:p w14:paraId="36F72128" w14:textId="75A2F997" w:rsidR="00C442C7" w:rsidRPr="00FF07DD" w:rsidRDefault="00C442C7" w:rsidP="00125727">
            <w:pPr>
              <w:widowControl w:val="0"/>
              <w:rPr>
                <w:color w:val="000000" w:themeColor="text1"/>
              </w:rPr>
            </w:pPr>
            <w:r>
              <w:t>The buyer can browse and view details of products.</w:t>
            </w:r>
          </w:p>
        </w:tc>
      </w:tr>
      <w:tr w:rsidR="00C442C7" w:rsidRPr="00FF07DD" w14:paraId="56C4AEC0" w14:textId="77777777" w:rsidTr="00125727">
        <w:trPr>
          <w:trHeight w:val="420"/>
        </w:trPr>
        <w:tc>
          <w:tcPr>
            <w:tcW w:w="1525" w:type="dxa"/>
            <w:gridSpan w:val="2"/>
          </w:tcPr>
          <w:p w14:paraId="784F64D6" w14:textId="77777777" w:rsidR="00C442C7" w:rsidRPr="00FF07DD" w:rsidRDefault="00C442C7" w:rsidP="00125727">
            <w:pPr>
              <w:pStyle w:val="TableHeader"/>
              <w:rPr>
                <w:b w:val="0"/>
                <w:sz w:val="18"/>
              </w:rPr>
            </w:pPr>
            <w:r w:rsidRPr="0089503A">
              <w:t>Pre-Conditions</w:t>
            </w:r>
          </w:p>
        </w:tc>
        <w:tc>
          <w:tcPr>
            <w:tcW w:w="7555" w:type="dxa"/>
            <w:gridSpan w:val="3"/>
          </w:tcPr>
          <w:p w14:paraId="18DC4EB8" w14:textId="77777777" w:rsidR="00C442C7" w:rsidRPr="00FF07DD" w:rsidRDefault="00C442C7" w:rsidP="00125727">
            <w:pPr>
              <w:widowControl w:val="0"/>
              <w:rPr>
                <w:color w:val="000000" w:themeColor="text1"/>
              </w:rPr>
            </w:pPr>
            <w:r>
              <w:t>The buyer must be logged in.</w:t>
            </w:r>
          </w:p>
        </w:tc>
      </w:tr>
      <w:tr w:rsidR="00C442C7" w:rsidRPr="00FF07DD" w14:paraId="7D0F6B14" w14:textId="77777777" w:rsidTr="00125727">
        <w:trPr>
          <w:trHeight w:val="420"/>
        </w:trPr>
        <w:tc>
          <w:tcPr>
            <w:tcW w:w="1525" w:type="dxa"/>
            <w:gridSpan w:val="2"/>
          </w:tcPr>
          <w:p w14:paraId="5270E7A5" w14:textId="77777777" w:rsidR="00C442C7" w:rsidRPr="00FF07DD" w:rsidRDefault="00C442C7" w:rsidP="00125727">
            <w:pPr>
              <w:pStyle w:val="TableHeader"/>
              <w:rPr>
                <w:b w:val="0"/>
                <w:sz w:val="18"/>
              </w:rPr>
            </w:pPr>
            <w:r w:rsidRPr="0089503A">
              <w:t>Post-Conditions</w:t>
            </w:r>
          </w:p>
        </w:tc>
        <w:tc>
          <w:tcPr>
            <w:tcW w:w="7555" w:type="dxa"/>
            <w:gridSpan w:val="3"/>
          </w:tcPr>
          <w:p w14:paraId="5073945C" w14:textId="03F68841" w:rsidR="00C442C7" w:rsidRPr="00FF07DD" w:rsidRDefault="00C442C7" w:rsidP="00125727">
            <w:pPr>
              <w:widowControl w:val="0"/>
              <w:rPr>
                <w:color w:val="000000" w:themeColor="text1"/>
              </w:rPr>
            </w:pPr>
            <w:r>
              <w:t>The buyer can view product details.</w:t>
            </w:r>
          </w:p>
        </w:tc>
      </w:tr>
      <w:tr w:rsidR="00C442C7" w:rsidRPr="00FF07DD" w14:paraId="3896721F" w14:textId="77777777" w:rsidTr="00125727">
        <w:trPr>
          <w:trHeight w:val="420"/>
        </w:trPr>
        <w:tc>
          <w:tcPr>
            <w:tcW w:w="1525" w:type="dxa"/>
            <w:gridSpan w:val="2"/>
          </w:tcPr>
          <w:p w14:paraId="538BE06A" w14:textId="77777777" w:rsidR="00C442C7" w:rsidRPr="0089503A" w:rsidRDefault="00C442C7" w:rsidP="00125727">
            <w:pPr>
              <w:pStyle w:val="TableHeader"/>
            </w:pPr>
            <w:r>
              <w:lastRenderedPageBreak/>
              <w:t>Special Requirements</w:t>
            </w:r>
          </w:p>
        </w:tc>
        <w:tc>
          <w:tcPr>
            <w:tcW w:w="7555" w:type="dxa"/>
            <w:gridSpan w:val="3"/>
          </w:tcPr>
          <w:p w14:paraId="382D2FFB" w14:textId="77777777" w:rsidR="00C442C7" w:rsidRPr="00FF07DD" w:rsidRDefault="00C442C7" w:rsidP="00125727">
            <w:pPr>
              <w:widowControl w:val="0"/>
              <w:rPr>
                <w:color w:val="000000" w:themeColor="text1"/>
              </w:rPr>
            </w:pPr>
          </w:p>
        </w:tc>
      </w:tr>
      <w:tr w:rsidR="00C442C7" w:rsidRPr="00FF07DD" w14:paraId="16A96677" w14:textId="77777777" w:rsidTr="00125727">
        <w:trPr>
          <w:trHeight w:val="420"/>
        </w:trPr>
        <w:tc>
          <w:tcPr>
            <w:tcW w:w="9080" w:type="dxa"/>
            <w:gridSpan w:val="5"/>
          </w:tcPr>
          <w:p w14:paraId="7EA4E31A" w14:textId="77777777" w:rsidR="00C442C7" w:rsidRPr="00FF07DD" w:rsidRDefault="00C442C7" w:rsidP="00125727">
            <w:pPr>
              <w:pStyle w:val="TableHeader"/>
              <w:jc w:val="center"/>
              <w:rPr>
                <w:b w:val="0"/>
              </w:rPr>
            </w:pPr>
            <w:r>
              <w:t>Basic Flow</w:t>
            </w:r>
          </w:p>
        </w:tc>
      </w:tr>
      <w:tr w:rsidR="00C442C7" w:rsidRPr="0089503A" w14:paraId="49499956" w14:textId="77777777" w:rsidTr="00125727">
        <w:trPr>
          <w:trHeight w:val="420"/>
        </w:trPr>
        <w:tc>
          <w:tcPr>
            <w:tcW w:w="4405" w:type="dxa"/>
            <w:gridSpan w:val="3"/>
          </w:tcPr>
          <w:p w14:paraId="7BCCAD2E" w14:textId="77777777" w:rsidR="00C442C7" w:rsidRPr="0089503A" w:rsidRDefault="00C442C7" w:rsidP="00125727">
            <w:pPr>
              <w:pStyle w:val="TableHeader"/>
              <w:jc w:val="center"/>
            </w:pPr>
            <w:r w:rsidRPr="0089503A">
              <w:t>Actor Action</w:t>
            </w:r>
          </w:p>
        </w:tc>
        <w:tc>
          <w:tcPr>
            <w:tcW w:w="4675" w:type="dxa"/>
            <w:gridSpan w:val="2"/>
          </w:tcPr>
          <w:p w14:paraId="761CC8A0"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0986675F" w14:textId="77777777" w:rsidTr="00125727">
        <w:trPr>
          <w:trHeight w:val="420"/>
        </w:trPr>
        <w:tc>
          <w:tcPr>
            <w:tcW w:w="535" w:type="dxa"/>
          </w:tcPr>
          <w:p w14:paraId="278C51C9"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4D2A41D1" w14:textId="2E73B818" w:rsidR="00C442C7" w:rsidRPr="00FF07DD" w:rsidRDefault="00C442C7" w:rsidP="00125727">
            <w:pPr>
              <w:widowControl w:val="0"/>
              <w:rPr>
                <w:color w:val="000000" w:themeColor="text1"/>
              </w:rPr>
            </w:pPr>
            <w:r>
              <w:t>The buyer navigates to the "Shop" page.</w:t>
            </w:r>
          </w:p>
        </w:tc>
        <w:tc>
          <w:tcPr>
            <w:tcW w:w="450" w:type="dxa"/>
          </w:tcPr>
          <w:p w14:paraId="692BD8CC"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5228FD33" w14:textId="7EECCBA3" w:rsidR="00C442C7" w:rsidRPr="00FF07DD" w:rsidRDefault="00C442C7" w:rsidP="00125727">
            <w:pPr>
              <w:widowControl w:val="0"/>
              <w:rPr>
                <w:color w:val="000000" w:themeColor="text1"/>
              </w:rPr>
            </w:pPr>
            <w:r>
              <w:t>The system displays a list of products</w:t>
            </w:r>
          </w:p>
        </w:tc>
      </w:tr>
      <w:tr w:rsidR="00C442C7" w:rsidRPr="00FF07DD" w14:paraId="0296AF08" w14:textId="77777777" w:rsidTr="00125727">
        <w:trPr>
          <w:trHeight w:val="420"/>
        </w:trPr>
        <w:tc>
          <w:tcPr>
            <w:tcW w:w="535" w:type="dxa"/>
          </w:tcPr>
          <w:p w14:paraId="043852D3" w14:textId="77777777" w:rsidR="00C442C7" w:rsidRPr="00FF07DD" w:rsidRDefault="00C442C7" w:rsidP="00125727">
            <w:pPr>
              <w:widowControl w:val="0"/>
              <w:jc w:val="center"/>
              <w:rPr>
                <w:color w:val="000000" w:themeColor="text1"/>
              </w:rPr>
            </w:pPr>
            <w:r>
              <w:rPr>
                <w:color w:val="000000" w:themeColor="text1"/>
              </w:rPr>
              <w:t>3</w:t>
            </w:r>
          </w:p>
        </w:tc>
        <w:tc>
          <w:tcPr>
            <w:tcW w:w="3870" w:type="dxa"/>
            <w:gridSpan w:val="2"/>
          </w:tcPr>
          <w:p w14:paraId="7FCE1BAD" w14:textId="5156BBB5" w:rsidR="00C442C7" w:rsidRDefault="00C442C7" w:rsidP="00125727">
            <w:pPr>
              <w:widowControl w:val="0"/>
            </w:pPr>
            <w:r>
              <w:t>The buyer clicks on a product.</w:t>
            </w:r>
          </w:p>
        </w:tc>
        <w:tc>
          <w:tcPr>
            <w:tcW w:w="450" w:type="dxa"/>
          </w:tcPr>
          <w:p w14:paraId="2108B070" w14:textId="77777777" w:rsidR="00C442C7" w:rsidRPr="00FF07DD" w:rsidRDefault="00C442C7" w:rsidP="00125727">
            <w:pPr>
              <w:widowControl w:val="0"/>
              <w:jc w:val="center"/>
              <w:rPr>
                <w:color w:val="000000" w:themeColor="text1"/>
              </w:rPr>
            </w:pPr>
            <w:r>
              <w:rPr>
                <w:color w:val="000000" w:themeColor="text1"/>
              </w:rPr>
              <w:t>4</w:t>
            </w:r>
          </w:p>
        </w:tc>
        <w:tc>
          <w:tcPr>
            <w:tcW w:w="4225" w:type="dxa"/>
          </w:tcPr>
          <w:p w14:paraId="65658470" w14:textId="49E05A2E" w:rsidR="00C442C7" w:rsidRDefault="00C442C7" w:rsidP="00125727">
            <w:pPr>
              <w:widowControl w:val="0"/>
            </w:pPr>
            <w:r>
              <w:t>The system displays the product details, including images, price, and description.</w:t>
            </w:r>
          </w:p>
        </w:tc>
      </w:tr>
      <w:tr w:rsidR="00C442C7" w:rsidRPr="00FF07DD" w14:paraId="3F26579E" w14:textId="77777777" w:rsidTr="00125727">
        <w:trPr>
          <w:trHeight w:val="420"/>
        </w:trPr>
        <w:tc>
          <w:tcPr>
            <w:tcW w:w="9080" w:type="dxa"/>
            <w:gridSpan w:val="5"/>
          </w:tcPr>
          <w:p w14:paraId="3AFE0C30"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2587164A" w14:textId="77777777" w:rsidTr="00125727">
        <w:trPr>
          <w:trHeight w:val="420"/>
        </w:trPr>
        <w:tc>
          <w:tcPr>
            <w:tcW w:w="535" w:type="dxa"/>
          </w:tcPr>
          <w:p w14:paraId="3CFC1B7F"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2EB79B79" w14:textId="77777777" w:rsidR="00C442C7" w:rsidRPr="00FF07DD" w:rsidRDefault="00C442C7" w:rsidP="00125727">
            <w:pPr>
              <w:widowControl w:val="0"/>
              <w:rPr>
                <w:color w:val="000000" w:themeColor="text1"/>
              </w:rPr>
            </w:pPr>
          </w:p>
        </w:tc>
        <w:tc>
          <w:tcPr>
            <w:tcW w:w="450" w:type="dxa"/>
          </w:tcPr>
          <w:p w14:paraId="54D43D9C"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6D4C5C8A" w14:textId="77777777" w:rsidR="00C442C7" w:rsidRPr="00FF07DD" w:rsidRDefault="00C442C7" w:rsidP="00125727">
            <w:pPr>
              <w:keepNext/>
              <w:widowControl w:val="0"/>
              <w:rPr>
                <w:i/>
                <w:color w:val="000000" w:themeColor="text1"/>
              </w:rPr>
            </w:pPr>
          </w:p>
        </w:tc>
      </w:tr>
    </w:tbl>
    <w:p w14:paraId="4C29B2C6" w14:textId="7F40B59D" w:rsidR="00C442C7" w:rsidRDefault="00C442C7" w:rsidP="005D379E"/>
    <w:p w14:paraId="5EE13EEA" w14:textId="2E406F4C" w:rsidR="00C442C7" w:rsidRDefault="00C442C7" w:rsidP="00C442C7">
      <w:pPr>
        <w:pStyle w:val="Heading3"/>
      </w:pPr>
      <w:r>
        <w:t>: View Cart</w:t>
      </w:r>
    </w:p>
    <w:p w14:paraId="708454BF"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2CB99330" w14:textId="77777777" w:rsidTr="00125727">
        <w:trPr>
          <w:trHeight w:val="420"/>
        </w:trPr>
        <w:tc>
          <w:tcPr>
            <w:tcW w:w="1525" w:type="dxa"/>
            <w:gridSpan w:val="2"/>
          </w:tcPr>
          <w:p w14:paraId="1EEB3E49" w14:textId="77777777" w:rsidR="00C442C7" w:rsidRPr="00FF07DD" w:rsidRDefault="00C442C7" w:rsidP="00125727">
            <w:pPr>
              <w:pStyle w:val="TableHeader"/>
              <w:rPr>
                <w:b w:val="0"/>
              </w:rPr>
            </w:pPr>
            <w:r w:rsidRPr="00FF07DD">
              <w:t>Name</w:t>
            </w:r>
          </w:p>
        </w:tc>
        <w:tc>
          <w:tcPr>
            <w:tcW w:w="7555" w:type="dxa"/>
            <w:gridSpan w:val="3"/>
          </w:tcPr>
          <w:p w14:paraId="41C13922" w14:textId="223CEBDB" w:rsidR="00C442C7" w:rsidRPr="00FF07DD" w:rsidRDefault="00C442C7" w:rsidP="00125727">
            <w:pPr>
              <w:widowControl w:val="0"/>
              <w:rPr>
                <w:color w:val="000000" w:themeColor="text1"/>
              </w:rPr>
            </w:pPr>
            <w:r>
              <w:t>View Cart</w:t>
            </w:r>
          </w:p>
        </w:tc>
      </w:tr>
      <w:tr w:rsidR="00C442C7" w:rsidRPr="00FF07DD" w14:paraId="6937216B" w14:textId="77777777" w:rsidTr="00125727">
        <w:trPr>
          <w:trHeight w:val="420"/>
        </w:trPr>
        <w:tc>
          <w:tcPr>
            <w:tcW w:w="1525" w:type="dxa"/>
            <w:gridSpan w:val="2"/>
          </w:tcPr>
          <w:p w14:paraId="66505700" w14:textId="77777777" w:rsidR="00C442C7" w:rsidRPr="00FF07DD" w:rsidRDefault="00C442C7" w:rsidP="00125727">
            <w:pPr>
              <w:pStyle w:val="TableHeader"/>
              <w:rPr>
                <w:b w:val="0"/>
                <w:sz w:val="18"/>
              </w:rPr>
            </w:pPr>
            <w:r w:rsidRPr="0089503A">
              <w:t>Actors</w:t>
            </w:r>
          </w:p>
        </w:tc>
        <w:tc>
          <w:tcPr>
            <w:tcW w:w="7555" w:type="dxa"/>
            <w:gridSpan w:val="3"/>
          </w:tcPr>
          <w:p w14:paraId="33268E8A" w14:textId="77777777" w:rsidR="00C442C7" w:rsidRPr="00FF07DD" w:rsidRDefault="00C442C7" w:rsidP="00125727">
            <w:pPr>
              <w:widowControl w:val="0"/>
              <w:rPr>
                <w:color w:val="000000" w:themeColor="text1"/>
              </w:rPr>
            </w:pPr>
            <w:r>
              <w:t>Buyer</w:t>
            </w:r>
          </w:p>
        </w:tc>
      </w:tr>
      <w:tr w:rsidR="00C442C7" w:rsidRPr="00FF07DD" w14:paraId="6B9CC2CA" w14:textId="77777777" w:rsidTr="00125727">
        <w:trPr>
          <w:trHeight w:val="420"/>
        </w:trPr>
        <w:tc>
          <w:tcPr>
            <w:tcW w:w="1525" w:type="dxa"/>
            <w:gridSpan w:val="2"/>
          </w:tcPr>
          <w:p w14:paraId="0309E52F" w14:textId="77777777" w:rsidR="00C442C7" w:rsidRPr="00FF07DD" w:rsidRDefault="00C442C7" w:rsidP="00125727">
            <w:pPr>
              <w:pStyle w:val="TableHeader"/>
              <w:rPr>
                <w:b w:val="0"/>
                <w:sz w:val="18"/>
              </w:rPr>
            </w:pPr>
            <w:r w:rsidRPr="0089503A">
              <w:t>Summary</w:t>
            </w:r>
          </w:p>
        </w:tc>
        <w:tc>
          <w:tcPr>
            <w:tcW w:w="7555" w:type="dxa"/>
            <w:gridSpan w:val="3"/>
          </w:tcPr>
          <w:p w14:paraId="2DA9F15A" w14:textId="10A5D899" w:rsidR="00C442C7" w:rsidRPr="00FF07DD" w:rsidRDefault="00C442C7" w:rsidP="00125727">
            <w:pPr>
              <w:widowControl w:val="0"/>
              <w:rPr>
                <w:color w:val="000000" w:themeColor="text1"/>
              </w:rPr>
            </w:pPr>
            <w:r>
              <w:t>The buyer can view their shopping cart and the products it contains.</w:t>
            </w:r>
          </w:p>
        </w:tc>
      </w:tr>
      <w:tr w:rsidR="00C442C7" w:rsidRPr="00FF07DD" w14:paraId="4C8D9A6A" w14:textId="77777777" w:rsidTr="00125727">
        <w:trPr>
          <w:trHeight w:val="420"/>
        </w:trPr>
        <w:tc>
          <w:tcPr>
            <w:tcW w:w="1525" w:type="dxa"/>
            <w:gridSpan w:val="2"/>
          </w:tcPr>
          <w:p w14:paraId="77E9BFF5" w14:textId="77777777" w:rsidR="00C442C7" w:rsidRPr="00FF07DD" w:rsidRDefault="00C442C7" w:rsidP="00125727">
            <w:pPr>
              <w:pStyle w:val="TableHeader"/>
              <w:rPr>
                <w:b w:val="0"/>
                <w:sz w:val="18"/>
              </w:rPr>
            </w:pPr>
            <w:r w:rsidRPr="0089503A">
              <w:t>Pre-Conditions</w:t>
            </w:r>
          </w:p>
        </w:tc>
        <w:tc>
          <w:tcPr>
            <w:tcW w:w="7555" w:type="dxa"/>
            <w:gridSpan w:val="3"/>
          </w:tcPr>
          <w:p w14:paraId="21140676" w14:textId="65807416" w:rsidR="00C442C7" w:rsidRDefault="00C442C7" w:rsidP="00C442C7">
            <w:r>
              <w:rPr>
                <w:rFonts w:hAnsi="Symbol"/>
              </w:rPr>
              <w:t></w:t>
            </w:r>
            <w:r>
              <w:t xml:space="preserve"> The buyer must be logged in.</w:t>
            </w:r>
          </w:p>
          <w:p w14:paraId="1517C92E" w14:textId="18488F72" w:rsidR="00C442C7" w:rsidRPr="00FF07DD" w:rsidRDefault="00C442C7" w:rsidP="00C442C7">
            <w:pPr>
              <w:widowControl w:val="0"/>
              <w:rPr>
                <w:color w:val="000000" w:themeColor="text1"/>
              </w:rPr>
            </w:pPr>
            <w:r>
              <w:rPr>
                <w:rFonts w:hAnsi="Symbol"/>
              </w:rPr>
              <w:t></w:t>
            </w:r>
            <w:r>
              <w:t xml:space="preserve">  The buyer must have added at least one product to the cart.</w:t>
            </w:r>
          </w:p>
        </w:tc>
      </w:tr>
      <w:tr w:rsidR="00C442C7" w:rsidRPr="00FF07DD" w14:paraId="62F0D23B" w14:textId="77777777" w:rsidTr="00125727">
        <w:trPr>
          <w:trHeight w:val="420"/>
        </w:trPr>
        <w:tc>
          <w:tcPr>
            <w:tcW w:w="1525" w:type="dxa"/>
            <w:gridSpan w:val="2"/>
          </w:tcPr>
          <w:p w14:paraId="6F69B0E4" w14:textId="77777777" w:rsidR="00C442C7" w:rsidRPr="00FF07DD" w:rsidRDefault="00C442C7" w:rsidP="00125727">
            <w:pPr>
              <w:pStyle w:val="TableHeader"/>
              <w:rPr>
                <w:b w:val="0"/>
                <w:sz w:val="18"/>
              </w:rPr>
            </w:pPr>
            <w:r w:rsidRPr="0089503A">
              <w:t>Post-Conditions</w:t>
            </w:r>
          </w:p>
        </w:tc>
        <w:tc>
          <w:tcPr>
            <w:tcW w:w="7555" w:type="dxa"/>
            <w:gridSpan w:val="3"/>
          </w:tcPr>
          <w:p w14:paraId="4C473609" w14:textId="01F58F4E" w:rsidR="00C442C7" w:rsidRPr="00FF07DD" w:rsidRDefault="00C442C7" w:rsidP="00125727">
            <w:pPr>
              <w:widowControl w:val="0"/>
              <w:rPr>
                <w:color w:val="000000" w:themeColor="text1"/>
              </w:rPr>
            </w:pPr>
            <w:r>
              <w:t>The cart content is displayed</w:t>
            </w:r>
          </w:p>
        </w:tc>
      </w:tr>
      <w:tr w:rsidR="00C442C7" w:rsidRPr="00FF07DD" w14:paraId="43CBE430" w14:textId="77777777" w:rsidTr="00125727">
        <w:trPr>
          <w:trHeight w:val="420"/>
        </w:trPr>
        <w:tc>
          <w:tcPr>
            <w:tcW w:w="1525" w:type="dxa"/>
            <w:gridSpan w:val="2"/>
          </w:tcPr>
          <w:p w14:paraId="4BBE0EE7" w14:textId="77777777" w:rsidR="00C442C7" w:rsidRPr="0089503A" w:rsidRDefault="00C442C7" w:rsidP="00125727">
            <w:pPr>
              <w:pStyle w:val="TableHeader"/>
            </w:pPr>
            <w:r>
              <w:t>Special Requirements</w:t>
            </w:r>
          </w:p>
        </w:tc>
        <w:tc>
          <w:tcPr>
            <w:tcW w:w="7555" w:type="dxa"/>
            <w:gridSpan w:val="3"/>
          </w:tcPr>
          <w:p w14:paraId="554E9C38" w14:textId="1569F8C6" w:rsidR="00C442C7" w:rsidRPr="00FF07DD" w:rsidRDefault="00C442C7" w:rsidP="00125727">
            <w:pPr>
              <w:widowControl w:val="0"/>
              <w:rPr>
                <w:color w:val="000000" w:themeColor="text1"/>
              </w:rPr>
            </w:pPr>
          </w:p>
        </w:tc>
      </w:tr>
      <w:tr w:rsidR="00C442C7" w:rsidRPr="00FF07DD" w14:paraId="4AE40786" w14:textId="77777777" w:rsidTr="00125727">
        <w:trPr>
          <w:trHeight w:val="420"/>
        </w:trPr>
        <w:tc>
          <w:tcPr>
            <w:tcW w:w="9080" w:type="dxa"/>
            <w:gridSpan w:val="5"/>
          </w:tcPr>
          <w:p w14:paraId="7FFDE917" w14:textId="77777777" w:rsidR="00C442C7" w:rsidRPr="00FF07DD" w:rsidRDefault="00C442C7" w:rsidP="00125727">
            <w:pPr>
              <w:pStyle w:val="TableHeader"/>
              <w:jc w:val="center"/>
              <w:rPr>
                <w:b w:val="0"/>
              </w:rPr>
            </w:pPr>
            <w:r>
              <w:t>Basic Flow</w:t>
            </w:r>
          </w:p>
        </w:tc>
      </w:tr>
      <w:tr w:rsidR="00C442C7" w:rsidRPr="0089503A" w14:paraId="4A61C7E4" w14:textId="77777777" w:rsidTr="00125727">
        <w:trPr>
          <w:trHeight w:val="420"/>
        </w:trPr>
        <w:tc>
          <w:tcPr>
            <w:tcW w:w="4405" w:type="dxa"/>
            <w:gridSpan w:val="3"/>
          </w:tcPr>
          <w:p w14:paraId="29017660" w14:textId="77777777" w:rsidR="00C442C7" w:rsidRPr="0089503A" w:rsidRDefault="00C442C7" w:rsidP="00125727">
            <w:pPr>
              <w:pStyle w:val="TableHeader"/>
              <w:jc w:val="center"/>
            </w:pPr>
            <w:r w:rsidRPr="0089503A">
              <w:t>Actor Action</w:t>
            </w:r>
          </w:p>
        </w:tc>
        <w:tc>
          <w:tcPr>
            <w:tcW w:w="4675" w:type="dxa"/>
            <w:gridSpan w:val="2"/>
          </w:tcPr>
          <w:p w14:paraId="3826FA6C"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6A7CD18B" w14:textId="77777777" w:rsidTr="00125727">
        <w:trPr>
          <w:trHeight w:val="420"/>
        </w:trPr>
        <w:tc>
          <w:tcPr>
            <w:tcW w:w="535" w:type="dxa"/>
          </w:tcPr>
          <w:p w14:paraId="243E5AAF"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0729B1C9" w14:textId="53327C34" w:rsidR="00C442C7" w:rsidRPr="00FF07DD" w:rsidRDefault="00C442C7" w:rsidP="00125727">
            <w:pPr>
              <w:widowControl w:val="0"/>
              <w:rPr>
                <w:color w:val="000000" w:themeColor="text1"/>
              </w:rPr>
            </w:pPr>
            <w:r>
              <w:t>The buyer clicks the "Cart" icon or link.</w:t>
            </w:r>
          </w:p>
        </w:tc>
        <w:tc>
          <w:tcPr>
            <w:tcW w:w="450" w:type="dxa"/>
          </w:tcPr>
          <w:p w14:paraId="65962710"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4C656FBF" w14:textId="481FEBFD" w:rsidR="00C442C7" w:rsidRPr="006D690B" w:rsidRDefault="00C442C7" w:rsidP="00125727">
            <w:pPr>
              <w:widowControl w:val="0"/>
            </w:pPr>
            <w:r>
              <w:t>The system displays the cart page with all added products, their quantities, and the total price.</w:t>
            </w:r>
          </w:p>
        </w:tc>
      </w:tr>
      <w:tr w:rsidR="00C442C7" w:rsidRPr="00FF07DD" w14:paraId="518BC9B4" w14:textId="77777777" w:rsidTr="00125727">
        <w:trPr>
          <w:trHeight w:val="420"/>
        </w:trPr>
        <w:tc>
          <w:tcPr>
            <w:tcW w:w="9080" w:type="dxa"/>
            <w:gridSpan w:val="5"/>
          </w:tcPr>
          <w:p w14:paraId="6CD564E0"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65A4A0F9" w14:textId="77777777" w:rsidTr="00125727">
        <w:trPr>
          <w:trHeight w:val="420"/>
        </w:trPr>
        <w:tc>
          <w:tcPr>
            <w:tcW w:w="535" w:type="dxa"/>
          </w:tcPr>
          <w:p w14:paraId="7AC5E09E"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144712A0" w14:textId="4D52F303" w:rsidR="00C442C7" w:rsidRPr="00FF07DD" w:rsidRDefault="00C442C7" w:rsidP="00125727">
            <w:pPr>
              <w:widowControl w:val="0"/>
              <w:rPr>
                <w:color w:val="000000" w:themeColor="text1"/>
              </w:rPr>
            </w:pPr>
          </w:p>
        </w:tc>
        <w:tc>
          <w:tcPr>
            <w:tcW w:w="450" w:type="dxa"/>
          </w:tcPr>
          <w:p w14:paraId="05A2361B"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3B026334" w14:textId="4C0D5A37" w:rsidR="00C442C7" w:rsidRPr="00FF07DD" w:rsidRDefault="00C442C7" w:rsidP="00125727">
            <w:pPr>
              <w:keepNext/>
              <w:widowControl w:val="0"/>
              <w:rPr>
                <w:i/>
                <w:color w:val="000000" w:themeColor="text1"/>
              </w:rPr>
            </w:pPr>
          </w:p>
        </w:tc>
      </w:tr>
    </w:tbl>
    <w:p w14:paraId="7B81A364" w14:textId="3A45DAA8" w:rsidR="00C442C7" w:rsidRDefault="00C442C7" w:rsidP="005D379E"/>
    <w:p w14:paraId="7AD2B64F" w14:textId="75AFCF81" w:rsidR="00D820C5" w:rsidRDefault="00D820C5" w:rsidP="00D820C5">
      <w:pPr>
        <w:pStyle w:val="Heading3"/>
      </w:pPr>
      <w:r>
        <w:t>: Search for Product</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33B25D13" w14:textId="77777777" w:rsidTr="00125727">
        <w:trPr>
          <w:trHeight w:val="420"/>
        </w:trPr>
        <w:tc>
          <w:tcPr>
            <w:tcW w:w="1525" w:type="dxa"/>
            <w:gridSpan w:val="2"/>
          </w:tcPr>
          <w:p w14:paraId="6566CCCF" w14:textId="77777777" w:rsidR="006C108D" w:rsidRPr="00FF07DD" w:rsidRDefault="006C108D" w:rsidP="00125727">
            <w:pPr>
              <w:pStyle w:val="TableHeader"/>
              <w:rPr>
                <w:b w:val="0"/>
              </w:rPr>
            </w:pPr>
            <w:r w:rsidRPr="00FF07DD">
              <w:t>Name</w:t>
            </w:r>
          </w:p>
        </w:tc>
        <w:tc>
          <w:tcPr>
            <w:tcW w:w="7555" w:type="dxa"/>
            <w:gridSpan w:val="3"/>
          </w:tcPr>
          <w:p w14:paraId="33CBFCEA" w14:textId="7D77CD55" w:rsidR="006C108D" w:rsidRPr="00FF07DD" w:rsidRDefault="006C108D" w:rsidP="00125727">
            <w:pPr>
              <w:widowControl w:val="0"/>
              <w:rPr>
                <w:color w:val="000000" w:themeColor="text1"/>
              </w:rPr>
            </w:pPr>
            <w:r>
              <w:t>Search for Product</w:t>
            </w:r>
          </w:p>
        </w:tc>
      </w:tr>
      <w:tr w:rsidR="006C108D" w:rsidRPr="00FF07DD" w14:paraId="77D25015" w14:textId="77777777" w:rsidTr="00125727">
        <w:trPr>
          <w:trHeight w:val="420"/>
        </w:trPr>
        <w:tc>
          <w:tcPr>
            <w:tcW w:w="1525" w:type="dxa"/>
            <w:gridSpan w:val="2"/>
          </w:tcPr>
          <w:p w14:paraId="5CA960FE" w14:textId="77777777" w:rsidR="006C108D" w:rsidRPr="00FF07DD" w:rsidRDefault="006C108D" w:rsidP="00125727">
            <w:pPr>
              <w:pStyle w:val="TableHeader"/>
              <w:rPr>
                <w:b w:val="0"/>
                <w:sz w:val="18"/>
              </w:rPr>
            </w:pPr>
            <w:r w:rsidRPr="0089503A">
              <w:t>Actors</w:t>
            </w:r>
          </w:p>
        </w:tc>
        <w:tc>
          <w:tcPr>
            <w:tcW w:w="7555" w:type="dxa"/>
            <w:gridSpan w:val="3"/>
          </w:tcPr>
          <w:p w14:paraId="68FAC7DD" w14:textId="77777777" w:rsidR="006C108D" w:rsidRPr="00FF07DD" w:rsidRDefault="006C108D" w:rsidP="00125727">
            <w:pPr>
              <w:widowControl w:val="0"/>
              <w:rPr>
                <w:color w:val="000000" w:themeColor="text1"/>
              </w:rPr>
            </w:pPr>
            <w:r>
              <w:t>Buyer</w:t>
            </w:r>
          </w:p>
        </w:tc>
      </w:tr>
      <w:tr w:rsidR="006C108D" w:rsidRPr="00FF07DD" w14:paraId="7FAE9E2C" w14:textId="77777777" w:rsidTr="00125727">
        <w:trPr>
          <w:trHeight w:val="420"/>
        </w:trPr>
        <w:tc>
          <w:tcPr>
            <w:tcW w:w="1525" w:type="dxa"/>
            <w:gridSpan w:val="2"/>
          </w:tcPr>
          <w:p w14:paraId="5A573DEC" w14:textId="77777777" w:rsidR="006C108D" w:rsidRPr="00FF07DD" w:rsidRDefault="006C108D" w:rsidP="00125727">
            <w:pPr>
              <w:pStyle w:val="TableHeader"/>
              <w:rPr>
                <w:b w:val="0"/>
                <w:sz w:val="18"/>
              </w:rPr>
            </w:pPr>
            <w:r w:rsidRPr="0089503A">
              <w:t>Summary</w:t>
            </w:r>
          </w:p>
        </w:tc>
        <w:tc>
          <w:tcPr>
            <w:tcW w:w="7555" w:type="dxa"/>
            <w:gridSpan w:val="3"/>
          </w:tcPr>
          <w:p w14:paraId="5FEF7028" w14:textId="2FF57DCE" w:rsidR="006C108D" w:rsidRPr="00FF07DD" w:rsidRDefault="006C108D" w:rsidP="00125727">
            <w:pPr>
              <w:widowControl w:val="0"/>
              <w:rPr>
                <w:color w:val="000000" w:themeColor="text1"/>
              </w:rPr>
            </w:pPr>
            <w:r>
              <w:t>The buyer can search for a product using a keyword, such as the product name, category, or brand.</w:t>
            </w:r>
          </w:p>
        </w:tc>
      </w:tr>
      <w:tr w:rsidR="006C108D" w:rsidRPr="00FF07DD" w14:paraId="312B1787" w14:textId="77777777" w:rsidTr="00125727">
        <w:trPr>
          <w:trHeight w:val="420"/>
        </w:trPr>
        <w:tc>
          <w:tcPr>
            <w:tcW w:w="1525" w:type="dxa"/>
            <w:gridSpan w:val="2"/>
          </w:tcPr>
          <w:p w14:paraId="68F6F08C" w14:textId="77777777" w:rsidR="006C108D" w:rsidRPr="00FF07DD" w:rsidRDefault="006C108D" w:rsidP="00125727">
            <w:pPr>
              <w:pStyle w:val="TableHeader"/>
              <w:rPr>
                <w:b w:val="0"/>
                <w:sz w:val="18"/>
              </w:rPr>
            </w:pPr>
            <w:r w:rsidRPr="0089503A">
              <w:t>Pre-Conditions</w:t>
            </w:r>
          </w:p>
        </w:tc>
        <w:tc>
          <w:tcPr>
            <w:tcW w:w="7555" w:type="dxa"/>
            <w:gridSpan w:val="3"/>
          </w:tcPr>
          <w:p w14:paraId="492F2855" w14:textId="354218F1" w:rsidR="006C108D" w:rsidRPr="00FF07DD" w:rsidRDefault="006C108D" w:rsidP="00125727">
            <w:pPr>
              <w:widowControl w:val="0"/>
              <w:rPr>
                <w:color w:val="000000" w:themeColor="text1"/>
              </w:rPr>
            </w:pPr>
            <w:r>
              <w:t>The buyer must be on the platform's main page or a search bar must be accessible.</w:t>
            </w:r>
          </w:p>
        </w:tc>
      </w:tr>
      <w:tr w:rsidR="006C108D" w:rsidRPr="00FF07DD" w14:paraId="310E81BB" w14:textId="77777777" w:rsidTr="00125727">
        <w:trPr>
          <w:trHeight w:val="420"/>
        </w:trPr>
        <w:tc>
          <w:tcPr>
            <w:tcW w:w="1525" w:type="dxa"/>
            <w:gridSpan w:val="2"/>
          </w:tcPr>
          <w:p w14:paraId="5D3256EE" w14:textId="77777777" w:rsidR="006C108D" w:rsidRPr="00FF07DD" w:rsidRDefault="006C108D" w:rsidP="00125727">
            <w:pPr>
              <w:pStyle w:val="TableHeader"/>
              <w:rPr>
                <w:b w:val="0"/>
                <w:sz w:val="18"/>
              </w:rPr>
            </w:pPr>
            <w:r w:rsidRPr="0089503A">
              <w:t>Post-Conditions</w:t>
            </w:r>
          </w:p>
        </w:tc>
        <w:tc>
          <w:tcPr>
            <w:tcW w:w="7555" w:type="dxa"/>
            <w:gridSpan w:val="3"/>
          </w:tcPr>
          <w:p w14:paraId="6F3DCDD6" w14:textId="63F6AA68" w:rsidR="006C108D" w:rsidRPr="00FF07DD" w:rsidRDefault="006C108D" w:rsidP="00125727">
            <w:pPr>
              <w:widowControl w:val="0"/>
              <w:rPr>
                <w:color w:val="000000" w:themeColor="text1"/>
              </w:rPr>
            </w:pPr>
            <w:r>
              <w:t>The system displays a list of products that match the search query.</w:t>
            </w:r>
          </w:p>
        </w:tc>
      </w:tr>
      <w:tr w:rsidR="006C108D" w:rsidRPr="00FF07DD" w14:paraId="6FCE7962" w14:textId="77777777" w:rsidTr="00125727">
        <w:trPr>
          <w:trHeight w:val="420"/>
        </w:trPr>
        <w:tc>
          <w:tcPr>
            <w:tcW w:w="1525" w:type="dxa"/>
            <w:gridSpan w:val="2"/>
          </w:tcPr>
          <w:p w14:paraId="1493A77F" w14:textId="77777777" w:rsidR="006C108D" w:rsidRPr="0089503A" w:rsidRDefault="006C108D" w:rsidP="00125727">
            <w:pPr>
              <w:pStyle w:val="TableHeader"/>
            </w:pPr>
            <w:r>
              <w:lastRenderedPageBreak/>
              <w:t>Special Requirements</w:t>
            </w:r>
          </w:p>
        </w:tc>
        <w:tc>
          <w:tcPr>
            <w:tcW w:w="7555" w:type="dxa"/>
            <w:gridSpan w:val="3"/>
          </w:tcPr>
          <w:p w14:paraId="7F8D6E54" w14:textId="77777777" w:rsidR="006C108D" w:rsidRPr="00FF07DD" w:rsidRDefault="006C108D" w:rsidP="00125727">
            <w:pPr>
              <w:widowControl w:val="0"/>
              <w:rPr>
                <w:color w:val="000000" w:themeColor="text1"/>
              </w:rPr>
            </w:pPr>
          </w:p>
        </w:tc>
      </w:tr>
      <w:tr w:rsidR="006C108D" w:rsidRPr="00FF07DD" w14:paraId="0F390980" w14:textId="77777777" w:rsidTr="00125727">
        <w:trPr>
          <w:trHeight w:val="420"/>
        </w:trPr>
        <w:tc>
          <w:tcPr>
            <w:tcW w:w="9080" w:type="dxa"/>
            <w:gridSpan w:val="5"/>
          </w:tcPr>
          <w:p w14:paraId="5F13A1F4" w14:textId="77777777" w:rsidR="006C108D" w:rsidRPr="00FF07DD" w:rsidRDefault="006C108D" w:rsidP="00125727">
            <w:pPr>
              <w:pStyle w:val="TableHeader"/>
              <w:jc w:val="center"/>
              <w:rPr>
                <w:b w:val="0"/>
              </w:rPr>
            </w:pPr>
            <w:r>
              <w:t>Basic Flow</w:t>
            </w:r>
          </w:p>
        </w:tc>
      </w:tr>
      <w:tr w:rsidR="006C108D" w:rsidRPr="0089503A" w14:paraId="7ED9150E" w14:textId="77777777" w:rsidTr="00125727">
        <w:trPr>
          <w:trHeight w:val="420"/>
        </w:trPr>
        <w:tc>
          <w:tcPr>
            <w:tcW w:w="4405" w:type="dxa"/>
            <w:gridSpan w:val="3"/>
          </w:tcPr>
          <w:p w14:paraId="1A2E30A5" w14:textId="77777777" w:rsidR="006C108D" w:rsidRPr="0089503A" w:rsidRDefault="006C108D" w:rsidP="00125727">
            <w:pPr>
              <w:pStyle w:val="TableHeader"/>
              <w:jc w:val="center"/>
            </w:pPr>
            <w:r w:rsidRPr="0089503A">
              <w:t>Actor Action</w:t>
            </w:r>
          </w:p>
        </w:tc>
        <w:tc>
          <w:tcPr>
            <w:tcW w:w="4675" w:type="dxa"/>
            <w:gridSpan w:val="2"/>
          </w:tcPr>
          <w:p w14:paraId="790CE5CE" w14:textId="77777777" w:rsidR="006C108D" w:rsidRPr="0089503A" w:rsidRDefault="006C108D" w:rsidP="00125727">
            <w:pPr>
              <w:widowControl w:val="0"/>
              <w:jc w:val="center"/>
              <w:rPr>
                <w:b/>
                <w:color w:val="000000" w:themeColor="text1"/>
                <w:szCs w:val="18"/>
              </w:rPr>
            </w:pPr>
            <w:r w:rsidRPr="0089503A">
              <w:rPr>
                <w:b/>
                <w:color w:val="000000" w:themeColor="text1"/>
                <w:szCs w:val="18"/>
              </w:rPr>
              <w:t>System Response</w:t>
            </w:r>
          </w:p>
        </w:tc>
      </w:tr>
      <w:tr w:rsidR="006C108D" w:rsidRPr="00FF07DD" w14:paraId="2834A7F0" w14:textId="77777777" w:rsidTr="00125727">
        <w:trPr>
          <w:trHeight w:val="420"/>
        </w:trPr>
        <w:tc>
          <w:tcPr>
            <w:tcW w:w="535" w:type="dxa"/>
          </w:tcPr>
          <w:p w14:paraId="6909B8CA" w14:textId="77777777" w:rsidR="006C108D" w:rsidRPr="00FF07DD" w:rsidRDefault="006C108D" w:rsidP="00125727">
            <w:pPr>
              <w:widowControl w:val="0"/>
              <w:jc w:val="center"/>
              <w:rPr>
                <w:color w:val="000000" w:themeColor="text1"/>
              </w:rPr>
            </w:pPr>
            <w:r w:rsidRPr="00FF07DD">
              <w:rPr>
                <w:color w:val="000000" w:themeColor="text1"/>
              </w:rPr>
              <w:t>1</w:t>
            </w:r>
          </w:p>
        </w:tc>
        <w:tc>
          <w:tcPr>
            <w:tcW w:w="3870" w:type="dxa"/>
            <w:gridSpan w:val="2"/>
          </w:tcPr>
          <w:p w14:paraId="3502FD38" w14:textId="54652123" w:rsidR="006C108D" w:rsidRPr="00FF07DD" w:rsidRDefault="006C108D" w:rsidP="00125727">
            <w:pPr>
              <w:widowControl w:val="0"/>
              <w:rPr>
                <w:color w:val="000000" w:themeColor="text1"/>
              </w:rPr>
            </w:pPr>
            <w:r>
              <w:t>The buyer enters a keyword into the search bar.</w:t>
            </w:r>
          </w:p>
        </w:tc>
        <w:tc>
          <w:tcPr>
            <w:tcW w:w="450" w:type="dxa"/>
          </w:tcPr>
          <w:p w14:paraId="4EB90D08" w14:textId="77777777" w:rsidR="006C108D" w:rsidRPr="00FF07DD" w:rsidRDefault="006C108D" w:rsidP="00125727">
            <w:pPr>
              <w:widowControl w:val="0"/>
              <w:jc w:val="center"/>
              <w:rPr>
                <w:color w:val="000000" w:themeColor="text1"/>
              </w:rPr>
            </w:pPr>
            <w:r w:rsidRPr="00FF07DD">
              <w:rPr>
                <w:color w:val="000000" w:themeColor="text1"/>
              </w:rPr>
              <w:t>2</w:t>
            </w:r>
          </w:p>
        </w:tc>
        <w:tc>
          <w:tcPr>
            <w:tcW w:w="4225" w:type="dxa"/>
          </w:tcPr>
          <w:p w14:paraId="2C35D4E2" w14:textId="75DA5D3C" w:rsidR="006C108D" w:rsidRPr="006D690B" w:rsidRDefault="006C108D" w:rsidP="00125727">
            <w:pPr>
              <w:widowControl w:val="0"/>
            </w:pPr>
            <w:r>
              <w:t>The system processes the query and searches the database for relevant products.</w:t>
            </w:r>
          </w:p>
        </w:tc>
      </w:tr>
      <w:tr w:rsidR="006C108D" w:rsidRPr="00FF07DD" w14:paraId="3A8D6A4D" w14:textId="77777777" w:rsidTr="00125727">
        <w:trPr>
          <w:trHeight w:val="420"/>
        </w:trPr>
        <w:tc>
          <w:tcPr>
            <w:tcW w:w="535" w:type="dxa"/>
          </w:tcPr>
          <w:p w14:paraId="5DE2A8E8" w14:textId="147CBCBC" w:rsidR="006C108D" w:rsidRPr="00FF07DD" w:rsidRDefault="006C108D" w:rsidP="00125727">
            <w:pPr>
              <w:widowControl w:val="0"/>
              <w:jc w:val="center"/>
              <w:rPr>
                <w:color w:val="000000" w:themeColor="text1"/>
              </w:rPr>
            </w:pPr>
            <w:r>
              <w:rPr>
                <w:color w:val="000000" w:themeColor="text1"/>
              </w:rPr>
              <w:t>3</w:t>
            </w:r>
          </w:p>
        </w:tc>
        <w:tc>
          <w:tcPr>
            <w:tcW w:w="3870" w:type="dxa"/>
            <w:gridSpan w:val="2"/>
          </w:tcPr>
          <w:p w14:paraId="5B76B4E1" w14:textId="52BFB77C" w:rsidR="006C108D" w:rsidRDefault="006C108D" w:rsidP="00125727">
            <w:pPr>
              <w:widowControl w:val="0"/>
            </w:pPr>
            <w:r>
              <w:t>The buyer clicks the "Search" button or presses Enter.</w:t>
            </w:r>
          </w:p>
        </w:tc>
        <w:tc>
          <w:tcPr>
            <w:tcW w:w="450" w:type="dxa"/>
          </w:tcPr>
          <w:p w14:paraId="74060B74" w14:textId="7CF4736D" w:rsidR="006C108D" w:rsidRPr="00FF07DD" w:rsidRDefault="006C108D" w:rsidP="00125727">
            <w:pPr>
              <w:widowControl w:val="0"/>
              <w:jc w:val="center"/>
              <w:rPr>
                <w:color w:val="000000" w:themeColor="text1"/>
              </w:rPr>
            </w:pPr>
            <w:r>
              <w:rPr>
                <w:color w:val="000000" w:themeColor="text1"/>
              </w:rPr>
              <w:t>4</w:t>
            </w:r>
          </w:p>
        </w:tc>
        <w:tc>
          <w:tcPr>
            <w:tcW w:w="4225" w:type="dxa"/>
          </w:tcPr>
          <w:p w14:paraId="26F25AAD" w14:textId="2774F43A" w:rsidR="006C108D" w:rsidRDefault="006C108D" w:rsidP="00125727">
            <w:pPr>
              <w:widowControl w:val="0"/>
            </w:pPr>
            <w:r>
              <w:t>The system displays a list of matching products with images, names, prices, and availability.</w:t>
            </w:r>
          </w:p>
        </w:tc>
      </w:tr>
      <w:tr w:rsidR="006C108D" w:rsidRPr="00FF07DD" w14:paraId="405B994A" w14:textId="77777777" w:rsidTr="00125727">
        <w:trPr>
          <w:trHeight w:val="420"/>
        </w:trPr>
        <w:tc>
          <w:tcPr>
            <w:tcW w:w="9080" w:type="dxa"/>
            <w:gridSpan w:val="5"/>
          </w:tcPr>
          <w:p w14:paraId="071B60C2" w14:textId="77777777" w:rsidR="006C108D" w:rsidRPr="00FF07DD" w:rsidRDefault="006C108D"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34699CB5" w14:textId="77777777" w:rsidTr="00125727">
        <w:trPr>
          <w:trHeight w:val="420"/>
        </w:trPr>
        <w:tc>
          <w:tcPr>
            <w:tcW w:w="535" w:type="dxa"/>
          </w:tcPr>
          <w:p w14:paraId="1514892C" w14:textId="77777777" w:rsidR="006C108D" w:rsidRPr="00FF07DD" w:rsidRDefault="006C108D" w:rsidP="00125727">
            <w:pPr>
              <w:widowControl w:val="0"/>
              <w:jc w:val="center"/>
              <w:rPr>
                <w:color w:val="000000" w:themeColor="text1"/>
              </w:rPr>
            </w:pPr>
            <w:r w:rsidRPr="00FF07DD">
              <w:rPr>
                <w:color w:val="000000" w:themeColor="text1"/>
              </w:rPr>
              <w:t>3</w:t>
            </w:r>
          </w:p>
        </w:tc>
        <w:tc>
          <w:tcPr>
            <w:tcW w:w="3870" w:type="dxa"/>
            <w:gridSpan w:val="2"/>
          </w:tcPr>
          <w:p w14:paraId="4FDF15EE" w14:textId="04B9152A" w:rsidR="006C108D" w:rsidRPr="00FF07DD" w:rsidRDefault="006C108D" w:rsidP="00125727">
            <w:pPr>
              <w:widowControl w:val="0"/>
              <w:rPr>
                <w:color w:val="000000" w:themeColor="text1"/>
              </w:rPr>
            </w:pPr>
            <w:r>
              <w:t>If no products match the search query</w:t>
            </w:r>
          </w:p>
        </w:tc>
        <w:tc>
          <w:tcPr>
            <w:tcW w:w="450" w:type="dxa"/>
          </w:tcPr>
          <w:p w14:paraId="3C592719" w14:textId="77777777" w:rsidR="006C108D" w:rsidRPr="00FF07DD" w:rsidRDefault="006C108D" w:rsidP="00125727">
            <w:pPr>
              <w:widowControl w:val="0"/>
              <w:jc w:val="center"/>
              <w:rPr>
                <w:b/>
                <w:color w:val="000000" w:themeColor="text1"/>
              </w:rPr>
            </w:pPr>
            <w:r w:rsidRPr="00FD1CBA">
              <w:rPr>
                <w:color w:val="000000" w:themeColor="text1"/>
              </w:rPr>
              <w:t>4-A</w:t>
            </w:r>
          </w:p>
        </w:tc>
        <w:tc>
          <w:tcPr>
            <w:tcW w:w="4225" w:type="dxa"/>
          </w:tcPr>
          <w:p w14:paraId="433DC98A" w14:textId="68C9C52F" w:rsidR="006C108D" w:rsidRPr="00FF07DD" w:rsidRDefault="006C108D" w:rsidP="00125727">
            <w:pPr>
              <w:keepNext/>
              <w:widowControl w:val="0"/>
              <w:rPr>
                <w:i/>
                <w:color w:val="000000" w:themeColor="text1"/>
              </w:rPr>
            </w:pPr>
            <w:r>
              <w:t>The system displays a message: "No products found. Try a different keyword.</w:t>
            </w:r>
          </w:p>
        </w:tc>
      </w:tr>
    </w:tbl>
    <w:p w14:paraId="74B88D63" w14:textId="77777777" w:rsidR="006C108D" w:rsidRPr="006C108D" w:rsidRDefault="006C108D" w:rsidP="006C108D"/>
    <w:p w14:paraId="668AE31E" w14:textId="0E5F2450" w:rsidR="00D820C5" w:rsidRDefault="00D820C5" w:rsidP="00D820C5">
      <w:pPr>
        <w:pStyle w:val="Heading3"/>
      </w:pPr>
      <w:r>
        <w:t>: Image Search</w:t>
      </w:r>
    </w:p>
    <w:p w14:paraId="7300BAB8" w14:textId="4653E6EA" w:rsidR="006C108D" w:rsidRDefault="006C108D" w:rsidP="006C108D"/>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19E41D44" w14:textId="77777777" w:rsidTr="00125727">
        <w:trPr>
          <w:trHeight w:val="420"/>
        </w:trPr>
        <w:tc>
          <w:tcPr>
            <w:tcW w:w="1525" w:type="dxa"/>
            <w:gridSpan w:val="2"/>
          </w:tcPr>
          <w:p w14:paraId="4A2E64B9" w14:textId="77777777" w:rsidR="006C108D" w:rsidRPr="00FF07DD" w:rsidRDefault="006C108D" w:rsidP="00125727">
            <w:pPr>
              <w:pStyle w:val="TableHeader"/>
              <w:rPr>
                <w:b w:val="0"/>
              </w:rPr>
            </w:pPr>
            <w:r w:rsidRPr="00FF07DD">
              <w:t>Name</w:t>
            </w:r>
          </w:p>
        </w:tc>
        <w:tc>
          <w:tcPr>
            <w:tcW w:w="7555" w:type="dxa"/>
            <w:gridSpan w:val="3"/>
          </w:tcPr>
          <w:p w14:paraId="70DAEDDD" w14:textId="37A0D22F" w:rsidR="006C108D" w:rsidRPr="00FF07DD" w:rsidRDefault="006C108D" w:rsidP="00125727">
            <w:pPr>
              <w:widowControl w:val="0"/>
              <w:rPr>
                <w:color w:val="000000" w:themeColor="text1"/>
              </w:rPr>
            </w:pPr>
            <w:r>
              <w:t>Image Search</w:t>
            </w:r>
          </w:p>
        </w:tc>
      </w:tr>
      <w:tr w:rsidR="006C108D" w:rsidRPr="00FF07DD" w14:paraId="26F3BBF7" w14:textId="77777777" w:rsidTr="00125727">
        <w:trPr>
          <w:trHeight w:val="420"/>
        </w:trPr>
        <w:tc>
          <w:tcPr>
            <w:tcW w:w="1525" w:type="dxa"/>
            <w:gridSpan w:val="2"/>
          </w:tcPr>
          <w:p w14:paraId="5F43756B" w14:textId="77777777" w:rsidR="006C108D" w:rsidRPr="00FF07DD" w:rsidRDefault="006C108D" w:rsidP="00125727">
            <w:pPr>
              <w:pStyle w:val="TableHeader"/>
              <w:rPr>
                <w:b w:val="0"/>
                <w:sz w:val="18"/>
              </w:rPr>
            </w:pPr>
            <w:r w:rsidRPr="0089503A">
              <w:t>Actors</w:t>
            </w:r>
          </w:p>
        </w:tc>
        <w:tc>
          <w:tcPr>
            <w:tcW w:w="7555" w:type="dxa"/>
            <w:gridSpan w:val="3"/>
          </w:tcPr>
          <w:p w14:paraId="39FC8128" w14:textId="77777777" w:rsidR="006C108D" w:rsidRPr="00FF07DD" w:rsidRDefault="006C108D" w:rsidP="00125727">
            <w:pPr>
              <w:widowControl w:val="0"/>
              <w:rPr>
                <w:color w:val="000000" w:themeColor="text1"/>
              </w:rPr>
            </w:pPr>
            <w:r>
              <w:t>Buyer</w:t>
            </w:r>
          </w:p>
        </w:tc>
      </w:tr>
      <w:tr w:rsidR="006C108D" w:rsidRPr="00FF07DD" w14:paraId="122A9061" w14:textId="77777777" w:rsidTr="00125727">
        <w:trPr>
          <w:trHeight w:val="420"/>
        </w:trPr>
        <w:tc>
          <w:tcPr>
            <w:tcW w:w="1525" w:type="dxa"/>
            <w:gridSpan w:val="2"/>
          </w:tcPr>
          <w:p w14:paraId="6F7EC3CD" w14:textId="77777777" w:rsidR="006C108D" w:rsidRPr="00FF07DD" w:rsidRDefault="006C108D" w:rsidP="00125727">
            <w:pPr>
              <w:pStyle w:val="TableHeader"/>
              <w:rPr>
                <w:b w:val="0"/>
                <w:sz w:val="18"/>
              </w:rPr>
            </w:pPr>
            <w:r w:rsidRPr="0089503A">
              <w:t>Summary</w:t>
            </w:r>
          </w:p>
        </w:tc>
        <w:tc>
          <w:tcPr>
            <w:tcW w:w="7555" w:type="dxa"/>
            <w:gridSpan w:val="3"/>
          </w:tcPr>
          <w:p w14:paraId="6D2A7DD7" w14:textId="0144F88C" w:rsidR="006C108D" w:rsidRPr="00FF07DD" w:rsidRDefault="006C108D" w:rsidP="00125727">
            <w:pPr>
              <w:widowControl w:val="0"/>
              <w:rPr>
                <w:color w:val="000000" w:themeColor="text1"/>
              </w:rPr>
            </w:pPr>
            <w:r>
              <w:t>The buyer can upload or live detect an image to search for similar products using image recognition technology.</w:t>
            </w:r>
          </w:p>
        </w:tc>
      </w:tr>
      <w:tr w:rsidR="006C108D" w:rsidRPr="00FF07DD" w14:paraId="7EB6F800" w14:textId="77777777" w:rsidTr="00125727">
        <w:trPr>
          <w:trHeight w:val="420"/>
        </w:trPr>
        <w:tc>
          <w:tcPr>
            <w:tcW w:w="1525" w:type="dxa"/>
            <w:gridSpan w:val="2"/>
          </w:tcPr>
          <w:p w14:paraId="05F182AD" w14:textId="77777777" w:rsidR="006C108D" w:rsidRPr="00FF07DD" w:rsidRDefault="006C108D" w:rsidP="00125727">
            <w:pPr>
              <w:pStyle w:val="TableHeader"/>
              <w:rPr>
                <w:b w:val="0"/>
                <w:sz w:val="18"/>
              </w:rPr>
            </w:pPr>
            <w:r w:rsidRPr="0089503A">
              <w:t>Pre-Conditions</w:t>
            </w:r>
          </w:p>
        </w:tc>
        <w:tc>
          <w:tcPr>
            <w:tcW w:w="7555" w:type="dxa"/>
            <w:gridSpan w:val="3"/>
          </w:tcPr>
          <w:p w14:paraId="2C0CB636" w14:textId="5FA3E019" w:rsidR="006C108D" w:rsidRPr="00FF07DD" w:rsidRDefault="006C108D" w:rsidP="00125727">
            <w:pPr>
              <w:widowControl w:val="0"/>
              <w:rPr>
                <w:color w:val="000000" w:themeColor="text1"/>
              </w:rPr>
            </w:pPr>
            <w:r>
              <w:rPr>
                <w:color w:val="000000" w:themeColor="text1"/>
              </w:rPr>
              <w:t>The buyer must have access to webcam access or access to files.</w:t>
            </w:r>
          </w:p>
        </w:tc>
      </w:tr>
      <w:tr w:rsidR="006C108D" w:rsidRPr="00FF07DD" w14:paraId="04F7C14B" w14:textId="77777777" w:rsidTr="00125727">
        <w:trPr>
          <w:trHeight w:val="420"/>
        </w:trPr>
        <w:tc>
          <w:tcPr>
            <w:tcW w:w="1525" w:type="dxa"/>
            <w:gridSpan w:val="2"/>
          </w:tcPr>
          <w:p w14:paraId="4C5515A8" w14:textId="77777777" w:rsidR="006C108D" w:rsidRPr="00FF07DD" w:rsidRDefault="006C108D" w:rsidP="00125727">
            <w:pPr>
              <w:pStyle w:val="TableHeader"/>
              <w:rPr>
                <w:b w:val="0"/>
                <w:sz w:val="18"/>
              </w:rPr>
            </w:pPr>
            <w:r w:rsidRPr="0089503A">
              <w:t>Post-Conditions</w:t>
            </w:r>
          </w:p>
        </w:tc>
        <w:tc>
          <w:tcPr>
            <w:tcW w:w="7555" w:type="dxa"/>
            <w:gridSpan w:val="3"/>
          </w:tcPr>
          <w:p w14:paraId="772C9908" w14:textId="6AD46880" w:rsidR="006C108D" w:rsidRPr="00FF07DD" w:rsidRDefault="006C108D" w:rsidP="00125727">
            <w:pPr>
              <w:widowControl w:val="0"/>
              <w:rPr>
                <w:color w:val="000000" w:themeColor="text1"/>
              </w:rPr>
            </w:pPr>
            <w:r>
              <w:t>The system displays a list of products that match the uploaded image.</w:t>
            </w:r>
          </w:p>
        </w:tc>
      </w:tr>
      <w:tr w:rsidR="006C108D" w:rsidRPr="00FF07DD" w14:paraId="164D81B3" w14:textId="77777777" w:rsidTr="00125727">
        <w:trPr>
          <w:trHeight w:val="420"/>
        </w:trPr>
        <w:tc>
          <w:tcPr>
            <w:tcW w:w="1525" w:type="dxa"/>
            <w:gridSpan w:val="2"/>
          </w:tcPr>
          <w:p w14:paraId="2FBF179D" w14:textId="77777777" w:rsidR="006C108D" w:rsidRPr="0089503A" w:rsidRDefault="006C108D" w:rsidP="00125727">
            <w:pPr>
              <w:pStyle w:val="TableHeader"/>
            </w:pPr>
            <w:r>
              <w:t>Special Requirements</w:t>
            </w:r>
          </w:p>
        </w:tc>
        <w:tc>
          <w:tcPr>
            <w:tcW w:w="7555" w:type="dxa"/>
            <w:gridSpan w:val="3"/>
          </w:tcPr>
          <w:p w14:paraId="50F9B2CF" w14:textId="77777777" w:rsidR="006C108D" w:rsidRPr="00FF07DD" w:rsidRDefault="006C108D" w:rsidP="00125727">
            <w:pPr>
              <w:widowControl w:val="0"/>
              <w:rPr>
                <w:color w:val="000000" w:themeColor="text1"/>
              </w:rPr>
            </w:pPr>
          </w:p>
        </w:tc>
      </w:tr>
      <w:tr w:rsidR="006C108D" w:rsidRPr="00FF07DD" w14:paraId="5062FE71" w14:textId="77777777" w:rsidTr="00125727">
        <w:trPr>
          <w:trHeight w:val="420"/>
        </w:trPr>
        <w:tc>
          <w:tcPr>
            <w:tcW w:w="9080" w:type="dxa"/>
            <w:gridSpan w:val="5"/>
          </w:tcPr>
          <w:p w14:paraId="367562FB" w14:textId="77777777" w:rsidR="006C108D" w:rsidRPr="00FF07DD" w:rsidRDefault="006C108D" w:rsidP="00125727">
            <w:pPr>
              <w:pStyle w:val="TableHeader"/>
              <w:jc w:val="center"/>
              <w:rPr>
                <w:b w:val="0"/>
              </w:rPr>
            </w:pPr>
            <w:r>
              <w:t>Basic Flow</w:t>
            </w:r>
          </w:p>
        </w:tc>
      </w:tr>
      <w:tr w:rsidR="006C108D" w:rsidRPr="0089503A" w14:paraId="6B6D8E6E" w14:textId="77777777" w:rsidTr="00125727">
        <w:trPr>
          <w:trHeight w:val="420"/>
        </w:trPr>
        <w:tc>
          <w:tcPr>
            <w:tcW w:w="4405" w:type="dxa"/>
            <w:gridSpan w:val="3"/>
          </w:tcPr>
          <w:p w14:paraId="00C804EE" w14:textId="77777777" w:rsidR="006C108D" w:rsidRPr="0089503A" w:rsidRDefault="006C108D" w:rsidP="00125727">
            <w:pPr>
              <w:pStyle w:val="TableHeader"/>
              <w:jc w:val="center"/>
            </w:pPr>
            <w:r w:rsidRPr="0089503A">
              <w:t>Actor Action</w:t>
            </w:r>
          </w:p>
        </w:tc>
        <w:tc>
          <w:tcPr>
            <w:tcW w:w="4675" w:type="dxa"/>
            <w:gridSpan w:val="2"/>
          </w:tcPr>
          <w:p w14:paraId="1471C3B4" w14:textId="77777777" w:rsidR="006C108D" w:rsidRPr="0089503A" w:rsidRDefault="006C108D" w:rsidP="00125727">
            <w:pPr>
              <w:widowControl w:val="0"/>
              <w:jc w:val="center"/>
              <w:rPr>
                <w:b/>
                <w:color w:val="000000" w:themeColor="text1"/>
                <w:szCs w:val="18"/>
              </w:rPr>
            </w:pPr>
            <w:r w:rsidRPr="0089503A">
              <w:rPr>
                <w:b/>
                <w:color w:val="000000" w:themeColor="text1"/>
                <w:szCs w:val="18"/>
              </w:rPr>
              <w:t>System Response</w:t>
            </w:r>
          </w:p>
        </w:tc>
      </w:tr>
      <w:tr w:rsidR="006C108D" w:rsidRPr="00FF07DD" w14:paraId="5C309527" w14:textId="77777777" w:rsidTr="00125727">
        <w:trPr>
          <w:trHeight w:val="420"/>
        </w:trPr>
        <w:tc>
          <w:tcPr>
            <w:tcW w:w="535" w:type="dxa"/>
          </w:tcPr>
          <w:p w14:paraId="64FE0696" w14:textId="77777777" w:rsidR="006C108D" w:rsidRPr="00FF07DD" w:rsidRDefault="006C108D" w:rsidP="00125727">
            <w:pPr>
              <w:widowControl w:val="0"/>
              <w:jc w:val="center"/>
              <w:rPr>
                <w:color w:val="000000" w:themeColor="text1"/>
              </w:rPr>
            </w:pPr>
            <w:r w:rsidRPr="00FF07DD">
              <w:rPr>
                <w:color w:val="000000" w:themeColor="text1"/>
              </w:rPr>
              <w:t>1</w:t>
            </w:r>
          </w:p>
        </w:tc>
        <w:tc>
          <w:tcPr>
            <w:tcW w:w="3870" w:type="dxa"/>
            <w:gridSpan w:val="2"/>
          </w:tcPr>
          <w:p w14:paraId="004F8B07" w14:textId="237D013B" w:rsidR="006C108D" w:rsidRPr="00FF07DD" w:rsidRDefault="006C108D" w:rsidP="00125727">
            <w:pPr>
              <w:widowControl w:val="0"/>
              <w:rPr>
                <w:color w:val="000000" w:themeColor="text1"/>
              </w:rPr>
            </w:pPr>
            <w:r>
              <w:t>The buyer clicks the "Image Search" button.</w:t>
            </w:r>
          </w:p>
        </w:tc>
        <w:tc>
          <w:tcPr>
            <w:tcW w:w="450" w:type="dxa"/>
          </w:tcPr>
          <w:p w14:paraId="0695398E" w14:textId="77777777" w:rsidR="006C108D" w:rsidRPr="00FF07DD" w:rsidRDefault="006C108D" w:rsidP="00125727">
            <w:pPr>
              <w:widowControl w:val="0"/>
              <w:jc w:val="center"/>
              <w:rPr>
                <w:color w:val="000000" w:themeColor="text1"/>
              </w:rPr>
            </w:pPr>
            <w:r w:rsidRPr="00FF07DD">
              <w:rPr>
                <w:color w:val="000000" w:themeColor="text1"/>
              </w:rPr>
              <w:t>2</w:t>
            </w:r>
          </w:p>
        </w:tc>
        <w:tc>
          <w:tcPr>
            <w:tcW w:w="4225" w:type="dxa"/>
          </w:tcPr>
          <w:p w14:paraId="25CD9DEF" w14:textId="15887BFA" w:rsidR="006C108D" w:rsidRPr="006D690B" w:rsidRDefault="006C108D" w:rsidP="00125727">
            <w:pPr>
              <w:widowControl w:val="0"/>
            </w:pPr>
            <w:r>
              <w:t>The system opens a file uploader or camera option.</w:t>
            </w:r>
          </w:p>
        </w:tc>
      </w:tr>
      <w:tr w:rsidR="006C108D" w:rsidRPr="00FF07DD" w14:paraId="5DBA691C" w14:textId="77777777" w:rsidTr="00125727">
        <w:trPr>
          <w:trHeight w:val="420"/>
        </w:trPr>
        <w:tc>
          <w:tcPr>
            <w:tcW w:w="535" w:type="dxa"/>
          </w:tcPr>
          <w:p w14:paraId="47CC0BB2" w14:textId="75774D24" w:rsidR="006C108D" w:rsidRPr="00FF07DD" w:rsidRDefault="006C108D" w:rsidP="00125727">
            <w:pPr>
              <w:widowControl w:val="0"/>
              <w:jc w:val="center"/>
              <w:rPr>
                <w:color w:val="000000" w:themeColor="text1"/>
              </w:rPr>
            </w:pPr>
            <w:r>
              <w:rPr>
                <w:color w:val="000000" w:themeColor="text1"/>
              </w:rPr>
              <w:t>3</w:t>
            </w:r>
          </w:p>
        </w:tc>
        <w:tc>
          <w:tcPr>
            <w:tcW w:w="3870" w:type="dxa"/>
            <w:gridSpan w:val="2"/>
          </w:tcPr>
          <w:p w14:paraId="79E98354" w14:textId="58ED79BF" w:rsidR="006C108D" w:rsidRDefault="006C108D" w:rsidP="00125727">
            <w:pPr>
              <w:widowControl w:val="0"/>
            </w:pPr>
            <w:r>
              <w:t>The buyer uploads an image or takes a photo.</w:t>
            </w:r>
          </w:p>
        </w:tc>
        <w:tc>
          <w:tcPr>
            <w:tcW w:w="450" w:type="dxa"/>
          </w:tcPr>
          <w:p w14:paraId="0E601B4A" w14:textId="409F748E" w:rsidR="006C108D" w:rsidRPr="00FF07DD" w:rsidRDefault="006C108D" w:rsidP="00125727">
            <w:pPr>
              <w:widowControl w:val="0"/>
              <w:jc w:val="center"/>
              <w:rPr>
                <w:color w:val="000000" w:themeColor="text1"/>
              </w:rPr>
            </w:pPr>
            <w:r>
              <w:rPr>
                <w:color w:val="000000" w:themeColor="text1"/>
              </w:rPr>
              <w:t>4</w:t>
            </w:r>
          </w:p>
        </w:tc>
        <w:tc>
          <w:tcPr>
            <w:tcW w:w="4225" w:type="dxa"/>
          </w:tcPr>
          <w:p w14:paraId="18039D68" w14:textId="5295956D" w:rsidR="006C108D" w:rsidRDefault="006C108D" w:rsidP="00125727">
            <w:pPr>
              <w:widowControl w:val="0"/>
            </w:pPr>
            <w:r>
              <w:t>The system processes the image using image recognition technology.</w:t>
            </w:r>
          </w:p>
        </w:tc>
      </w:tr>
      <w:tr w:rsidR="006C108D" w:rsidRPr="00FF07DD" w14:paraId="144CA870" w14:textId="77777777" w:rsidTr="00125727">
        <w:trPr>
          <w:trHeight w:val="420"/>
        </w:trPr>
        <w:tc>
          <w:tcPr>
            <w:tcW w:w="535" w:type="dxa"/>
          </w:tcPr>
          <w:p w14:paraId="5CCFE388" w14:textId="77777777" w:rsidR="006C108D" w:rsidRDefault="006C108D" w:rsidP="00125727">
            <w:pPr>
              <w:widowControl w:val="0"/>
              <w:jc w:val="center"/>
              <w:rPr>
                <w:color w:val="000000" w:themeColor="text1"/>
              </w:rPr>
            </w:pPr>
          </w:p>
        </w:tc>
        <w:tc>
          <w:tcPr>
            <w:tcW w:w="3870" w:type="dxa"/>
            <w:gridSpan w:val="2"/>
          </w:tcPr>
          <w:p w14:paraId="2E58CD72" w14:textId="77777777" w:rsidR="006C108D" w:rsidRDefault="006C108D" w:rsidP="00125727">
            <w:pPr>
              <w:widowControl w:val="0"/>
            </w:pPr>
          </w:p>
        </w:tc>
        <w:tc>
          <w:tcPr>
            <w:tcW w:w="450" w:type="dxa"/>
          </w:tcPr>
          <w:p w14:paraId="1FCE5D9E" w14:textId="5890538F" w:rsidR="006C108D" w:rsidRDefault="006C108D" w:rsidP="00125727">
            <w:pPr>
              <w:widowControl w:val="0"/>
              <w:jc w:val="center"/>
              <w:rPr>
                <w:color w:val="000000" w:themeColor="text1"/>
              </w:rPr>
            </w:pPr>
            <w:r>
              <w:rPr>
                <w:color w:val="000000" w:themeColor="text1"/>
              </w:rPr>
              <w:t>5</w:t>
            </w:r>
          </w:p>
        </w:tc>
        <w:tc>
          <w:tcPr>
            <w:tcW w:w="4225" w:type="dxa"/>
          </w:tcPr>
          <w:p w14:paraId="4AEA29A6" w14:textId="6A38174F" w:rsidR="006C108D" w:rsidRDefault="006C108D" w:rsidP="00125727">
            <w:pPr>
              <w:widowControl w:val="0"/>
            </w:pPr>
            <w:r>
              <w:t>The system displays a list of similar products with images, names, and prices.</w:t>
            </w:r>
          </w:p>
        </w:tc>
      </w:tr>
      <w:tr w:rsidR="006C108D" w:rsidRPr="00FF07DD" w14:paraId="23EC63F8" w14:textId="77777777" w:rsidTr="00125727">
        <w:trPr>
          <w:trHeight w:val="420"/>
        </w:trPr>
        <w:tc>
          <w:tcPr>
            <w:tcW w:w="9080" w:type="dxa"/>
            <w:gridSpan w:val="5"/>
          </w:tcPr>
          <w:p w14:paraId="4ED6DD16" w14:textId="77777777" w:rsidR="006C108D" w:rsidRPr="00FF07DD" w:rsidRDefault="006C108D"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287FF6A2" w14:textId="77777777" w:rsidTr="00125727">
        <w:trPr>
          <w:trHeight w:val="420"/>
        </w:trPr>
        <w:tc>
          <w:tcPr>
            <w:tcW w:w="535" w:type="dxa"/>
          </w:tcPr>
          <w:p w14:paraId="3EC3E5CE" w14:textId="77777777" w:rsidR="006C108D" w:rsidRPr="00FF07DD" w:rsidRDefault="006C108D" w:rsidP="00125727">
            <w:pPr>
              <w:widowControl w:val="0"/>
              <w:jc w:val="center"/>
              <w:rPr>
                <w:color w:val="000000" w:themeColor="text1"/>
              </w:rPr>
            </w:pPr>
            <w:r w:rsidRPr="00FF07DD">
              <w:rPr>
                <w:color w:val="000000" w:themeColor="text1"/>
              </w:rPr>
              <w:t>3</w:t>
            </w:r>
          </w:p>
        </w:tc>
        <w:tc>
          <w:tcPr>
            <w:tcW w:w="3870" w:type="dxa"/>
            <w:gridSpan w:val="2"/>
          </w:tcPr>
          <w:p w14:paraId="7C53D8F6" w14:textId="220A6C49" w:rsidR="006C108D" w:rsidRPr="00FF07DD" w:rsidRDefault="006C108D" w:rsidP="00125727">
            <w:pPr>
              <w:widowControl w:val="0"/>
              <w:rPr>
                <w:color w:val="000000" w:themeColor="text1"/>
              </w:rPr>
            </w:pPr>
            <w:r>
              <w:t>If no products match the uploaded image.</w:t>
            </w:r>
          </w:p>
        </w:tc>
        <w:tc>
          <w:tcPr>
            <w:tcW w:w="450" w:type="dxa"/>
          </w:tcPr>
          <w:p w14:paraId="37B7605C" w14:textId="77777777" w:rsidR="006C108D" w:rsidRPr="00FF07DD" w:rsidRDefault="006C108D" w:rsidP="00125727">
            <w:pPr>
              <w:widowControl w:val="0"/>
              <w:jc w:val="center"/>
              <w:rPr>
                <w:b/>
                <w:color w:val="000000" w:themeColor="text1"/>
              </w:rPr>
            </w:pPr>
            <w:r w:rsidRPr="00FD1CBA">
              <w:rPr>
                <w:color w:val="000000" w:themeColor="text1"/>
              </w:rPr>
              <w:t>4-A</w:t>
            </w:r>
          </w:p>
        </w:tc>
        <w:tc>
          <w:tcPr>
            <w:tcW w:w="4225" w:type="dxa"/>
          </w:tcPr>
          <w:p w14:paraId="10F8812B" w14:textId="26F67F74" w:rsidR="006C108D" w:rsidRPr="00FF07DD" w:rsidRDefault="006C108D" w:rsidP="00125727">
            <w:pPr>
              <w:keepNext/>
              <w:widowControl w:val="0"/>
              <w:rPr>
                <w:i/>
                <w:color w:val="000000" w:themeColor="text1"/>
              </w:rPr>
            </w:pPr>
            <w:r>
              <w:t>The system displays a message: "No matching products found. Please try another image.</w:t>
            </w:r>
          </w:p>
        </w:tc>
      </w:tr>
    </w:tbl>
    <w:p w14:paraId="1BCE8091" w14:textId="77777777" w:rsidR="006C108D" w:rsidRPr="006C108D" w:rsidRDefault="006C108D" w:rsidP="006C108D"/>
    <w:p w14:paraId="4270B5E1" w14:textId="77777777" w:rsidR="00D820C5" w:rsidRPr="00D820C5" w:rsidRDefault="00D820C5" w:rsidP="00D820C5"/>
    <w:p w14:paraId="24E23EA4" w14:textId="77777777" w:rsidR="00D820C5" w:rsidRDefault="00D820C5" w:rsidP="005D379E"/>
    <w:p w14:paraId="72C03AE8" w14:textId="7D189BEE" w:rsidR="00C442C7" w:rsidRDefault="00C442C7" w:rsidP="00C442C7">
      <w:pPr>
        <w:pStyle w:val="Heading3"/>
      </w:pPr>
      <w:r>
        <w:t>: AI Bargain by Buyer</w:t>
      </w:r>
    </w:p>
    <w:p w14:paraId="6F26FC6D" w14:textId="77777777" w:rsidR="00C442C7" w:rsidRDefault="00C442C7"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659CF257" w14:textId="77777777" w:rsidTr="00125727">
        <w:trPr>
          <w:trHeight w:val="420"/>
        </w:trPr>
        <w:tc>
          <w:tcPr>
            <w:tcW w:w="1525" w:type="dxa"/>
            <w:gridSpan w:val="2"/>
          </w:tcPr>
          <w:p w14:paraId="2C006BC3" w14:textId="77777777" w:rsidR="00C442C7" w:rsidRPr="00FF07DD" w:rsidRDefault="00C442C7" w:rsidP="00125727">
            <w:pPr>
              <w:pStyle w:val="TableHeader"/>
              <w:rPr>
                <w:b w:val="0"/>
              </w:rPr>
            </w:pPr>
            <w:r w:rsidRPr="00FF07DD">
              <w:lastRenderedPageBreak/>
              <w:t>Name</w:t>
            </w:r>
          </w:p>
        </w:tc>
        <w:tc>
          <w:tcPr>
            <w:tcW w:w="7555" w:type="dxa"/>
            <w:gridSpan w:val="3"/>
          </w:tcPr>
          <w:p w14:paraId="2732DEE0" w14:textId="77777777" w:rsidR="00C442C7" w:rsidRPr="00FF07DD" w:rsidRDefault="00C442C7" w:rsidP="00125727">
            <w:pPr>
              <w:widowControl w:val="0"/>
              <w:rPr>
                <w:color w:val="000000" w:themeColor="text1"/>
              </w:rPr>
            </w:pPr>
            <w:r>
              <w:t>View Cart</w:t>
            </w:r>
          </w:p>
        </w:tc>
      </w:tr>
      <w:tr w:rsidR="00C442C7" w:rsidRPr="00FF07DD" w14:paraId="7D357622" w14:textId="77777777" w:rsidTr="00125727">
        <w:trPr>
          <w:trHeight w:val="420"/>
        </w:trPr>
        <w:tc>
          <w:tcPr>
            <w:tcW w:w="1525" w:type="dxa"/>
            <w:gridSpan w:val="2"/>
          </w:tcPr>
          <w:p w14:paraId="5109F1EF" w14:textId="77777777" w:rsidR="00C442C7" w:rsidRPr="00FF07DD" w:rsidRDefault="00C442C7" w:rsidP="00125727">
            <w:pPr>
              <w:pStyle w:val="TableHeader"/>
              <w:rPr>
                <w:b w:val="0"/>
                <w:sz w:val="18"/>
              </w:rPr>
            </w:pPr>
            <w:r w:rsidRPr="0089503A">
              <w:t>Actors</w:t>
            </w:r>
          </w:p>
        </w:tc>
        <w:tc>
          <w:tcPr>
            <w:tcW w:w="7555" w:type="dxa"/>
            <w:gridSpan w:val="3"/>
          </w:tcPr>
          <w:p w14:paraId="0593411C" w14:textId="3B83CF7C" w:rsidR="00C442C7" w:rsidRPr="00FF07DD" w:rsidRDefault="00C442C7" w:rsidP="00125727">
            <w:pPr>
              <w:widowControl w:val="0"/>
              <w:rPr>
                <w:color w:val="000000" w:themeColor="text1"/>
              </w:rPr>
            </w:pPr>
            <w:r>
              <w:t>Buyer, AI System</w:t>
            </w:r>
          </w:p>
        </w:tc>
      </w:tr>
      <w:tr w:rsidR="00C442C7" w:rsidRPr="00FF07DD" w14:paraId="665706D9" w14:textId="77777777" w:rsidTr="00125727">
        <w:trPr>
          <w:trHeight w:val="420"/>
        </w:trPr>
        <w:tc>
          <w:tcPr>
            <w:tcW w:w="1525" w:type="dxa"/>
            <w:gridSpan w:val="2"/>
          </w:tcPr>
          <w:p w14:paraId="0701E194" w14:textId="77777777" w:rsidR="00C442C7" w:rsidRPr="00FF07DD" w:rsidRDefault="00C442C7" w:rsidP="00125727">
            <w:pPr>
              <w:pStyle w:val="TableHeader"/>
              <w:rPr>
                <w:b w:val="0"/>
                <w:sz w:val="18"/>
              </w:rPr>
            </w:pPr>
            <w:r w:rsidRPr="0089503A">
              <w:t>Summary</w:t>
            </w:r>
          </w:p>
        </w:tc>
        <w:tc>
          <w:tcPr>
            <w:tcW w:w="7555" w:type="dxa"/>
            <w:gridSpan w:val="3"/>
          </w:tcPr>
          <w:p w14:paraId="6E379B8B" w14:textId="6560AA84" w:rsidR="00C442C7" w:rsidRPr="00FF07DD" w:rsidRDefault="00C442C7" w:rsidP="00125727">
            <w:pPr>
              <w:widowControl w:val="0"/>
              <w:rPr>
                <w:color w:val="000000" w:themeColor="text1"/>
              </w:rPr>
            </w:pPr>
            <w:r>
              <w:t>The buyer uses the AI system to negotiate the price of a product.</w:t>
            </w:r>
          </w:p>
        </w:tc>
      </w:tr>
      <w:tr w:rsidR="00C442C7" w:rsidRPr="00FF07DD" w14:paraId="636A342D" w14:textId="77777777" w:rsidTr="00125727">
        <w:trPr>
          <w:trHeight w:val="420"/>
        </w:trPr>
        <w:tc>
          <w:tcPr>
            <w:tcW w:w="1525" w:type="dxa"/>
            <w:gridSpan w:val="2"/>
          </w:tcPr>
          <w:p w14:paraId="33AEADA4" w14:textId="77777777" w:rsidR="00C442C7" w:rsidRPr="00FF07DD" w:rsidRDefault="00C442C7" w:rsidP="00125727">
            <w:pPr>
              <w:pStyle w:val="TableHeader"/>
              <w:rPr>
                <w:b w:val="0"/>
                <w:sz w:val="18"/>
              </w:rPr>
            </w:pPr>
            <w:r w:rsidRPr="0089503A">
              <w:t>Pre-Conditions</w:t>
            </w:r>
          </w:p>
        </w:tc>
        <w:tc>
          <w:tcPr>
            <w:tcW w:w="7555" w:type="dxa"/>
            <w:gridSpan w:val="3"/>
          </w:tcPr>
          <w:p w14:paraId="629CB030" w14:textId="5AD1BAA9" w:rsidR="00C442C7" w:rsidRDefault="00C442C7" w:rsidP="00C442C7">
            <w:r>
              <w:rPr>
                <w:rFonts w:hAnsi="Symbol"/>
              </w:rPr>
              <w:t></w:t>
            </w:r>
            <w:r>
              <w:t xml:space="preserve"> The buyer must be logged in.</w:t>
            </w:r>
          </w:p>
          <w:p w14:paraId="2115FBD1" w14:textId="2513D7DA" w:rsidR="00C442C7" w:rsidRPr="00FF07DD" w:rsidRDefault="00C442C7" w:rsidP="00C442C7">
            <w:pPr>
              <w:widowControl w:val="0"/>
              <w:rPr>
                <w:color w:val="000000" w:themeColor="text1"/>
              </w:rPr>
            </w:pPr>
            <w:r>
              <w:rPr>
                <w:rFonts w:hAnsi="Symbol"/>
              </w:rPr>
              <w:t></w:t>
            </w:r>
            <w:r>
              <w:t xml:space="preserve"> The product must be eligible for AI Bargain.</w:t>
            </w:r>
          </w:p>
        </w:tc>
      </w:tr>
      <w:tr w:rsidR="00C442C7" w:rsidRPr="00FF07DD" w14:paraId="3B30C927" w14:textId="77777777" w:rsidTr="00125727">
        <w:trPr>
          <w:trHeight w:val="420"/>
        </w:trPr>
        <w:tc>
          <w:tcPr>
            <w:tcW w:w="1525" w:type="dxa"/>
            <w:gridSpan w:val="2"/>
          </w:tcPr>
          <w:p w14:paraId="7C608579" w14:textId="77777777" w:rsidR="00C442C7" w:rsidRPr="00FF07DD" w:rsidRDefault="00C442C7" w:rsidP="00125727">
            <w:pPr>
              <w:pStyle w:val="TableHeader"/>
              <w:rPr>
                <w:b w:val="0"/>
                <w:sz w:val="18"/>
              </w:rPr>
            </w:pPr>
            <w:r w:rsidRPr="0089503A">
              <w:t>Post-Conditions</w:t>
            </w:r>
          </w:p>
        </w:tc>
        <w:tc>
          <w:tcPr>
            <w:tcW w:w="7555" w:type="dxa"/>
            <w:gridSpan w:val="3"/>
          </w:tcPr>
          <w:p w14:paraId="1DED7F13" w14:textId="64A8DD9F" w:rsidR="00C442C7" w:rsidRPr="00FF07DD" w:rsidRDefault="00C442C7" w:rsidP="00125727">
            <w:pPr>
              <w:widowControl w:val="0"/>
              <w:rPr>
                <w:color w:val="000000" w:themeColor="text1"/>
              </w:rPr>
            </w:pPr>
            <w:r>
              <w:t>The AI suggests a negotiated price, which the buyer can accept or reject.</w:t>
            </w:r>
          </w:p>
        </w:tc>
      </w:tr>
      <w:tr w:rsidR="00C442C7" w:rsidRPr="00FF07DD" w14:paraId="0EA33640" w14:textId="77777777" w:rsidTr="00125727">
        <w:trPr>
          <w:trHeight w:val="420"/>
        </w:trPr>
        <w:tc>
          <w:tcPr>
            <w:tcW w:w="1525" w:type="dxa"/>
            <w:gridSpan w:val="2"/>
          </w:tcPr>
          <w:p w14:paraId="59A1C16C" w14:textId="77777777" w:rsidR="00C442C7" w:rsidRPr="0089503A" w:rsidRDefault="00C442C7" w:rsidP="00125727">
            <w:pPr>
              <w:pStyle w:val="TableHeader"/>
            </w:pPr>
            <w:r>
              <w:t>Special Requirements</w:t>
            </w:r>
          </w:p>
        </w:tc>
        <w:tc>
          <w:tcPr>
            <w:tcW w:w="7555" w:type="dxa"/>
            <w:gridSpan w:val="3"/>
          </w:tcPr>
          <w:p w14:paraId="2D86276C" w14:textId="77777777" w:rsidR="00C442C7" w:rsidRPr="00FF07DD" w:rsidRDefault="00C442C7" w:rsidP="00125727">
            <w:pPr>
              <w:widowControl w:val="0"/>
              <w:rPr>
                <w:color w:val="000000" w:themeColor="text1"/>
              </w:rPr>
            </w:pPr>
          </w:p>
        </w:tc>
      </w:tr>
      <w:tr w:rsidR="00C442C7" w:rsidRPr="00FF07DD" w14:paraId="089175A0" w14:textId="77777777" w:rsidTr="00125727">
        <w:trPr>
          <w:trHeight w:val="420"/>
        </w:trPr>
        <w:tc>
          <w:tcPr>
            <w:tcW w:w="9080" w:type="dxa"/>
            <w:gridSpan w:val="5"/>
          </w:tcPr>
          <w:p w14:paraId="2664EAD3" w14:textId="77777777" w:rsidR="00C442C7" w:rsidRPr="00FF07DD" w:rsidRDefault="00C442C7" w:rsidP="00125727">
            <w:pPr>
              <w:pStyle w:val="TableHeader"/>
              <w:jc w:val="center"/>
              <w:rPr>
                <w:b w:val="0"/>
              </w:rPr>
            </w:pPr>
            <w:r>
              <w:t>Basic Flow</w:t>
            </w:r>
          </w:p>
        </w:tc>
      </w:tr>
      <w:tr w:rsidR="00C442C7" w:rsidRPr="0089503A" w14:paraId="3030B2E2" w14:textId="77777777" w:rsidTr="00125727">
        <w:trPr>
          <w:trHeight w:val="420"/>
        </w:trPr>
        <w:tc>
          <w:tcPr>
            <w:tcW w:w="4405" w:type="dxa"/>
            <w:gridSpan w:val="3"/>
          </w:tcPr>
          <w:p w14:paraId="4F5A2DDA" w14:textId="77777777" w:rsidR="00C442C7" w:rsidRPr="0089503A" w:rsidRDefault="00C442C7" w:rsidP="00125727">
            <w:pPr>
              <w:pStyle w:val="TableHeader"/>
              <w:jc w:val="center"/>
            </w:pPr>
            <w:r w:rsidRPr="0089503A">
              <w:t>Actor Action</w:t>
            </w:r>
          </w:p>
        </w:tc>
        <w:tc>
          <w:tcPr>
            <w:tcW w:w="4675" w:type="dxa"/>
            <w:gridSpan w:val="2"/>
          </w:tcPr>
          <w:p w14:paraId="519DDCE9" w14:textId="77777777" w:rsidR="00C442C7" w:rsidRPr="0089503A" w:rsidRDefault="00C442C7" w:rsidP="00125727">
            <w:pPr>
              <w:widowControl w:val="0"/>
              <w:jc w:val="center"/>
              <w:rPr>
                <w:b/>
                <w:color w:val="000000" w:themeColor="text1"/>
                <w:szCs w:val="18"/>
              </w:rPr>
            </w:pPr>
            <w:r w:rsidRPr="0089503A">
              <w:rPr>
                <w:b/>
                <w:color w:val="000000" w:themeColor="text1"/>
                <w:szCs w:val="18"/>
              </w:rPr>
              <w:t>System Response</w:t>
            </w:r>
          </w:p>
        </w:tc>
      </w:tr>
      <w:tr w:rsidR="00C442C7" w:rsidRPr="00FF07DD" w14:paraId="391AC4CF" w14:textId="77777777" w:rsidTr="00125727">
        <w:trPr>
          <w:trHeight w:val="420"/>
        </w:trPr>
        <w:tc>
          <w:tcPr>
            <w:tcW w:w="535" w:type="dxa"/>
          </w:tcPr>
          <w:p w14:paraId="574B5294" w14:textId="77777777" w:rsidR="00C442C7" w:rsidRPr="00FF07DD" w:rsidRDefault="00C442C7" w:rsidP="00125727">
            <w:pPr>
              <w:widowControl w:val="0"/>
              <w:jc w:val="center"/>
              <w:rPr>
                <w:color w:val="000000" w:themeColor="text1"/>
              </w:rPr>
            </w:pPr>
            <w:r w:rsidRPr="00FF07DD">
              <w:rPr>
                <w:color w:val="000000" w:themeColor="text1"/>
              </w:rPr>
              <w:t>1</w:t>
            </w:r>
          </w:p>
        </w:tc>
        <w:tc>
          <w:tcPr>
            <w:tcW w:w="3870" w:type="dxa"/>
            <w:gridSpan w:val="2"/>
          </w:tcPr>
          <w:p w14:paraId="7FABE6BB" w14:textId="659606B7" w:rsidR="00C442C7" w:rsidRPr="00FF07DD" w:rsidRDefault="00C442C7" w:rsidP="00125727">
            <w:pPr>
              <w:widowControl w:val="0"/>
              <w:rPr>
                <w:color w:val="000000" w:themeColor="text1"/>
              </w:rPr>
            </w:pPr>
            <w:r>
              <w:t>The buyer clicks the "Bargain Now" button on the product page.</w:t>
            </w:r>
          </w:p>
        </w:tc>
        <w:tc>
          <w:tcPr>
            <w:tcW w:w="450" w:type="dxa"/>
          </w:tcPr>
          <w:p w14:paraId="00BF9484" w14:textId="77777777" w:rsidR="00C442C7" w:rsidRPr="00FF07DD" w:rsidRDefault="00C442C7" w:rsidP="00125727">
            <w:pPr>
              <w:widowControl w:val="0"/>
              <w:jc w:val="center"/>
              <w:rPr>
                <w:color w:val="000000" w:themeColor="text1"/>
              </w:rPr>
            </w:pPr>
            <w:r w:rsidRPr="00FF07DD">
              <w:rPr>
                <w:color w:val="000000" w:themeColor="text1"/>
              </w:rPr>
              <w:t>2</w:t>
            </w:r>
          </w:p>
        </w:tc>
        <w:tc>
          <w:tcPr>
            <w:tcW w:w="4225" w:type="dxa"/>
          </w:tcPr>
          <w:p w14:paraId="50B133BD" w14:textId="36EB194F" w:rsidR="00C442C7" w:rsidRPr="006D690B" w:rsidRDefault="00C442C7" w:rsidP="00125727">
            <w:pPr>
              <w:widowControl w:val="0"/>
            </w:pPr>
            <w:r>
              <w:t>The system opens an AI chat interface.</w:t>
            </w:r>
          </w:p>
        </w:tc>
      </w:tr>
      <w:tr w:rsidR="00C442C7" w:rsidRPr="00FF07DD" w14:paraId="1D2009BC" w14:textId="77777777" w:rsidTr="00125727">
        <w:trPr>
          <w:trHeight w:val="420"/>
        </w:trPr>
        <w:tc>
          <w:tcPr>
            <w:tcW w:w="535" w:type="dxa"/>
          </w:tcPr>
          <w:p w14:paraId="7EC38D8F" w14:textId="7525432A" w:rsidR="00C442C7" w:rsidRPr="00FF07DD" w:rsidRDefault="00C442C7" w:rsidP="00125727">
            <w:pPr>
              <w:widowControl w:val="0"/>
              <w:jc w:val="center"/>
              <w:rPr>
                <w:color w:val="000000" w:themeColor="text1"/>
              </w:rPr>
            </w:pPr>
            <w:r>
              <w:rPr>
                <w:color w:val="000000" w:themeColor="text1"/>
              </w:rPr>
              <w:t>3</w:t>
            </w:r>
          </w:p>
        </w:tc>
        <w:tc>
          <w:tcPr>
            <w:tcW w:w="3870" w:type="dxa"/>
            <w:gridSpan w:val="2"/>
          </w:tcPr>
          <w:p w14:paraId="2F1A9E76" w14:textId="652E2E2C" w:rsidR="00C442C7" w:rsidRDefault="00C442C7" w:rsidP="00125727">
            <w:pPr>
              <w:widowControl w:val="0"/>
            </w:pPr>
            <w:r>
              <w:t>The buyer provides their offer to the AI.</w:t>
            </w:r>
          </w:p>
        </w:tc>
        <w:tc>
          <w:tcPr>
            <w:tcW w:w="450" w:type="dxa"/>
          </w:tcPr>
          <w:p w14:paraId="2B3DE3EB" w14:textId="4266E043" w:rsidR="00C442C7" w:rsidRPr="00FF07DD" w:rsidRDefault="00C442C7" w:rsidP="00125727">
            <w:pPr>
              <w:widowControl w:val="0"/>
              <w:jc w:val="center"/>
              <w:rPr>
                <w:color w:val="000000" w:themeColor="text1"/>
              </w:rPr>
            </w:pPr>
            <w:r>
              <w:rPr>
                <w:color w:val="000000" w:themeColor="text1"/>
              </w:rPr>
              <w:t>4</w:t>
            </w:r>
          </w:p>
        </w:tc>
        <w:tc>
          <w:tcPr>
            <w:tcW w:w="4225" w:type="dxa"/>
          </w:tcPr>
          <w:p w14:paraId="005D7A0E" w14:textId="13B155E7" w:rsidR="00C442C7" w:rsidRDefault="00C442C7" w:rsidP="00125727">
            <w:pPr>
              <w:widowControl w:val="0"/>
            </w:pPr>
            <w:r>
              <w:t>The AI evaluates the offer and responds with a counteroffer.</w:t>
            </w:r>
          </w:p>
        </w:tc>
      </w:tr>
      <w:tr w:rsidR="00C442C7" w:rsidRPr="00FF07DD" w14:paraId="5678066A" w14:textId="77777777" w:rsidTr="00125727">
        <w:trPr>
          <w:trHeight w:val="420"/>
        </w:trPr>
        <w:tc>
          <w:tcPr>
            <w:tcW w:w="535" w:type="dxa"/>
          </w:tcPr>
          <w:p w14:paraId="6D05878F" w14:textId="77BA7B29" w:rsidR="00C442C7" w:rsidRDefault="00C442C7" w:rsidP="00125727">
            <w:pPr>
              <w:widowControl w:val="0"/>
              <w:jc w:val="center"/>
              <w:rPr>
                <w:color w:val="000000" w:themeColor="text1"/>
              </w:rPr>
            </w:pPr>
            <w:r>
              <w:rPr>
                <w:color w:val="000000" w:themeColor="text1"/>
              </w:rPr>
              <w:t>5</w:t>
            </w:r>
          </w:p>
        </w:tc>
        <w:tc>
          <w:tcPr>
            <w:tcW w:w="3870" w:type="dxa"/>
            <w:gridSpan w:val="2"/>
          </w:tcPr>
          <w:p w14:paraId="082E5C02" w14:textId="193A6D5F" w:rsidR="00C442C7" w:rsidRDefault="00C442C7" w:rsidP="00125727">
            <w:pPr>
              <w:widowControl w:val="0"/>
            </w:pPr>
            <w:r>
              <w:t>The buyer accepts or rejects the counteroffer.</w:t>
            </w:r>
          </w:p>
        </w:tc>
        <w:tc>
          <w:tcPr>
            <w:tcW w:w="450" w:type="dxa"/>
          </w:tcPr>
          <w:p w14:paraId="758C714B" w14:textId="6AAA1F79" w:rsidR="00C442C7" w:rsidRDefault="00C442C7" w:rsidP="00125727">
            <w:pPr>
              <w:widowControl w:val="0"/>
              <w:jc w:val="center"/>
              <w:rPr>
                <w:color w:val="000000" w:themeColor="text1"/>
              </w:rPr>
            </w:pPr>
            <w:r>
              <w:rPr>
                <w:color w:val="000000" w:themeColor="text1"/>
              </w:rPr>
              <w:t>6</w:t>
            </w:r>
          </w:p>
        </w:tc>
        <w:tc>
          <w:tcPr>
            <w:tcW w:w="4225" w:type="dxa"/>
          </w:tcPr>
          <w:p w14:paraId="27E34FC5" w14:textId="172940DF" w:rsidR="00C442C7" w:rsidRDefault="00C442C7" w:rsidP="00125727">
            <w:pPr>
              <w:widowControl w:val="0"/>
            </w:pPr>
            <w:r>
              <w:t>If accepted, the AI applies the negotiated price to the product.</w:t>
            </w:r>
          </w:p>
        </w:tc>
      </w:tr>
      <w:tr w:rsidR="00C442C7" w:rsidRPr="00FF07DD" w14:paraId="52125554" w14:textId="77777777" w:rsidTr="00125727">
        <w:trPr>
          <w:trHeight w:val="420"/>
        </w:trPr>
        <w:tc>
          <w:tcPr>
            <w:tcW w:w="9080" w:type="dxa"/>
            <w:gridSpan w:val="5"/>
          </w:tcPr>
          <w:p w14:paraId="52FD14C3" w14:textId="77777777" w:rsidR="00C442C7" w:rsidRPr="00FF07DD" w:rsidRDefault="00C442C7"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511147C6" w14:textId="77777777" w:rsidTr="00125727">
        <w:trPr>
          <w:trHeight w:val="420"/>
        </w:trPr>
        <w:tc>
          <w:tcPr>
            <w:tcW w:w="535" w:type="dxa"/>
          </w:tcPr>
          <w:p w14:paraId="24606536" w14:textId="77777777" w:rsidR="00C442C7" w:rsidRPr="00FF07DD" w:rsidRDefault="00C442C7" w:rsidP="00125727">
            <w:pPr>
              <w:widowControl w:val="0"/>
              <w:jc w:val="center"/>
              <w:rPr>
                <w:color w:val="000000" w:themeColor="text1"/>
              </w:rPr>
            </w:pPr>
            <w:r w:rsidRPr="00FF07DD">
              <w:rPr>
                <w:color w:val="000000" w:themeColor="text1"/>
              </w:rPr>
              <w:t>3</w:t>
            </w:r>
          </w:p>
        </w:tc>
        <w:tc>
          <w:tcPr>
            <w:tcW w:w="3870" w:type="dxa"/>
            <w:gridSpan w:val="2"/>
          </w:tcPr>
          <w:p w14:paraId="21179F76" w14:textId="77777777" w:rsidR="00C442C7" w:rsidRPr="00FF07DD" w:rsidRDefault="00C442C7" w:rsidP="00125727">
            <w:pPr>
              <w:widowControl w:val="0"/>
              <w:rPr>
                <w:color w:val="000000" w:themeColor="text1"/>
              </w:rPr>
            </w:pPr>
          </w:p>
        </w:tc>
        <w:tc>
          <w:tcPr>
            <w:tcW w:w="450" w:type="dxa"/>
          </w:tcPr>
          <w:p w14:paraId="224D395A" w14:textId="77777777" w:rsidR="00C442C7" w:rsidRPr="00FF07DD" w:rsidRDefault="00C442C7" w:rsidP="00125727">
            <w:pPr>
              <w:widowControl w:val="0"/>
              <w:jc w:val="center"/>
              <w:rPr>
                <w:b/>
                <w:color w:val="000000" w:themeColor="text1"/>
              </w:rPr>
            </w:pPr>
            <w:r w:rsidRPr="00FD1CBA">
              <w:rPr>
                <w:color w:val="000000" w:themeColor="text1"/>
              </w:rPr>
              <w:t>4-A</w:t>
            </w:r>
          </w:p>
        </w:tc>
        <w:tc>
          <w:tcPr>
            <w:tcW w:w="4225" w:type="dxa"/>
          </w:tcPr>
          <w:p w14:paraId="079DF01D" w14:textId="77777777" w:rsidR="00C442C7" w:rsidRPr="00FF07DD" w:rsidRDefault="00C442C7" w:rsidP="00125727">
            <w:pPr>
              <w:keepNext/>
              <w:widowControl w:val="0"/>
              <w:rPr>
                <w:i/>
                <w:color w:val="000000" w:themeColor="text1"/>
              </w:rPr>
            </w:pPr>
          </w:p>
        </w:tc>
      </w:tr>
    </w:tbl>
    <w:p w14:paraId="0DF8B783" w14:textId="77777777" w:rsidR="00C442C7" w:rsidRDefault="00C442C7" w:rsidP="005D379E"/>
    <w:p w14:paraId="555AF7BF" w14:textId="262474D5" w:rsidR="00F90B2E" w:rsidRDefault="00F90B2E" w:rsidP="00F90B2E">
      <w:pPr>
        <w:pStyle w:val="Heading3"/>
      </w:pPr>
      <w:r>
        <w:t>: Complete Checkout</w:t>
      </w:r>
    </w:p>
    <w:p w14:paraId="3CB31BE1" w14:textId="01FBB099" w:rsidR="006D690B" w:rsidRDefault="006D690B" w:rsidP="005D379E"/>
    <w:p w14:paraId="2FB286B8" w14:textId="77777777"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37308">
            <w:pPr>
              <w:pStyle w:val="TableHeader"/>
              <w:rPr>
                <w:b w:val="0"/>
              </w:rPr>
            </w:pPr>
            <w:r w:rsidRPr="00FF07DD">
              <w:t>Name</w:t>
            </w:r>
          </w:p>
        </w:tc>
        <w:tc>
          <w:tcPr>
            <w:tcW w:w="7555" w:type="dxa"/>
            <w:gridSpan w:val="3"/>
          </w:tcPr>
          <w:p w14:paraId="6BB50F25" w14:textId="5758CF25" w:rsidR="006D690B" w:rsidRPr="00FF07DD" w:rsidRDefault="006D690B" w:rsidP="006D690B">
            <w:pPr>
              <w:widowControl w:val="0"/>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37308">
            <w:pPr>
              <w:pStyle w:val="TableHeader"/>
              <w:rPr>
                <w:b w:val="0"/>
                <w:sz w:val="18"/>
              </w:rPr>
            </w:pPr>
            <w:r w:rsidRPr="0089503A">
              <w:t>Actors</w:t>
            </w:r>
          </w:p>
        </w:tc>
        <w:tc>
          <w:tcPr>
            <w:tcW w:w="7555" w:type="dxa"/>
            <w:gridSpan w:val="3"/>
          </w:tcPr>
          <w:p w14:paraId="77C05739" w14:textId="77777777" w:rsidR="006D690B" w:rsidRPr="00FF07DD" w:rsidRDefault="006D690B" w:rsidP="00337308">
            <w:pPr>
              <w:widowControl w:val="0"/>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37308">
            <w:pPr>
              <w:pStyle w:val="TableHeader"/>
              <w:rPr>
                <w:b w:val="0"/>
                <w:sz w:val="18"/>
              </w:rPr>
            </w:pPr>
            <w:r w:rsidRPr="0089503A">
              <w:t>Summary</w:t>
            </w:r>
          </w:p>
        </w:tc>
        <w:tc>
          <w:tcPr>
            <w:tcW w:w="7555" w:type="dxa"/>
            <w:gridSpan w:val="3"/>
          </w:tcPr>
          <w:p w14:paraId="6C39BA57" w14:textId="699F2310" w:rsidR="006D690B" w:rsidRPr="00FF07DD" w:rsidRDefault="006D690B" w:rsidP="00337308">
            <w:pPr>
              <w:widowControl w:val="0"/>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37308">
            <w:pPr>
              <w:pStyle w:val="TableHeader"/>
              <w:rPr>
                <w:b w:val="0"/>
                <w:sz w:val="18"/>
              </w:rPr>
            </w:pPr>
            <w:r w:rsidRPr="0089503A">
              <w:t>Pre-Conditions</w:t>
            </w:r>
          </w:p>
        </w:tc>
        <w:tc>
          <w:tcPr>
            <w:tcW w:w="7555" w:type="dxa"/>
            <w:gridSpan w:val="3"/>
          </w:tcPr>
          <w:p w14:paraId="61CF6D06" w14:textId="1E2C2F4A" w:rsidR="006D690B" w:rsidRDefault="006D690B" w:rsidP="006D690B">
            <w:r>
              <w:rPr>
                <w:rFonts w:hAnsi="Symbol"/>
              </w:rPr>
              <w:t></w:t>
            </w:r>
            <w:r>
              <w:t xml:space="preserve"> The buyer must be logged in.</w:t>
            </w:r>
          </w:p>
          <w:p w14:paraId="55654F96" w14:textId="6D967ABC"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37308">
            <w:pPr>
              <w:pStyle w:val="TableHeader"/>
              <w:rPr>
                <w:b w:val="0"/>
                <w:sz w:val="18"/>
              </w:rPr>
            </w:pPr>
            <w:r w:rsidRPr="0089503A">
              <w:t>Post-Conditions</w:t>
            </w:r>
          </w:p>
        </w:tc>
        <w:tc>
          <w:tcPr>
            <w:tcW w:w="7555" w:type="dxa"/>
            <w:gridSpan w:val="3"/>
          </w:tcPr>
          <w:p w14:paraId="412FAF90" w14:textId="2209B7CC" w:rsidR="006D690B" w:rsidRDefault="006D690B" w:rsidP="006D690B">
            <w:r>
              <w:rPr>
                <w:rFonts w:hAnsi="Symbol"/>
              </w:rPr>
              <w:t></w:t>
            </w:r>
            <w:r>
              <w:t xml:space="preserve"> The order is placed successfully.</w:t>
            </w:r>
          </w:p>
          <w:p w14:paraId="229664AB" w14:textId="5D6EF0F7" w:rsidR="006D690B" w:rsidRPr="00FF07DD" w:rsidRDefault="006D690B" w:rsidP="006D690B">
            <w:pPr>
              <w:widowControl w:val="0"/>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37308">
            <w:pPr>
              <w:pStyle w:val="TableHeader"/>
            </w:pPr>
            <w:r>
              <w:t>Special Requirements</w:t>
            </w:r>
          </w:p>
        </w:tc>
        <w:tc>
          <w:tcPr>
            <w:tcW w:w="7555" w:type="dxa"/>
            <w:gridSpan w:val="3"/>
          </w:tcPr>
          <w:p w14:paraId="419DAFB4" w14:textId="3533DD8D" w:rsidR="006D690B" w:rsidRPr="00FF07DD" w:rsidRDefault="006D690B" w:rsidP="00337308">
            <w:pPr>
              <w:widowControl w:val="0"/>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37308">
            <w:pPr>
              <w:pStyle w:val="TableHeader"/>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37308">
            <w:pPr>
              <w:pStyle w:val="TableHeader"/>
              <w:jc w:val="center"/>
            </w:pPr>
            <w:r w:rsidRPr="0089503A">
              <w:t>Actor Action</w:t>
            </w:r>
          </w:p>
        </w:tc>
        <w:tc>
          <w:tcPr>
            <w:tcW w:w="4675" w:type="dxa"/>
            <w:gridSpan w:val="2"/>
          </w:tcPr>
          <w:p w14:paraId="490E9D8B"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37308">
            <w:pPr>
              <w:widowControl w:val="0"/>
              <w:rPr>
                <w:color w:val="000000" w:themeColor="text1"/>
              </w:rPr>
            </w:pPr>
            <w:r>
              <w:t>The buyer clicks "Checkout" in the cart.</w:t>
            </w:r>
          </w:p>
        </w:tc>
        <w:tc>
          <w:tcPr>
            <w:tcW w:w="450" w:type="dxa"/>
          </w:tcPr>
          <w:p w14:paraId="7899E727"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6D690B">
            <w:pPr>
              <w:widowControl w:val="0"/>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37308">
            <w:pPr>
              <w:widowControl w:val="0"/>
              <w:jc w:val="center"/>
              <w:rPr>
                <w:color w:val="000000" w:themeColor="text1"/>
              </w:rPr>
            </w:pPr>
            <w:r>
              <w:rPr>
                <w:color w:val="000000" w:themeColor="text1"/>
              </w:rPr>
              <w:t>3</w:t>
            </w:r>
          </w:p>
        </w:tc>
        <w:tc>
          <w:tcPr>
            <w:tcW w:w="3870" w:type="dxa"/>
            <w:gridSpan w:val="2"/>
          </w:tcPr>
          <w:p w14:paraId="41C23D33" w14:textId="6651C6D8" w:rsidR="006D690B" w:rsidRDefault="006D690B" w:rsidP="00337308">
            <w:pPr>
              <w:widowControl w:val="0"/>
            </w:pPr>
            <w:r>
              <w:t>The buyer provides payment and shipping details.</w:t>
            </w:r>
          </w:p>
        </w:tc>
        <w:tc>
          <w:tcPr>
            <w:tcW w:w="450" w:type="dxa"/>
          </w:tcPr>
          <w:p w14:paraId="53B2A292" w14:textId="36751D66" w:rsidR="006D690B" w:rsidRPr="00FF07DD" w:rsidRDefault="006D690B" w:rsidP="00337308">
            <w:pPr>
              <w:widowControl w:val="0"/>
              <w:jc w:val="center"/>
              <w:rPr>
                <w:color w:val="000000" w:themeColor="text1"/>
              </w:rPr>
            </w:pPr>
            <w:r>
              <w:rPr>
                <w:color w:val="000000" w:themeColor="text1"/>
              </w:rPr>
              <w:t>4</w:t>
            </w:r>
          </w:p>
        </w:tc>
        <w:tc>
          <w:tcPr>
            <w:tcW w:w="4225" w:type="dxa"/>
          </w:tcPr>
          <w:p w14:paraId="07139B1A" w14:textId="4EE26F0E" w:rsidR="006D690B" w:rsidRDefault="006D690B" w:rsidP="006D690B">
            <w:pPr>
              <w:widowControl w:val="0"/>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37308">
            <w:pPr>
              <w:widowControl w:val="0"/>
              <w:jc w:val="center"/>
              <w:rPr>
                <w:color w:val="000000" w:themeColor="text1"/>
              </w:rPr>
            </w:pPr>
            <w:r w:rsidRPr="00FF07DD">
              <w:rPr>
                <w:color w:val="000000" w:themeColor="text1"/>
              </w:rPr>
              <w:lastRenderedPageBreak/>
              <w:t>3</w:t>
            </w:r>
          </w:p>
        </w:tc>
        <w:tc>
          <w:tcPr>
            <w:tcW w:w="3870" w:type="dxa"/>
            <w:gridSpan w:val="2"/>
          </w:tcPr>
          <w:p w14:paraId="1EE9A704" w14:textId="730CB7D7" w:rsidR="006D690B" w:rsidRPr="00FF07DD" w:rsidRDefault="006D690B" w:rsidP="00337308">
            <w:pPr>
              <w:widowControl w:val="0"/>
              <w:rPr>
                <w:color w:val="000000" w:themeColor="text1"/>
              </w:rPr>
            </w:pPr>
            <w:r>
              <w:t>The buyer provides invalid shipping details</w:t>
            </w:r>
          </w:p>
        </w:tc>
        <w:tc>
          <w:tcPr>
            <w:tcW w:w="450" w:type="dxa"/>
          </w:tcPr>
          <w:p w14:paraId="04B8FFA7"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37308">
            <w:pPr>
              <w:keepNext/>
              <w:widowControl w:val="0"/>
              <w:rPr>
                <w:i/>
                <w:color w:val="000000" w:themeColor="text1"/>
              </w:rPr>
            </w:pPr>
            <w:r>
              <w:t>The system highlights the errors and prompts the buyer to correct them.</w:t>
            </w:r>
          </w:p>
        </w:tc>
      </w:tr>
    </w:tbl>
    <w:p w14:paraId="7F4B223C" w14:textId="197FBF2B" w:rsidR="006D690B" w:rsidRDefault="006D690B" w:rsidP="005D379E"/>
    <w:p w14:paraId="64F869F9" w14:textId="5FA328F6" w:rsidR="00F90B2E" w:rsidRDefault="00F90B2E" w:rsidP="00F90B2E">
      <w:pPr>
        <w:pStyle w:val="Heading3"/>
      </w:pPr>
      <w:r>
        <w:t>: Add New Product</w:t>
      </w:r>
    </w:p>
    <w:p w14:paraId="54D5A205" w14:textId="4010FE8E" w:rsidR="00F90B2E" w:rsidRDefault="00F90B2E" w:rsidP="005D379E"/>
    <w:p w14:paraId="67027296"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37308">
            <w:pPr>
              <w:pStyle w:val="TableHeader"/>
              <w:rPr>
                <w:b w:val="0"/>
              </w:rPr>
            </w:pPr>
            <w:r w:rsidRPr="00FF07DD">
              <w:t>Name</w:t>
            </w:r>
          </w:p>
        </w:tc>
        <w:tc>
          <w:tcPr>
            <w:tcW w:w="7555" w:type="dxa"/>
            <w:gridSpan w:val="3"/>
          </w:tcPr>
          <w:p w14:paraId="174B94C5" w14:textId="5799F514" w:rsidR="002F562D" w:rsidRPr="00FF07DD" w:rsidRDefault="002F562D" w:rsidP="00337308">
            <w:pPr>
              <w:widowControl w:val="0"/>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37308">
            <w:pPr>
              <w:pStyle w:val="TableHeader"/>
              <w:rPr>
                <w:b w:val="0"/>
                <w:sz w:val="18"/>
              </w:rPr>
            </w:pPr>
            <w:r w:rsidRPr="0089503A">
              <w:t>Actors</w:t>
            </w:r>
          </w:p>
        </w:tc>
        <w:tc>
          <w:tcPr>
            <w:tcW w:w="7555" w:type="dxa"/>
            <w:gridSpan w:val="3"/>
          </w:tcPr>
          <w:p w14:paraId="692D7D96" w14:textId="6B25A20B" w:rsidR="002F562D" w:rsidRPr="00FF07DD" w:rsidRDefault="002F562D" w:rsidP="002F562D">
            <w:pPr>
              <w:widowControl w:val="0"/>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37308">
            <w:pPr>
              <w:pStyle w:val="TableHeader"/>
              <w:rPr>
                <w:b w:val="0"/>
                <w:sz w:val="18"/>
              </w:rPr>
            </w:pPr>
            <w:r w:rsidRPr="0089503A">
              <w:t>Summary</w:t>
            </w:r>
          </w:p>
        </w:tc>
        <w:tc>
          <w:tcPr>
            <w:tcW w:w="7555" w:type="dxa"/>
            <w:gridSpan w:val="3"/>
          </w:tcPr>
          <w:p w14:paraId="48DB54F7" w14:textId="247C68A6" w:rsidR="002F562D" w:rsidRPr="00FF07DD" w:rsidRDefault="002F562D" w:rsidP="00337308">
            <w:pPr>
              <w:widowControl w:val="0"/>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37308">
            <w:pPr>
              <w:pStyle w:val="TableHeader"/>
              <w:rPr>
                <w:b w:val="0"/>
                <w:sz w:val="18"/>
              </w:rPr>
            </w:pPr>
            <w:r w:rsidRPr="0089503A">
              <w:t>Pre-Conditions</w:t>
            </w:r>
          </w:p>
        </w:tc>
        <w:tc>
          <w:tcPr>
            <w:tcW w:w="7555" w:type="dxa"/>
            <w:gridSpan w:val="3"/>
          </w:tcPr>
          <w:p w14:paraId="2857F93C" w14:textId="323DE8A0" w:rsidR="002F562D" w:rsidRDefault="002F562D" w:rsidP="002F562D">
            <w:r>
              <w:rPr>
                <w:rFonts w:hAnsi="Symbol"/>
              </w:rPr>
              <w:t></w:t>
            </w:r>
            <w:r>
              <w:t xml:space="preserve"> The seller must be logged in.</w:t>
            </w:r>
          </w:p>
          <w:p w14:paraId="347F3E04" w14:textId="52014A8A" w:rsidR="002F562D" w:rsidRPr="00FF07DD" w:rsidRDefault="002F562D" w:rsidP="002F562D">
            <w:pPr>
              <w:widowControl w:val="0"/>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37308">
            <w:pPr>
              <w:pStyle w:val="TableHeader"/>
              <w:rPr>
                <w:b w:val="0"/>
                <w:sz w:val="18"/>
              </w:rPr>
            </w:pPr>
            <w:r w:rsidRPr="0089503A">
              <w:t>Post-Conditions</w:t>
            </w:r>
          </w:p>
        </w:tc>
        <w:tc>
          <w:tcPr>
            <w:tcW w:w="7555" w:type="dxa"/>
            <w:gridSpan w:val="3"/>
          </w:tcPr>
          <w:p w14:paraId="442E325C" w14:textId="1C91DB2C" w:rsidR="002F562D" w:rsidRDefault="002F562D" w:rsidP="002F562D">
            <w:r>
              <w:rPr>
                <w:rFonts w:hAnsi="Symbol"/>
              </w:rPr>
              <w:t></w:t>
            </w:r>
            <w:r>
              <w:t xml:space="preserve"> The product is successfully added to the system.</w:t>
            </w:r>
          </w:p>
          <w:p w14:paraId="213CB950" w14:textId="3B4EBBF4" w:rsidR="002F562D" w:rsidRPr="00FF07DD" w:rsidRDefault="002F562D" w:rsidP="002F562D">
            <w:pPr>
              <w:widowControl w:val="0"/>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37308">
            <w:pPr>
              <w:pStyle w:val="TableHeader"/>
            </w:pPr>
            <w:r>
              <w:t>Special Requirements</w:t>
            </w:r>
          </w:p>
        </w:tc>
        <w:tc>
          <w:tcPr>
            <w:tcW w:w="7555" w:type="dxa"/>
            <w:gridSpan w:val="3"/>
          </w:tcPr>
          <w:p w14:paraId="2B07FD41" w14:textId="4B9A7F25" w:rsidR="002F562D" w:rsidRDefault="002F562D" w:rsidP="002F562D">
            <w:r>
              <w:rPr>
                <w:rFonts w:hAnsi="Symbol"/>
              </w:rPr>
              <w:t></w:t>
            </w:r>
            <w:r>
              <w:t xml:space="preserve"> Validate input fields (e.g., price, name, and description length).</w:t>
            </w:r>
          </w:p>
          <w:p w14:paraId="4554DB6A" w14:textId="6C8B7E21" w:rsidR="002F562D" w:rsidRPr="00FF07DD" w:rsidRDefault="002F562D" w:rsidP="002F562D">
            <w:pPr>
              <w:widowControl w:val="0"/>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37308">
            <w:pPr>
              <w:pStyle w:val="TableHeader"/>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37308">
            <w:pPr>
              <w:pStyle w:val="TableHeader"/>
              <w:jc w:val="center"/>
            </w:pPr>
            <w:r w:rsidRPr="0089503A">
              <w:t>Actor Action</w:t>
            </w:r>
          </w:p>
        </w:tc>
        <w:tc>
          <w:tcPr>
            <w:tcW w:w="4675" w:type="dxa"/>
            <w:gridSpan w:val="2"/>
          </w:tcPr>
          <w:p w14:paraId="6B6B5057"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37308">
            <w:pPr>
              <w:widowControl w:val="0"/>
              <w:rPr>
                <w:color w:val="000000" w:themeColor="text1"/>
              </w:rPr>
            </w:pPr>
            <w:r>
              <w:t>The seller navigates to the "Add Products" page.</w:t>
            </w:r>
          </w:p>
        </w:tc>
        <w:tc>
          <w:tcPr>
            <w:tcW w:w="450" w:type="dxa"/>
          </w:tcPr>
          <w:p w14:paraId="7F4D0225"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37308">
            <w:pPr>
              <w:widowControl w:val="0"/>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03195B76" w14:textId="4D5139DF" w:rsidR="002F562D" w:rsidRDefault="002F562D" w:rsidP="00337308">
            <w:pPr>
              <w:widowControl w:val="0"/>
            </w:pPr>
            <w:r>
              <w:t>The seller fills out the form and uploads images.</w:t>
            </w:r>
          </w:p>
        </w:tc>
        <w:tc>
          <w:tcPr>
            <w:tcW w:w="450" w:type="dxa"/>
          </w:tcPr>
          <w:p w14:paraId="7ED668A6"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02799DA6" w14:textId="147CBB0B" w:rsidR="002F562D" w:rsidRDefault="002F562D" w:rsidP="00337308">
            <w:pPr>
              <w:widowControl w:val="0"/>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37308">
            <w:pPr>
              <w:widowControl w:val="0"/>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37308">
            <w:pPr>
              <w:widowControl w:val="0"/>
              <w:rPr>
                <w:color w:val="000000" w:themeColor="text1"/>
              </w:rPr>
            </w:pPr>
            <w:r>
              <w:t>The seller provides incomplete or invalid details.</w:t>
            </w:r>
          </w:p>
        </w:tc>
        <w:tc>
          <w:tcPr>
            <w:tcW w:w="450" w:type="dxa"/>
          </w:tcPr>
          <w:p w14:paraId="3EF3F3FA" w14:textId="77777777" w:rsidR="002F562D" w:rsidRPr="00FF07DD" w:rsidRDefault="002F562D" w:rsidP="00337308">
            <w:pPr>
              <w:widowControl w:val="0"/>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37308">
            <w:pPr>
              <w:keepNext/>
              <w:widowControl w:val="0"/>
              <w:rPr>
                <w:i/>
                <w:color w:val="000000" w:themeColor="text1"/>
              </w:rPr>
            </w:pPr>
            <w:r>
              <w:t>The system highlights the errors and prompts the seller to correct them.</w:t>
            </w:r>
          </w:p>
        </w:tc>
      </w:tr>
    </w:tbl>
    <w:p w14:paraId="1245CBFE" w14:textId="3281FA4F" w:rsidR="00BB1CC3" w:rsidRDefault="00BB1CC3" w:rsidP="00BB1CC3">
      <w:pPr>
        <w:pStyle w:val="Heading3"/>
      </w:pPr>
      <w:r>
        <w:t>: View Product</w:t>
      </w:r>
    </w:p>
    <w:p w14:paraId="20256FE7" w14:textId="582377BB" w:rsidR="002F562D" w:rsidRDefault="002F562D" w:rsidP="005D379E"/>
    <w:p w14:paraId="63B532F9" w14:textId="397165D4" w:rsidR="00F14AD6" w:rsidRDefault="00F14AD6"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14AD6" w:rsidRPr="00FF07DD" w14:paraId="74C6F4E9" w14:textId="77777777" w:rsidTr="001E04EC">
        <w:trPr>
          <w:trHeight w:val="420"/>
        </w:trPr>
        <w:tc>
          <w:tcPr>
            <w:tcW w:w="1525" w:type="dxa"/>
            <w:gridSpan w:val="2"/>
          </w:tcPr>
          <w:p w14:paraId="38D5A7D0" w14:textId="77777777" w:rsidR="00F14AD6" w:rsidRPr="00FF07DD" w:rsidRDefault="00F14AD6" w:rsidP="001E04EC">
            <w:pPr>
              <w:pStyle w:val="TableHeader"/>
              <w:rPr>
                <w:b w:val="0"/>
              </w:rPr>
            </w:pPr>
            <w:r w:rsidRPr="00FF07DD">
              <w:t>Name</w:t>
            </w:r>
          </w:p>
        </w:tc>
        <w:tc>
          <w:tcPr>
            <w:tcW w:w="7555" w:type="dxa"/>
            <w:gridSpan w:val="3"/>
          </w:tcPr>
          <w:p w14:paraId="77939BA5" w14:textId="7CD0D935" w:rsidR="00F14AD6" w:rsidRPr="00FF07DD" w:rsidRDefault="00F14AD6" w:rsidP="00BB1CC3">
            <w:pPr>
              <w:widowControl w:val="0"/>
              <w:rPr>
                <w:color w:val="000000" w:themeColor="text1"/>
              </w:rPr>
            </w:pPr>
            <w:r>
              <w:t>View Products</w:t>
            </w:r>
          </w:p>
        </w:tc>
      </w:tr>
      <w:tr w:rsidR="00F14AD6" w:rsidRPr="00FF07DD" w14:paraId="56810456" w14:textId="77777777" w:rsidTr="001E04EC">
        <w:trPr>
          <w:trHeight w:val="420"/>
        </w:trPr>
        <w:tc>
          <w:tcPr>
            <w:tcW w:w="1525" w:type="dxa"/>
            <w:gridSpan w:val="2"/>
          </w:tcPr>
          <w:p w14:paraId="0FAE851C" w14:textId="77777777" w:rsidR="00F14AD6" w:rsidRPr="00FF07DD" w:rsidRDefault="00F14AD6" w:rsidP="001E04EC">
            <w:pPr>
              <w:pStyle w:val="TableHeader"/>
              <w:rPr>
                <w:b w:val="0"/>
                <w:sz w:val="18"/>
              </w:rPr>
            </w:pPr>
            <w:r w:rsidRPr="0089503A">
              <w:t>Actors</w:t>
            </w:r>
          </w:p>
        </w:tc>
        <w:tc>
          <w:tcPr>
            <w:tcW w:w="7555" w:type="dxa"/>
            <w:gridSpan w:val="3"/>
          </w:tcPr>
          <w:p w14:paraId="35353D64" w14:textId="77777777" w:rsidR="00F14AD6" w:rsidRPr="00FF07DD" w:rsidRDefault="00F14AD6" w:rsidP="001E04EC">
            <w:pPr>
              <w:widowControl w:val="0"/>
              <w:rPr>
                <w:color w:val="000000" w:themeColor="text1"/>
              </w:rPr>
            </w:pPr>
            <w:r>
              <w:t>Seller</w:t>
            </w:r>
          </w:p>
        </w:tc>
      </w:tr>
      <w:tr w:rsidR="00F14AD6" w:rsidRPr="00FF07DD" w14:paraId="060E6D6F" w14:textId="77777777" w:rsidTr="001E04EC">
        <w:trPr>
          <w:trHeight w:val="420"/>
        </w:trPr>
        <w:tc>
          <w:tcPr>
            <w:tcW w:w="1525" w:type="dxa"/>
            <w:gridSpan w:val="2"/>
          </w:tcPr>
          <w:p w14:paraId="2E903D5F" w14:textId="77777777" w:rsidR="00F14AD6" w:rsidRPr="00FF07DD" w:rsidRDefault="00F14AD6" w:rsidP="001E04EC">
            <w:pPr>
              <w:pStyle w:val="TableHeader"/>
              <w:rPr>
                <w:b w:val="0"/>
                <w:sz w:val="18"/>
              </w:rPr>
            </w:pPr>
            <w:r w:rsidRPr="0089503A">
              <w:t>Summary</w:t>
            </w:r>
          </w:p>
        </w:tc>
        <w:tc>
          <w:tcPr>
            <w:tcW w:w="7555" w:type="dxa"/>
            <w:gridSpan w:val="3"/>
          </w:tcPr>
          <w:p w14:paraId="6E8F2F17" w14:textId="305D7A12" w:rsidR="00F14AD6" w:rsidRPr="00FF07DD" w:rsidRDefault="00F14AD6" w:rsidP="001E04EC">
            <w:pPr>
              <w:widowControl w:val="0"/>
              <w:rPr>
                <w:color w:val="000000" w:themeColor="text1"/>
              </w:rPr>
            </w:pPr>
            <w:r>
              <w:t>A seller views the detailed information of their own products, including product status, inventory, price, and product performance (e.g., views and orders).</w:t>
            </w:r>
          </w:p>
        </w:tc>
      </w:tr>
      <w:tr w:rsidR="00F14AD6" w:rsidRPr="00FF07DD" w14:paraId="78494CD4" w14:textId="77777777" w:rsidTr="001E04EC">
        <w:trPr>
          <w:trHeight w:val="420"/>
        </w:trPr>
        <w:tc>
          <w:tcPr>
            <w:tcW w:w="1525" w:type="dxa"/>
            <w:gridSpan w:val="2"/>
          </w:tcPr>
          <w:p w14:paraId="7288FA56" w14:textId="77777777" w:rsidR="00F14AD6" w:rsidRPr="00FF07DD" w:rsidRDefault="00F14AD6" w:rsidP="001E04EC">
            <w:pPr>
              <w:pStyle w:val="TableHeader"/>
              <w:rPr>
                <w:b w:val="0"/>
                <w:sz w:val="18"/>
              </w:rPr>
            </w:pPr>
            <w:r w:rsidRPr="0089503A">
              <w:t>Pre-Conditions</w:t>
            </w:r>
          </w:p>
        </w:tc>
        <w:tc>
          <w:tcPr>
            <w:tcW w:w="7555" w:type="dxa"/>
            <w:gridSpan w:val="3"/>
          </w:tcPr>
          <w:p w14:paraId="5DF417FE" w14:textId="71AD16D4" w:rsidR="00F14AD6" w:rsidRPr="00FF07DD" w:rsidRDefault="00F14AD6" w:rsidP="001E04EC">
            <w:pPr>
              <w:widowControl w:val="0"/>
              <w:rPr>
                <w:color w:val="000000" w:themeColor="text1"/>
              </w:rPr>
            </w:pPr>
            <w:r>
              <w:t xml:space="preserve">The seller must be logged into their account. </w:t>
            </w:r>
            <w:r>
              <w:br/>
              <w:t>- The product must exist in the seller's inventory.</w:t>
            </w:r>
          </w:p>
        </w:tc>
      </w:tr>
      <w:tr w:rsidR="00F14AD6" w:rsidRPr="00FF07DD" w14:paraId="52117745" w14:textId="77777777" w:rsidTr="001E04EC">
        <w:trPr>
          <w:trHeight w:val="420"/>
        </w:trPr>
        <w:tc>
          <w:tcPr>
            <w:tcW w:w="1525" w:type="dxa"/>
            <w:gridSpan w:val="2"/>
          </w:tcPr>
          <w:p w14:paraId="2F154DE3" w14:textId="77777777" w:rsidR="00F14AD6" w:rsidRPr="00FF07DD" w:rsidRDefault="00F14AD6" w:rsidP="001E04EC">
            <w:pPr>
              <w:pStyle w:val="TableHeader"/>
              <w:rPr>
                <w:b w:val="0"/>
                <w:sz w:val="18"/>
              </w:rPr>
            </w:pPr>
            <w:r w:rsidRPr="0089503A">
              <w:t>Post-Conditions</w:t>
            </w:r>
          </w:p>
        </w:tc>
        <w:tc>
          <w:tcPr>
            <w:tcW w:w="7555" w:type="dxa"/>
            <w:gridSpan w:val="3"/>
          </w:tcPr>
          <w:p w14:paraId="143861ED" w14:textId="77DD8A6E" w:rsidR="00F14AD6" w:rsidRPr="00FF07DD" w:rsidRDefault="00F14AD6" w:rsidP="001E04EC">
            <w:pPr>
              <w:widowControl w:val="0"/>
              <w:rPr>
                <w:color w:val="000000" w:themeColor="text1"/>
              </w:rPr>
            </w:pPr>
            <w:r>
              <w:t xml:space="preserve">- The product details are displayed successfully. </w:t>
            </w:r>
            <w:r>
              <w:br/>
              <w:t>- The seller can make further actions like editing or managing inventory.</w:t>
            </w:r>
          </w:p>
        </w:tc>
      </w:tr>
      <w:tr w:rsidR="00F14AD6" w:rsidRPr="00FF07DD" w14:paraId="38F9FFFE" w14:textId="77777777" w:rsidTr="001E04EC">
        <w:trPr>
          <w:trHeight w:val="420"/>
        </w:trPr>
        <w:tc>
          <w:tcPr>
            <w:tcW w:w="1525" w:type="dxa"/>
            <w:gridSpan w:val="2"/>
          </w:tcPr>
          <w:p w14:paraId="0319786C" w14:textId="77777777" w:rsidR="00F14AD6" w:rsidRPr="0089503A" w:rsidRDefault="00F14AD6" w:rsidP="001E04EC">
            <w:pPr>
              <w:pStyle w:val="TableHeader"/>
            </w:pPr>
            <w:r>
              <w:t>Special Requirements</w:t>
            </w:r>
          </w:p>
        </w:tc>
        <w:tc>
          <w:tcPr>
            <w:tcW w:w="7555" w:type="dxa"/>
            <w:gridSpan w:val="3"/>
          </w:tcPr>
          <w:p w14:paraId="037BA1C7" w14:textId="4C42E1D4" w:rsidR="00F14AD6" w:rsidRPr="00FF07DD" w:rsidRDefault="00F14AD6" w:rsidP="001E04EC">
            <w:pPr>
              <w:widowControl w:val="0"/>
              <w:rPr>
                <w:color w:val="000000" w:themeColor="text1"/>
              </w:rPr>
            </w:pPr>
            <w:r>
              <w:t>The system must ensure that the seller can only view products they own.</w:t>
            </w:r>
          </w:p>
        </w:tc>
      </w:tr>
      <w:tr w:rsidR="00F14AD6" w:rsidRPr="00FF07DD" w14:paraId="191575F2" w14:textId="77777777" w:rsidTr="001E04EC">
        <w:trPr>
          <w:trHeight w:val="420"/>
        </w:trPr>
        <w:tc>
          <w:tcPr>
            <w:tcW w:w="9080" w:type="dxa"/>
            <w:gridSpan w:val="5"/>
          </w:tcPr>
          <w:p w14:paraId="69DE8807" w14:textId="77777777" w:rsidR="00F14AD6" w:rsidRPr="00FF07DD" w:rsidRDefault="00F14AD6" w:rsidP="001E04EC">
            <w:pPr>
              <w:pStyle w:val="TableHeader"/>
              <w:jc w:val="center"/>
              <w:rPr>
                <w:b w:val="0"/>
              </w:rPr>
            </w:pPr>
            <w:r>
              <w:t>Basic Flow</w:t>
            </w:r>
          </w:p>
        </w:tc>
      </w:tr>
      <w:tr w:rsidR="00F14AD6" w:rsidRPr="0089503A" w14:paraId="78FFBE92" w14:textId="77777777" w:rsidTr="001E04EC">
        <w:trPr>
          <w:trHeight w:val="420"/>
        </w:trPr>
        <w:tc>
          <w:tcPr>
            <w:tcW w:w="4405" w:type="dxa"/>
            <w:gridSpan w:val="3"/>
          </w:tcPr>
          <w:p w14:paraId="675A92FD" w14:textId="77777777" w:rsidR="00F14AD6" w:rsidRPr="0089503A" w:rsidRDefault="00F14AD6" w:rsidP="001E04EC">
            <w:pPr>
              <w:pStyle w:val="TableHeader"/>
              <w:jc w:val="center"/>
            </w:pPr>
            <w:r w:rsidRPr="0089503A">
              <w:t>Actor Action</w:t>
            </w:r>
          </w:p>
        </w:tc>
        <w:tc>
          <w:tcPr>
            <w:tcW w:w="4675" w:type="dxa"/>
            <w:gridSpan w:val="2"/>
          </w:tcPr>
          <w:p w14:paraId="18C5D818" w14:textId="77777777" w:rsidR="00F14AD6" w:rsidRPr="0089503A" w:rsidRDefault="00F14AD6" w:rsidP="001E04EC">
            <w:pPr>
              <w:widowControl w:val="0"/>
              <w:jc w:val="center"/>
              <w:rPr>
                <w:b/>
                <w:color w:val="000000" w:themeColor="text1"/>
                <w:szCs w:val="18"/>
              </w:rPr>
            </w:pPr>
            <w:r w:rsidRPr="0089503A">
              <w:rPr>
                <w:b/>
                <w:color w:val="000000" w:themeColor="text1"/>
                <w:szCs w:val="18"/>
              </w:rPr>
              <w:t>System Response</w:t>
            </w:r>
          </w:p>
        </w:tc>
      </w:tr>
      <w:tr w:rsidR="00F14AD6" w:rsidRPr="00FF07DD" w14:paraId="0F8C0584" w14:textId="77777777" w:rsidTr="001E04EC">
        <w:trPr>
          <w:trHeight w:val="420"/>
        </w:trPr>
        <w:tc>
          <w:tcPr>
            <w:tcW w:w="535" w:type="dxa"/>
          </w:tcPr>
          <w:p w14:paraId="063EED8A" w14:textId="77777777" w:rsidR="00F14AD6" w:rsidRPr="00FF07DD" w:rsidRDefault="00F14AD6" w:rsidP="001E04EC">
            <w:pPr>
              <w:widowControl w:val="0"/>
              <w:jc w:val="center"/>
              <w:rPr>
                <w:color w:val="000000" w:themeColor="text1"/>
              </w:rPr>
            </w:pPr>
            <w:r w:rsidRPr="00FF07DD">
              <w:rPr>
                <w:color w:val="000000" w:themeColor="text1"/>
              </w:rPr>
              <w:lastRenderedPageBreak/>
              <w:t>1</w:t>
            </w:r>
          </w:p>
        </w:tc>
        <w:tc>
          <w:tcPr>
            <w:tcW w:w="3870" w:type="dxa"/>
            <w:gridSpan w:val="2"/>
          </w:tcPr>
          <w:p w14:paraId="372B7C68" w14:textId="7BDC8BD1" w:rsidR="00F14AD6" w:rsidRPr="00FF07DD" w:rsidRDefault="00F14AD6" w:rsidP="001E04EC">
            <w:pPr>
              <w:widowControl w:val="0"/>
              <w:rPr>
                <w:color w:val="000000" w:themeColor="text1"/>
              </w:rPr>
            </w:pPr>
            <w:r>
              <w:t>The seller logs in and navigates to the "Manage Products" section in their dashboard.</w:t>
            </w:r>
          </w:p>
        </w:tc>
        <w:tc>
          <w:tcPr>
            <w:tcW w:w="450" w:type="dxa"/>
          </w:tcPr>
          <w:p w14:paraId="1A50813E" w14:textId="77777777" w:rsidR="00F14AD6" w:rsidRPr="00FF07DD" w:rsidRDefault="00F14AD6" w:rsidP="001E04EC">
            <w:pPr>
              <w:widowControl w:val="0"/>
              <w:jc w:val="center"/>
              <w:rPr>
                <w:color w:val="000000" w:themeColor="text1"/>
              </w:rPr>
            </w:pPr>
            <w:r w:rsidRPr="00FF07DD">
              <w:rPr>
                <w:color w:val="000000" w:themeColor="text1"/>
              </w:rPr>
              <w:t>2</w:t>
            </w:r>
          </w:p>
        </w:tc>
        <w:tc>
          <w:tcPr>
            <w:tcW w:w="4225" w:type="dxa"/>
          </w:tcPr>
          <w:p w14:paraId="1D7AEABD" w14:textId="0F38AFE9" w:rsidR="00F14AD6" w:rsidRPr="006D690B" w:rsidRDefault="00F14AD6" w:rsidP="001E04EC">
            <w:pPr>
              <w:widowControl w:val="0"/>
            </w:pPr>
            <w:r>
              <w:t>The system displays a list of all products the seller has listed, including summary information such as name, price, and stock status.</w:t>
            </w:r>
          </w:p>
        </w:tc>
      </w:tr>
      <w:tr w:rsidR="00F14AD6" w:rsidRPr="00FF07DD" w14:paraId="1CC80BAF" w14:textId="77777777" w:rsidTr="001E04EC">
        <w:trPr>
          <w:trHeight w:val="420"/>
        </w:trPr>
        <w:tc>
          <w:tcPr>
            <w:tcW w:w="535" w:type="dxa"/>
          </w:tcPr>
          <w:p w14:paraId="09BC5CEB" w14:textId="77777777" w:rsidR="00F14AD6" w:rsidRPr="00FF07DD" w:rsidRDefault="00F14AD6" w:rsidP="001E04EC">
            <w:pPr>
              <w:widowControl w:val="0"/>
              <w:jc w:val="center"/>
              <w:rPr>
                <w:color w:val="000000" w:themeColor="text1"/>
              </w:rPr>
            </w:pPr>
            <w:r>
              <w:rPr>
                <w:color w:val="000000" w:themeColor="text1"/>
              </w:rPr>
              <w:t>3</w:t>
            </w:r>
          </w:p>
        </w:tc>
        <w:tc>
          <w:tcPr>
            <w:tcW w:w="3870" w:type="dxa"/>
            <w:gridSpan w:val="2"/>
          </w:tcPr>
          <w:p w14:paraId="1A454D2F" w14:textId="05188058" w:rsidR="00F14AD6" w:rsidRDefault="00F14AD6" w:rsidP="001E04EC">
            <w:pPr>
              <w:widowControl w:val="0"/>
            </w:pPr>
            <w:r>
              <w:t>The seller selects a specific product to view more details.</w:t>
            </w:r>
          </w:p>
        </w:tc>
        <w:tc>
          <w:tcPr>
            <w:tcW w:w="450" w:type="dxa"/>
          </w:tcPr>
          <w:p w14:paraId="6FAEC52F" w14:textId="77777777" w:rsidR="00F14AD6" w:rsidRPr="00FF07DD" w:rsidRDefault="00F14AD6" w:rsidP="001E04EC">
            <w:pPr>
              <w:widowControl w:val="0"/>
              <w:jc w:val="center"/>
              <w:rPr>
                <w:color w:val="000000" w:themeColor="text1"/>
              </w:rPr>
            </w:pPr>
            <w:r>
              <w:rPr>
                <w:color w:val="000000" w:themeColor="text1"/>
              </w:rPr>
              <w:t>4</w:t>
            </w:r>
          </w:p>
        </w:tc>
        <w:tc>
          <w:tcPr>
            <w:tcW w:w="4225" w:type="dxa"/>
          </w:tcPr>
          <w:p w14:paraId="1ECF965C" w14:textId="2888AC93" w:rsidR="00F14AD6" w:rsidRDefault="00F14AD6" w:rsidP="001E04EC">
            <w:pPr>
              <w:widowControl w:val="0"/>
            </w:pPr>
            <w:r>
              <w:t>The system retrieves and displays detailed information about the selected product, such as product description, price, stock levels, product status (e.g., active, inactive),</w:t>
            </w:r>
          </w:p>
        </w:tc>
      </w:tr>
      <w:tr w:rsidR="00F14AD6" w:rsidRPr="00FF07DD" w14:paraId="404B00F8" w14:textId="77777777" w:rsidTr="001E04EC">
        <w:trPr>
          <w:trHeight w:val="420"/>
        </w:trPr>
        <w:tc>
          <w:tcPr>
            <w:tcW w:w="9080" w:type="dxa"/>
            <w:gridSpan w:val="5"/>
          </w:tcPr>
          <w:p w14:paraId="4174FE42" w14:textId="77777777" w:rsidR="00F14AD6" w:rsidRPr="00FF07DD" w:rsidRDefault="00F14AD6" w:rsidP="001E04EC">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F14AD6" w:rsidRPr="00FF07DD" w14:paraId="637C0B0C" w14:textId="77777777" w:rsidTr="001E04EC">
        <w:trPr>
          <w:trHeight w:val="420"/>
        </w:trPr>
        <w:tc>
          <w:tcPr>
            <w:tcW w:w="535" w:type="dxa"/>
          </w:tcPr>
          <w:p w14:paraId="1870FF84" w14:textId="77777777" w:rsidR="00F14AD6" w:rsidRPr="00FF07DD" w:rsidRDefault="00F14AD6" w:rsidP="001E04EC">
            <w:pPr>
              <w:widowControl w:val="0"/>
              <w:jc w:val="center"/>
              <w:rPr>
                <w:color w:val="000000" w:themeColor="text1"/>
              </w:rPr>
            </w:pPr>
            <w:r w:rsidRPr="00FF07DD">
              <w:rPr>
                <w:color w:val="000000" w:themeColor="text1"/>
              </w:rPr>
              <w:t>3</w:t>
            </w:r>
          </w:p>
        </w:tc>
        <w:tc>
          <w:tcPr>
            <w:tcW w:w="3870" w:type="dxa"/>
            <w:gridSpan w:val="2"/>
          </w:tcPr>
          <w:p w14:paraId="42072120" w14:textId="04BA6793" w:rsidR="00F14AD6" w:rsidRPr="00FF07DD" w:rsidRDefault="00F14AD6" w:rsidP="001E04EC">
            <w:pPr>
              <w:widowControl w:val="0"/>
              <w:rPr>
                <w:color w:val="000000" w:themeColor="text1"/>
              </w:rPr>
            </w:pPr>
            <w:r>
              <w:t>If the seller has not listed any products</w:t>
            </w:r>
          </w:p>
        </w:tc>
        <w:tc>
          <w:tcPr>
            <w:tcW w:w="450" w:type="dxa"/>
          </w:tcPr>
          <w:p w14:paraId="268EAEFB" w14:textId="77777777" w:rsidR="00F14AD6" w:rsidRPr="00FF07DD" w:rsidRDefault="00F14AD6" w:rsidP="001E04EC">
            <w:pPr>
              <w:widowControl w:val="0"/>
              <w:jc w:val="center"/>
              <w:rPr>
                <w:b/>
                <w:color w:val="000000" w:themeColor="text1"/>
              </w:rPr>
            </w:pPr>
            <w:r w:rsidRPr="00FD1CBA">
              <w:rPr>
                <w:color w:val="000000" w:themeColor="text1"/>
              </w:rPr>
              <w:t>4-A</w:t>
            </w:r>
          </w:p>
        </w:tc>
        <w:tc>
          <w:tcPr>
            <w:tcW w:w="4225" w:type="dxa"/>
          </w:tcPr>
          <w:p w14:paraId="4ADB8B4E" w14:textId="4C60707D" w:rsidR="00F14AD6" w:rsidRPr="00FF07DD" w:rsidRDefault="00F14AD6" w:rsidP="001E04EC">
            <w:pPr>
              <w:keepNext/>
              <w:widowControl w:val="0"/>
              <w:rPr>
                <w:i/>
                <w:color w:val="000000" w:themeColor="text1"/>
              </w:rPr>
            </w:pPr>
            <w:r>
              <w:t>The system displays a message indicating that no products are available and suggests adding a new product.</w:t>
            </w:r>
          </w:p>
        </w:tc>
      </w:tr>
    </w:tbl>
    <w:p w14:paraId="4E5C5B05" w14:textId="1F47A4E8" w:rsidR="00F14AD6" w:rsidRDefault="00F14AD6" w:rsidP="005D379E"/>
    <w:p w14:paraId="1A8E1128" w14:textId="3919F63B" w:rsidR="00C47379" w:rsidRDefault="00C47379" w:rsidP="005D379E"/>
    <w:p w14:paraId="1ECC8D55" w14:textId="2D78CBA0" w:rsidR="00C47379" w:rsidRDefault="00C47379" w:rsidP="00C47379">
      <w:pPr>
        <w:pStyle w:val="Heading3"/>
      </w:pPr>
      <w:r>
        <w:t>: Delete Product</w:t>
      </w:r>
    </w:p>
    <w:p w14:paraId="3407FF2A" w14:textId="77777777" w:rsidR="00C47379" w:rsidRDefault="00C47379"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7379" w:rsidRPr="00FF07DD" w14:paraId="54E0A9DA" w14:textId="77777777" w:rsidTr="00C47379">
        <w:trPr>
          <w:trHeight w:val="420"/>
        </w:trPr>
        <w:tc>
          <w:tcPr>
            <w:tcW w:w="1525" w:type="dxa"/>
            <w:gridSpan w:val="2"/>
          </w:tcPr>
          <w:p w14:paraId="115415A3" w14:textId="77777777" w:rsidR="00C47379" w:rsidRPr="00FF07DD" w:rsidRDefault="00C47379" w:rsidP="00C47379">
            <w:pPr>
              <w:pStyle w:val="TableHeader"/>
              <w:rPr>
                <w:b w:val="0"/>
              </w:rPr>
            </w:pPr>
            <w:r w:rsidRPr="00FF07DD">
              <w:t>Name</w:t>
            </w:r>
          </w:p>
        </w:tc>
        <w:tc>
          <w:tcPr>
            <w:tcW w:w="7555" w:type="dxa"/>
            <w:gridSpan w:val="3"/>
          </w:tcPr>
          <w:p w14:paraId="61CEC822" w14:textId="545D1A4C" w:rsidR="00C47379" w:rsidRPr="00FF07DD" w:rsidRDefault="00C47379" w:rsidP="00C47379">
            <w:pPr>
              <w:widowControl w:val="0"/>
              <w:rPr>
                <w:color w:val="000000" w:themeColor="text1"/>
              </w:rPr>
            </w:pPr>
            <w:r>
              <w:t>Delete Products</w:t>
            </w:r>
          </w:p>
        </w:tc>
      </w:tr>
      <w:tr w:rsidR="00C47379" w:rsidRPr="00FF07DD" w14:paraId="0AB700F0" w14:textId="77777777" w:rsidTr="00C47379">
        <w:trPr>
          <w:trHeight w:val="420"/>
        </w:trPr>
        <w:tc>
          <w:tcPr>
            <w:tcW w:w="1525" w:type="dxa"/>
            <w:gridSpan w:val="2"/>
          </w:tcPr>
          <w:p w14:paraId="49E0E071" w14:textId="77777777" w:rsidR="00C47379" w:rsidRPr="00FF07DD" w:rsidRDefault="00C47379" w:rsidP="00C47379">
            <w:pPr>
              <w:pStyle w:val="TableHeader"/>
              <w:rPr>
                <w:b w:val="0"/>
                <w:sz w:val="18"/>
              </w:rPr>
            </w:pPr>
            <w:r w:rsidRPr="0089503A">
              <w:t>Actors</w:t>
            </w:r>
          </w:p>
        </w:tc>
        <w:tc>
          <w:tcPr>
            <w:tcW w:w="7555" w:type="dxa"/>
            <w:gridSpan w:val="3"/>
          </w:tcPr>
          <w:p w14:paraId="530F3D7F" w14:textId="77777777" w:rsidR="00C47379" w:rsidRPr="00FF07DD" w:rsidRDefault="00C47379" w:rsidP="00C47379">
            <w:pPr>
              <w:widowControl w:val="0"/>
              <w:rPr>
                <w:color w:val="000000" w:themeColor="text1"/>
              </w:rPr>
            </w:pPr>
            <w:r>
              <w:t>Seller</w:t>
            </w:r>
          </w:p>
        </w:tc>
      </w:tr>
      <w:tr w:rsidR="00C47379" w:rsidRPr="00FF07DD" w14:paraId="166FC751" w14:textId="77777777" w:rsidTr="00C47379">
        <w:trPr>
          <w:trHeight w:val="420"/>
        </w:trPr>
        <w:tc>
          <w:tcPr>
            <w:tcW w:w="1525" w:type="dxa"/>
            <w:gridSpan w:val="2"/>
          </w:tcPr>
          <w:p w14:paraId="29ABBBD3" w14:textId="77777777" w:rsidR="00C47379" w:rsidRPr="00FF07DD" w:rsidRDefault="00C47379" w:rsidP="00C47379">
            <w:pPr>
              <w:pStyle w:val="TableHeader"/>
              <w:rPr>
                <w:b w:val="0"/>
                <w:sz w:val="18"/>
              </w:rPr>
            </w:pPr>
            <w:r w:rsidRPr="0089503A">
              <w:t>Summary</w:t>
            </w:r>
          </w:p>
        </w:tc>
        <w:tc>
          <w:tcPr>
            <w:tcW w:w="7555" w:type="dxa"/>
            <w:gridSpan w:val="3"/>
          </w:tcPr>
          <w:p w14:paraId="3C514FD1" w14:textId="7BA7277C" w:rsidR="00C47379" w:rsidRPr="00FF07DD" w:rsidRDefault="00C47379" w:rsidP="00C47379">
            <w:pPr>
              <w:widowControl w:val="0"/>
              <w:rPr>
                <w:color w:val="000000" w:themeColor="text1"/>
              </w:rPr>
            </w:pPr>
            <w:r>
              <w:t>The seller can delete a product listed in their store. Upon confirmation, the product is removed from the store, and the database is updated.</w:t>
            </w:r>
          </w:p>
        </w:tc>
      </w:tr>
      <w:tr w:rsidR="00C47379" w:rsidRPr="00FF07DD" w14:paraId="6FA3A5F6" w14:textId="77777777" w:rsidTr="00C47379">
        <w:trPr>
          <w:trHeight w:val="420"/>
        </w:trPr>
        <w:tc>
          <w:tcPr>
            <w:tcW w:w="1525" w:type="dxa"/>
            <w:gridSpan w:val="2"/>
          </w:tcPr>
          <w:p w14:paraId="593E1F5A" w14:textId="77777777" w:rsidR="00C47379" w:rsidRPr="00FF07DD" w:rsidRDefault="00C47379" w:rsidP="00C47379">
            <w:pPr>
              <w:pStyle w:val="TableHeader"/>
              <w:rPr>
                <w:b w:val="0"/>
                <w:sz w:val="18"/>
              </w:rPr>
            </w:pPr>
            <w:r w:rsidRPr="0089503A">
              <w:t>Pre-Conditions</w:t>
            </w:r>
          </w:p>
        </w:tc>
        <w:tc>
          <w:tcPr>
            <w:tcW w:w="7555" w:type="dxa"/>
            <w:gridSpan w:val="3"/>
          </w:tcPr>
          <w:p w14:paraId="3ACC7EAF" w14:textId="44EC2696" w:rsidR="00C47379" w:rsidRDefault="00C47379" w:rsidP="00C47379">
            <w:r>
              <w:rPr>
                <w:rFonts w:hAnsi="Symbol"/>
              </w:rPr>
              <w:t></w:t>
            </w:r>
            <w:r>
              <w:t xml:space="preserve"> The seller must be authenticated and logged into their account.</w:t>
            </w:r>
          </w:p>
          <w:p w14:paraId="3F45B0FD" w14:textId="56897E1A" w:rsidR="00C47379" w:rsidRPr="00FF07DD" w:rsidRDefault="00C47379" w:rsidP="00C47379">
            <w:pPr>
              <w:widowControl w:val="0"/>
              <w:rPr>
                <w:color w:val="000000" w:themeColor="text1"/>
              </w:rPr>
            </w:pPr>
            <w:r>
              <w:rPr>
                <w:rFonts w:hAnsi="Symbol"/>
              </w:rPr>
              <w:t></w:t>
            </w:r>
            <w:r>
              <w:t xml:space="preserve"> The seller must have at least one product listed in their store.</w:t>
            </w:r>
          </w:p>
        </w:tc>
      </w:tr>
      <w:tr w:rsidR="00C47379" w:rsidRPr="00FF07DD" w14:paraId="3139D8DC" w14:textId="77777777" w:rsidTr="00C47379">
        <w:trPr>
          <w:trHeight w:val="420"/>
        </w:trPr>
        <w:tc>
          <w:tcPr>
            <w:tcW w:w="1525" w:type="dxa"/>
            <w:gridSpan w:val="2"/>
          </w:tcPr>
          <w:p w14:paraId="7422B637" w14:textId="77777777" w:rsidR="00C47379" w:rsidRPr="00FF07DD" w:rsidRDefault="00C47379" w:rsidP="00C47379">
            <w:pPr>
              <w:pStyle w:val="TableHeader"/>
              <w:rPr>
                <w:b w:val="0"/>
                <w:sz w:val="18"/>
              </w:rPr>
            </w:pPr>
            <w:r w:rsidRPr="0089503A">
              <w:t>Post-Conditions</w:t>
            </w:r>
          </w:p>
        </w:tc>
        <w:tc>
          <w:tcPr>
            <w:tcW w:w="7555" w:type="dxa"/>
            <w:gridSpan w:val="3"/>
          </w:tcPr>
          <w:p w14:paraId="72B552E4" w14:textId="42BE6356" w:rsidR="00C47379" w:rsidRPr="00FF07DD" w:rsidRDefault="00C47379" w:rsidP="00C47379">
            <w:pPr>
              <w:widowControl w:val="0"/>
              <w:rPr>
                <w:color w:val="000000" w:themeColor="text1"/>
              </w:rPr>
            </w:pPr>
            <w:r>
              <w:t>The product is successfully removed from the database and is no longer visible to buyers.</w:t>
            </w:r>
          </w:p>
        </w:tc>
      </w:tr>
      <w:tr w:rsidR="00C47379" w:rsidRPr="00FF07DD" w14:paraId="7F85E267" w14:textId="77777777" w:rsidTr="00C47379">
        <w:trPr>
          <w:trHeight w:val="420"/>
        </w:trPr>
        <w:tc>
          <w:tcPr>
            <w:tcW w:w="1525" w:type="dxa"/>
            <w:gridSpan w:val="2"/>
          </w:tcPr>
          <w:p w14:paraId="13413648" w14:textId="77777777" w:rsidR="00C47379" w:rsidRPr="0089503A" w:rsidRDefault="00C47379" w:rsidP="00C47379">
            <w:pPr>
              <w:pStyle w:val="TableHeader"/>
            </w:pPr>
            <w:r>
              <w:t>Special Requirements</w:t>
            </w:r>
          </w:p>
        </w:tc>
        <w:tc>
          <w:tcPr>
            <w:tcW w:w="7555" w:type="dxa"/>
            <w:gridSpan w:val="3"/>
          </w:tcPr>
          <w:p w14:paraId="334168CA" w14:textId="02D55B48" w:rsidR="00C47379" w:rsidRDefault="00C47379" w:rsidP="00C47379">
            <w:r>
              <w:rPr>
                <w:rFonts w:hAnsi="Symbol"/>
              </w:rPr>
              <w:t></w:t>
            </w:r>
            <w:r>
              <w:t xml:space="preserve"> The system should validate that the seller can only delete their own products.</w:t>
            </w:r>
          </w:p>
          <w:p w14:paraId="47CC3123" w14:textId="6F5DD78F" w:rsidR="00C47379" w:rsidRPr="00FF07DD" w:rsidRDefault="00C47379" w:rsidP="00C47379">
            <w:pPr>
              <w:widowControl w:val="0"/>
              <w:rPr>
                <w:color w:val="000000" w:themeColor="text1"/>
              </w:rPr>
            </w:pPr>
            <w:r>
              <w:rPr>
                <w:rFonts w:hAnsi="Symbol"/>
              </w:rPr>
              <w:t></w:t>
            </w:r>
            <w:r>
              <w:t xml:space="preserve">  There must be a confirmation step before the deletion to avoid accidental actions.</w:t>
            </w:r>
          </w:p>
        </w:tc>
      </w:tr>
      <w:tr w:rsidR="00C47379" w:rsidRPr="00FF07DD" w14:paraId="43D43FF5" w14:textId="77777777" w:rsidTr="00C47379">
        <w:trPr>
          <w:trHeight w:val="420"/>
        </w:trPr>
        <w:tc>
          <w:tcPr>
            <w:tcW w:w="9080" w:type="dxa"/>
            <w:gridSpan w:val="5"/>
          </w:tcPr>
          <w:p w14:paraId="4E4B8FB0" w14:textId="77777777" w:rsidR="00C47379" w:rsidRPr="00FF07DD" w:rsidRDefault="00C47379" w:rsidP="00C47379">
            <w:pPr>
              <w:pStyle w:val="TableHeader"/>
              <w:jc w:val="center"/>
              <w:rPr>
                <w:b w:val="0"/>
              </w:rPr>
            </w:pPr>
            <w:r>
              <w:t>Basic Flow</w:t>
            </w:r>
          </w:p>
        </w:tc>
      </w:tr>
      <w:tr w:rsidR="00C47379" w:rsidRPr="0089503A" w14:paraId="74A2C764" w14:textId="77777777" w:rsidTr="00C47379">
        <w:trPr>
          <w:trHeight w:val="420"/>
        </w:trPr>
        <w:tc>
          <w:tcPr>
            <w:tcW w:w="4405" w:type="dxa"/>
            <w:gridSpan w:val="3"/>
          </w:tcPr>
          <w:p w14:paraId="40A67EDC" w14:textId="77777777" w:rsidR="00C47379" w:rsidRPr="0089503A" w:rsidRDefault="00C47379" w:rsidP="00C47379">
            <w:pPr>
              <w:pStyle w:val="TableHeader"/>
              <w:jc w:val="center"/>
            </w:pPr>
            <w:r w:rsidRPr="0089503A">
              <w:t>Actor Action</w:t>
            </w:r>
          </w:p>
        </w:tc>
        <w:tc>
          <w:tcPr>
            <w:tcW w:w="4675" w:type="dxa"/>
            <w:gridSpan w:val="2"/>
          </w:tcPr>
          <w:p w14:paraId="4E5D8421" w14:textId="77777777" w:rsidR="00C47379" w:rsidRPr="0089503A" w:rsidRDefault="00C47379" w:rsidP="00C47379">
            <w:pPr>
              <w:widowControl w:val="0"/>
              <w:jc w:val="center"/>
              <w:rPr>
                <w:b/>
                <w:color w:val="000000" w:themeColor="text1"/>
                <w:szCs w:val="18"/>
              </w:rPr>
            </w:pPr>
            <w:r w:rsidRPr="0089503A">
              <w:rPr>
                <w:b/>
                <w:color w:val="000000" w:themeColor="text1"/>
                <w:szCs w:val="18"/>
              </w:rPr>
              <w:t>System Response</w:t>
            </w:r>
          </w:p>
        </w:tc>
      </w:tr>
      <w:tr w:rsidR="00C47379" w:rsidRPr="00FF07DD" w14:paraId="26A3F207" w14:textId="77777777" w:rsidTr="00C47379">
        <w:trPr>
          <w:trHeight w:val="420"/>
        </w:trPr>
        <w:tc>
          <w:tcPr>
            <w:tcW w:w="535" w:type="dxa"/>
          </w:tcPr>
          <w:p w14:paraId="23C84CA1" w14:textId="77777777" w:rsidR="00C47379" w:rsidRPr="00FF07DD" w:rsidRDefault="00C47379" w:rsidP="00C47379">
            <w:pPr>
              <w:widowControl w:val="0"/>
              <w:jc w:val="center"/>
              <w:rPr>
                <w:color w:val="000000" w:themeColor="text1"/>
              </w:rPr>
            </w:pPr>
            <w:r w:rsidRPr="00FF07DD">
              <w:rPr>
                <w:color w:val="000000" w:themeColor="text1"/>
              </w:rPr>
              <w:t>1</w:t>
            </w:r>
          </w:p>
        </w:tc>
        <w:tc>
          <w:tcPr>
            <w:tcW w:w="3870" w:type="dxa"/>
            <w:gridSpan w:val="2"/>
          </w:tcPr>
          <w:p w14:paraId="5630755C" w14:textId="22B6E395" w:rsidR="00C47379" w:rsidRPr="00FF07DD" w:rsidRDefault="00C47379" w:rsidP="00C47379">
            <w:pPr>
              <w:widowControl w:val="0"/>
              <w:rPr>
                <w:color w:val="000000" w:themeColor="text1"/>
              </w:rPr>
            </w:pPr>
            <w:r>
              <w:t>The seller logs in and navigates to the "Manage Products" section.</w:t>
            </w:r>
          </w:p>
        </w:tc>
        <w:tc>
          <w:tcPr>
            <w:tcW w:w="450" w:type="dxa"/>
          </w:tcPr>
          <w:p w14:paraId="1C131F18" w14:textId="77777777" w:rsidR="00C47379" w:rsidRPr="00FF07DD" w:rsidRDefault="00C47379" w:rsidP="00C47379">
            <w:pPr>
              <w:widowControl w:val="0"/>
              <w:jc w:val="center"/>
              <w:rPr>
                <w:color w:val="000000" w:themeColor="text1"/>
              </w:rPr>
            </w:pPr>
            <w:r w:rsidRPr="00FF07DD">
              <w:rPr>
                <w:color w:val="000000" w:themeColor="text1"/>
              </w:rPr>
              <w:t>2</w:t>
            </w:r>
          </w:p>
        </w:tc>
        <w:tc>
          <w:tcPr>
            <w:tcW w:w="4225" w:type="dxa"/>
          </w:tcPr>
          <w:p w14:paraId="249C98F0" w14:textId="4DA23D17" w:rsidR="00C47379" w:rsidRPr="006D690B" w:rsidRDefault="00BD19B3" w:rsidP="00C47379">
            <w:pPr>
              <w:widowControl w:val="0"/>
            </w:pPr>
            <w:r>
              <w:t>The system displays a list of products added by the seller.</w:t>
            </w:r>
          </w:p>
        </w:tc>
      </w:tr>
      <w:tr w:rsidR="00C47379" w:rsidRPr="00FF07DD" w14:paraId="0D860BFE" w14:textId="77777777" w:rsidTr="00C47379">
        <w:trPr>
          <w:trHeight w:val="420"/>
        </w:trPr>
        <w:tc>
          <w:tcPr>
            <w:tcW w:w="535" w:type="dxa"/>
          </w:tcPr>
          <w:p w14:paraId="7A88AAEA" w14:textId="77777777" w:rsidR="00C47379" w:rsidRPr="00FF07DD" w:rsidRDefault="00C47379" w:rsidP="00C47379">
            <w:pPr>
              <w:widowControl w:val="0"/>
              <w:jc w:val="center"/>
              <w:rPr>
                <w:color w:val="000000" w:themeColor="text1"/>
              </w:rPr>
            </w:pPr>
            <w:r>
              <w:rPr>
                <w:color w:val="000000" w:themeColor="text1"/>
              </w:rPr>
              <w:t>3</w:t>
            </w:r>
          </w:p>
        </w:tc>
        <w:tc>
          <w:tcPr>
            <w:tcW w:w="3870" w:type="dxa"/>
            <w:gridSpan w:val="2"/>
          </w:tcPr>
          <w:p w14:paraId="6811D1EF" w14:textId="5A9072BA" w:rsidR="00C47379" w:rsidRDefault="00BD19B3" w:rsidP="00C47379">
            <w:pPr>
              <w:widowControl w:val="0"/>
            </w:pPr>
            <w:r>
              <w:t>The seller clicks the "Delete" button for a specific product.</w:t>
            </w:r>
          </w:p>
        </w:tc>
        <w:tc>
          <w:tcPr>
            <w:tcW w:w="450" w:type="dxa"/>
          </w:tcPr>
          <w:p w14:paraId="0EAFB2A4" w14:textId="77777777" w:rsidR="00C47379" w:rsidRPr="00FF07DD" w:rsidRDefault="00C47379" w:rsidP="00C47379">
            <w:pPr>
              <w:widowControl w:val="0"/>
              <w:jc w:val="center"/>
              <w:rPr>
                <w:color w:val="000000" w:themeColor="text1"/>
              </w:rPr>
            </w:pPr>
            <w:r>
              <w:rPr>
                <w:color w:val="000000" w:themeColor="text1"/>
              </w:rPr>
              <w:t>4</w:t>
            </w:r>
          </w:p>
        </w:tc>
        <w:tc>
          <w:tcPr>
            <w:tcW w:w="4225" w:type="dxa"/>
          </w:tcPr>
          <w:p w14:paraId="0564F7E0" w14:textId="5E0C1FF2" w:rsidR="00C47379" w:rsidRDefault="00BD19B3" w:rsidP="00C47379">
            <w:pPr>
              <w:widowControl w:val="0"/>
            </w:pPr>
            <w:r>
              <w:t>The system displays a confirmation prompt: "Are you sure you want to delete this product?</w:t>
            </w:r>
          </w:p>
        </w:tc>
      </w:tr>
      <w:tr w:rsidR="00BD19B3" w:rsidRPr="00FF07DD" w14:paraId="0CEC908D" w14:textId="77777777" w:rsidTr="00C47379">
        <w:trPr>
          <w:trHeight w:val="420"/>
        </w:trPr>
        <w:tc>
          <w:tcPr>
            <w:tcW w:w="535" w:type="dxa"/>
          </w:tcPr>
          <w:p w14:paraId="3B844038" w14:textId="38F26041" w:rsidR="00BD19B3" w:rsidRDefault="00BD19B3" w:rsidP="00C47379">
            <w:pPr>
              <w:widowControl w:val="0"/>
              <w:jc w:val="center"/>
              <w:rPr>
                <w:color w:val="000000" w:themeColor="text1"/>
              </w:rPr>
            </w:pPr>
            <w:r>
              <w:rPr>
                <w:color w:val="000000" w:themeColor="text1"/>
              </w:rPr>
              <w:t>5</w:t>
            </w:r>
          </w:p>
        </w:tc>
        <w:tc>
          <w:tcPr>
            <w:tcW w:w="3870" w:type="dxa"/>
            <w:gridSpan w:val="2"/>
          </w:tcPr>
          <w:p w14:paraId="5BA06EAC" w14:textId="2B4EB004" w:rsidR="00BD19B3" w:rsidRDefault="00BD19B3" w:rsidP="00C47379">
            <w:pPr>
              <w:widowControl w:val="0"/>
            </w:pPr>
            <w:r>
              <w:t>The seller confirms the deletion.</w:t>
            </w:r>
          </w:p>
        </w:tc>
        <w:tc>
          <w:tcPr>
            <w:tcW w:w="450" w:type="dxa"/>
          </w:tcPr>
          <w:p w14:paraId="34C29D84" w14:textId="083673CA" w:rsidR="00BD19B3" w:rsidRDefault="00BD19B3" w:rsidP="00C47379">
            <w:pPr>
              <w:widowControl w:val="0"/>
              <w:jc w:val="center"/>
              <w:rPr>
                <w:color w:val="000000" w:themeColor="text1"/>
              </w:rPr>
            </w:pPr>
            <w:r>
              <w:rPr>
                <w:color w:val="000000" w:themeColor="text1"/>
              </w:rPr>
              <w:t>6</w:t>
            </w:r>
          </w:p>
        </w:tc>
        <w:tc>
          <w:tcPr>
            <w:tcW w:w="4225" w:type="dxa"/>
          </w:tcPr>
          <w:p w14:paraId="43ED5149" w14:textId="77777777" w:rsidR="00BD19B3" w:rsidRDefault="00BD19B3" w:rsidP="00C47379">
            <w:pPr>
              <w:widowControl w:val="0"/>
            </w:pPr>
            <w:r>
              <w:t>The system deletes the product from the database and updates the product list.</w:t>
            </w:r>
          </w:p>
          <w:p w14:paraId="2921B369" w14:textId="202E15DA" w:rsidR="00BD19B3" w:rsidRDefault="00BD19B3" w:rsidP="00C47379">
            <w:pPr>
              <w:widowControl w:val="0"/>
            </w:pPr>
            <w:r>
              <w:t>The system displays a success message: "Product deleted successfully."</w:t>
            </w:r>
          </w:p>
        </w:tc>
      </w:tr>
      <w:tr w:rsidR="00C47379" w:rsidRPr="00FF07DD" w14:paraId="50236353" w14:textId="77777777" w:rsidTr="00C47379">
        <w:trPr>
          <w:trHeight w:val="420"/>
        </w:trPr>
        <w:tc>
          <w:tcPr>
            <w:tcW w:w="9080" w:type="dxa"/>
            <w:gridSpan w:val="5"/>
          </w:tcPr>
          <w:p w14:paraId="6A86CAEA" w14:textId="77777777" w:rsidR="00C47379" w:rsidRPr="00FF07DD" w:rsidRDefault="00C47379" w:rsidP="00C47379">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47379" w:rsidRPr="00FF07DD" w14:paraId="151447BA" w14:textId="77777777" w:rsidTr="00C47379">
        <w:trPr>
          <w:trHeight w:val="420"/>
        </w:trPr>
        <w:tc>
          <w:tcPr>
            <w:tcW w:w="535" w:type="dxa"/>
          </w:tcPr>
          <w:p w14:paraId="78A64BB4" w14:textId="77777777" w:rsidR="00C47379" w:rsidRPr="00FF07DD" w:rsidRDefault="00C47379" w:rsidP="00C47379">
            <w:pPr>
              <w:widowControl w:val="0"/>
              <w:jc w:val="center"/>
              <w:rPr>
                <w:color w:val="000000" w:themeColor="text1"/>
              </w:rPr>
            </w:pPr>
            <w:r w:rsidRPr="00FF07DD">
              <w:rPr>
                <w:color w:val="000000" w:themeColor="text1"/>
              </w:rPr>
              <w:t>3</w:t>
            </w:r>
          </w:p>
        </w:tc>
        <w:tc>
          <w:tcPr>
            <w:tcW w:w="3870" w:type="dxa"/>
            <w:gridSpan w:val="2"/>
          </w:tcPr>
          <w:p w14:paraId="1EB32F74" w14:textId="002941E0" w:rsidR="00C47379" w:rsidRPr="00FF07DD" w:rsidRDefault="00BD19B3" w:rsidP="00C47379">
            <w:pPr>
              <w:widowControl w:val="0"/>
              <w:rPr>
                <w:color w:val="000000" w:themeColor="text1"/>
              </w:rPr>
            </w:pPr>
            <w:r>
              <w:t>The seller clicks "Cancel" on the confirmation prompt.</w:t>
            </w:r>
          </w:p>
        </w:tc>
        <w:tc>
          <w:tcPr>
            <w:tcW w:w="450" w:type="dxa"/>
          </w:tcPr>
          <w:p w14:paraId="5B3040BE" w14:textId="77777777" w:rsidR="00C47379" w:rsidRPr="00FF07DD" w:rsidRDefault="00C47379" w:rsidP="00C47379">
            <w:pPr>
              <w:widowControl w:val="0"/>
              <w:jc w:val="center"/>
              <w:rPr>
                <w:b/>
                <w:color w:val="000000" w:themeColor="text1"/>
              </w:rPr>
            </w:pPr>
            <w:r w:rsidRPr="00FD1CBA">
              <w:rPr>
                <w:color w:val="000000" w:themeColor="text1"/>
              </w:rPr>
              <w:t>4-A</w:t>
            </w:r>
          </w:p>
        </w:tc>
        <w:tc>
          <w:tcPr>
            <w:tcW w:w="4225" w:type="dxa"/>
          </w:tcPr>
          <w:p w14:paraId="65309D6D" w14:textId="05C47200" w:rsidR="00C47379" w:rsidRPr="00FF07DD" w:rsidRDefault="00BD19B3" w:rsidP="00C47379">
            <w:pPr>
              <w:keepNext/>
              <w:widowControl w:val="0"/>
              <w:rPr>
                <w:i/>
                <w:color w:val="000000" w:themeColor="text1"/>
              </w:rPr>
            </w:pPr>
            <w:r>
              <w:t>The seller clicks "Cancel" on the confirmation prompt.</w:t>
            </w:r>
          </w:p>
        </w:tc>
      </w:tr>
    </w:tbl>
    <w:p w14:paraId="2865BD45" w14:textId="3B37A1FC" w:rsidR="00C47379" w:rsidRDefault="00C47379" w:rsidP="005D379E"/>
    <w:p w14:paraId="604E0CD2" w14:textId="4307C897" w:rsidR="00BD19B3" w:rsidRDefault="00BD19B3" w:rsidP="005D379E"/>
    <w:p w14:paraId="46B5347A" w14:textId="24753E10" w:rsidR="00BD19B3" w:rsidRDefault="00BD19B3" w:rsidP="00BD19B3">
      <w:pPr>
        <w:pStyle w:val="Heading3"/>
      </w:pPr>
      <w:r>
        <w:lastRenderedPageBreak/>
        <w:t>: Reply to Customers</w:t>
      </w:r>
    </w:p>
    <w:p w14:paraId="1CA72FF6" w14:textId="77420E3B" w:rsidR="00BD19B3" w:rsidRDefault="00BD19B3" w:rsidP="005D379E"/>
    <w:p w14:paraId="3C28E6F8" w14:textId="77777777" w:rsidR="00BD19B3" w:rsidRDefault="00BD19B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D19B3" w:rsidRPr="00FF07DD" w14:paraId="04818B6F" w14:textId="77777777" w:rsidTr="00125727">
        <w:trPr>
          <w:trHeight w:val="420"/>
        </w:trPr>
        <w:tc>
          <w:tcPr>
            <w:tcW w:w="1525" w:type="dxa"/>
            <w:gridSpan w:val="2"/>
          </w:tcPr>
          <w:p w14:paraId="2913D9C3" w14:textId="77777777" w:rsidR="00BD19B3" w:rsidRPr="00FF07DD" w:rsidRDefault="00BD19B3" w:rsidP="00125727">
            <w:pPr>
              <w:pStyle w:val="TableHeader"/>
              <w:rPr>
                <w:b w:val="0"/>
              </w:rPr>
            </w:pPr>
            <w:r w:rsidRPr="00FF07DD">
              <w:t>Name</w:t>
            </w:r>
          </w:p>
        </w:tc>
        <w:tc>
          <w:tcPr>
            <w:tcW w:w="7555" w:type="dxa"/>
            <w:gridSpan w:val="3"/>
          </w:tcPr>
          <w:p w14:paraId="7995D7B7" w14:textId="0975767E" w:rsidR="00BD19B3" w:rsidRPr="00FF07DD" w:rsidRDefault="00BD19B3" w:rsidP="00125727">
            <w:pPr>
              <w:widowControl w:val="0"/>
              <w:rPr>
                <w:color w:val="000000" w:themeColor="text1"/>
              </w:rPr>
            </w:pPr>
            <w:r>
              <w:t>Reply to Customers</w:t>
            </w:r>
          </w:p>
        </w:tc>
      </w:tr>
      <w:tr w:rsidR="00BD19B3" w:rsidRPr="00FF07DD" w14:paraId="3B20AE0C" w14:textId="77777777" w:rsidTr="00125727">
        <w:trPr>
          <w:trHeight w:val="420"/>
        </w:trPr>
        <w:tc>
          <w:tcPr>
            <w:tcW w:w="1525" w:type="dxa"/>
            <w:gridSpan w:val="2"/>
          </w:tcPr>
          <w:p w14:paraId="78CECFDA" w14:textId="77777777" w:rsidR="00BD19B3" w:rsidRPr="00FF07DD" w:rsidRDefault="00BD19B3" w:rsidP="00125727">
            <w:pPr>
              <w:pStyle w:val="TableHeader"/>
              <w:rPr>
                <w:b w:val="0"/>
                <w:sz w:val="18"/>
              </w:rPr>
            </w:pPr>
            <w:r w:rsidRPr="0089503A">
              <w:t>Actors</w:t>
            </w:r>
          </w:p>
        </w:tc>
        <w:tc>
          <w:tcPr>
            <w:tcW w:w="7555" w:type="dxa"/>
            <w:gridSpan w:val="3"/>
          </w:tcPr>
          <w:p w14:paraId="3108D6AE" w14:textId="77777777" w:rsidR="00BD19B3" w:rsidRPr="00FF07DD" w:rsidRDefault="00BD19B3" w:rsidP="00125727">
            <w:pPr>
              <w:widowControl w:val="0"/>
              <w:rPr>
                <w:color w:val="000000" w:themeColor="text1"/>
              </w:rPr>
            </w:pPr>
            <w:r>
              <w:t>Seller</w:t>
            </w:r>
          </w:p>
        </w:tc>
      </w:tr>
      <w:tr w:rsidR="00BD19B3" w:rsidRPr="00FF07DD" w14:paraId="1F16430B" w14:textId="77777777" w:rsidTr="00125727">
        <w:trPr>
          <w:trHeight w:val="420"/>
        </w:trPr>
        <w:tc>
          <w:tcPr>
            <w:tcW w:w="1525" w:type="dxa"/>
            <w:gridSpan w:val="2"/>
          </w:tcPr>
          <w:p w14:paraId="6FC1DE38" w14:textId="77777777" w:rsidR="00BD19B3" w:rsidRPr="00FF07DD" w:rsidRDefault="00BD19B3" w:rsidP="00125727">
            <w:pPr>
              <w:pStyle w:val="TableHeader"/>
              <w:rPr>
                <w:b w:val="0"/>
                <w:sz w:val="18"/>
              </w:rPr>
            </w:pPr>
            <w:r w:rsidRPr="0089503A">
              <w:t>Summary</w:t>
            </w:r>
          </w:p>
        </w:tc>
        <w:tc>
          <w:tcPr>
            <w:tcW w:w="7555" w:type="dxa"/>
            <w:gridSpan w:val="3"/>
          </w:tcPr>
          <w:p w14:paraId="7B76FEB4" w14:textId="045B4B6D" w:rsidR="00BD19B3" w:rsidRPr="00FF07DD" w:rsidRDefault="00BD19B3" w:rsidP="00125727">
            <w:pPr>
              <w:widowControl w:val="0"/>
              <w:rPr>
                <w:color w:val="000000" w:themeColor="text1"/>
              </w:rPr>
            </w:pPr>
            <w:r>
              <w:t>The seller can respond to customer inquiries or reviews regarding their products through the system. Sellers can view messages or comments and provide replies.</w:t>
            </w:r>
          </w:p>
        </w:tc>
      </w:tr>
      <w:tr w:rsidR="00BD19B3" w:rsidRPr="00FF07DD" w14:paraId="284764F8" w14:textId="77777777" w:rsidTr="00125727">
        <w:trPr>
          <w:trHeight w:val="420"/>
        </w:trPr>
        <w:tc>
          <w:tcPr>
            <w:tcW w:w="1525" w:type="dxa"/>
            <w:gridSpan w:val="2"/>
          </w:tcPr>
          <w:p w14:paraId="3416B605" w14:textId="77777777" w:rsidR="00BD19B3" w:rsidRPr="00FF07DD" w:rsidRDefault="00BD19B3" w:rsidP="00125727">
            <w:pPr>
              <w:pStyle w:val="TableHeader"/>
              <w:rPr>
                <w:b w:val="0"/>
                <w:sz w:val="18"/>
              </w:rPr>
            </w:pPr>
            <w:r w:rsidRPr="0089503A">
              <w:t>Pre-Conditions</w:t>
            </w:r>
          </w:p>
        </w:tc>
        <w:tc>
          <w:tcPr>
            <w:tcW w:w="7555" w:type="dxa"/>
            <w:gridSpan w:val="3"/>
          </w:tcPr>
          <w:p w14:paraId="44DA0C7B" w14:textId="61170750" w:rsidR="00BD19B3" w:rsidRDefault="00BD19B3" w:rsidP="00BD19B3">
            <w:r>
              <w:rPr>
                <w:rFonts w:hAnsi="Symbol"/>
              </w:rPr>
              <w:t></w:t>
            </w:r>
            <w:r>
              <w:t xml:space="preserve"> The seller must be authenticated and logged into their account.</w:t>
            </w:r>
          </w:p>
          <w:p w14:paraId="63900CC9" w14:textId="7C1D995B" w:rsidR="00BD19B3" w:rsidRPr="00FF07DD" w:rsidRDefault="00BD19B3" w:rsidP="00BD19B3">
            <w:pPr>
              <w:widowControl w:val="0"/>
              <w:rPr>
                <w:color w:val="000000" w:themeColor="text1"/>
              </w:rPr>
            </w:pPr>
            <w:r>
              <w:rPr>
                <w:rFonts w:hAnsi="Symbol"/>
              </w:rPr>
              <w:t></w:t>
            </w:r>
            <w:r>
              <w:t xml:space="preserve">  The seller must have received at least one inquiry or review from customers.</w:t>
            </w:r>
          </w:p>
        </w:tc>
      </w:tr>
      <w:tr w:rsidR="00BD19B3" w:rsidRPr="00FF07DD" w14:paraId="60491F7D" w14:textId="77777777" w:rsidTr="00125727">
        <w:trPr>
          <w:trHeight w:val="420"/>
        </w:trPr>
        <w:tc>
          <w:tcPr>
            <w:tcW w:w="1525" w:type="dxa"/>
            <w:gridSpan w:val="2"/>
          </w:tcPr>
          <w:p w14:paraId="55F951CA" w14:textId="77777777" w:rsidR="00BD19B3" w:rsidRPr="00FF07DD" w:rsidRDefault="00BD19B3" w:rsidP="00125727">
            <w:pPr>
              <w:pStyle w:val="TableHeader"/>
              <w:rPr>
                <w:b w:val="0"/>
                <w:sz w:val="18"/>
              </w:rPr>
            </w:pPr>
            <w:r w:rsidRPr="0089503A">
              <w:t>Post-Conditions</w:t>
            </w:r>
          </w:p>
        </w:tc>
        <w:tc>
          <w:tcPr>
            <w:tcW w:w="7555" w:type="dxa"/>
            <w:gridSpan w:val="3"/>
          </w:tcPr>
          <w:p w14:paraId="1EC0EB83" w14:textId="26D611E3" w:rsidR="00BD19B3" w:rsidRDefault="00BD19B3" w:rsidP="00BD19B3">
            <w:r>
              <w:rPr>
                <w:rFonts w:hAnsi="Symbol"/>
              </w:rPr>
              <w:t></w:t>
            </w:r>
            <w:r>
              <w:t xml:space="preserve"> The customer's inquiry is marked as responded to.</w:t>
            </w:r>
          </w:p>
          <w:p w14:paraId="58C38819" w14:textId="6A17B975" w:rsidR="00BD19B3" w:rsidRPr="00FF07DD" w:rsidRDefault="00BD19B3" w:rsidP="00BD19B3">
            <w:pPr>
              <w:widowControl w:val="0"/>
              <w:rPr>
                <w:color w:val="000000" w:themeColor="text1"/>
              </w:rPr>
            </w:pPr>
            <w:r>
              <w:rPr>
                <w:rFonts w:hAnsi="Symbol"/>
              </w:rPr>
              <w:t></w:t>
            </w:r>
            <w:r>
              <w:t xml:space="preserve">  The customer receives the reply through the system.</w:t>
            </w:r>
          </w:p>
        </w:tc>
      </w:tr>
      <w:tr w:rsidR="00BD19B3" w:rsidRPr="00FF07DD" w14:paraId="5F2721CA" w14:textId="77777777" w:rsidTr="00125727">
        <w:trPr>
          <w:trHeight w:val="420"/>
        </w:trPr>
        <w:tc>
          <w:tcPr>
            <w:tcW w:w="1525" w:type="dxa"/>
            <w:gridSpan w:val="2"/>
          </w:tcPr>
          <w:p w14:paraId="7049FAA3" w14:textId="77777777" w:rsidR="00BD19B3" w:rsidRPr="0089503A" w:rsidRDefault="00BD19B3" w:rsidP="00125727">
            <w:pPr>
              <w:pStyle w:val="TableHeader"/>
            </w:pPr>
            <w:r>
              <w:t>Special Requirements</w:t>
            </w:r>
          </w:p>
        </w:tc>
        <w:tc>
          <w:tcPr>
            <w:tcW w:w="7555" w:type="dxa"/>
            <w:gridSpan w:val="3"/>
          </w:tcPr>
          <w:p w14:paraId="54767303" w14:textId="54BEAA9F" w:rsidR="00BD19B3" w:rsidRPr="00FF07DD" w:rsidRDefault="00BD19B3" w:rsidP="00125727">
            <w:pPr>
              <w:widowControl w:val="0"/>
              <w:rPr>
                <w:color w:val="000000" w:themeColor="text1"/>
              </w:rPr>
            </w:pPr>
          </w:p>
        </w:tc>
      </w:tr>
      <w:tr w:rsidR="00BD19B3" w:rsidRPr="00FF07DD" w14:paraId="1AAE6E84" w14:textId="77777777" w:rsidTr="00125727">
        <w:trPr>
          <w:trHeight w:val="420"/>
        </w:trPr>
        <w:tc>
          <w:tcPr>
            <w:tcW w:w="9080" w:type="dxa"/>
            <w:gridSpan w:val="5"/>
          </w:tcPr>
          <w:p w14:paraId="7B482B34" w14:textId="77777777" w:rsidR="00BD19B3" w:rsidRPr="00FF07DD" w:rsidRDefault="00BD19B3" w:rsidP="00125727">
            <w:pPr>
              <w:pStyle w:val="TableHeader"/>
              <w:jc w:val="center"/>
              <w:rPr>
                <w:b w:val="0"/>
              </w:rPr>
            </w:pPr>
            <w:r>
              <w:t>Basic Flow</w:t>
            </w:r>
          </w:p>
        </w:tc>
      </w:tr>
      <w:tr w:rsidR="00BD19B3" w:rsidRPr="0089503A" w14:paraId="4F635DD0" w14:textId="77777777" w:rsidTr="00125727">
        <w:trPr>
          <w:trHeight w:val="420"/>
        </w:trPr>
        <w:tc>
          <w:tcPr>
            <w:tcW w:w="4405" w:type="dxa"/>
            <w:gridSpan w:val="3"/>
          </w:tcPr>
          <w:p w14:paraId="30D284E9" w14:textId="77777777" w:rsidR="00BD19B3" w:rsidRPr="0089503A" w:rsidRDefault="00BD19B3" w:rsidP="00125727">
            <w:pPr>
              <w:pStyle w:val="TableHeader"/>
              <w:jc w:val="center"/>
            </w:pPr>
            <w:r w:rsidRPr="0089503A">
              <w:t>Actor Action</w:t>
            </w:r>
          </w:p>
        </w:tc>
        <w:tc>
          <w:tcPr>
            <w:tcW w:w="4675" w:type="dxa"/>
            <w:gridSpan w:val="2"/>
          </w:tcPr>
          <w:p w14:paraId="1741B903" w14:textId="77777777" w:rsidR="00BD19B3" w:rsidRPr="0089503A" w:rsidRDefault="00BD19B3" w:rsidP="00125727">
            <w:pPr>
              <w:widowControl w:val="0"/>
              <w:jc w:val="center"/>
              <w:rPr>
                <w:b/>
                <w:color w:val="000000" w:themeColor="text1"/>
                <w:szCs w:val="18"/>
              </w:rPr>
            </w:pPr>
            <w:r w:rsidRPr="0089503A">
              <w:rPr>
                <w:b/>
                <w:color w:val="000000" w:themeColor="text1"/>
                <w:szCs w:val="18"/>
              </w:rPr>
              <w:t>System Response</w:t>
            </w:r>
          </w:p>
        </w:tc>
      </w:tr>
      <w:tr w:rsidR="00BD19B3" w:rsidRPr="00FF07DD" w14:paraId="5D200D6F" w14:textId="77777777" w:rsidTr="00125727">
        <w:trPr>
          <w:trHeight w:val="420"/>
        </w:trPr>
        <w:tc>
          <w:tcPr>
            <w:tcW w:w="535" w:type="dxa"/>
          </w:tcPr>
          <w:p w14:paraId="3212D778" w14:textId="77777777" w:rsidR="00BD19B3" w:rsidRPr="00FF07DD" w:rsidRDefault="00BD19B3" w:rsidP="00125727">
            <w:pPr>
              <w:widowControl w:val="0"/>
              <w:jc w:val="center"/>
              <w:rPr>
                <w:color w:val="000000" w:themeColor="text1"/>
              </w:rPr>
            </w:pPr>
            <w:r w:rsidRPr="00FF07DD">
              <w:rPr>
                <w:color w:val="000000" w:themeColor="text1"/>
              </w:rPr>
              <w:t>1</w:t>
            </w:r>
          </w:p>
        </w:tc>
        <w:tc>
          <w:tcPr>
            <w:tcW w:w="3870" w:type="dxa"/>
            <w:gridSpan w:val="2"/>
          </w:tcPr>
          <w:p w14:paraId="17E0E772" w14:textId="26E8CEE7" w:rsidR="00BD19B3" w:rsidRPr="00FF07DD" w:rsidRDefault="00BD19B3" w:rsidP="00125727">
            <w:pPr>
              <w:widowControl w:val="0"/>
              <w:rPr>
                <w:color w:val="000000" w:themeColor="text1"/>
              </w:rPr>
            </w:pPr>
            <w:r>
              <w:t>The seller logs into their account.</w:t>
            </w:r>
          </w:p>
        </w:tc>
        <w:tc>
          <w:tcPr>
            <w:tcW w:w="450" w:type="dxa"/>
          </w:tcPr>
          <w:p w14:paraId="2A1BB384" w14:textId="77777777" w:rsidR="00BD19B3" w:rsidRPr="00FF07DD" w:rsidRDefault="00BD19B3" w:rsidP="00125727">
            <w:pPr>
              <w:widowControl w:val="0"/>
              <w:jc w:val="center"/>
              <w:rPr>
                <w:color w:val="000000" w:themeColor="text1"/>
              </w:rPr>
            </w:pPr>
            <w:r w:rsidRPr="00FF07DD">
              <w:rPr>
                <w:color w:val="000000" w:themeColor="text1"/>
              </w:rPr>
              <w:t>2</w:t>
            </w:r>
          </w:p>
        </w:tc>
        <w:tc>
          <w:tcPr>
            <w:tcW w:w="4225" w:type="dxa"/>
          </w:tcPr>
          <w:p w14:paraId="03C2A427" w14:textId="242F748A" w:rsidR="00BD19B3" w:rsidRPr="006D690B" w:rsidRDefault="00BD19B3" w:rsidP="00125727">
            <w:pPr>
              <w:widowControl w:val="0"/>
            </w:pPr>
            <w:r>
              <w:t>The system displays the seller's dashboard with a "Messages/Reviews" section.</w:t>
            </w:r>
          </w:p>
        </w:tc>
      </w:tr>
      <w:tr w:rsidR="00BD19B3" w:rsidRPr="00FF07DD" w14:paraId="596AEA7E" w14:textId="77777777" w:rsidTr="00125727">
        <w:trPr>
          <w:trHeight w:val="420"/>
        </w:trPr>
        <w:tc>
          <w:tcPr>
            <w:tcW w:w="535" w:type="dxa"/>
          </w:tcPr>
          <w:p w14:paraId="31B04E0A" w14:textId="77777777" w:rsidR="00BD19B3" w:rsidRPr="00FF07DD" w:rsidRDefault="00BD19B3" w:rsidP="00125727">
            <w:pPr>
              <w:widowControl w:val="0"/>
              <w:jc w:val="center"/>
              <w:rPr>
                <w:color w:val="000000" w:themeColor="text1"/>
              </w:rPr>
            </w:pPr>
            <w:r>
              <w:rPr>
                <w:color w:val="000000" w:themeColor="text1"/>
              </w:rPr>
              <w:t>3</w:t>
            </w:r>
          </w:p>
        </w:tc>
        <w:tc>
          <w:tcPr>
            <w:tcW w:w="3870" w:type="dxa"/>
            <w:gridSpan w:val="2"/>
          </w:tcPr>
          <w:p w14:paraId="53AEB2FE" w14:textId="7FEBF5B8" w:rsidR="00BD19B3" w:rsidRDefault="00BD19B3" w:rsidP="00125727">
            <w:pPr>
              <w:widowControl w:val="0"/>
            </w:pPr>
            <w:r>
              <w:t>The seller navigates to the "Messages/Reviews" section.</w:t>
            </w:r>
          </w:p>
        </w:tc>
        <w:tc>
          <w:tcPr>
            <w:tcW w:w="450" w:type="dxa"/>
          </w:tcPr>
          <w:p w14:paraId="7015A08C" w14:textId="77777777" w:rsidR="00BD19B3" w:rsidRPr="00FF07DD" w:rsidRDefault="00BD19B3" w:rsidP="00125727">
            <w:pPr>
              <w:widowControl w:val="0"/>
              <w:jc w:val="center"/>
              <w:rPr>
                <w:color w:val="000000" w:themeColor="text1"/>
              </w:rPr>
            </w:pPr>
            <w:r>
              <w:rPr>
                <w:color w:val="000000" w:themeColor="text1"/>
              </w:rPr>
              <w:t>4</w:t>
            </w:r>
          </w:p>
        </w:tc>
        <w:tc>
          <w:tcPr>
            <w:tcW w:w="4225" w:type="dxa"/>
          </w:tcPr>
          <w:p w14:paraId="08BD18BE" w14:textId="0BC239C3" w:rsidR="00BD19B3" w:rsidRDefault="00BD19B3" w:rsidP="00125727">
            <w:pPr>
              <w:widowControl w:val="0"/>
            </w:pPr>
            <w:r>
              <w:t>The system displays a list of customer inquiries or reviews related to the seller's products.</w:t>
            </w:r>
          </w:p>
        </w:tc>
      </w:tr>
      <w:tr w:rsidR="00BD19B3" w:rsidRPr="00FF07DD" w14:paraId="7133B54D" w14:textId="77777777" w:rsidTr="00125727">
        <w:trPr>
          <w:trHeight w:val="420"/>
        </w:trPr>
        <w:tc>
          <w:tcPr>
            <w:tcW w:w="535" w:type="dxa"/>
          </w:tcPr>
          <w:p w14:paraId="75B2C9D3" w14:textId="77777777" w:rsidR="00BD19B3" w:rsidRDefault="00BD19B3" w:rsidP="00125727">
            <w:pPr>
              <w:widowControl w:val="0"/>
              <w:jc w:val="center"/>
              <w:rPr>
                <w:color w:val="000000" w:themeColor="text1"/>
              </w:rPr>
            </w:pPr>
            <w:r>
              <w:rPr>
                <w:color w:val="000000" w:themeColor="text1"/>
              </w:rPr>
              <w:t>5</w:t>
            </w:r>
          </w:p>
        </w:tc>
        <w:tc>
          <w:tcPr>
            <w:tcW w:w="3870" w:type="dxa"/>
            <w:gridSpan w:val="2"/>
          </w:tcPr>
          <w:p w14:paraId="66F58CA0" w14:textId="4A9C9408" w:rsidR="00BD19B3" w:rsidRDefault="00BD19B3" w:rsidP="00125727">
            <w:pPr>
              <w:widowControl w:val="0"/>
            </w:pPr>
            <w:r>
              <w:t>The seller clicks on a specific inquiry or review.</w:t>
            </w:r>
          </w:p>
        </w:tc>
        <w:tc>
          <w:tcPr>
            <w:tcW w:w="450" w:type="dxa"/>
          </w:tcPr>
          <w:p w14:paraId="7520C265" w14:textId="77777777" w:rsidR="00BD19B3" w:rsidRDefault="00BD19B3" w:rsidP="00125727">
            <w:pPr>
              <w:widowControl w:val="0"/>
              <w:jc w:val="center"/>
              <w:rPr>
                <w:color w:val="000000" w:themeColor="text1"/>
              </w:rPr>
            </w:pPr>
            <w:r>
              <w:rPr>
                <w:color w:val="000000" w:themeColor="text1"/>
              </w:rPr>
              <w:t>6</w:t>
            </w:r>
          </w:p>
        </w:tc>
        <w:tc>
          <w:tcPr>
            <w:tcW w:w="4225" w:type="dxa"/>
          </w:tcPr>
          <w:p w14:paraId="025AD1EA" w14:textId="2F5B490B" w:rsidR="00BD19B3" w:rsidRDefault="00BD19B3" w:rsidP="00125727">
            <w:pPr>
              <w:widowControl w:val="0"/>
            </w:pPr>
            <w:r>
              <w:t>The system displays the detailed inquiry/review along with a text box for the reply.</w:t>
            </w:r>
          </w:p>
        </w:tc>
      </w:tr>
      <w:tr w:rsidR="00BD19B3" w:rsidRPr="00FF07DD" w14:paraId="30FEA2A9" w14:textId="77777777" w:rsidTr="00125727">
        <w:trPr>
          <w:trHeight w:val="420"/>
        </w:trPr>
        <w:tc>
          <w:tcPr>
            <w:tcW w:w="9080" w:type="dxa"/>
            <w:gridSpan w:val="5"/>
          </w:tcPr>
          <w:p w14:paraId="67BF4D20" w14:textId="77777777" w:rsidR="00BD19B3" w:rsidRPr="00FF07DD" w:rsidRDefault="00BD19B3" w:rsidP="00125727">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BD19B3" w:rsidRPr="00FF07DD" w14:paraId="77B4AFEE" w14:textId="77777777" w:rsidTr="00125727">
        <w:trPr>
          <w:trHeight w:val="420"/>
        </w:trPr>
        <w:tc>
          <w:tcPr>
            <w:tcW w:w="535" w:type="dxa"/>
          </w:tcPr>
          <w:p w14:paraId="33B305A9" w14:textId="77777777" w:rsidR="00BD19B3" w:rsidRPr="00FF07DD" w:rsidRDefault="00BD19B3" w:rsidP="00125727">
            <w:pPr>
              <w:widowControl w:val="0"/>
              <w:jc w:val="center"/>
              <w:rPr>
                <w:color w:val="000000" w:themeColor="text1"/>
              </w:rPr>
            </w:pPr>
            <w:r w:rsidRPr="00FF07DD">
              <w:rPr>
                <w:color w:val="000000" w:themeColor="text1"/>
              </w:rPr>
              <w:t>3</w:t>
            </w:r>
          </w:p>
        </w:tc>
        <w:tc>
          <w:tcPr>
            <w:tcW w:w="3870" w:type="dxa"/>
            <w:gridSpan w:val="2"/>
          </w:tcPr>
          <w:p w14:paraId="75ECFD2E" w14:textId="6A5AB588" w:rsidR="00BD19B3" w:rsidRPr="00FF07DD" w:rsidRDefault="00BD19B3" w:rsidP="00125727">
            <w:pPr>
              <w:widowControl w:val="0"/>
              <w:rPr>
                <w:color w:val="000000" w:themeColor="text1"/>
              </w:rPr>
            </w:pPr>
          </w:p>
        </w:tc>
        <w:tc>
          <w:tcPr>
            <w:tcW w:w="450" w:type="dxa"/>
          </w:tcPr>
          <w:p w14:paraId="1FB9D748" w14:textId="77777777" w:rsidR="00BD19B3" w:rsidRPr="00FF07DD" w:rsidRDefault="00BD19B3" w:rsidP="00125727">
            <w:pPr>
              <w:widowControl w:val="0"/>
              <w:jc w:val="center"/>
              <w:rPr>
                <w:b/>
                <w:color w:val="000000" w:themeColor="text1"/>
              </w:rPr>
            </w:pPr>
            <w:r w:rsidRPr="00FD1CBA">
              <w:rPr>
                <w:color w:val="000000" w:themeColor="text1"/>
              </w:rPr>
              <w:t>4-A</w:t>
            </w:r>
          </w:p>
        </w:tc>
        <w:tc>
          <w:tcPr>
            <w:tcW w:w="4225" w:type="dxa"/>
          </w:tcPr>
          <w:p w14:paraId="3784AB84" w14:textId="2044F3C0" w:rsidR="00BD19B3" w:rsidRPr="00FF07DD" w:rsidRDefault="00BD19B3" w:rsidP="00125727">
            <w:pPr>
              <w:keepNext/>
              <w:widowControl w:val="0"/>
              <w:rPr>
                <w:i/>
                <w:color w:val="000000" w:themeColor="text1"/>
              </w:rPr>
            </w:pPr>
          </w:p>
        </w:tc>
      </w:tr>
    </w:tbl>
    <w:p w14:paraId="5C4C1233" w14:textId="77777777" w:rsidR="00BD19B3" w:rsidRDefault="00BD19B3" w:rsidP="005D379E"/>
    <w:p w14:paraId="74D1A070" w14:textId="6419C7DD" w:rsidR="00F90B2E" w:rsidRDefault="00F90B2E" w:rsidP="00F90B2E">
      <w:pPr>
        <w:pStyle w:val="Heading3"/>
      </w:pPr>
      <w:r>
        <w:t>: View and Manage Buyer Orders</w:t>
      </w:r>
    </w:p>
    <w:p w14:paraId="13D361D8" w14:textId="08C02CC7" w:rsidR="00F90B2E" w:rsidRDefault="00F90B2E" w:rsidP="005D379E"/>
    <w:p w14:paraId="4F8292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37308">
            <w:pPr>
              <w:pStyle w:val="TableHeader"/>
              <w:rPr>
                <w:b w:val="0"/>
              </w:rPr>
            </w:pPr>
            <w:r w:rsidRPr="00FF07DD">
              <w:t>Name</w:t>
            </w:r>
          </w:p>
        </w:tc>
        <w:tc>
          <w:tcPr>
            <w:tcW w:w="7555" w:type="dxa"/>
            <w:gridSpan w:val="3"/>
          </w:tcPr>
          <w:p w14:paraId="46635907" w14:textId="61621997" w:rsidR="002F562D" w:rsidRPr="00FF07DD" w:rsidRDefault="002F562D" w:rsidP="00337308">
            <w:pPr>
              <w:widowControl w:val="0"/>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37308">
            <w:pPr>
              <w:pStyle w:val="TableHeader"/>
              <w:rPr>
                <w:b w:val="0"/>
                <w:sz w:val="18"/>
              </w:rPr>
            </w:pPr>
            <w:r w:rsidRPr="0089503A">
              <w:t>Actors</w:t>
            </w:r>
          </w:p>
        </w:tc>
        <w:tc>
          <w:tcPr>
            <w:tcW w:w="7555" w:type="dxa"/>
            <w:gridSpan w:val="3"/>
          </w:tcPr>
          <w:p w14:paraId="33DC8488" w14:textId="49021957" w:rsidR="002F562D" w:rsidRPr="00FF07DD" w:rsidRDefault="002F562D" w:rsidP="00337308">
            <w:pPr>
              <w:widowControl w:val="0"/>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37308">
            <w:pPr>
              <w:pStyle w:val="TableHeader"/>
              <w:rPr>
                <w:b w:val="0"/>
                <w:sz w:val="18"/>
              </w:rPr>
            </w:pPr>
            <w:r w:rsidRPr="0089503A">
              <w:t>Summary</w:t>
            </w:r>
          </w:p>
        </w:tc>
        <w:tc>
          <w:tcPr>
            <w:tcW w:w="7555" w:type="dxa"/>
            <w:gridSpan w:val="3"/>
          </w:tcPr>
          <w:p w14:paraId="1D0CCC0A" w14:textId="1813EDFD" w:rsidR="002F562D" w:rsidRPr="00FF07DD" w:rsidRDefault="002F562D" w:rsidP="00337308">
            <w:pPr>
              <w:widowControl w:val="0"/>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37308">
            <w:pPr>
              <w:pStyle w:val="TableHeader"/>
              <w:rPr>
                <w:b w:val="0"/>
                <w:sz w:val="18"/>
              </w:rPr>
            </w:pPr>
            <w:r w:rsidRPr="0089503A">
              <w:t>Pre-Conditions</w:t>
            </w:r>
          </w:p>
        </w:tc>
        <w:tc>
          <w:tcPr>
            <w:tcW w:w="7555" w:type="dxa"/>
            <w:gridSpan w:val="3"/>
          </w:tcPr>
          <w:p w14:paraId="797B0BB2" w14:textId="4A754D9E" w:rsidR="002F562D" w:rsidRDefault="002F562D" w:rsidP="002F562D">
            <w:r>
              <w:rPr>
                <w:rFonts w:hAnsi="Symbol"/>
              </w:rPr>
              <w:t></w:t>
            </w:r>
            <w:r>
              <w:t xml:space="preserve"> The seller must be logged in.</w:t>
            </w:r>
          </w:p>
          <w:p w14:paraId="2136148D" w14:textId="007CAD98" w:rsidR="002F562D" w:rsidRPr="00FF07DD" w:rsidRDefault="002F562D" w:rsidP="002F562D">
            <w:pPr>
              <w:widowControl w:val="0"/>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37308">
            <w:pPr>
              <w:pStyle w:val="TableHeader"/>
              <w:rPr>
                <w:b w:val="0"/>
                <w:sz w:val="18"/>
              </w:rPr>
            </w:pPr>
            <w:r w:rsidRPr="0089503A">
              <w:t>Post-Conditions</w:t>
            </w:r>
          </w:p>
        </w:tc>
        <w:tc>
          <w:tcPr>
            <w:tcW w:w="7555" w:type="dxa"/>
            <w:gridSpan w:val="3"/>
          </w:tcPr>
          <w:p w14:paraId="0A8FB90C" w14:textId="77B3F25F" w:rsidR="002F562D" w:rsidRDefault="002F562D" w:rsidP="002F562D">
            <w:r>
              <w:rPr>
                <w:rFonts w:hAnsi="Symbol"/>
              </w:rPr>
              <w:t></w:t>
            </w:r>
            <w:r>
              <w:t xml:space="preserve"> The seller updates the status of orders (e.g., confirmed, shipped).</w:t>
            </w:r>
          </w:p>
          <w:p w14:paraId="73716EE0" w14:textId="46BAB85B" w:rsidR="002F562D" w:rsidRPr="00FF07DD" w:rsidRDefault="002F562D" w:rsidP="002F562D">
            <w:pPr>
              <w:widowControl w:val="0"/>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37308">
            <w:pPr>
              <w:pStyle w:val="TableHeader"/>
            </w:pPr>
            <w:r>
              <w:t>Special Requirements</w:t>
            </w:r>
          </w:p>
        </w:tc>
        <w:tc>
          <w:tcPr>
            <w:tcW w:w="7555" w:type="dxa"/>
            <w:gridSpan w:val="3"/>
          </w:tcPr>
          <w:p w14:paraId="2715985F" w14:textId="35797A02" w:rsidR="002F562D" w:rsidRDefault="002F562D" w:rsidP="002F562D">
            <w:r>
              <w:rPr>
                <w:rFonts w:hAnsi="Symbol"/>
              </w:rPr>
              <w:t></w:t>
            </w:r>
            <w:r>
              <w:t xml:space="preserve"> Display order details clearly, including buyer information.</w:t>
            </w:r>
          </w:p>
          <w:p w14:paraId="50D626EA" w14:textId="03D614B8" w:rsidR="002F562D" w:rsidRPr="00FF07DD" w:rsidRDefault="002F562D" w:rsidP="002F562D">
            <w:pPr>
              <w:widowControl w:val="0"/>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37308">
            <w:pPr>
              <w:pStyle w:val="TableHeader"/>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37308">
            <w:pPr>
              <w:pStyle w:val="TableHeader"/>
              <w:jc w:val="center"/>
            </w:pPr>
            <w:r w:rsidRPr="0089503A">
              <w:lastRenderedPageBreak/>
              <w:t>Actor Action</w:t>
            </w:r>
          </w:p>
        </w:tc>
        <w:tc>
          <w:tcPr>
            <w:tcW w:w="4675" w:type="dxa"/>
            <w:gridSpan w:val="2"/>
          </w:tcPr>
          <w:p w14:paraId="6C35E98E"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2F562D">
            <w:pPr>
              <w:widowControl w:val="0"/>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2F562D">
            <w:pPr>
              <w:widowControl w:val="0"/>
              <w:rPr>
                <w:color w:val="000000" w:themeColor="text1"/>
              </w:rPr>
            </w:pPr>
            <w:r>
              <w:t>The seller navigates to the "Manage Orders" page.</w:t>
            </w:r>
          </w:p>
        </w:tc>
        <w:tc>
          <w:tcPr>
            <w:tcW w:w="450" w:type="dxa"/>
          </w:tcPr>
          <w:p w14:paraId="0C531BE7" w14:textId="4AAADC69" w:rsidR="002F562D" w:rsidRPr="00FF07DD" w:rsidRDefault="002F562D" w:rsidP="002F562D">
            <w:pPr>
              <w:widowControl w:val="0"/>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2F562D">
            <w:pPr>
              <w:widowControl w:val="0"/>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2F562D">
            <w:pPr>
              <w:widowControl w:val="0"/>
              <w:jc w:val="center"/>
              <w:rPr>
                <w:color w:val="000000" w:themeColor="text1"/>
              </w:rPr>
            </w:pPr>
            <w:r>
              <w:rPr>
                <w:color w:val="000000" w:themeColor="text1"/>
              </w:rPr>
              <w:t>3</w:t>
            </w:r>
          </w:p>
        </w:tc>
        <w:tc>
          <w:tcPr>
            <w:tcW w:w="3870" w:type="dxa"/>
            <w:gridSpan w:val="2"/>
          </w:tcPr>
          <w:p w14:paraId="0278CDA7" w14:textId="1D4DF2AC" w:rsidR="002F562D" w:rsidRDefault="002F562D" w:rsidP="002F562D">
            <w:pPr>
              <w:widowControl w:val="0"/>
            </w:pPr>
            <w:r>
              <w:t>The seller selects an order and updates its status.</w:t>
            </w:r>
          </w:p>
        </w:tc>
        <w:tc>
          <w:tcPr>
            <w:tcW w:w="450" w:type="dxa"/>
          </w:tcPr>
          <w:p w14:paraId="6F761E9C" w14:textId="4C7149D8" w:rsidR="002F562D" w:rsidRPr="00FF07DD" w:rsidRDefault="002F562D" w:rsidP="002F562D">
            <w:pPr>
              <w:widowControl w:val="0"/>
              <w:jc w:val="center"/>
              <w:rPr>
                <w:color w:val="000000" w:themeColor="text1"/>
              </w:rPr>
            </w:pPr>
            <w:r>
              <w:rPr>
                <w:color w:val="000000" w:themeColor="text1"/>
              </w:rPr>
              <w:t>4</w:t>
            </w:r>
          </w:p>
        </w:tc>
        <w:tc>
          <w:tcPr>
            <w:tcW w:w="4225" w:type="dxa"/>
          </w:tcPr>
          <w:p w14:paraId="2181478E" w14:textId="52F4AB9B" w:rsidR="002F562D" w:rsidRDefault="002F562D" w:rsidP="002F562D">
            <w:pPr>
              <w:widowControl w:val="0"/>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2F562D">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2F562D">
            <w:pPr>
              <w:widowControl w:val="0"/>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2F562D">
            <w:pPr>
              <w:widowControl w:val="0"/>
              <w:rPr>
                <w:color w:val="000000" w:themeColor="text1"/>
              </w:rPr>
            </w:pPr>
            <w:r>
              <w:t>The seller attempts to update an invalid order.</w:t>
            </w:r>
          </w:p>
        </w:tc>
        <w:tc>
          <w:tcPr>
            <w:tcW w:w="450" w:type="dxa"/>
          </w:tcPr>
          <w:p w14:paraId="42C4D52D" w14:textId="2BBDE725" w:rsidR="002F562D" w:rsidRPr="00FF07DD" w:rsidRDefault="002F562D" w:rsidP="002F562D">
            <w:pPr>
              <w:widowControl w:val="0"/>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2F562D">
            <w:pPr>
              <w:keepNext/>
              <w:widowControl w:val="0"/>
              <w:rPr>
                <w:i/>
                <w:color w:val="000000" w:themeColor="text1"/>
              </w:rPr>
            </w:pPr>
            <w:r>
              <w:t>The system displays an error message: "Unable to update order. Please try again."</w:t>
            </w:r>
          </w:p>
        </w:tc>
      </w:tr>
    </w:tbl>
    <w:p w14:paraId="34D7897C" w14:textId="51C9909C" w:rsidR="002F562D" w:rsidRDefault="002F562D" w:rsidP="005D379E"/>
    <w:p w14:paraId="2E1132DB" w14:textId="3F6C71D4" w:rsidR="00F90B2E" w:rsidRDefault="00F90B2E" w:rsidP="00F90B2E">
      <w:pPr>
        <w:pStyle w:val="Heading3"/>
      </w:pPr>
      <w:r>
        <w:t>: Edit Products</w:t>
      </w:r>
    </w:p>
    <w:p w14:paraId="3CBD9108" w14:textId="4D582124" w:rsidR="00F90B2E" w:rsidRDefault="00F90B2E" w:rsidP="005D379E"/>
    <w:p w14:paraId="48FC4C7A" w14:textId="77777777" w:rsidR="00F90B2E" w:rsidRDefault="00F90B2E"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37308">
            <w:pPr>
              <w:pStyle w:val="TableHeader"/>
              <w:rPr>
                <w:b w:val="0"/>
              </w:rPr>
            </w:pPr>
            <w:r w:rsidRPr="00FF07DD">
              <w:t>Name</w:t>
            </w:r>
          </w:p>
        </w:tc>
        <w:tc>
          <w:tcPr>
            <w:tcW w:w="7555" w:type="dxa"/>
            <w:gridSpan w:val="3"/>
          </w:tcPr>
          <w:p w14:paraId="3384DD2A" w14:textId="3E57B6A5" w:rsidR="002F562D" w:rsidRPr="00FF07DD" w:rsidRDefault="002F562D" w:rsidP="00BB1CC3">
            <w:pPr>
              <w:widowControl w:val="0"/>
              <w:rPr>
                <w:color w:val="000000" w:themeColor="text1"/>
              </w:rPr>
            </w:pPr>
            <w:r>
              <w:t>Edit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37308">
            <w:pPr>
              <w:pStyle w:val="TableHeader"/>
              <w:rPr>
                <w:b w:val="0"/>
                <w:sz w:val="18"/>
              </w:rPr>
            </w:pPr>
            <w:r w:rsidRPr="0089503A">
              <w:t>Actors</w:t>
            </w:r>
          </w:p>
        </w:tc>
        <w:tc>
          <w:tcPr>
            <w:tcW w:w="7555" w:type="dxa"/>
            <w:gridSpan w:val="3"/>
          </w:tcPr>
          <w:p w14:paraId="062F18D6" w14:textId="103CCB49" w:rsidR="002F562D" w:rsidRPr="00FF07DD" w:rsidRDefault="002F562D" w:rsidP="00337308">
            <w:pPr>
              <w:widowControl w:val="0"/>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37308">
            <w:pPr>
              <w:pStyle w:val="TableHeader"/>
              <w:rPr>
                <w:b w:val="0"/>
                <w:sz w:val="18"/>
              </w:rPr>
            </w:pPr>
            <w:r w:rsidRPr="0089503A">
              <w:t>Summary</w:t>
            </w:r>
          </w:p>
        </w:tc>
        <w:tc>
          <w:tcPr>
            <w:tcW w:w="7555" w:type="dxa"/>
            <w:gridSpan w:val="3"/>
          </w:tcPr>
          <w:p w14:paraId="72DC7383" w14:textId="2474C4F3" w:rsidR="002F562D" w:rsidRPr="00FF07DD" w:rsidRDefault="002F562D" w:rsidP="00337308">
            <w:pPr>
              <w:widowControl w:val="0"/>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37308">
            <w:pPr>
              <w:pStyle w:val="TableHeader"/>
              <w:rPr>
                <w:b w:val="0"/>
                <w:sz w:val="18"/>
              </w:rPr>
            </w:pPr>
            <w:r w:rsidRPr="0089503A">
              <w:t>Pre-Conditions</w:t>
            </w:r>
          </w:p>
        </w:tc>
        <w:tc>
          <w:tcPr>
            <w:tcW w:w="7555" w:type="dxa"/>
            <w:gridSpan w:val="3"/>
          </w:tcPr>
          <w:p w14:paraId="0A070111" w14:textId="5205A548" w:rsidR="002F562D" w:rsidRDefault="002F562D" w:rsidP="002F562D">
            <w:r>
              <w:rPr>
                <w:rFonts w:hAnsi="Symbol"/>
              </w:rPr>
              <w:t></w:t>
            </w:r>
            <w:r>
              <w:t xml:space="preserve"> The seller must be logged in.</w:t>
            </w:r>
          </w:p>
          <w:p w14:paraId="33516D12" w14:textId="49C0B05B" w:rsidR="002F562D" w:rsidRPr="00FF07DD" w:rsidRDefault="002F562D" w:rsidP="002F562D">
            <w:pPr>
              <w:widowControl w:val="0"/>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37308">
            <w:pPr>
              <w:pStyle w:val="TableHeader"/>
              <w:rPr>
                <w:b w:val="0"/>
                <w:sz w:val="18"/>
              </w:rPr>
            </w:pPr>
            <w:r w:rsidRPr="0089503A">
              <w:t>Post-Conditions</w:t>
            </w:r>
          </w:p>
        </w:tc>
        <w:tc>
          <w:tcPr>
            <w:tcW w:w="7555" w:type="dxa"/>
            <w:gridSpan w:val="3"/>
          </w:tcPr>
          <w:p w14:paraId="677C4076" w14:textId="2FE018EC" w:rsidR="002F562D" w:rsidRDefault="002F562D" w:rsidP="002F562D">
            <w:r>
              <w:rPr>
                <w:rFonts w:hAnsi="Symbol"/>
              </w:rPr>
              <w:t></w:t>
            </w:r>
            <w:r>
              <w:t xml:space="preserve"> The updated product details are saved in the system.</w:t>
            </w:r>
          </w:p>
          <w:p w14:paraId="35399A21" w14:textId="24C1DA8B" w:rsidR="002F562D" w:rsidRPr="00FF07DD" w:rsidRDefault="002F562D" w:rsidP="002F562D">
            <w:pPr>
              <w:widowControl w:val="0"/>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37308">
            <w:pPr>
              <w:pStyle w:val="TableHeader"/>
            </w:pPr>
            <w:r>
              <w:t>Special Requirements</w:t>
            </w:r>
          </w:p>
        </w:tc>
        <w:tc>
          <w:tcPr>
            <w:tcW w:w="7555" w:type="dxa"/>
            <w:gridSpan w:val="3"/>
          </w:tcPr>
          <w:p w14:paraId="10B20948" w14:textId="14E96E41" w:rsidR="002F562D" w:rsidRDefault="002F562D" w:rsidP="002F562D">
            <w:r>
              <w:rPr>
                <w:rFonts w:hAnsi="Symbol"/>
              </w:rPr>
              <w:t></w:t>
            </w:r>
            <w:r>
              <w:t xml:space="preserve"> Validate all updated fields (e.g., price must be numeric, description must meet length criteria).</w:t>
            </w:r>
          </w:p>
          <w:p w14:paraId="03B6B733" w14:textId="191ABDFD" w:rsidR="002F562D" w:rsidRPr="00FF07DD" w:rsidRDefault="002F562D" w:rsidP="002F562D">
            <w:pPr>
              <w:widowControl w:val="0"/>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37308">
            <w:pPr>
              <w:pStyle w:val="TableHeader"/>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37308">
            <w:pPr>
              <w:pStyle w:val="TableHeader"/>
              <w:jc w:val="center"/>
            </w:pPr>
            <w:r w:rsidRPr="0089503A">
              <w:t>Actor Action</w:t>
            </w:r>
          </w:p>
        </w:tc>
        <w:tc>
          <w:tcPr>
            <w:tcW w:w="4675" w:type="dxa"/>
            <w:gridSpan w:val="2"/>
          </w:tcPr>
          <w:p w14:paraId="05B266B4"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37308">
            <w:pPr>
              <w:widowControl w:val="0"/>
              <w:rPr>
                <w:color w:val="000000" w:themeColor="text1"/>
              </w:rPr>
            </w:pPr>
            <w:r>
              <w:t>The seller navigates to the "Edit Products" page.</w:t>
            </w:r>
          </w:p>
        </w:tc>
        <w:tc>
          <w:tcPr>
            <w:tcW w:w="450" w:type="dxa"/>
          </w:tcPr>
          <w:p w14:paraId="68522158"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37308">
            <w:pPr>
              <w:widowControl w:val="0"/>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297359D9" w14:textId="24CFD087" w:rsidR="002F562D" w:rsidRDefault="002F562D" w:rsidP="00337308">
            <w:pPr>
              <w:widowControl w:val="0"/>
            </w:pPr>
            <w:r>
              <w:t>The seller selects a product to edit.</w:t>
            </w:r>
          </w:p>
        </w:tc>
        <w:tc>
          <w:tcPr>
            <w:tcW w:w="450" w:type="dxa"/>
          </w:tcPr>
          <w:p w14:paraId="494AB28C"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51B08118" w14:textId="5B32490C" w:rsidR="002F562D" w:rsidRDefault="002F562D" w:rsidP="00337308">
            <w:pPr>
              <w:widowControl w:val="0"/>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37308">
            <w:pPr>
              <w:widowControl w:val="0"/>
              <w:jc w:val="center"/>
              <w:rPr>
                <w:color w:val="000000" w:themeColor="text1"/>
              </w:rPr>
            </w:pPr>
            <w:r>
              <w:rPr>
                <w:color w:val="000000" w:themeColor="text1"/>
              </w:rPr>
              <w:t>5</w:t>
            </w:r>
          </w:p>
        </w:tc>
        <w:tc>
          <w:tcPr>
            <w:tcW w:w="3870" w:type="dxa"/>
            <w:gridSpan w:val="2"/>
          </w:tcPr>
          <w:p w14:paraId="24C237E2" w14:textId="3EB26F70" w:rsidR="002F562D" w:rsidRDefault="002F562D" w:rsidP="00337308">
            <w:pPr>
              <w:widowControl w:val="0"/>
            </w:pPr>
            <w:r>
              <w:t>The seller updates the details and submits the form.</w:t>
            </w:r>
          </w:p>
        </w:tc>
        <w:tc>
          <w:tcPr>
            <w:tcW w:w="450" w:type="dxa"/>
          </w:tcPr>
          <w:p w14:paraId="49E69904" w14:textId="6EE12876" w:rsidR="002F562D" w:rsidRDefault="002F562D" w:rsidP="00337308">
            <w:pPr>
              <w:widowControl w:val="0"/>
              <w:jc w:val="center"/>
              <w:rPr>
                <w:color w:val="000000" w:themeColor="text1"/>
              </w:rPr>
            </w:pPr>
            <w:r>
              <w:rPr>
                <w:color w:val="000000" w:themeColor="text1"/>
              </w:rPr>
              <w:t>6</w:t>
            </w:r>
          </w:p>
        </w:tc>
        <w:tc>
          <w:tcPr>
            <w:tcW w:w="4225" w:type="dxa"/>
          </w:tcPr>
          <w:p w14:paraId="2E8905F9" w14:textId="1B69AA28" w:rsidR="002F562D" w:rsidRDefault="002F562D" w:rsidP="00337308">
            <w:pPr>
              <w:widowControl w:val="0"/>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37308">
            <w:pPr>
              <w:widowControl w:val="0"/>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37308">
            <w:pPr>
              <w:widowControl w:val="0"/>
              <w:rPr>
                <w:color w:val="000000" w:themeColor="text1"/>
              </w:rPr>
            </w:pPr>
            <w:r>
              <w:t>The seller enters invalid or duplicate product details.</w:t>
            </w:r>
          </w:p>
        </w:tc>
        <w:tc>
          <w:tcPr>
            <w:tcW w:w="450" w:type="dxa"/>
          </w:tcPr>
          <w:p w14:paraId="69E42CDF" w14:textId="487D2A13" w:rsidR="002F562D" w:rsidRPr="00FF07DD" w:rsidRDefault="002F562D" w:rsidP="00337308">
            <w:pPr>
              <w:widowControl w:val="0"/>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37308">
            <w:pPr>
              <w:keepNext/>
              <w:widowControl w:val="0"/>
              <w:rPr>
                <w:i/>
                <w:color w:val="000000" w:themeColor="text1"/>
              </w:rPr>
            </w:pPr>
            <w:r>
              <w:t>6-A. The system highlights errors and prompts the seller to fix them.</w:t>
            </w:r>
          </w:p>
        </w:tc>
      </w:tr>
    </w:tbl>
    <w:p w14:paraId="0890FEEE" w14:textId="77777777" w:rsidR="002F562D" w:rsidRPr="0089503A" w:rsidRDefault="002F562D" w:rsidP="005D379E"/>
    <w:p w14:paraId="42BB9ED7" w14:textId="1937201E" w:rsidR="00F777F3" w:rsidRDefault="00F777F3" w:rsidP="0055155B">
      <w:pPr>
        <w:pStyle w:val="Heading2"/>
      </w:pPr>
      <w:bookmarkStart w:id="65" w:name="_Toc532812925"/>
      <w:bookmarkStart w:id="66" w:name="_Toc113957304"/>
      <w:r>
        <w:lastRenderedPageBreak/>
        <w:t>Database Design</w:t>
      </w:r>
      <w:bookmarkEnd w:id="65"/>
      <w:r w:rsidR="005D379E">
        <w:t xml:space="preserve"> </w:t>
      </w:r>
      <w:r w:rsidR="005D379E" w:rsidRPr="005D379E">
        <w:rPr>
          <w:i/>
        </w:rPr>
        <w:t>(Optional)</w:t>
      </w:r>
      <w:bookmarkEnd w:id="66"/>
    </w:p>
    <w:p w14:paraId="7F90A4FC" w14:textId="2C68C6C9" w:rsidR="00F777F3" w:rsidRDefault="00F777F3" w:rsidP="0055155B">
      <w:pPr>
        <w:pStyle w:val="Heading2"/>
      </w:pPr>
      <w:bookmarkStart w:id="67" w:name="_Toc532812929"/>
      <w:bookmarkStart w:id="68" w:name="_Toc113957305"/>
      <w:r>
        <w:t xml:space="preserve">Class </w:t>
      </w:r>
      <w:bookmarkEnd w:id="67"/>
      <w:r w:rsidR="00F54642">
        <w:t>D</w:t>
      </w:r>
      <w:r w:rsidR="00B718B1">
        <w:t>iagram (</w:t>
      </w:r>
      <w:r w:rsidR="00CD6F1B" w:rsidRPr="005D379E">
        <w:rPr>
          <w:i/>
        </w:rPr>
        <w:t>Optional)</w:t>
      </w:r>
      <w:bookmarkEnd w:id="68"/>
    </w:p>
    <w:p w14:paraId="59D8D5C6" w14:textId="77777777" w:rsidR="00CD6F1B" w:rsidRDefault="00F777F3" w:rsidP="0055155B">
      <w:pPr>
        <w:pStyle w:val="Heading2"/>
      </w:pPr>
      <w:bookmarkStart w:id="69" w:name="_Toc532812930"/>
      <w:bookmarkStart w:id="70" w:name="_Toc113957306"/>
      <w:r>
        <w:t>Sequence diagram</w:t>
      </w:r>
      <w:bookmarkStart w:id="71" w:name="_Toc5527844"/>
      <w:bookmarkStart w:id="72" w:name="_Toc975479"/>
      <w:bookmarkEnd w:id="39"/>
      <w:bookmarkEnd w:id="69"/>
      <w:r w:rsidR="00CD6F1B">
        <w:t xml:space="preserve"> </w:t>
      </w:r>
      <w:r w:rsidR="00CD6F1B" w:rsidRPr="005D379E">
        <w:rPr>
          <w:i/>
        </w:rPr>
        <w:t>(Optional)</w:t>
      </w:r>
      <w:bookmarkEnd w:id="70"/>
    </w:p>
    <w:p w14:paraId="466738F1" w14:textId="53CF8B44" w:rsidR="00CD6F1B" w:rsidRDefault="00CD6F1B" w:rsidP="0055155B">
      <w:pPr>
        <w:pStyle w:val="Heading2"/>
      </w:pPr>
      <w:bookmarkStart w:id="73" w:name="_Toc113957307"/>
      <w:r>
        <w:t>Any Other Artifact…</w:t>
      </w:r>
      <w:bookmarkEnd w:id="73"/>
    </w:p>
    <w:p w14:paraId="112E2A9B" w14:textId="77777777" w:rsidR="00CD6F1B" w:rsidRPr="008B57AF" w:rsidRDefault="00CD6F1B" w:rsidP="00CD6F1B">
      <w:pPr>
        <w:pStyle w:val="Heading2"/>
      </w:pPr>
      <w:bookmarkStart w:id="74" w:name="_Toc532812924"/>
      <w:bookmarkStart w:id="75" w:name="_Toc113957308"/>
      <w:r>
        <w:t>GUI</w:t>
      </w:r>
      <w:bookmarkStart w:id="76" w:name="_Toc19544173"/>
      <w:bookmarkStart w:id="77" w:name="_Toc19544217"/>
      <w:bookmarkStart w:id="78" w:name="_Toc23500820"/>
      <w:bookmarkEnd w:id="74"/>
      <w:r w:rsidRPr="005D379E">
        <w:t xml:space="preserve"> </w:t>
      </w:r>
      <w:r w:rsidRPr="008B57AF">
        <w:t>Graphical User Interfaces</w:t>
      </w:r>
      <w:bookmarkEnd w:id="76"/>
      <w:bookmarkEnd w:id="77"/>
      <w:r>
        <w:t xml:space="preserve"> (</w:t>
      </w:r>
      <w:r w:rsidRPr="004D4433">
        <w:rPr>
          <w:i/>
        </w:rPr>
        <w:t>Optional)</w:t>
      </w:r>
      <w:bookmarkEnd w:id="75"/>
      <w:bookmarkEnd w:id="78"/>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C277D2">
          <w:pgSz w:w="11909" w:h="16834" w:code="9"/>
          <w:pgMar w:top="1440" w:right="1440" w:bottom="1440" w:left="2160" w:header="720" w:footer="720" w:gutter="0"/>
          <w:cols w:space="720"/>
          <w:docGrid w:linePitch="360"/>
        </w:sectPr>
      </w:pPr>
    </w:p>
    <w:p w14:paraId="537BEAD0" w14:textId="77777777" w:rsidR="003F7083" w:rsidRDefault="003F7083" w:rsidP="00A21858">
      <w:pPr>
        <w:pStyle w:val="Heading1"/>
      </w:pPr>
      <w:bookmarkStart w:id="79" w:name="_Toc532812932"/>
      <w:bookmarkStart w:id="80" w:name="_Toc113957309"/>
      <w:bookmarkStart w:id="81" w:name="_Toc19544171"/>
      <w:bookmarkStart w:id="82" w:name="_Toc19544206"/>
      <w:r>
        <w:lastRenderedPageBreak/>
        <w:t>Implementation</w:t>
      </w:r>
      <w:bookmarkEnd w:id="79"/>
      <w:r w:rsidR="001F3E25">
        <w:t xml:space="preserve"> and Test Cases</w:t>
      </w:r>
      <w:bookmarkEnd w:id="80"/>
    </w:p>
    <w:p w14:paraId="53EC0B26" w14:textId="77777777" w:rsidR="003F7083" w:rsidRPr="00671BA3" w:rsidRDefault="003F7083" w:rsidP="000F61AA">
      <w:pPr>
        <w:pStyle w:val="BodyText"/>
      </w:pPr>
      <w:r w:rsidRPr="00671BA3">
        <w:t>For each chapter provide a paragraph of introduction and in the end a paragraph of conclusions.</w:t>
      </w:r>
    </w:p>
    <w:p w14:paraId="217485A0" w14:textId="1664E73B" w:rsidR="001F3E25" w:rsidRDefault="001F3E25" w:rsidP="001F3E25">
      <w:pPr>
        <w:pStyle w:val="Heading2"/>
      </w:pPr>
      <w:bookmarkStart w:id="83" w:name="_Toc113957310"/>
      <w:r>
        <w:t>Implementation</w:t>
      </w:r>
      <w:bookmarkEnd w:id="83"/>
    </w:p>
    <w:p w14:paraId="380783FF" w14:textId="607B90A9" w:rsidR="00671BA3" w:rsidRPr="00671BA3" w:rsidRDefault="00671BA3" w:rsidP="00671BA3">
      <w:pPr>
        <w:spacing w:line="360" w:lineRule="auto"/>
      </w:pPr>
      <w:r w:rsidRPr="00671BA3">
        <w:t>We have successfully implemented a Seller Dashboard and a Buyer Dashboard, seamlessly integrating advanced functionalities to enhance user experience. A standout feature is the Image Search capability, powered by the state-of-the-art YOLOv11 model. This model has been meticulously custom-trained on a specialized dataset, ensuring high accuracy and relevance in image-based queries. The Seller Dashboard enables efficient management of listings, while the Buyer Dashboard provides intuitive navigation and interaction for shoppers. Together, these components leverage cutting-edge AI technologies to redefine how sellers and buyers connect in a digital marketplace.</w:t>
      </w:r>
    </w:p>
    <w:p w14:paraId="2ECADB3D" w14:textId="77777777" w:rsidR="00196B97" w:rsidRDefault="00A31617" w:rsidP="00E33C79">
      <w:pPr>
        <w:pStyle w:val="Heading3"/>
      </w:pPr>
      <w:bookmarkStart w:id="84" w:name="_Toc113957311"/>
      <w:r>
        <w:t xml:space="preserve">Implementation of </w:t>
      </w:r>
      <w:r w:rsidR="000047D5">
        <w:t>F</w:t>
      </w:r>
      <w:r w:rsidR="00E33C79">
        <w:t xml:space="preserve">irst </w:t>
      </w:r>
      <w:r w:rsidR="00196B97">
        <w:t>Component/Algorithm</w:t>
      </w:r>
      <w:bookmarkEnd w:id="84"/>
    </w:p>
    <w:p w14:paraId="7EA814D2" w14:textId="77777777" w:rsidR="00671BA3" w:rsidRDefault="00671BA3" w:rsidP="00671BA3">
      <w:pPr>
        <w:spacing w:line="360" w:lineRule="auto"/>
      </w:pPr>
    </w:p>
    <w:p w14:paraId="2A83E9AA" w14:textId="78D42BFA" w:rsidR="00671BA3" w:rsidRDefault="00671BA3" w:rsidP="00671BA3">
      <w:pPr>
        <w:spacing w:line="360" w:lineRule="auto"/>
      </w:pPr>
      <w:r>
        <w:t>The first component, Image Search, is a critical functionality of the platform, leveraging a robust machine learning model for accurate and efficient results. The YOLOv11 model was trained using a structured approach outlined in the diagram provided. Here's a detailed description of the training process:</w:t>
      </w:r>
    </w:p>
    <w:p w14:paraId="21A7D921" w14:textId="4985ED68" w:rsidR="00671BA3" w:rsidRDefault="00671BA3" w:rsidP="00671BA3">
      <w:pPr>
        <w:spacing w:line="360" w:lineRule="auto"/>
      </w:pPr>
      <w:r w:rsidRPr="00671BA3">
        <w:rPr>
          <w:b/>
          <w:bCs/>
        </w:rPr>
        <w:t>1.Dataset Collection:</w:t>
      </w:r>
      <w:r>
        <w:t xml:space="preserve"> Data collection began with three primary datasets: Hammer Dataset, Remote Dataset, and Lighter Dataset. These datasets were sourced to ensure a diverse and comprehensive range of images relevant to the search functionality.</w:t>
      </w:r>
    </w:p>
    <w:p w14:paraId="3F418D92" w14:textId="73B6233B" w:rsidR="00671BA3" w:rsidRDefault="00671BA3" w:rsidP="00671BA3">
      <w:pPr>
        <w:spacing w:line="360" w:lineRule="auto"/>
      </w:pPr>
      <w:r w:rsidRPr="00671BA3">
        <w:rPr>
          <w:b/>
          <w:bCs/>
        </w:rPr>
        <w:t>2</w:t>
      </w:r>
      <w:r>
        <w:t>.</w:t>
      </w:r>
      <w:r w:rsidRPr="00671BA3">
        <w:rPr>
          <w:b/>
          <w:bCs/>
        </w:rPr>
        <w:t>Merging Datasets:</w:t>
      </w:r>
      <w:r>
        <w:t xml:space="preserve"> The individual datasets were consolidated into one unified dataset. This step ensured that the model had access to a sufficiently large and varied dataset, enhancing its ability to generalize effectively.</w:t>
      </w:r>
    </w:p>
    <w:p w14:paraId="50E0F7EC" w14:textId="3A7B7518" w:rsidR="00671BA3" w:rsidRDefault="00671BA3" w:rsidP="00671BA3">
      <w:pPr>
        <w:spacing w:line="360" w:lineRule="auto"/>
      </w:pPr>
      <w:r w:rsidRPr="00671BA3">
        <w:rPr>
          <w:b/>
          <w:bCs/>
        </w:rPr>
        <w:t>3.Dataset Preprocessing:</w:t>
      </w:r>
      <w:r>
        <w:t xml:space="preserve"> Preprocessing involved cleaning and standardizing the dataset, addressing issues like inconsistent image sizes, resolution mismatches, or irrelevant data. This step optimized the dataset for model training.</w:t>
      </w:r>
    </w:p>
    <w:p w14:paraId="6194096D" w14:textId="1537D7CA" w:rsidR="00671BA3" w:rsidRDefault="00671BA3" w:rsidP="00671BA3">
      <w:pPr>
        <w:spacing w:line="360" w:lineRule="auto"/>
      </w:pPr>
      <w:r w:rsidRPr="00671BA3">
        <w:rPr>
          <w:b/>
          <w:bCs/>
        </w:rPr>
        <w:t>4.Dataset Labeling:</w:t>
      </w:r>
      <w:r>
        <w:t xml:space="preserve"> Proper annotations were added to the dataset during this stage. Each image was labeled with bounding boxes and relevant class information, a critical step to teach the YOLOv11 model to identify objects accurately.</w:t>
      </w:r>
    </w:p>
    <w:p w14:paraId="073A7BA2" w14:textId="2C519FEC" w:rsidR="00671BA3" w:rsidRDefault="00671BA3" w:rsidP="00671BA3">
      <w:pPr>
        <w:spacing w:line="360" w:lineRule="auto"/>
      </w:pPr>
      <w:r w:rsidRPr="00671BA3">
        <w:rPr>
          <w:b/>
          <w:bCs/>
        </w:rPr>
        <w:lastRenderedPageBreak/>
        <w:t>5.Dataset Augmentation:</w:t>
      </w:r>
      <w:r>
        <w:t xml:space="preserve"> To further enrich the dataset, augmentation techniques were applied. This included transformations such as rotation, scaling, flipping, and brightness adjustments, enhancing the model's robustness to real-world scenarios.</w:t>
      </w:r>
    </w:p>
    <w:p w14:paraId="69A5B1F1" w14:textId="5CC264A9" w:rsidR="00671BA3" w:rsidRDefault="00671BA3" w:rsidP="00671BA3">
      <w:pPr>
        <w:spacing w:line="360" w:lineRule="auto"/>
      </w:pPr>
      <w:r w:rsidRPr="00671BA3">
        <w:rPr>
          <w:b/>
          <w:bCs/>
        </w:rPr>
        <w:t>6.YOLOv11 Model Training:</w:t>
      </w:r>
      <w:r>
        <w:t xml:space="preserve"> With the preprocessed and augmented dataset, the YOLOv11 model was trained. This stage involved optimizing the model’s architecture and hyper parameters to achieve high performance in object detection tasks.</w:t>
      </w:r>
    </w:p>
    <w:p w14:paraId="14A85E51" w14:textId="096C86AF" w:rsidR="00671BA3" w:rsidRDefault="00671BA3" w:rsidP="00671BA3">
      <w:pPr>
        <w:spacing w:line="360" w:lineRule="auto"/>
      </w:pPr>
      <w:r w:rsidRPr="00671BA3">
        <w:rPr>
          <w:b/>
          <w:bCs/>
        </w:rPr>
        <w:t>7.Trained Model:</w:t>
      </w:r>
      <w:r>
        <w:t xml:space="preserve"> The final trained model is now equipped to perform image searches with high precision, enabling users to search for items by simply uploading an image. This capability is essential for an intuitive and seamless user experience on the platform.</w:t>
      </w:r>
    </w:p>
    <w:p w14:paraId="374984C2" w14:textId="23521D46" w:rsidR="00B659E0" w:rsidRDefault="00671BA3" w:rsidP="00671BA3">
      <w:pPr>
        <w:spacing w:line="360" w:lineRule="auto"/>
      </w:pPr>
      <w:r>
        <w:t>This systematic approach ensures the image search functionality is powered by a well-trained, high-performance YOLOv11 model, delivering accurate and reliable results.</w:t>
      </w:r>
    </w:p>
    <w:p w14:paraId="2039BEDA" w14:textId="418166C9" w:rsidR="00671BA3" w:rsidRDefault="00671BA3" w:rsidP="00671BA3">
      <w:pPr>
        <w:spacing w:line="360" w:lineRule="auto"/>
      </w:pPr>
    </w:p>
    <w:p w14:paraId="1C5111BA" w14:textId="4E69088D" w:rsidR="00671BA3" w:rsidRDefault="00436EAB" w:rsidP="00671BA3">
      <w:pPr>
        <w:spacing w:line="360" w:lineRule="auto"/>
      </w:pPr>
      <w:r>
        <w:rPr>
          <w:noProof/>
        </w:rPr>
        <mc:AlternateContent>
          <mc:Choice Requires="wps">
            <w:drawing>
              <wp:anchor distT="0" distB="0" distL="114300" distR="114300" simplePos="0" relativeHeight="251679232" behindDoc="0" locked="0" layoutInCell="1" allowOverlap="1" wp14:anchorId="2E79DEDE" wp14:editId="36A83E0B">
                <wp:simplePos x="0" y="0"/>
                <wp:positionH relativeFrom="column">
                  <wp:posOffset>136566</wp:posOffset>
                </wp:positionH>
                <wp:positionV relativeFrom="paragraph">
                  <wp:posOffset>2660963</wp:posOffset>
                </wp:positionV>
                <wp:extent cx="2636322" cy="320634"/>
                <wp:effectExtent l="0" t="0" r="12065" b="22860"/>
                <wp:wrapNone/>
                <wp:docPr id="8" name="Text Box 8"/>
                <wp:cNvGraphicFramePr/>
                <a:graphic xmlns:a="http://schemas.openxmlformats.org/drawingml/2006/main">
                  <a:graphicData uri="http://schemas.microsoft.com/office/word/2010/wordprocessingShape">
                    <wps:wsp>
                      <wps:cNvSpPr txBox="1"/>
                      <wps:spPr>
                        <a:xfrm>
                          <a:off x="0" y="0"/>
                          <a:ext cx="2636322" cy="320634"/>
                        </a:xfrm>
                        <a:prstGeom prst="rect">
                          <a:avLst/>
                        </a:prstGeom>
                        <a:solidFill>
                          <a:schemeClr val="lt1"/>
                        </a:solidFill>
                        <a:ln w="6350">
                          <a:solidFill>
                            <a:prstClr val="black"/>
                          </a:solidFill>
                        </a:ln>
                      </wps:spPr>
                      <wps:txbx>
                        <w:txbxContent>
                          <w:p w14:paraId="7393EA19" w14:textId="0C12B779" w:rsidR="008219F2" w:rsidRPr="00436EAB" w:rsidRDefault="008219F2">
                            <w:pPr>
                              <w:rPr>
                                <w:b/>
                                <w:bCs/>
                              </w:rPr>
                            </w:pPr>
                            <w:r w:rsidRPr="00436EAB">
                              <w:rPr>
                                <w:b/>
                                <w:bCs/>
                              </w:rPr>
                              <w:t>Fig.2. YOLO V11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79DEDE" id="Text Box 8" o:spid="_x0000_s1027" type="#_x0000_t202" style="position:absolute;margin-left:10.75pt;margin-top:209.5pt;width:207.6pt;height:25.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YBTgIAAKgEAAAOAAAAZHJzL2Uyb0RvYy54bWysVFFv2jAQfp+0/2D5fSQEylp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" fillcolor="white [3201]" strokeweight=".5pt">
                <v:textbox>
                  <w:txbxContent>
                    <w:p w14:paraId="7393EA19" w14:textId="0C12B779" w:rsidR="008219F2" w:rsidRPr="00436EAB" w:rsidRDefault="008219F2">
                      <w:pPr>
                        <w:rPr>
                          <w:b/>
                          <w:bCs/>
                        </w:rPr>
                      </w:pPr>
                      <w:r w:rsidRPr="00436EAB">
                        <w:rPr>
                          <w:b/>
                          <w:bCs/>
                        </w:rPr>
                        <w:t>Fig.2. YOLO V11 Model Training</w:t>
                      </w:r>
                    </w:p>
                  </w:txbxContent>
                </v:textbox>
              </v:shape>
            </w:pict>
          </mc:Fallback>
        </mc:AlternateContent>
      </w:r>
      <w:r w:rsidR="00671BA3">
        <w:rPr>
          <w:noProof/>
        </w:rPr>
        <w:drawing>
          <wp:inline distT="0" distB="0" distL="0" distR="0" wp14:anchorId="3E62E493" wp14:editId="03838FFD">
            <wp:extent cx="5276215" cy="25711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2-07 at 17.00.21_fb0e182b.jpg"/>
                    <pic:cNvPicPr/>
                  </pic:nvPicPr>
                  <pic:blipFill>
                    <a:blip r:embed="rId23">
                      <a:extLst>
                        <a:ext uri="{28A0092B-C50C-407E-A947-70E740481C1C}">
                          <a14:useLocalDpi xmlns:a14="http://schemas.microsoft.com/office/drawing/2010/main" val="0"/>
                        </a:ext>
                      </a:extLst>
                    </a:blip>
                    <a:stretch>
                      <a:fillRect/>
                    </a:stretch>
                  </pic:blipFill>
                  <pic:spPr>
                    <a:xfrm>
                      <a:off x="0" y="0"/>
                      <a:ext cx="5276215" cy="2571115"/>
                    </a:xfrm>
                    <a:prstGeom prst="rect">
                      <a:avLst/>
                    </a:prstGeom>
                  </pic:spPr>
                </pic:pic>
              </a:graphicData>
            </a:graphic>
          </wp:inline>
        </w:drawing>
      </w:r>
    </w:p>
    <w:p w14:paraId="47D1C4B6" w14:textId="77777777" w:rsidR="00671BA3" w:rsidRPr="00B659E0" w:rsidRDefault="00671BA3" w:rsidP="00671BA3">
      <w:pPr>
        <w:spacing w:line="360" w:lineRule="auto"/>
      </w:pPr>
    </w:p>
    <w:p w14:paraId="1A76D8E6" w14:textId="77777777" w:rsidR="001F3E25" w:rsidRDefault="001F3E25" w:rsidP="001F3E25">
      <w:pPr>
        <w:pStyle w:val="Heading2"/>
        <w:rPr>
          <w:rStyle w:val="Heading2Char"/>
          <w:b/>
          <w:bCs/>
          <w:iCs/>
        </w:rPr>
      </w:pPr>
      <w:bookmarkStart w:id="85" w:name="_Toc113957312"/>
      <w:r w:rsidRPr="006B6459">
        <w:rPr>
          <w:rStyle w:val="Heading2Char"/>
          <w:b/>
          <w:bCs/>
          <w:iCs/>
        </w:rPr>
        <w:t>Test case Design and description</w:t>
      </w:r>
      <w:bookmarkEnd w:id="85"/>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6" w:name="_Toc21608379"/>
      <w:bookmarkStart w:id="87" w:name="_Toc113957313"/>
      <w:r>
        <w:t xml:space="preserve">Sample Test case </w:t>
      </w:r>
      <w:bookmarkEnd w:id="86"/>
      <w:r>
        <w:t>No.1</w:t>
      </w:r>
      <w:bookmarkEnd w:id="87"/>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Reference </w:t>
            </w:r>
            <w:r w:rsidRPr="008672BD">
              <w:rPr>
                <w:i/>
                <w:iCs/>
                <w:color w:val="000000" w:themeColor="text1"/>
                <w:sz w:val="22"/>
                <w:szCs w:val="22"/>
              </w:rPr>
              <w:lastRenderedPageBreak/>
              <w:t>Number</w:t>
            </w:r>
          </w:p>
        </w:tc>
        <w:tc>
          <w:tcPr>
            <w:tcW w:w="2235" w:type="dxa"/>
            <w:gridSpan w:val="2"/>
            <w:shd w:val="clear" w:color="auto" w:fill="auto"/>
          </w:tcPr>
          <w:p w14:paraId="3A94E129" w14:textId="06489076" w:rsidR="00C86C0F" w:rsidRPr="008672BD" w:rsidRDefault="00C86C0F" w:rsidP="00C86C0F">
            <w:pPr>
              <w:pStyle w:val="TableHeader"/>
            </w:pPr>
            <w:r w:rsidRPr="001F3E25">
              <w:lastRenderedPageBreak/>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8" w:name="Passed"/>
            <w:r w:rsidRPr="00A9218A">
              <w:rPr>
                <w:i/>
                <w:sz w:val="20"/>
              </w:rPr>
              <w:instrText xml:space="preserve"> FORMCHECKBOX </w:instrText>
            </w:r>
            <w:r w:rsidR="008219F2">
              <w:rPr>
                <w:i/>
                <w:sz w:val="20"/>
              </w:rPr>
            </w:r>
            <w:r w:rsidR="008219F2">
              <w:rPr>
                <w:i/>
                <w:sz w:val="20"/>
              </w:rPr>
              <w:fldChar w:fldCharType="separate"/>
            </w:r>
            <w:r w:rsidRPr="00A9218A">
              <w:rPr>
                <w:i/>
                <w:sz w:val="20"/>
              </w:rPr>
              <w:fldChar w:fldCharType="end"/>
            </w:r>
            <w:bookmarkEnd w:id="88"/>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89" w:name="Failed"/>
            <w:r w:rsidRPr="001F3E25">
              <w:rPr>
                <w:i/>
                <w:sz w:val="22"/>
                <w:szCs w:val="28"/>
              </w:rPr>
              <w:instrText xml:space="preserve"> FORMCHECKBOX </w:instrText>
            </w:r>
            <w:r w:rsidR="008219F2">
              <w:rPr>
                <w:i/>
                <w:sz w:val="22"/>
                <w:szCs w:val="28"/>
              </w:rPr>
            </w:r>
            <w:r w:rsidR="008219F2">
              <w:rPr>
                <w:i/>
                <w:sz w:val="22"/>
                <w:szCs w:val="28"/>
              </w:rPr>
              <w:fldChar w:fldCharType="separate"/>
            </w:r>
            <w:r w:rsidRPr="001F3E25">
              <w:rPr>
                <w:i/>
                <w:sz w:val="22"/>
                <w:szCs w:val="28"/>
              </w:rPr>
              <w:fldChar w:fldCharType="end"/>
            </w:r>
            <w:bookmarkEnd w:id="89"/>
            <w:r w:rsidRPr="001F3E25">
              <w:rPr>
                <w:i/>
                <w:sz w:val="22"/>
                <w:szCs w:val="28"/>
              </w:rPr>
              <w:t xml:space="preserve">Failed </w:t>
            </w:r>
            <w:bookmarkStart w:id="90"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8219F2">
              <w:rPr>
                <w:i/>
                <w:sz w:val="22"/>
                <w:szCs w:val="28"/>
              </w:rPr>
            </w:r>
            <w:r w:rsidR="008219F2">
              <w:rPr>
                <w:i/>
                <w:sz w:val="22"/>
                <w:szCs w:val="28"/>
              </w:rPr>
              <w:fldChar w:fldCharType="separate"/>
            </w:r>
            <w:r w:rsidRPr="001F3E25">
              <w:rPr>
                <w:i/>
                <w:sz w:val="22"/>
                <w:szCs w:val="28"/>
              </w:rPr>
              <w:fldChar w:fldCharType="end"/>
            </w:r>
            <w:bookmarkEnd w:id="90"/>
            <w:r w:rsidRPr="001F3E25">
              <w:rPr>
                <w:i/>
                <w:sz w:val="22"/>
                <w:szCs w:val="28"/>
              </w:rPr>
              <w:t>Not Executed</w:t>
            </w:r>
          </w:p>
        </w:tc>
      </w:tr>
    </w:tbl>
    <w:p w14:paraId="24229170" w14:textId="77777777" w:rsidR="00EA5556" w:rsidRPr="001F3E25" w:rsidRDefault="00EA5556" w:rsidP="00EA5556">
      <w:pPr>
        <w:pStyle w:val="Heading3"/>
      </w:pPr>
      <w:bookmarkStart w:id="91" w:name="_Toc113957314"/>
      <w:r>
        <w:t>Sample Test case No.2</w:t>
      </w:r>
      <w:bookmarkEnd w:id="91"/>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2" w:name="_Toc113957315"/>
      <w:r>
        <w:t>Test Metrics</w:t>
      </w:r>
      <w:bookmarkEnd w:id="92"/>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3" w:name="_Toc113957316"/>
      <w:r>
        <w:t>Sample Test case Matric.No.1</w:t>
      </w:r>
      <w:bookmarkEnd w:id="9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4" w:name="_Toc113957317"/>
      <w:r>
        <w:t xml:space="preserve">Sample Test case </w:t>
      </w:r>
      <w:r w:rsidR="00EA5556">
        <w:t>Me</w:t>
      </w:r>
      <w:r>
        <w:t>tric.No.2</w:t>
      </w:r>
      <w:bookmarkEnd w:id="94"/>
    </w:p>
    <w:p w14:paraId="02A68D16" w14:textId="77777777" w:rsidR="00560284" w:rsidRDefault="00560284" w:rsidP="00560284">
      <w:pPr>
        <w:pStyle w:val="Heading3"/>
      </w:pPr>
      <w:bookmarkStart w:id="95" w:name="_Toc113957318"/>
      <w:r>
        <w:t xml:space="preserve">Sample Test case </w:t>
      </w:r>
      <w:r w:rsidR="00EA5556">
        <w:t>Me</w:t>
      </w:r>
      <w:r>
        <w:t>tric.No.3</w:t>
      </w:r>
      <w:bookmarkEnd w:id="95"/>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671BA3">
          <w:pgSz w:w="11909" w:h="16834" w:code="9"/>
          <w:pgMar w:top="1440" w:right="1440" w:bottom="1440" w:left="2160" w:header="720" w:footer="720" w:gutter="0"/>
          <w:cols w:space="720"/>
          <w:docGrid w:linePitch="360"/>
        </w:sectPr>
      </w:pPr>
    </w:p>
    <w:p w14:paraId="72326727" w14:textId="77777777" w:rsidR="00310CE1" w:rsidRDefault="00B14C6D" w:rsidP="00A21858">
      <w:pPr>
        <w:pStyle w:val="Heading1"/>
      </w:pPr>
      <w:bookmarkStart w:id="96" w:name="_Toc113957319"/>
      <w:bookmarkStart w:id="97" w:name="_Toc5527845"/>
      <w:bookmarkEnd w:id="71"/>
      <w:bookmarkEnd w:id="81"/>
      <w:bookmarkEnd w:id="82"/>
      <w:r>
        <w:lastRenderedPageBreak/>
        <w:t>Experimental Results and Analysis</w:t>
      </w:r>
      <w:bookmarkEnd w:id="96"/>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8" w:name="_Toc532812933"/>
      <w:bookmarkStart w:id="99" w:name="_Toc113957320"/>
      <w:bookmarkStart w:id="100" w:name="_Toc19544172"/>
      <w:bookmarkStart w:id="101" w:name="_Toc19544207"/>
      <w:r>
        <w:lastRenderedPageBreak/>
        <w:t>Conclusion</w:t>
      </w:r>
      <w:bookmarkEnd w:id="98"/>
      <w:r w:rsidR="00D71319">
        <w:t xml:space="preserve"> and Future Directions</w:t>
      </w:r>
      <w:bookmarkEnd w:id="99"/>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2" w:name="_Toc19544177"/>
      <w:bookmarkStart w:id="103" w:name="_Toc19544225"/>
      <w:bookmarkEnd w:id="10"/>
      <w:bookmarkEnd w:id="72"/>
      <w:bookmarkEnd w:id="97"/>
      <w:bookmarkEnd w:id="100"/>
      <w:bookmarkEnd w:id="101"/>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38CE4625" w:rsidR="007A0BDA" w:rsidRPr="00070126" w:rsidRDefault="007A0BDA" w:rsidP="00A21858">
      <w:pPr>
        <w:pStyle w:val="Heading1"/>
        <w:numPr>
          <w:ilvl w:val="0"/>
          <w:numId w:val="0"/>
        </w:numPr>
      </w:pPr>
      <w:bookmarkStart w:id="104" w:name="_Toc113957321"/>
      <w:r w:rsidRPr="00070126">
        <w:lastRenderedPageBreak/>
        <w:t>References</w:t>
      </w:r>
      <w:bookmarkEnd w:id="102"/>
      <w:bookmarkEnd w:id="103"/>
      <w:bookmarkEnd w:id="104"/>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5" w:name="_Toc19544178"/>
      <w:bookmarkStart w:id="106" w:name="_Toc19544226"/>
      <w:bookmarkStart w:id="107" w:name="_Toc113957322"/>
      <w:r w:rsidRPr="008B57AF">
        <w:lastRenderedPageBreak/>
        <w:t>Appendix</w:t>
      </w:r>
      <w:bookmarkEnd w:id="105"/>
      <w:bookmarkEnd w:id="106"/>
      <w:bookmarkEnd w:id="107"/>
    </w:p>
    <w:p w14:paraId="28A8C607" w14:textId="77777777" w:rsidR="00DA613E" w:rsidRPr="00B777DD" w:rsidRDefault="00543F7C" w:rsidP="00E347B5">
      <w:pPr>
        <w:pStyle w:val="Heading2"/>
        <w:numPr>
          <w:ilvl w:val="0"/>
          <w:numId w:val="0"/>
        </w:numPr>
      </w:pPr>
      <w:bookmarkStart w:id="108" w:name="_Toc23494337"/>
      <w:bookmarkStart w:id="109" w:name="_Toc113957323"/>
      <w:r>
        <w:t xml:space="preserve">Appendix A: </w:t>
      </w:r>
      <w:r w:rsidR="00DA613E">
        <w:t>Guidelines</w:t>
      </w:r>
      <w:bookmarkEnd w:id="108"/>
      <w:bookmarkEnd w:id="109"/>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0" w:name="_Toc23494338"/>
      <w:bookmarkStart w:id="111" w:name="_Toc113957324"/>
      <w:r>
        <w:t>Appendix B: Heading of Sample Appendix B</w:t>
      </w:r>
      <w:bookmarkEnd w:id="110"/>
      <w:bookmarkEnd w:id="111"/>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2" w:name="_Toc55560440"/>
      <w:bookmarkStart w:id="113" w:name="_Toc55561110"/>
      <w:bookmarkStart w:id="114" w:name="_Toc113957325"/>
      <w:bookmarkStart w:id="115" w:name="_Toc19544179"/>
      <w:bookmarkStart w:id="116" w:name="_Toc19544227"/>
      <w:r w:rsidR="00C921AB">
        <w:lastRenderedPageBreak/>
        <w:t xml:space="preserve">Formatting </w:t>
      </w:r>
      <w:r w:rsidR="00C921AB" w:rsidRPr="00C921AB">
        <w:t>Guidelines</w:t>
      </w:r>
      <w:bookmarkEnd w:id="112"/>
      <w:bookmarkEnd w:id="113"/>
      <w:bookmarkEnd w:id="114"/>
    </w:p>
    <w:bookmarkEnd w:id="115"/>
    <w:bookmarkEnd w:id="116"/>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7" w:name="_Toc55559527"/>
      <w:bookmarkStart w:id="118" w:name="_Toc55560441"/>
      <w:bookmarkStart w:id="119" w:name="_Toc55561111"/>
      <w:bookmarkStart w:id="120" w:name="_Toc113957326"/>
      <w:r>
        <w:t>Heading 1</w:t>
      </w:r>
      <w:bookmarkEnd w:id="117"/>
      <w:bookmarkEnd w:id="118"/>
      <w:bookmarkEnd w:id="119"/>
      <w:bookmarkEnd w:id="120"/>
    </w:p>
    <w:p w14:paraId="181D4C18" w14:textId="77777777" w:rsidR="00035BA7" w:rsidRPr="00035BA7" w:rsidRDefault="00035BA7" w:rsidP="00035BA7">
      <w:pPr>
        <w:pStyle w:val="Heading2"/>
      </w:pPr>
      <w:bookmarkStart w:id="121" w:name="_Toc55559528"/>
      <w:bookmarkStart w:id="122" w:name="_Toc55560442"/>
      <w:bookmarkStart w:id="123" w:name="_Toc55561112"/>
      <w:bookmarkStart w:id="124" w:name="_Toc113957327"/>
      <w:r w:rsidRPr="00035BA7">
        <w:t xml:space="preserve">Heading </w:t>
      </w:r>
      <w:r>
        <w:t>2</w:t>
      </w:r>
      <w:bookmarkEnd w:id="121"/>
      <w:bookmarkEnd w:id="122"/>
      <w:bookmarkEnd w:id="123"/>
      <w:bookmarkEnd w:id="124"/>
    </w:p>
    <w:p w14:paraId="36FCFD40" w14:textId="72AA5E87" w:rsidR="00035BA7" w:rsidRPr="00035BA7" w:rsidRDefault="00035BA7" w:rsidP="00035BA7">
      <w:pPr>
        <w:pStyle w:val="Heading3"/>
      </w:pPr>
      <w:bookmarkStart w:id="125" w:name="_Toc55559529"/>
      <w:bookmarkStart w:id="126" w:name="_Toc55560443"/>
      <w:bookmarkStart w:id="127" w:name="_Toc55561113"/>
      <w:bookmarkStart w:id="128" w:name="_Toc113957328"/>
      <w:r w:rsidRPr="00035BA7">
        <w:t xml:space="preserve">Heading </w:t>
      </w:r>
      <w:r>
        <w:t>3</w:t>
      </w:r>
      <w:bookmarkEnd w:id="125"/>
      <w:bookmarkEnd w:id="126"/>
      <w:bookmarkEnd w:id="127"/>
      <w:bookmarkEnd w:id="128"/>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29" w:name="_Toc55560444"/>
      <w:bookmarkStart w:id="130" w:name="_Toc55561114"/>
      <w:bookmarkStart w:id="131" w:name="_Toc113957329"/>
      <w:bookmarkStart w:id="132" w:name="_Toc19544228"/>
      <w:bookmarkStart w:id="133" w:name="_Toc19644471"/>
      <w:bookmarkStart w:id="134" w:name="_Toc19696987"/>
      <w:bookmarkStart w:id="135" w:name="_Toc55559530"/>
      <w:r w:rsidRPr="00C921AB">
        <w:lastRenderedPageBreak/>
        <w:t>Tables and Figure</w:t>
      </w:r>
      <w:r>
        <w:t>s</w:t>
      </w:r>
      <w:bookmarkEnd w:id="129"/>
      <w:bookmarkEnd w:id="130"/>
      <w:bookmarkEnd w:id="131"/>
    </w:p>
    <w:bookmarkEnd w:id="132"/>
    <w:bookmarkEnd w:id="133"/>
    <w:bookmarkEnd w:id="134"/>
    <w:bookmarkEnd w:id="135"/>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1800F7BD" w:rsidR="008219F2" w:rsidRPr="002B3DBF" w:rsidRDefault="008219F2" w:rsidP="00D7233E">
                            <w:pPr>
                              <w:pStyle w:val="Caption"/>
                              <w:rPr>
                                <w:sz w:val="24"/>
                                <w:szCs w:val="24"/>
                              </w:rPr>
                            </w:pPr>
                            <w:bookmarkStart w:id="136" w:name="_Toc19544930"/>
                            <w:bookmarkStart w:id="137" w:name="_Toc19699616"/>
                            <w:bookmarkStart w:id="138" w:name="_Toc19700200"/>
                            <w:bookmarkStart w:id="139" w:name="_Toc55559453"/>
                            <w:r>
                              <w:t xml:space="preserve">Figure </w:t>
                            </w:r>
                            <w:r>
                              <w:rPr>
                                <w:noProof/>
                              </w:rPr>
                              <w:fldChar w:fldCharType="begin"/>
                            </w:r>
                            <w:r>
                              <w:rPr>
                                <w:noProof/>
                              </w:rPr>
                              <w:instrText xml:space="preserve"> SEQ Figure \* ARABIC </w:instrText>
                            </w:r>
                            <w:r>
                              <w:rPr>
                                <w:noProof/>
                              </w:rPr>
                              <w:fldChar w:fldCharType="separate"/>
                            </w:r>
                            <w:r w:rsidR="004A084A">
                              <w:rPr>
                                <w:noProof/>
                              </w:rPr>
                              <w:t>1</w:t>
                            </w:r>
                            <w:r>
                              <w:rPr>
                                <w:noProof/>
                              </w:rPr>
                              <w:fldChar w:fldCharType="end"/>
                            </w:r>
                            <w:r>
                              <w:t>: List of Styles</w:t>
                            </w:r>
                            <w:bookmarkEnd w:id="136"/>
                            <w:bookmarkEnd w:id="137"/>
                            <w:bookmarkEnd w:id="138"/>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872AC" id="Text Box 6" o:spid="_x0000_s1028"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RMMwIAAHI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" stroked="f">
                <v:textbox style="mso-fit-shape-to-text:t" inset="0,0,0,0">
                  <w:txbxContent>
                    <w:p w14:paraId="454C7F62" w14:textId="1800F7BD" w:rsidR="008219F2" w:rsidRPr="002B3DBF" w:rsidRDefault="008219F2" w:rsidP="00D7233E">
                      <w:pPr>
                        <w:pStyle w:val="Caption"/>
                        <w:rPr>
                          <w:sz w:val="24"/>
                          <w:szCs w:val="24"/>
                        </w:rPr>
                      </w:pPr>
                      <w:bookmarkStart w:id="140" w:name="_Toc19544930"/>
                      <w:bookmarkStart w:id="141" w:name="_Toc19699616"/>
                      <w:bookmarkStart w:id="142" w:name="_Toc19700200"/>
                      <w:bookmarkStart w:id="143" w:name="_Toc55559453"/>
                      <w:r>
                        <w:t xml:space="preserve">Figure </w:t>
                      </w:r>
                      <w:r>
                        <w:rPr>
                          <w:noProof/>
                        </w:rPr>
                        <w:fldChar w:fldCharType="begin"/>
                      </w:r>
                      <w:r>
                        <w:rPr>
                          <w:noProof/>
                        </w:rPr>
                        <w:instrText xml:space="preserve"> SEQ Figure \* ARABIC </w:instrText>
                      </w:r>
                      <w:r>
                        <w:rPr>
                          <w:noProof/>
                        </w:rPr>
                        <w:fldChar w:fldCharType="separate"/>
                      </w:r>
                      <w:r w:rsidR="004A084A">
                        <w:rPr>
                          <w:noProof/>
                        </w:rPr>
                        <w:t>1</w:t>
                      </w:r>
                      <w:r>
                        <w:rPr>
                          <w:noProof/>
                        </w:rPr>
                        <w:fldChar w:fldCharType="end"/>
                      </w:r>
                      <w:r>
                        <w:t>: List of Styles</w:t>
                      </w:r>
                      <w:bookmarkEnd w:id="140"/>
                      <w:bookmarkEnd w:id="141"/>
                      <w:bookmarkEnd w:id="142"/>
                      <w:bookmarkEnd w:id="143"/>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6449FC33" w:rsidR="00C51239" w:rsidRPr="009F421A" w:rsidRDefault="00C51239" w:rsidP="00C51239">
      <w:pPr>
        <w:pStyle w:val="Caption"/>
      </w:pPr>
      <w:bookmarkStart w:id="144" w:name="_Toc55559466"/>
      <w:r w:rsidRPr="009F421A">
        <w:t xml:space="preserve">Table </w:t>
      </w:r>
      <w:r>
        <w:rPr>
          <w:noProof/>
        </w:rPr>
        <w:fldChar w:fldCharType="begin"/>
      </w:r>
      <w:r>
        <w:rPr>
          <w:noProof/>
        </w:rPr>
        <w:instrText xml:space="preserve"> SEQ Table \* ARABIC </w:instrText>
      </w:r>
      <w:r>
        <w:rPr>
          <w:noProof/>
        </w:rPr>
        <w:fldChar w:fldCharType="separate"/>
      </w:r>
      <w:r w:rsidR="004A084A">
        <w:rPr>
          <w:noProof/>
        </w:rPr>
        <w:t>2</w:t>
      </w:r>
      <w:r>
        <w:rPr>
          <w:noProof/>
        </w:rPr>
        <w:fldChar w:fldCharType="end"/>
      </w:r>
      <w:r w:rsidRPr="009F421A">
        <w:t>: This is Sample table caption</w:t>
      </w:r>
      <w:bookmarkEnd w:id="144"/>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3B5307B3" w:rsidR="0052222B" w:rsidRPr="009F421A" w:rsidRDefault="0052222B" w:rsidP="0052222B">
      <w:pPr>
        <w:pStyle w:val="Caption"/>
      </w:pPr>
      <w:bookmarkStart w:id="145" w:name="_Toc19699615"/>
      <w:bookmarkStart w:id="146" w:name="_Toc55559467"/>
      <w:r w:rsidRPr="009F421A">
        <w:t xml:space="preserve">Table </w:t>
      </w:r>
      <w:r>
        <w:rPr>
          <w:noProof/>
        </w:rPr>
        <w:fldChar w:fldCharType="begin"/>
      </w:r>
      <w:r>
        <w:rPr>
          <w:noProof/>
        </w:rPr>
        <w:instrText xml:space="preserve"> SEQ Table \* ARABIC </w:instrText>
      </w:r>
      <w:r>
        <w:rPr>
          <w:noProof/>
        </w:rPr>
        <w:fldChar w:fldCharType="separate"/>
      </w:r>
      <w:r w:rsidR="004A084A">
        <w:rPr>
          <w:noProof/>
        </w:rPr>
        <w:t>3</w:t>
      </w:r>
      <w:r>
        <w:rPr>
          <w:noProof/>
        </w:rPr>
        <w:fldChar w:fldCharType="end"/>
      </w:r>
      <w:r w:rsidRPr="009F421A">
        <w:t>: This is Sample table caption</w:t>
      </w:r>
      <w:bookmarkEnd w:id="145"/>
      <w:bookmarkEnd w:id="146"/>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7" w:name="_Toc19544229"/>
      <w:bookmarkStart w:id="148" w:name="_Toc19644472"/>
      <w:bookmarkStart w:id="149" w:name="_Toc19696988"/>
      <w:bookmarkStart w:id="150" w:name="_Toc55559531"/>
      <w:bookmarkStart w:id="151" w:name="_Toc55560445"/>
      <w:bookmarkStart w:id="152" w:name="_Toc55561115"/>
      <w:bookmarkStart w:id="153" w:name="_Toc113957330"/>
      <w:r>
        <w:lastRenderedPageBreak/>
        <w:t>Equations</w:t>
      </w:r>
      <w:bookmarkEnd w:id="147"/>
      <w:bookmarkEnd w:id="148"/>
      <w:bookmarkEnd w:id="149"/>
      <w:bookmarkEnd w:id="150"/>
      <w:bookmarkEnd w:id="151"/>
      <w:bookmarkEnd w:id="152"/>
      <w:bookmarkEnd w:id="153"/>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 id="_x0000_i1028" type="#_x0000_t75" style="width:105pt;height:28.5pt" o:ole="">
            <v:imagedata r:id="rId25" o:title=""/>
          </v:shape>
          <o:OLEObject Type="Embed" ProgID="Equation.3" ShapeID="_x0000_i1028" DrawAspect="Content" ObjectID="_1796723701" r:id="rId26"/>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4" w:name="_Toc19544230"/>
      <w:bookmarkStart w:id="155" w:name="_Toc19644473"/>
      <w:bookmarkStart w:id="156" w:name="_Toc19696989"/>
      <w:bookmarkStart w:id="157" w:name="_Toc55559532"/>
      <w:bookmarkStart w:id="158" w:name="_Toc55560446"/>
      <w:bookmarkStart w:id="159" w:name="_Toc55561116"/>
      <w:bookmarkStart w:id="160" w:name="_Toc113957331"/>
      <w:r>
        <w:t>Header</w:t>
      </w:r>
      <w:bookmarkEnd w:id="154"/>
      <w:bookmarkEnd w:id="155"/>
      <w:r>
        <w:t>/Footer</w:t>
      </w:r>
      <w:bookmarkEnd w:id="156"/>
      <w:bookmarkEnd w:id="157"/>
      <w:bookmarkEnd w:id="158"/>
      <w:bookmarkEnd w:id="159"/>
      <w:bookmarkEnd w:id="160"/>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1" w:name="_Toc23494343"/>
      <w:bookmarkStart w:id="162" w:name="_Toc55559533"/>
      <w:bookmarkStart w:id="163" w:name="_Toc55560447"/>
      <w:bookmarkStart w:id="164" w:name="_Toc55561117"/>
      <w:bookmarkStart w:id="165" w:name="_Toc113957332"/>
      <w:bookmarkStart w:id="166" w:name="_Toc19544231"/>
      <w:bookmarkStart w:id="167" w:name="_Toc19644474"/>
      <w:bookmarkStart w:id="168" w:name="_Toc19696990"/>
      <w:r>
        <w:t>Other Formatting Guidelines</w:t>
      </w:r>
      <w:bookmarkEnd w:id="161"/>
      <w:bookmarkEnd w:id="162"/>
      <w:bookmarkEnd w:id="163"/>
      <w:bookmarkEnd w:id="164"/>
      <w:bookmarkEnd w:id="165"/>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1D68AE09" w:rsidR="0052222B" w:rsidRDefault="0052222B" w:rsidP="00C804E9">
      <w:pPr>
        <w:pStyle w:val="Heading2"/>
        <w:numPr>
          <w:ilvl w:val="0"/>
          <w:numId w:val="0"/>
        </w:numPr>
      </w:pPr>
      <w:bookmarkStart w:id="169" w:name="_Toc55559534"/>
      <w:bookmarkStart w:id="170" w:name="_Toc55560448"/>
      <w:bookmarkStart w:id="171" w:name="_Toc55561118"/>
      <w:bookmarkStart w:id="172" w:name="_Toc113957333"/>
      <w:r w:rsidRPr="001202BF">
        <w:t>References</w:t>
      </w:r>
      <w:bookmarkEnd w:id="166"/>
      <w:bookmarkEnd w:id="167"/>
      <w:bookmarkEnd w:id="168"/>
      <w:bookmarkEnd w:id="169"/>
      <w:bookmarkEnd w:id="170"/>
      <w:bookmarkEnd w:id="171"/>
      <w:bookmarkEnd w:id="172"/>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BEBA8EAE-BF5A-486C-A8C5-ECC9F3942E4B}">
                          <a14:imgProps xmlns:a14="http://schemas.microsoft.com/office/drawing/2010/main">
                            <a14:imgLayer r:embed="rId28">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A820D80" w:rsidR="00B55118" w:rsidRDefault="00B55118" w:rsidP="00B55118">
      <w:pPr>
        <w:pStyle w:val="Caption"/>
      </w:pPr>
      <w:bookmarkStart w:id="173" w:name="_Toc55559454"/>
      <w:r>
        <w:t xml:space="preserve">Figure </w:t>
      </w:r>
      <w:r>
        <w:rPr>
          <w:noProof/>
        </w:rPr>
        <w:fldChar w:fldCharType="begin"/>
      </w:r>
      <w:r>
        <w:rPr>
          <w:noProof/>
        </w:rPr>
        <w:instrText xml:space="preserve"> SEQ Figure \* ARABIC </w:instrText>
      </w:r>
      <w:r>
        <w:rPr>
          <w:noProof/>
        </w:rPr>
        <w:fldChar w:fldCharType="separate"/>
      </w:r>
      <w:r w:rsidR="004A084A">
        <w:rPr>
          <w:noProof/>
        </w:rPr>
        <w:t>2</w:t>
      </w:r>
      <w:r>
        <w:rPr>
          <w:noProof/>
        </w:rPr>
        <w:fldChar w:fldCharType="end"/>
      </w:r>
      <w:r>
        <w:t>: IEEE Reference style</w:t>
      </w:r>
      <w:bookmarkEnd w:id="173"/>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5F208" w14:textId="77777777" w:rsidR="000E325F" w:rsidRDefault="000E325F">
      <w:r>
        <w:separator/>
      </w:r>
    </w:p>
  </w:endnote>
  <w:endnote w:type="continuationSeparator" w:id="0">
    <w:p w14:paraId="33B2EC16" w14:textId="77777777" w:rsidR="000E325F" w:rsidRDefault="000E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8605F" w14:textId="77777777" w:rsidR="000E325F" w:rsidRDefault="000E325F">
      <w:r>
        <w:separator/>
      </w:r>
    </w:p>
  </w:footnote>
  <w:footnote w:type="continuationSeparator" w:id="0">
    <w:p w14:paraId="75C81B2E" w14:textId="77777777" w:rsidR="000E325F" w:rsidRDefault="000E3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8219F2" w:rsidRDefault="008219F2"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00068554" w:rsidR="008219F2" w:rsidRDefault="008219F2" w:rsidP="004C3191">
    <w:pPr>
      <w:pStyle w:val="Header"/>
    </w:pPr>
    <w:r>
      <w:rPr>
        <w:noProof/>
      </w:rPr>
      <w:fldChar w:fldCharType="begin"/>
    </w:r>
    <w:r>
      <w:rPr>
        <w:noProof/>
      </w:rPr>
      <w:instrText xml:space="preserve"> STYLEREF  Subtitle  \* MERGEFORMAT </w:instrText>
    </w:r>
    <w:r w:rsidR="004A084A">
      <w:rPr>
        <w:noProof/>
      </w:rPr>
      <w:fldChar w:fldCharType="separate"/>
    </w:r>
    <w:r w:rsidR="004A084A">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4A084A">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1A458C93" w:rsidR="008219F2" w:rsidRDefault="008219F2" w:rsidP="004C3191">
    <w:pPr>
      <w:pStyle w:val="Header"/>
    </w:pPr>
    <w:r>
      <w:rPr>
        <w:noProof/>
      </w:rPr>
      <w:fldChar w:fldCharType="begin"/>
    </w:r>
    <w:r>
      <w:rPr>
        <w:noProof/>
      </w:rPr>
      <w:instrText xml:space="preserve"> STYLEREF  Subtitle  \* MERGEFORMAT </w:instrText>
    </w:r>
    <w:r w:rsidR="004A084A">
      <w:rPr>
        <w:noProof/>
      </w:rPr>
      <w:fldChar w:fldCharType="separate"/>
    </w:r>
    <w:r w:rsidR="004A084A">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4A084A">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38BB50BE" w:rsidR="008219F2" w:rsidRDefault="008219F2" w:rsidP="004C3191">
    <w:pPr>
      <w:pStyle w:val="Header"/>
    </w:pPr>
    <w:r>
      <w:rPr>
        <w:noProof/>
      </w:rPr>
      <w:fldChar w:fldCharType="begin"/>
    </w:r>
    <w:r>
      <w:rPr>
        <w:noProof/>
      </w:rPr>
      <w:instrText xml:space="preserve"> STYLEREF  Subtitle  \* MERGEFORMAT </w:instrText>
    </w:r>
    <w:r w:rsidR="004A084A">
      <w:rPr>
        <w:noProof/>
      </w:rPr>
      <w:fldChar w:fldCharType="separate"/>
    </w:r>
    <w:r w:rsidR="004A084A">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4A084A">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2004788D" w:rsidR="008219F2" w:rsidRDefault="008219F2"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084A">
      <w:rPr>
        <w:rStyle w:val="PageNumber"/>
        <w:noProof/>
      </w:rPr>
      <w:t>19</w:t>
    </w:r>
    <w:r>
      <w:rPr>
        <w:rStyle w:val="PageNumber"/>
      </w:rPr>
      <w:fldChar w:fldCharType="end"/>
    </w:r>
  </w:p>
  <w:p w14:paraId="69F5B560" w14:textId="77777777" w:rsidR="008219F2" w:rsidRDefault="008219F2"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F6131"/>
    <w:multiLevelType w:val="hybridMultilevel"/>
    <w:tmpl w:val="AE349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5"/>
  </w:num>
  <w:num w:numId="15">
    <w:abstractNumId w:val="13"/>
  </w:num>
  <w:num w:numId="16">
    <w:abstractNumId w:val="14"/>
  </w:num>
  <w:num w:numId="17">
    <w:abstractNumId w:val="11"/>
  </w:num>
  <w:num w:numId="18">
    <w:abstractNumId w:val="2"/>
  </w:num>
  <w:num w:numId="19">
    <w:abstractNumId w:val="9"/>
  </w:num>
  <w:num w:numId="20">
    <w:abstractNumId w:val="8"/>
  </w:num>
  <w:num w:numId="21">
    <w:abstractNumId w:val="5"/>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EB0"/>
    <w:rsid w:val="00031CF3"/>
    <w:rsid w:val="00032D46"/>
    <w:rsid w:val="000356D1"/>
    <w:rsid w:val="00035BA7"/>
    <w:rsid w:val="000361F5"/>
    <w:rsid w:val="00041ECD"/>
    <w:rsid w:val="000426C0"/>
    <w:rsid w:val="00044122"/>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0E58"/>
    <w:rsid w:val="000D519E"/>
    <w:rsid w:val="000D6859"/>
    <w:rsid w:val="000D7D90"/>
    <w:rsid w:val="000E325F"/>
    <w:rsid w:val="000E59B9"/>
    <w:rsid w:val="000E61E1"/>
    <w:rsid w:val="000E6F88"/>
    <w:rsid w:val="000F2083"/>
    <w:rsid w:val="000F2E4C"/>
    <w:rsid w:val="000F5E9C"/>
    <w:rsid w:val="000F61AA"/>
    <w:rsid w:val="000F6CD4"/>
    <w:rsid w:val="000F7C5F"/>
    <w:rsid w:val="0010545E"/>
    <w:rsid w:val="0010752B"/>
    <w:rsid w:val="0010780B"/>
    <w:rsid w:val="00111E3C"/>
    <w:rsid w:val="0011269D"/>
    <w:rsid w:val="00114A04"/>
    <w:rsid w:val="00116B39"/>
    <w:rsid w:val="00116C73"/>
    <w:rsid w:val="001202BF"/>
    <w:rsid w:val="001224B7"/>
    <w:rsid w:val="00125727"/>
    <w:rsid w:val="00131129"/>
    <w:rsid w:val="00131A45"/>
    <w:rsid w:val="00141299"/>
    <w:rsid w:val="00153EBF"/>
    <w:rsid w:val="0017168C"/>
    <w:rsid w:val="00176FB0"/>
    <w:rsid w:val="00191B25"/>
    <w:rsid w:val="0019310B"/>
    <w:rsid w:val="00195730"/>
    <w:rsid w:val="00196B97"/>
    <w:rsid w:val="001A0677"/>
    <w:rsid w:val="001A1560"/>
    <w:rsid w:val="001B4561"/>
    <w:rsid w:val="001C009C"/>
    <w:rsid w:val="001C214C"/>
    <w:rsid w:val="001C4C75"/>
    <w:rsid w:val="001C4E3F"/>
    <w:rsid w:val="001D7AAE"/>
    <w:rsid w:val="001E04EC"/>
    <w:rsid w:val="001E3C78"/>
    <w:rsid w:val="001F095F"/>
    <w:rsid w:val="001F3E25"/>
    <w:rsid w:val="001F4A51"/>
    <w:rsid w:val="001F515D"/>
    <w:rsid w:val="00200226"/>
    <w:rsid w:val="0020123F"/>
    <w:rsid w:val="002019F7"/>
    <w:rsid w:val="00204622"/>
    <w:rsid w:val="00206263"/>
    <w:rsid w:val="00227B3F"/>
    <w:rsid w:val="00227C33"/>
    <w:rsid w:val="0023679A"/>
    <w:rsid w:val="0024195A"/>
    <w:rsid w:val="00242A9C"/>
    <w:rsid w:val="00245971"/>
    <w:rsid w:val="0024757C"/>
    <w:rsid w:val="00255EB0"/>
    <w:rsid w:val="00262028"/>
    <w:rsid w:val="00265780"/>
    <w:rsid w:val="002754C8"/>
    <w:rsid w:val="0027744C"/>
    <w:rsid w:val="002800AB"/>
    <w:rsid w:val="00291486"/>
    <w:rsid w:val="002A1EBD"/>
    <w:rsid w:val="002A4BA7"/>
    <w:rsid w:val="002A7A1A"/>
    <w:rsid w:val="002B27F3"/>
    <w:rsid w:val="002B2F02"/>
    <w:rsid w:val="002B651A"/>
    <w:rsid w:val="002C5EDD"/>
    <w:rsid w:val="002C6C7E"/>
    <w:rsid w:val="002D6545"/>
    <w:rsid w:val="002D713C"/>
    <w:rsid w:val="002E146A"/>
    <w:rsid w:val="002E2A59"/>
    <w:rsid w:val="002E4BC7"/>
    <w:rsid w:val="002E5A46"/>
    <w:rsid w:val="002E780A"/>
    <w:rsid w:val="002F3A89"/>
    <w:rsid w:val="002F562D"/>
    <w:rsid w:val="002F57F5"/>
    <w:rsid w:val="002F6C6F"/>
    <w:rsid w:val="0030068D"/>
    <w:rsid w:val="00310CE1"/>
    <w:rsid w:val="003119AC"/>
    <w:rsid w:val="00315225"/>
    <w:rsid w:val="00323156"/>
    <w:rsid w:val="00324F92"/>
    <w:rsid w:val="003266FF"/>
    <w:rsid w:val="00326FEA"/>
    <w:rsid w:val="00327104"/>
    <w:rsid w:val="00333515"/>
    <w:rsid w:val="00333830"/>
    <w:rsid w:val="0033585A"/>
    <w:rsid w:val="0033613A"/>
    <w:rsid w:val="00337308"/>
    <w:rsid w:val="00342F3B"/>
    <w:rsid w:val="003434B2"/>
    <w:rsid w:val="0034476D"/>
    <w:rsid w:val="00344D3B"/>
    <w:rsid w:val="003463B7"/>
    <w:rsid w:val="00351F74"/>
    <w:rsid w:val="00355661"/>
    <w:rsid w:val="00367AA1"/>
    <w:rsid w:val="00384070"/>
    <w:rsid w:val="00385E00"/>
    <w:rsid w:val="00387734"/>
    <w:rsid w:val="00390A6B"/>
    <w:rsid w:val="003924D7"/>
    <w:rsid w:val="00393314"/>
    <w:rsid w:val="00397FC5"/>
    <w:rsid w:val="003A48D8"/>
    <w:rsid w:val="003B1E8A"/>
    <w:rsid w:val="003B58EB"/>
    <w:rsid w:val="003B6E2D"/>
    <w:rsid w:val="003B7948"/>
    <w:rsid w:val="003C00CA"/>
    <w:rsid w:val="003C5FB8"/>
    <w:rsid w:val="003C7918"/>
    <w:rsid w:val="003D1FBC"/>
    <w:rsid w:val="003D48EB"/>
    <w:rsid w:val="003D692E"/>
    <w:rsid w:val="003E3763"/>
    <w:rsid w:val="003E4003"/>
    <w:rsid w:val="003E41DD"/>
    <w:rsid w:val="003E5DD7"/>
    <w:rsid w:val="003F7083"/>
    <w:rsid w:val="00405A80"/>
    <w:rsid w:val="004064FD"/>
    <w:rsid w:val="0041499F"/>
    <w:rsid w:val="00425488"/>
    <w:rsid w:val="00426937"/>
    <w:rsid w:val="00432A04"/>
    <w:rsid w:val="0043432F"/>
    <w:rsid w:val="00436EAB"/>
    <w:rsid w:val="004409A9"/>
    <w:rsid w:val="00442A4F"/>
    <w:rsid w:val="00446331"/>
    <w:rsid w:val="0045373F"/>
    <w:rsid w:val="00456988"/>
    <w:rsid w:val="00462664"/>
    <w:rsid w:val="00465E36"/>
    <w:rsid w:val="0047112F"/>
    <w:rsid w:val="00482E9A"/>
    <w:rsid w:val="004835B2"/>
    <w:rsid w:val="00490E64"/>
    <w:rsid w:val="004A084A"/>
    <w:rsid w:val="004A57E1"/>
    <w:rsid w:val="004B48AD"/>
    <w:rsid w:val="004B73B0"/>
    <w:rsid w:val="004B75FA"/>
    <w:rsid w:val="004C3191"/>
    <w:rsid w:val="004D2F7B"/>
    <w:rsid w:val="004D4433"/>
    <w:rsid w:val="004E166E"/>
    <w:rsid w:val="004E3046"/>
    <w:rsid w:val="004E5FC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45C0"/>
    <w:rsid w:val="00536F82"/>
    <w:rsid w:val="00543F7C"/>
    <w:rsid w:val="00545F72"/>
    <w:rsid w:val="0055155B"/>
    <w:rsid w:val="005544B9"/>
    <w:rsid w:val="00557508"/>
    <w:rsid w:val="00560284"/>
    <w:rsid w:val="00561DF6"/>
    <w:rsid w:val="00572331"/>
    <w:rsid w:val="00577C93"/>
    <w:rsid w:val="0058657B"/>
    <w:rsid w:val="00587DDA"/>
    <w:rsid w:val="00590E6F"/>
    <w:rsid w:val="005914F3"/>
    <w:rsid w:val="005922AE"/>
    <w:rsid w:val="00596A99"/>
    <w:rsid w:val="005A03C9"/>
    <w:rsid w:val="005A161E"/>
    <w:rsid w:val="005A4180"/>
    <w:rsid w:val="005B14C2"/>
    <w:rsid w:val="005B2D4B"/>
    <w:rsid w:val="005B6BA6"/>
    <w:rsid w:val="005D2627"/>
    <w:rsid w:val="005D379E"/>
    <w:rsid w:val="005D6288"/>
    <w:rsid w:val="005F0077"/>
    <w:rsid w:val="005F2E00"/>
    <w:rsid w:val="00616C6D"/>
    <w:rsid w:val="00626F9E"/>
    <w:rsid w:val="00627A2C"/>
    <w:rsid w:val="0063084D"/>
    <w:rsid w:val="00644C0D"/>
    <w:rsid w:val="00646107"/>
    <w:rsid w:val="00652B79"/>
    <w:rsid w:val="00657558"/>
    <w:rsid w:val="00661554"/>
    <w:rsid w:val="00663046"/>
    <w:rsid w:val="006704B8"/>
    <w:rsid w:val="00671BA3"/>
    <w:rsid w:val="00673C06"/>
    <w:rsid w:val="00681BC3"/>
    <w:rsid w:val="00693665"/>
    <w:rsid w:val="00696C6E"/>
    <w:rsid w:val="006B07A6"/>
    <w:rsid w:val="006B0B48"/>
    <w:rsid w:val="006B3B6B"/>
    <w:rsid w:val="006B6459"/>
    <w:rsid w:val="006C00C6"/>
    <w:rsid w:val="006C108D"/>
    <w:rsid w:val="006C4496"/>
    <w:rsid w:val="006D690B"/>
    <w:rsid w:val="006E1EF1"/>
    <w:rsid w:val="006E3E8D"/>
    <w:rsid w:val="006E5F6E"/>
    <w:rsid w:val="006E62D5"/>
    <w:rsid w:val="006F1841"/>
    <w:rsid w:val="006F7BC1"/>
    <w:rsid w:val="0070059D"/>
    <w:rsid w:val="00706AAC"/>
    <w:rsid w:val="007112E9"/>
    <w:rsid w:val="00714A84"/>
    <w:rsid w:val="00717E3A"/>
    <w:rsid w:val="007218AF"/>
    <w:rsid w:val="00723D89"/>
    <w:rsid w:val="00732026"/>
    <w:rsid w:val="00733565"/>
    <w:rsid w:val="00743DFB"/>
    <w:rsid w:val="0075462C"/>
    <w:rsid w:val="00754684"/>
    <w:rsid w:val="00763551"/>
    <w:rsid w:val="0077171C"/>
    <w:rsid w:val="00772C5D"/>
    <w:rsid w:val="007732D1"/>
    <w:rsid w:val="0077363B"/>
    <w:rsid w:val="00773DC4"/>
    <w:rsid w:val="00776AA4"/>
    <w:rsid w:val="007804EE"/>
    <w:rsid w:val="00780C62"/>
    <w:rsid w:val="00782D74"/>
    <w:rsid w:val="007865DB"/>
    <w:rsid w:val="007865E8"/>
    <w:rsid w:val="007877B4"/>
    <w:rsid w:val="007941D3"/>
    <w:rsid w:val="007A0869"/>
    <w:rsid w:val="007A0BDA"/>
    <w:rsid w:val="007A674B"/>
    <w:rsid w:val="007A762C"/>
    <w:rsid w:val="007C24E1"/>
    <w:rsid w:val="007C4B72"/>
    <w:rsid w:val="007C7B5D"/>
    <w:rsid w:val="007D0570"/>
    <w:rsid w:val="007D34CA"/>
    <w:rsid w:val="007E20B5"/>
    <w:rsid w:val="007E3A6B"/>
    <w:rsid w:val="007E55C9"/>
    <w:rsid w:val="007E6522"/>
    <w:rsid w:val="007E71BF"/>
    <w:rsid w:val="007F09B2"/>
    <w:rsid w:val="007F4A00"/>
    <w:rsid w:val="007F553A"/>
    <w:rsid w:val="007F5557"/>
    <w:rsid w:val="007F6059"/>
    <w:rsid w:val="008007F5"/>
    <w:rsid w:val="00804A0B"/>
    <w:rsid w:val="0080553D"/>
    <w:rsid w:val="00820648"/>
    <w:rsid w:val="008219F2"/>
    <w:rsid w:val="00821C63"/>
    <w:rsid w:val="00827CF8"/>
    <w:rsid w:val="0083660C"/>
    <w:rsid w:val="00850A3A"/>
    <w:rsid w:val="008529AA"/>
    <w:rsid w:val="008552FC"/>
    <w:rsid w:val="00856562"/>
    <w:rsid w:val="00862200"/>
    <w:rsid w:val="008672BD"/>
    <w:rsid w:val="008719AF"/>
    <w:rsid w:val="00872E68"/>
    <w:rsid w:val="00873795"/>
    <w:rsid w:val="008743D2"/>
    <w:rsid w:val="00875A93"/>
    <w:rsid w:val="00875EAB"/>
    <w:rsid w:val="00884C85"/>
    <w:rsid w:val="00885886"/>
    <w:rsid w:val="008A1D0F"/>
    <w:rsid w:val="008A20C6"/>
    <w:rsid w:val="008A7926"/>
    <w:rsid w:val="008A7DAA"/>
    <w:rsid w:val="008B29B5"/>
    <w:rsid w:val="008B57AF"/>
    <w:rsid w:val="008C0688"/>
    <w:rsid w:val="008C5C88"/>
    <w:rsid w:val="008C6CC8"/>
    <w:rsid w:val="008D0CFB"/>
    <w:rsid w:val="008D413B"/>
    <w:rsid w:val="008E57BE"/>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19F3"/>
    <w:rsid w:val="00982BDF"/>
    <w:rsid w:val="00984320"/>
    <w:rsid w:val="00985E0D"/>
    <w:rsid w:val="0099091A"/>
    <w:rsid w:val="00991738"/>
    <w:rsid w:val="009B593B"/>
    <w:rsid w:val="009C0868"/>
    <w:rsid w:val="009C4352"/>
    <w:rsid w:val="009C447C"/>
    <w:rsid w:val="009C7FD7"/>
    <w:rsid w:val="009D3E64"/>
    <w:rsid w:val="009D5048"/>
    <w:rsid w:val="009D6B84"/>
    <w:rsid w:val="009E6E06"/>
    <w:rsid w:val="009F0161"/>
    <w:rsid w:val="009F4572"/>
    <w:rsid w:val="00A01044"/>
    <w:rsid w:val="00A04249"/>
    <w:rsid w:val="00A11546"/>
    <w:rsid w:val="00A11B83"/>
    <w:rsid w:val="00A12229"/>
    <w:rsid w:val="00A21247"/>
    <w:rsid w:val="00A21858"/>
    <w:rsid w:val="00A26E97"/>
    <w:rsid w:val="00A31617"/>
    <w:rsid w:val="00A351C8"/>
    <w:rsid w:val="00A4084A"/>
    <w:rsid w:val="00A40D67"/>
    <w:rsid w:val="00A44128"/>
    <w:rsid w:val="00A53A83"/>
    <w:rsid w:val="00A5622F"/>
    <w:rsid w:val="00A64E22"/>
    <w:rsid w:val="00A65724"/>
    <w:rsid w:val="00A74022"/>
    <w:rsid w:val="00A76B3A"/>
    <w:rsid w:val="00A8316F"/>
    <w:rsid w:val="00A93A3C"/>
    <w:rsid w:val="00A9675E"/>
    <w:rsid w:val="00A97387"/>
    <w:rsid w:val="00AA1506"/>
    <w:rsid w:val="00AA1824"/>
    <w:rsid w:val="00AA2E3F"/>
    <w:rsid w:val="00AA728B"/>
    <w:rsid w:val="00AC2211"/>
    <w:rsid w:val="00AC2975"/>
    <w:rsid w:val="00AC2FDF"/>
    <w:rsid w:val="00AC697D"/>
    <w:rsid w:val="00AD2448"/>
    <w:rsid w:val="00AD396F"/>
    <w:rsid w:val="00AD649C"/>
    <w:rsid w:val="00AD6AD6"/>
    <w:rsid w:val="00AE0BAE"/>
    <w:rsid w:val="00AE4E4D"/>
    <w:rsid w:val="00AF0038"/>
    <w:rsid w:val="00AF7737"/>
    <w:rsid w:val="00B02AF8"/>
    <w:rsid w:val="00B108F6"/>
    <w:rsid w:val="00B10FBD"/>
    <w:rsid w:val="00B1123E"/>
    <w:rsid w:val="00B1213E"/>
    <w:rsid w:val="00B12F09"/>
    <w:rsid w:val="00B132D0"/>
    <w:rsid w:val="00B1440C"/>
    <w:rsid w:val="00B14C6D"/>
    <w:rsid w:val="00B17408"/>
    <w:rsid w:val="00B17CBA"/>
    <w:rsid w:val="00B17FFE"/>
    <w:rsid w:val="00B27110"/>
    <w:rsid w:val="00B31E54"/>
    <w:rsid w:val="00B327A2"/>
    <w:rsid w:val="00B34215"/>
    <w:rsid w:val="00B37D8A"/>
    <w:rsid w:val="00B45900"/>
    <w:rsid w:val="00B51339"/>
    <w:rsid w:val="00B55118"/>
    <w:rsid w:val="00B610CE"/>
    <w:rsid w:val="00B636BB"/>
    <w:rsid w:val="00B63CBA"/>
    <w:rsid w:val="00B65444"/>
    <w:rsid w:val="00B659E0"/>
    <w:rsid w:val="00B718B1"/>
    <w:rsid w:val="00B75D56"/>
    <w:rsid w:val="00B802FB"/>
    <w:rsid w:val="00B8210F"/>
    <w:rsid w:val="00B8706E"/>
    <w:rsid w:val="00B91F22"/>
    <w:rsid w:val="00BA35A3"/>
    <w:rsid w:val="00BA6F7B"/>
    <w:rsid w:val="00BA7BA4"/>
    <w:rsid w:val="00BB03C1"/>
    <w:rsid w:val="00BB1CC3"/>
    <w:rsid w:val="00BB3642"/>
    <w:rsid w:val="00BC1895"/>
    <w:rsid w:val="00BC1EE0"/>
    <w:rsid w:val="00BD19B3"/>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277D2"/>
    <w:rsid w:val="00C27992"/>
    <w:rsid w:val="00C37CEA"/>
    <w:rsid w:val="00C37F1A"/>
    <w:rsid w:val="00C442C7"/>
    <w:rsid w:val="00C46F0D"/>
    <w:rsid w:val="00C47379"/>
    <w:rsid w:val="00C51239"/>
    <w:rsid w:val="00C60724"/>
    <w:rsid w:val="00C618D9"/>
    <w:rsid w:val="00C630B0"/>
    <w:rsid w:val="00C64D84"/>
    <w:rsid w:val="00C665EE"/>
    <w:rsid w:val="00C74EB6"/>
    <w:rsid w:val="00C77A08"/>
    <w:rsid w:val="00C804E9"/>
    <w:rsid w:val="00C82013"/>
    <w:rsid w:val="00C8338A"/>
    <w:rsid w:val="00C85FA7"/>
    <w:rsid w:val="00C86C0F"/>
    <w:rsid w:val="00C921AB"/>
    <w:rsid w:val="00C96492"/>
    <w:rsid w:val="00CA0F66"/>
    <w:rsid w:val="00CB1CE3"/>
    <w:rsid w:val="00CB22CB"/>
    <w:rsid w:val="00CB3F8E"/>
    <w:rsid w:val="00CB68F0"/>
    <w:rsid w:val="00CC2D93"/>
    <w:rsid w:val="00CC4462"/>
    <w:rsid w:val="00CC70A0"/>
    <w:rsid w:val="00CD2147"/>
    <w:rsid w:val="00CD58B6"/>
    <w:rsid w:val="00CD6E94"/>
    <w:rsid w:val="00CD6F1B"/>
    <w:rsid w:val="00CE2203"/>
    <w:rsid w:val="00CF01E7"/>
    <w:rsid w:val="00CF73CC"/>
    <w:rsid w:val="00D0410C"/>
    <w:rsid w:val="00D1422F"/>
    <w:rsid w:val="00D142A1"/>
    <w:rsid w:val="00D15452"/>
    <w:rsid w:val="00D206D7"/>
    <w:rsid w:val="00D26A3E"/>
    <w:rsid w:val="00D3171C"/>
    <w:rsid w:val="00D3393F"/>
    <w:rsid w:val="00D50EC6"/>
    <w:rsid w:val="00D5369C"/>
    <w:rsid w:val="00D54E8F"/>
    <w:rsid w:val="00D57002"/>
    <w:rsid w:val="00D572D3"/>
    <w:rsid w:val="00D573F7"/>
    <w:rsid w:val="00D67F47"/>
    <w:rsid w:val="00D71319"/>
    <w:rsid w:val="00D7233E"/>
    <w:rsid w:val="00D743D5"/>
    <w:rsid w:val="00D77367"/>
    <w:rsid w:val="00D8060D"/>
    <w:rsid w:val="00D81770"/>
    <w:rsid w:val="00D820C5"/>
    <w:rsid w:val="00D9714A"/>
    <w:rsid w:val="00DA1D5F"/>
    <w:rsid w:val="00DA613E"/>
    <w:rsid w:val="00DD07AD"/>
    <w:rsid w:val="00DD279C"/>
    <w:rsid w:val="00DE1923"/>
    <w:rsid w:val="00DE5595"/>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0821"/>
    <w:rsid w:val="00E85C72"/>
    <w:rsid w:val="00E977BD"/>
    <w:rsid w:val="00EA4B76"/>
    <w:rsid w:val="00EA5556"/>
    <w:rsid w:val="00EB08E7"/>
    <w:rsid w:val="00EB7747"/>
    <w:rsid w:val="00ED402F"/>
    <w:rsid w:val="00EE13D9"/>
    <w:rsid w:val="00EE1EB7"/>
    <w:rsid w:val="00EE1EFE"/>
    <w:rsid w:val="00EE61F6"/>
    <w:rsid w:val="00EF1BFB"/>
    <w:rsid w:val="00F0307B"/>
    <w:rsid w:val="00F0564E"/>
    <w:rsid w:val="00F12446"/>
    <w:rsid w:val="00F14AD6"/>
    <w:rsid w:val="00F15695"/>
    <w:rsid w:val="00F17883"/>
    <w:rsid w:val="00F2547D"/>
    <w:rsid w:val="00F34400"/>
    <w:rsid w:val="00F401BF"/>
    <w:rsid w:val="00F534A2"/>
    <w:rsid w:val="00F54642"/>
    <w:rsid w:val="00F62EDE"/>
    <w:rsid w:val="00F71268"/>
    <w:rsid w:val="00F74636"/>
    <w:rsid w:val="00F76F53"/>
    <w:rsid w:val="00F777F3"/>
    <w:rsid w:val="00F83FE0"/>
    <w:rsid w:val="00F8631D"/>
    <w:rsid w:val="00F90B2E"/>
    <w:rsid w:val="00F91428"/>
    <w:rsid w:val="00F91D68"/>
    <w:rsid w:val="00F94EED"/>
    <w:rsid w:val="00FA3FDD"/>
    <w:rsid w:val="00FA4818"/>
    <w:rsid w:val="00FB0148"/>
    <w:rsid w:val="00FB172D"/>
    <w:rsid w:val="00FB4325"/>
    <w:rsid w:val="00FB714F"/>
    <w:rsid w:val="00FB7D05"/>
    <w:rsid w:val="00FC20BE"/>
    <w:rsid w:val="00FC67D0"/>
    <w:rsid w:val="00FC6F6C"/>
    <w:rsid w:val="00FD63D7"/>
    <w:rsid w:val="00FE04A0"/>
    <w:rsid w:val="00FE1F25"/>
    <w:rsid w:val="00FE6518"/>
    <w:rsid w:val="00FE793F"/>
    <w:rsid w:val="00FF1271"/>
    <w:rsid w:val="00FF3370"/>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8D"/>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C277D2"/>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52650229">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323893700">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346204383">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525823784">
      <w:bodyDiv w:val="1"/>
      <w:marLeft w:val="0"/>
      <w:marRight w:val="0"/>
      <w:marTop w:val="0"/>
      <w:marBottom w:val="0"/>
      <w:divBdr>
        <w:top w:val="none" w:sz="0" w:space="0" w:color="auto"/>
        <w:left w:val="none" w:sz="0" w:space="0" w:color="auto"/>
        <w:bottom w:val="none" w:sz="0" w:space="0" w:color="auto"/>
        <w:right w:val="none" w:sz="0" w:space="0" w:color="auto"/>
      </w:divBdr>
    </w:div>
    <w:div w:id="1582982521">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0681563">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17604535">
      <w:bodyDiv w:val="1"/>
      <w:marLeft w:val="0"/>
      <w:marRight w:val="0"/>
      <w:marTop w:val="0"/>
      <w:marBottom w:val="0"/>
      <w:divBdr>
        <w:top w:val="none" w:sz="0" w:space="0" w:color="auto"/>
        <w:left w:val="none" w:sz="0" w:space="0" w:color="auto"/>
        <w:bottom w:val="none" w:sz="0" w:space="0" w:color="auto"/>
        <w:right w:val="none" w:sz="0" w:space="0" w:color="auto"/>
      </w:divBdr>
    </w:div>
    <w:div w:id="1822916580">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973244504">
      <w:bodyDiv w:val="1"/>
      <w:marLeft w:val="0"/>
      <w:marRight w:val="0"/>
      <w:marTop w:val="0"/>
      <w:marBottom w:val="0"/>
      <w:divBdr>
        <w:top w:val="none" w:sz="0" w:space="0" w:color="auto"/>
        <w:left w:val="none" w:sz="0" w:space="0" w:color="auto"/>
        <w:bottom w:val="none" w:sz="0" w:space="0" w:color="auto"/>
        <w:right w:val="none" w:sz="0" w:space="0" w:color="auto"/>
      </w:divBdr>
    </w:div>
    <w:div w:id="1978338162">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package" Target="embeddings/Microsoft_Visio_Drawing1.vsdx"/><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jpg"/><Relationship Id="rId28"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package" Target="embeddings/Microsoft_Visio_Drawing3.vsdx"/><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C6B5-3EEC-4B4D-A7A0-DC800D57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1817</TotalTime>
  <Pages>1</Pages>
  <Words>9703</Words>
  <Characters>55308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64882</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36</cp:revision>
  <cp:lastPrinted>2024-12-26T08:06:00Z</cp:lastPrinted>
  <dcterms:created xsi:type="dcterms:W3CDTF">2024-12-02T10:59:00Z</dcterms:created>
  <dcterms:modified xsi:type="dcterms:W3CDTF">2024-12-26T08:08:00Z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